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31066376" w:displacedByCustomXml="next"/>
    <w:sdt>
      <w:sdtPr>
        <w:rPr>
          <w:rFonts w:cs="Times New Roman"/>
          <w:szCs w:val="24"/>
        </w:rPr>
        <w:id w:val="457227970"/>
        <w:docPartObj>
          <w:docPartGallery w:val="Cover Pages"/>
          <w:docPartUnique/>
        </w:docPartObj>
      </w:sdtPr>
      <w:sdtEndPr>
        <w:rPr>
          <w:lang w:val="en-US"/>
        </w:rPr>
      </w:sdtEndPr>
      <w:sdtContent>
        <w:p w:rsidR="00F312E3" w:rsidRPr="0016765C" w:rsidRDefault="00F312E3" w:rsidP="00906D8B">
          <w:pPr>
            <w:spacing w:before="100" w:beforeAutospacing="1" w:after="100" w:afterAutospacing="1"/>
            <w:ind w:firstLine="0"/>
            <w:jc w:val="center"/>
            <w:rPr>
              <w:rFonts w:eastAsia="Times New Roman" w:cs="Times New Roman"/>
              <w:b/>
              <w:szCs w:val="28"/>
            </w:rPr>
          </w:pPr>
          <w:r w:rsidRPr="0016765C">
            <w:rPr>
              <w:rFonts w:eastAsia="Times New Roman" w:cs="Times New Roman"/>
              <w:b/>
              <w:szCs w:val="28"/>
            </w:rPr>
            <w:t>РЕФЕРАТ</w:t>
          </w:r>
        </w:p>
        <w:p w:rsidR="00A208E9" w:rsidRPr="004C4D57" w:rsidRDefault="00A208E9" w:rsidP="00A208E9">
          <w:r>
            <w:t>Дипломный проект</w:t>
          </w:r>
          <w:r w:rsidRPr="004C4D57">
            <w:t xml:space="preserve">: </w:t>
          </w:r>
          <w:r w:rsidR="00F5495A">
            <w:t>67</w:t>
          </w:r>
          <w:r w:rsidRPr="004C4D57">
            <w:t xml:space="preserve"> с., </w:t>
          </w:r>
          <w:r w:rsidR="003F023D">
            <w:t>28</w:t>
          </w:r>
          <w:r w:rsidRPr="004C4D57">
            <w:t xml:space="preserve"> рис., </w:t>
          </w:r>
          <w:r w:rsidR="003F023D">
            <w:t>19</w:t>
          </w:r>
          <w:r w:rsidRPr="004C4D57">
            <w:t xml:space="preserve"> табл., </w:t>
          </w:r>
          <w:r w:rsidR="008F5FD0" w:rsidRPr="00593922">
            <w:t>19</w:t>
          </w:r>
          <w:r>
            <w:t xml:space="preserve"> источников</w:t>
          </w:r>
          <w:r w:rsidRPr="004C4D57">
            <w:t xml:space="preserve">, </w:t>
          </w:r>
          <w:r w:rsidR="00F5495A">
            <w:t>6</w:t>
          </w:r>
          <w:r w:rsidRPr="004C4D57">
            <w:t xml:space="preserve"> прил.</w:t>
          </w:r>
        </w:p>
        <w:p w:rsidR="00A208E9" w:rsidRDefault="00A208E9" w:rsidP="00A208E9"/>
        <w:p w:rsidR="00A208E9" w:rsidRPr="005052C1" w:rsidRDefault="00974F0B" w:rsidP="00A208E9">
          <w:r>
            <w:rPr>
              <w:lang w:val="en-US"/>
            </w:rPr>
            <w:t>WEB</w:t>
          </w:r>
          <w:r w:rsidRPr="00974F0B">
            <w:t>-</w:t>
          </w:r>
          <w:r>
            <w:t xml:space="preserve">ПРИЛОЖЕНИЕ, СИСТЕМА МОНИТОРИНГА, УСТРОЙСТВО, СЕРВИС, БАЗА ДАННЫХ, ПОРОГОВЫЕ ЗНАЧЕНИЯ, СОПРЯЖЁННЫЕ ГРАФИКИ, МОДУЛЬ. </w:t>
          </w:r>
        </w:p>
        <w:p w:rsidR="00A208E9" w:rsidRDefault="00A208E9" w:rsidP="00A208E9"/>
        <w:p w:rsidR="00A208E9" w:rsidRDefault="00A208E9" w:rsidP="00A208E9">
          <w:r>
            <w:t xml:space="preserve">Объектом разработки является система </w:t>
          </w:r>
          <w:r w:rsidR="00974F0B">
            <w:t>мониторинга активности устройств и сервисов локальной вычислительной сети</w:t>
          </w:r>
          <w:r w:rsidRPr="004C4D57">
            <w:t xml:space="preserve">. </w:t>
          </w:r>
        </w:p>
        <w:p w:rsidR="00A208E9" w:rsidRPr="004C4D57" w:rsidRDefault="00A208E9" w:rsidP="00A208E9">
          <w:r>
            <w:t xml:space="preserve">Цель работы: </w:t>
          </w:r>
          <w:r w:rsidR="00CF39C8">
            <w:t xml:space="preserve">разработка дополнительного функционала и вспомогательных модулей системы мониторинга активности устройств и сервисов локальной вычислительной сети. </w:t>
          </w:r>
        </w:p>
        <w:p w:rsidR="00A208E9" w:rsidRDefault="00A208E9" w:rsidP="00A208E9">
          <w:r>
            <w:t>В процессе проектирования выполнены следующие разработки:</w:t>
          </w:r>
        </w:p>
        <w:p w:rsidR="00A208E9" w:rsidRDefault="00A208E9" w:rsidP="0070242E">
          <w:pPr>
            <w:pStyle w:val="ae"/>
            <w:numPr>
              <w:ilvl w:val="0"/>
              <w:numId w:val="35"/>
            </w:numPr>
          </w:pPr>
          <w:proofErr w:type="spellStart"/>
          <w:r>
            <w:t>проведен</w:t>
          </w:r>
          <w:proofErr w:type="spellEnd"/>
          <w:r>
            <w:t xml:space="preserve"> анализ исходных данных к проекту;</w:t>
          </w:r>
        </w:p>
        <w:p w:rsidR="00A208E9" w:rsidRDefault="00A208E9" w:rsidP="0070242E">
          <w:pPr>
            <w:pStyle w:val="ae"/>
            <w:numPr>
              <w:ilvl w:val="0"/>
              <w:numId w:val="35"/>
            </w:numPr>
          </w:pPr>
          <w:r>
            <w:t>разработано техническое задание;</w:t>
          </w:r>
        </w:p>
        <w:p w:rsidR="00A208E9" w:rsidRDefault="00A208E9" w:rsidP="0070242E">
          <w:pPr>
            <w:pStyle w:val="ae"/>
            <w:numPr>
              <w:ilvl w:val="0"/>
              <w:numId w:val="35"/>
            </w:numPr>
          </w:pPr>
          <w:proofErr w:type="spellStart"/>
          <w:r>
            <w:t>проведен</w:t>
          </w:r>
          <w:proofErr w:type="spellEnd"/>
          <w:r>
            <w:t xml:space="preserve"> сравнительный анализ аналогов и прототипов;</w:t>
          </w:r>
        </w:p>
        <w:p w:rsidR="00A208E9" w:rsidRDefault="00A208E9" w:rsidP="0070242E">
          <w:pPr>
            <w:pStyle w:val="ae"/>
            <w:numPr>
              <w:ilvl w:val="0"/>
              <w:numId w:val="35"/>
            </w:numPr>
          </w:pPr>
          <w:r>
            <w:t>реализованы функциональные части и система в целом;</w:t>
          </w:r>
        </w:p>
        <w:p w:rsidR="00A208E9" w:rsidRPr="0057506F" w:rsidRDefault="00A208E9" w:rsidP="0070242E">
          <w:pPr>
            <w:pStyle w:val="ae"/>
            <w:numPr>
              <w:ilvl w:val="0"/>
              <w:numId w:val="35"/>
            </w:numPr>
          </w:pPr>
          <w:r>
            <w:t>рассчитана стоимость автоматизированной системы</w:t>
          </w:r>
          <w:r w:rsidR="0057506F">
            <w:rPr>
              <w:lang w:val="en-US"/>
            </w:rPr>
            <w:t>;</w:t>
          </w:r>
        </w:p>
        <w:p w:rsidR="0057506F" w:rsidRDefault="0057506F" w:rsidP="0070242E">
          <w:pPr>
            <w:pStyle w:val="ae"/>
            <w:numPr>
              <w:ilvl w:val="0"/>
              <w:numId w:val="35"/>
            </w:numPr>
          </w:pPr>
          <w:r>
            <w:t>описаны методики использования разработанной системы;</w:t>
          </w:r>
        </w:p>
        <w:p w:rsidR="00A208E9" w:rsidRPr="004A6C83" w:rsidRDefault="00A208E9" w:rsidP="00A208E9">
          <w:r>
            <w:t xml:space="preserve">Область возможного практического применения: </w:t>
          </w:r>
          <w:r w:rsidR="000F1F54">
            <w:t>нефтяное месторождение</w:t>
          </w:r>
          <w:r w:rsidR="007D3716">
            <w:t>.</w:t>
          </w:r>
        </w:p>
        <w:p w:rsidR="00A208E9" w:rsidRDefault="00A208E9" w:rsidP="00A208E9">
          <w:r w:rsidRPr="005052C1">
            <w:t xml:space="preserve">Результатом явилась </w:t>
          </w:r>
          <w:r w:rsidR="009B11C7">
            <w:t>многофункциональная система мониторинга устройств локальной вычислительной сети, которая позволяет не только производить сбор данных, но и отображать их в различных формах (графики, текст, нотификации, предупреждения)</w:t>
          </w:r>
          <w:r w:rsidRPr="006769A9">
            <w:t>.</w:t>
          </w:r>
          <w:r w:rsidR="009B11C7">
            <w:t xml:space="preserve"> Так же разработанная система позволяет конфигурировать устройства и </w:t>
          </w:r>
          <w:r w:rsidR="002D33C9">
            <w:t>сервисов</w:t>
          </w:r>
          <w:r w:rsidR="009B11C7">
            <w:t>, добавлять пороговые значения, отображать физическое и логическое положение устройств и сервисов.</w:t>
          </w:r>
          <w:r w:rsidR="00802529">
            <w:t xml:space="preserve"> В разработанной системе предусмотрен экспорт данных в графические и текстовые форматы.</w:t>
          </w:r>
        </w:p>
        <w:p w:rsidR="00A87C76" w:rsidRPr="005052C1" w:rsidRDefault="00A87C76" w:rsidP="00A208E9">
          <w:r>
            <w:t>Разработанная система внедрена и на данный момент активно используется.</w:t>
          </w:r>
        </w:p>
        <w:p w:rsidR="00A208E9" w:rsidRDefault="00A208E9" w:rsidP="00A208E9">
          <w:r>
            <w:t>Автор работы</w:t>
          </w:r>
          <w:r w:rsidRPr="004C4D57">
            <w:t xml:space="preserve"> подтверждает, что </w:t>
          </w:r>
          <w:proofErr w:type="spellStart"/>
          <w:r w:rsidRPr="004C4D57">
            <w:t>приведенный</w:t>
          </w:r>
          <w:proofErr w:type="spellEnd"/>
          <w:r w:rsidRPr="004C4D57">
            <w:t xml:space="preserve"> в дипломном проекте </w:t>
          </w:r>
          <w:proofErr w:type="spellStart"/>
          <w:r w:rsidRPr="004C4D57">
            <w:t>расчетно</w:t>
          </w:r>
          <w:proofErr w:type="spellEnd"/>
          <w:r w:rsidRPr="004C4D57">
            <w:t xml:space="preserve">-аналитический </w:t>
          </w:r>
          <w:bookmarkStart w:id="1" w:name="_GoBack"/>
          <w:bookmarkEnd w:id="1"/>
          <w:r w:rsidRPr="004C4D57">
            <w:t xml:space="preserve">материал объективно отражает состояние разрабатываемого объекта, все заимствованные из литературных и других источников теоретические и методологические положения и концепции сопровождаются ссылками на их авторов. </w:t>
          </w:r>
        </w:p>
        <w:p w:rsidR="0096035E" w:rsidRPr="00063DFC" w:rsidRDefault="0096035E">
          <w:pPr>
            <w:rPr>
              <w:rFonts w:cs="Times New Roman"/>
              <w:szCs w:val="24"/>
            </w:rPr>
          </w:pPr>
        </w:p>
        <w:p w:rsidR="00650B5E" w:rsidRDefault="0096035E">
          <w:pPr>
            <w:spacing w:line="240" w:lineRule="auto"/>
            <w:ind w:firstLine="0"/>
            <w:jc w:val="left"/>
            <w:rPr>
              <w:rFonts w:cs="Times New Roman"/>
              <w:szCs w:val="24"/>
            </w:rPr>
          </w:pPr>
          <w:r w:rsidRPr="00063DFC">
            <w:rPr>
              <w:rFonts w:cs="Times New Roman"/>
              <w:szCs w:val="24"/>
            </w:rPr>
            <w:br w:type="page"/>
          </w:r>
        </w:p>
        <w:p w:rsidR="00523D99" w:rsidRPr="00523D99" w:rsidRDefault="00523D99" w:rsidP="00A00C70">
          <w:pPr>
            <w:pStyle w:val="1"/>
          </w:pPr>
          <w:r w:rsidRPr="00523D99">
            <w:lastRenderedPageBreak/>
            <w:t>Список условных сокращений</w:t>
          </w:r>
        </w:p>
        <w:p w:rsidR="000C67BC" w:rsidRPr="00F35EB9" w:rsidRDefault="000C67BC" w:rsidP="000C67BC">
          <w:pPr>
            <w:ind w:firstLine="0"/>
            <w:rPr>
              <w:rFonts w:cs="Times New Roman"/>
              <w:szCs w:val="24"/>
              <w:lang w:val="en-US"/>
            </w:rPr>
          </w:pPr>
          <w:r w:rsidRPr="00CC12C6">
            <w:rPr>
              <w:rFonts w:cs="Times New Roman"/>
              <w:szCs w:val="24"/>
              <w:lang w:val="en-US"/>
            </w:rPr>
            <w:t>AJAX</w:t>
          </w:r>
          <w:r w:rsidRPr="00F35EB9">
            <w:rPr>
              <w:rFonts w:cs="Times New Roman"/>
              <w:szCs w:val="24"/>
              <w:lang w:val="en-US"/>
            </w:rPr>
            <w:t xml:space="preserve"> </w:t>
          </w:r>
          <w:r w:rsidRPr="00F35EB9">
            <w:rPr>
              <w:rFonts w:cs="Times New Roman"/>
              <w:szCs w:val="24"/>
              <w:lang w:val="en-US"/>
            </w:rPr>
            <w:tab/>
          </w:r>
          <w:r w:rsidRPr="00F35EB9">
            <w:rPr>
              <w:rFonts w:cs="Times New Roman"/>
              <w:szCs w:val="24"/>
              <w:lang w:val="en-US"/>
            </w:rPr>
            <w:tab/>
          </w:r>
          <w:r w:rsidRPr="00F35EB9">
            <w:rPr>
              <w:rFonts w:cs="Times New Roman"/>
              <w:color w:val="252525"/>
              <w:szCs w:val="24"/>
              <w:shd w:val="clear" w:color="auto" w:fill="FFFFFF"/>
              <w:lang w:val="en-US"/>
            </w:rPr>
            <w:t>(</w:t>
          </w:r>
          <w:r w:rsidRPr="00CC12C6">
            <w:rPr>
              <w:rFonts w:cs="Times New Roman"/>
              <w:iCs/>
              <w:color w:val="252525"/>
              <w:szCs w:val="24"/>
              <w:shd w:val="clear" w:color="auto" w:fill="FFFFFF"/>
              <w:lang w:val="en"/>
            </w:rPr>
            <w:t>Asynchronous</w:t>
          </w:r>
          <w:r w:rsidRPr="00F35EB9">
            <w:rPr>
              <w:rFonts w:cs="Times New Roman"/>
              <w:iCs/>
              <w:color w:val="252525"/>
              <w:szCs w:val="24"/>
              <w:shd w:val="clear" w:color="auto" w:fill="FFFFFF"/>
              <w:lang w:val="en-US"/>
            </w:rPr>
            <w:t xml:space="preserve"> </w:t>
          </w:r>
          <w:proofErr w:type="spellStart"/>
          <w:r w:rsidRPr="00CC12C6">
            <w:rPr>
              <w:rFonts w:cs="Times New Roman"/>
              <w:iCs/>
              <w:color w:val="252525"/>
              <w:szCs w:val="24"/>
              <w:shd w:val="clear" w:color="auto" w:fill="FFFFFF"/>
              <w:lang w:val="en"/>
            </w:rPr>
            <w:t>Javascript</w:t>
          </w:r>
          <w:proofErr w:type="spellEnd"/>
          <w:r w:rsidRPr="00F35EB9">
            <w:rPr>
              <w:rFonts w:cs="Times New Roman"/>
              <w:iCs/>
              <w:color w:val="252525"/>
              <w:szCs w:val="24"/>
              <w:shd w:val="clear" w:color="auto" w:fill="FFFFFF"/>
              <w:lang w:val="en-US"/>
            </w:rPr>
            <w:t xml:space="preserve"> </w:t>
          </w:r>
          <w:r w:rsidRPr="00CC12C6">
            <w:rPr>
              <w:rFonts w:cs="Times New Roman"/>
              <w:iCs/>
              <w:color w:val="252525"/>
              <w:szCs w:val="24"/>
              <w:shd w:val="clear" w:color="auto" w:fill="FFFFFF"/>
              <w:lang w:val="en"/>
            </w:rPr>
            <w:t>and</w:t>
          </w:r>
          <w:r w:rsidRPr="00F35EB9">
            <w:rPr>
              <w:rFonts w:cs="Times New Roman"/>
              <w:iCs/>
              <w:color w:val="252525"/>
              <w:szCs w:val="24"/>
              <w:shd w:val="clear" w:color="auto" w:fill="FFFFFF"/>
              <w:lang w:val="en-US"/>
            </w:rPr>
            <w:t xml:space="preserve"> </w:t>
          </w:r>
          <w:r w:rsidRPr="00CC12C6">
            <w:rPr>
              <w:rFonts w:cs="Times New Roman"/>
              <w:iCs/>
              <w:color w:val="252525"/>
              <w:szCs w:val="24"/>
              <w:shd w:val="clear" w:color="auto" w:fill="FFFFFF"/>
              <w:lang w:val="en"/>
            </w:rPr>
            <w:t>XML</w:t>
          </w:r>
          <w:r w:rsidRPr="00F35EB9">
            <w:rPr>
              <w:rFonts w:cs="Times New Roman"/>
              <w:iCs/>
              <w:color w:val="252525"/>
              <w:szCs w:val="24"/>
              <w:shd w:val="clear" w:color="auto" w:fill="FFFFFF"/>
              <w:lang w:val="en-US"/>
            </w:rPr>
            <w:t>)</w:t>
          </w:r>
          <w:r w:rsidRPr="00CC12C6">
            <w:rPr>
              <w:rFonts w:cs="Times New Roman"/>
              <w:color w:val="252525"/>
              <w:szCs w:val="24"/>
              <w:shd w:val="clear" w:color="auto" w:fill="FFFFFF"/>
              <w:lang w:val="en-US"/>
            </w:rPr>
            <w:t> </w:t>
          </w:r>
          <w:r w:rsidRPr="00631302">
            <w:t>асинхронный</w:t>
          </w:r>
          <w:r w:rsidRPr="00631302">
            <w:rPr>
              <w:lang w:val="en-US"/>
            </w:rPr>
            <w:t> </w:t>
          </w:r>
          <w:hyperlink r:id="rId8" w:tooltip="JavaScript" w:history="1">
            <w:r w:rsidRPr="00631302">
              <w:rPr>
                <w:lang w:val="en-US"/>
              </w:rPr>
              <w:t>JavaScript</w:t>
            </w:r>
          </w:hyperlink>
          <w:r w:rsidRPr="00631302">
            <w:rPr>
              <w:lang w:val="en-US"/>
            </w:rPr>
            <w:t> </w:t>
          </w:r>
          <w:r w:rsidRPr="00631302">
            <w:t>и</w:t>
          </w:r>
          <w:r w:rsidRPr="00631302">
            <w:rPr>
              <w:lang w:val="en-US"/>
            </w:rPr>
            <w:t> </w:t>
          </w:r>
          <w:hyperlink r:id="rId9" w:tooltip="XML" w:history="1">
            <w:r w:rsidRPr="00631302">
              <w:rPr>
                <w:lang w:val="en-US"/>
              </w:rPr>
              <w:t>XML</w:t>
            </w:r>
          </w:hyperlink>
        </w:p>
        <w:p w:rsidR="000C67BC" w:rsidRPr="00F35EB9" w:rsidRDefault="000C67BC" w:rsidP="000C67BC">
          <w:pPr>
            <w:ind w:firstLine="0"/>
            <w:rPr>
              <w:rFonts w:cs="Times New Roman"/>
              <w:szCs w:val="24"/>
              <w:lang w:val="en-US"/>
            </w:rPr>
          </w:pPr>
          <w:r w:rsidRPr="00CC12C6">
            <w:rPr>
              <w:rFonts w:cs="Times New Roman"/>
              <w:szCs w:val="24"/>
              <w:lang w:val="en-US"/>
            </w:rPr>
            <w:t>API</w:t>
          </w:r>
          <w:r w:rsidRPr="00F35EB9">
            <w:rPr>
              <w:rFonts w:cs="Times New Roman"/>
              <w:szCs w:val="24"/>
              <w:lang w:val="en-US"/>
            </w:rPr>
            <w:t xml:space="preserve"> </w:t>
          </w:r>
          <w:r w:rsidRPr="00F35EB9">
            <w:rPr>
              <w:rFonts w:cs="Times New Roman"/>
              <w:szCs w:val="24"/>
              <w:lang w:val="en-US"/>
            </w:rPr>
            <w:tab/>
          </w:r>
          <w:r w:rsidRPr="00F35EB9">
            <w:rPr>
              <w:rFonts w:cs="Times New Roman"/>
              <w:szCs w:val="24"/>
              <w:lang w:val="en-US"/>
            </w:rPr>
            <w:tab/>
            <w:t>(</w:t>
          </w:r>
          <w:r>
            <w:rPr>
              <w:rFonts w:cs="Times New Roman"/>
              <w:iCs/>
              <w:color w:val="252525"/>
              <w:szCs w:val="24"/>
              <w:shd w:val="clear" w:color="auto" w:fill="FFFFFF"/>
              <w:lang w:val="en"/>
            </w:rPr>
            <w:t>Application</w:t>
          </w:r>
          <w:r w:rsidRPr="00F35EB9">
            <w:rPr>
              <w:rFonts w:cs="Times New Roman"/>
              <w:iCs/>
              <w:color w:val="252525"/>
              <w:szCs w:val="24"/>
              <w:shd w:val="clear" w:color="auto" w:fill="FFFFFF"/>
              <w:lang w:val="en-US"/>
            </w:rPr>
            <w:t xml:space="preserve"> </w:t>
          </w:r>
          <w:r>
            <w:rPr>
              <w:rFonts w:cs="Times New Roman"/>
              <w:iCs/>
              <w:color w:val="252525"/>
              <w:szCs w:val="24"/>
              <w:shd w:val="clear" w:color="auto" w:fill="FFFFFF"/>
              <w:lang w:val="en"/>
            </w:rPr>
            <w:t>Programming</w:t>
          </w:r>
          <w:r w:rsidRPr="00F35EB9">
            <w:rPr>
              <w:rFonts w:cs="Times New Roman"/>
              <w:iCs/>
              <w:color w:val="252525"/>
              <w:szCs w:val="24"/>
              <w:shd w:val="clear" w:color="auto" w:fill="FFFFFF"/>
              <w:lang w:val="en-US"/>
            </w:rPr>
            <w:t xml:space="preserve"> </w:t>
          </w:r>
          <w:r>
            <w:rPr>
              <w:rFonts w:cs="Times New Roman"/>
              <w:iCs/>
              <w:color w:val="252525"/>
              <w:szCs w:val="24"/>
              <w:shd w:val="clear" w:color="auto" w:fill="FFFFFF"/>
              <w:lang w:val="en"/>
            </w:rPr>
            <w:t>I</w:t>
          </w:r>
          <w:r w:rsidRPr="00CC12C6">
            <w:rPr>
              <w:rFonts w:cs="Times New Roman"/>
              <w:iCs/>
              <w:color w:val="252525"/>
              <w:szCs w:val="24"/>
              <w:shd w:val="clear" w:color="auto" w:fill="FFFFFF"/>
              <w:lang w:val="en"/>
            </w:rPr>
            <w:t>nterface</w:t>
          </w:r>
          <w:r w:rsidRPr="00F35EB9">
            <w:rPr>
              <w:rFonts w:cs="Times New Roman"/>
              <w:szCs w:val="24"/>
              <w:lang w:val="en-US"/>
            </w:rPr>
            <w:t xml:space="preserve">) </w:t>
          </w:r>
          <w:r w:rsidRPr="00CC12C6">
            <w:rPr>
              <w:rFonts w:cs="Times New Roman"/>
              <w:bCs/>
              <w:color w:val="252525"/>
              <w:szCs w:val="24"/>
              <w:shd w:val="clear" w:color="auto" w:fill="FFFFFF"/>
            </w:rPr>
            <w:t>интерфейс</w:t>
          </w:r>
          <w:r w:rsidRPr="00F35EB9">
            <w:rPr>
              <w:rFonts w:cs="Times New Roman"/>
              <w:bCs/>
              <w:color w:val="252525"/>
              <w:szCs w:val="24"/>
              <w:shd w:val="clear" w:color="auto" w:fill="FFFFFF"/>
              <w:lang w:val="en-US"/>
            </w:rPr>
            <w:t xml:space="preserve"> </w:t>
          </w:r>
          <w:r w:rsidRPr="00CC12C6">
            <w:rPr>
              <w:rFonts w:cs="Times New Roman"/>
              <w:bCs/>
              <w:color w:val="252525"/>
              <w:szCs w:val="24"/>
              <w:shd w:val="clear" w:color="auto" w:fill="FFFFFF"/>
            </w:rPr>
            <w:t>программирования</w:t>
          </w:r>
          <w:r w:rsidRPr="00F35EB9">
            <w:rPr>
              <w:rFonts w:cs="Times New Roman"/>
              <w:bCs/>
              <w:color w:val="252525"/>
              <w:szCs w:val="24"/>
              <w:shd w:val="clear" w:color="auto" w:fill="FFFFFF"/>
              <w:lang w:val="en-US"/>
            </w:rPr>
            <w:t xml:space="preserve"> </w:t>
          </w:r>
          <w:r w:rsidRPr="00CC12C6">
            <w:rPr>
              <w:rFonts w:cs="Times New Roman"/>
              <w:bCs/>
              <w:color w:val="252525"/>
              <w:szCs w:val="24"/>
              <w:shd w:val="clear" w:color="auto" w:fill="FFFFFF"/>
            </w:rPr>
            <w:t>приложений</w:t>
          </w:r>
        </w:p>
        <w:p w:rsidR="000C67BC" w:rsidRPr="00F35EB9" w:rsidRDefault="000C67BC" w:rsidP="000C67BC">
          <w:pPr>
            <w:ind w:firstLine="0"/>
            <w:rPr>
              <w:rFonts w:cs="Times New Roman"/>
              <w:szCs w:val="24"/>
              <w:lang w:val="en-US"/>
            </w:rPr>
          </w:pPr>
          <w:r w:rsidRPr="00CC12C6">
            <w:rPr>
              <w:rFonts w:cs="Times New Roman"/>
              <w:szCs w:val="24"/>
              <w:lang w:val="en-US"/>
            </w:rPr>
            <w:t>CRUD</w:t>
          </w:r>
          <w:r w:rsidRPr="00F35EB9">
            <w:rPr>
              <w:rFonts w:cs="Times New Roman"/>
              <w:szCs w:val="24"/>
              <w:lang w:val="en-US"/>
            </w:rPr>
            <w:t xml:space="preserve"> </w:t>
          </w:r>
          <w:r w:rsidR="00482924" w:rsidRPr="00F35EB9">
            <w:rPr>
              <w:rFonts w:cs="Times New Roman"/>
              <w:szCs w:val="24"/>
              <w:lang w:val="en-US"/>
            </w:rPr>
            <w:tab/>
          </w:r>
          <w:r w:rsidRPr="00CC12C6">
            <w:rPr>
              <w:rFonts w:cs="Times New Roman"/>
              <w:szCs w:val="24"/>
              <w:lang w:val="en-US"/>
            </w:rPr>
            <w:t>Create</w:t>
          </w:r>
          <w:r w:rsidRPr="00F35EB9">
            <w:rPr>
              <w:rFonts w:cs="Times New Roman"/>
              <w:szCs w:val="24"/>
              <w:lang w:val="en-US"/>
            </w:rPr>
            <w:t xml:space="preserve"> </w:t>
          </w:r>
          <w:r w:rsidRPr="00CC12C6">
            <w:rPr>
              <w:rFonts w:cs="Times New Roman"/>
              <w:szCs w:val="24"/>
              <w:lang w:val="en-US"/>
            </w:rPr>
            <w:t>Read</w:t>
          </w:r>
          <w:r w:rsidRPr="00F35EB9">
            <w:rPr>
              <w:rFonts w:cs="Times New Roman"/>
              <w:szCs w:val="24"/>
              <w:lang w:val="en-US"/>
            </w:rPr>
            <w:t xml:space="preserve"> </w:t>
          </w:r>
          <w:r w:rsidRPr="00CC12C6">
            <w:rPr>
              <w:rFonts w:cs="Times New Roman"/>
              <w:szCs w:val="24"/>
              <w:lang w:val="en-US"/>
            </w:rPr>
            <w:t>Update</w:t>
          </w:r>
          <w:r w:rsidRPr="00F35EB9">
            <w:rPr>
              <w:rFonts w:cs="Times New Roman"/>
              <w:szCs w:val="24"/>
              <w:lang w:val="en-US"/>
            </w:rPr>
            <w:t xml:space="preserve"> </w:t>
          </w:r>
          <w:r w:rsidRPr="00CC12C6">
            <w:rPr>
              <w:rFonts w:cs="Times New Roman"/>
              <w:szCs w:val="24"/>
              <w:lang w:val="en-US"/>
            </w:rPr>
            <w:t>Delete</w:t>
          </w:r>
          <w:r w:rsidRPr="00F35EB9">
            <w:rPr>
              <w:rFonts w:cs="Times New Roman"/>
              <w:szCs w:val="24"/>
              <w:lang w:val="en-US"/>
            </w:rPr>
            <w:t xml:space="preserve">) </w:t>
          </w:r>
          <w:r w:rsidRPr="00CC12C6">
            <w:rPr>
              <w:rFonts w:cs="Times New Roman"/>
              <w:szCs w:val="24"/>
            </w:rPr>
            <w:t>создани</w:t>
          </w:r>
          <w:r w:rsidR="00482924">
            <w:rPr>
              <w:rFonts w:cs="Times New Roman"/>
              <w:szCs w:val="24"/>
            </w:rPr>
            <w:t>е</w:t>
          </w:r>
          <w:r w:rsidR="00482924" w:rsidRPr="00F35EB9">
            <w:rPr>
              <w:rFonts w:cs="Times New Roman"/>
              <w:szCs w:val="24"/>
              <w:lang w:val="en-US"/>
            </w:rPr>
            <w:t xml:space="preserve">, </w:t>
          </w:r>
          <w:r w:rsidR="00482924">
            <w:rPr>
              <w:rFonts w:cs="Times New Roman"/>
              <w:szCs w:val="24"/>
            </w:rPr>
            <w:t>чтение</w:t>
          </w:r>
          <w:r w:rsidR="00482924" w:rsidRPr="00F35EB9">
            <w:rPr>
              <w:rFonts w:cs="Times New Roman"/>
              <w:szCs w:val="24"/>
              <w:lang w:val="en-US"/>
            </w:rPr>
            <w:t xml:space="preserve"> </w:t>
          </w:r>
          <w:r w:rsidR="00482924">
            <w:rPr>
              <w:rFonts w:cs="Times New Roman"/>
              <w:szCs w:val="24"/>
            </w:rPr>
            <w:t>обновление</w:t>
          </w:r>
          <w:r w:rsidR="00482924" w:rsidRPr="00F35EB9">
            <w:rPr>
              <w:rFonts w:cs="Times New Roman"/>
              <w:szCs w:val="24"/>
              <w:lang w:val="en-US"/>
            </w:rPr>
            <w:t xml:space="preserve"> </w:t>
          </w:r>
          <w:r w:rsidR="00482924">
            <w:rPr>
              <w:rFonts w:cs="Times New Roman"/>
              <w:szCs w:val="24"/>
            </w:rPr>
            <w:t>и</w:t>
          </w:r>
          <w:r w:rsidR="00482924" w:rsidRPr="00F35EB9">
            <w:rPr>
              <w:rFonts w:cs="Times New Roman"/>
              <w:szCs w:val="24"/>
              <w:lang w:val="en-US"/>
            </w:rPr>
            <w:t xml:space="preserve"> </w:t>
          </w:r>
          <w:r w:rsidR="00482924">
            <w:rPr>
              <w:rFonts w:cs="Times New Roman"/>
              <w:szCs w:val="24"/>
            </w:rPr>
            <w:t>удаление</w:t>
          </w:r>
        </w:p>
        <w:p w:rsidR="000C67BC" w:rsidRPr="00F35EB9" w:rsidRDefault="00816176" w:rsidP="000C67BC">
          <w:pPr>
            <w:ind w:firstLine="0"/>
            <w:rPr>
              <w:rFonts w:cs="Times New Roman"/>
              <w:szCs w:val="24"/>
              <w:lang w:val="en-US"/>
            </w:rPr>
          </w:pPr>
          <w:hyperlink r:id="rId10" w:tooltip="LAMP" w:history="1">
            <w:r w:rsidR="000C67BC" w:rsidRPr="00CC12C6">
              <w:rPr>
                <w:rFonts w:cs="Times New Roman"/>
                <w:szCs w:val="24"/>
                <w:lang w:val="en-US"/>
              </w:rPr>
              <w:t>LAMP</w:t>
            </w:r>
          </w:hyperlink>
          <w:r w:rsidR="00482924" w:rsidRPr="00F35EB9">
            <w:rPr>
              <w:rFonts w:cs="Times New Roman"/>
              <w:szCs w:val="24"/>
              <w:lang w:val="en-US"/>
            </w:rPr>
            <w:t xml:space="preserve"> </w:t>
          </w:r>
          <w:r w:rsidR="00482924" w:rsidRPr="00F35EB9">
            <w:rPr>
              <w:rFonts w:cs="Times New Roman"/>
              <w:szCs w:val="24"/>
              <w:lang w:val="en-US"/>
            </w:rPr>
            <w:tab/>
          </w:r>
          <w:r w:rsidR="000C67BC" w:rsidRPr="00CC12C6">
            <w:rPr>
              <w:rFonts w:cs="Times New Roman"/>
              <w:szCs w:val="24"/>
              <w:lang w:val="en-US"/>
            </w:rPr>
            <w:t>Linux</w:t>
          </w:r>
          <w:r w:rsidR="000C67BC" w:rsidRPr="00F35EB9">
            <w:rPr>
              <w:rFonts w:cs="Times New Roman"/>
              <w:szCs w:val="24"/>
              <w:lang w:val="en-US"/>
            </w:rPr>
            <w:t>-</w:t>
          </w:r>
          <w:r w:rsidR="000C67BC" w:rsidRPr="00CC12C6">
            <w:rPr>
              <w:rFonts w:cs="Times New Roman"/>
              <w:szCs w:val="24"/>
              <w:lang w:val="en-US"/>
            </w:rPr>
            <w:t>Apache</w:t>
          </w:r>
          <w:r w:rsidR="000C67BC" w:rsidRPr="00F35EB9">
            <w:rPr>
              <w:rFonts w:cs="Times New Roman"/>
              <w:szCs w:val="24"/>
              <w:lang w:val="en-US"/>
            </w:rPr>
            <w:t>-</w:t>
          </w:r>
          <w:r w:rsidR="000C67BC" w:rsidRPr="00CC12C6">
            <w:rPr>
              <w:rFonts w:cs="Times New Roman"/>
              <w:szCs w:val="24"/>
              <w:lang w:val="en-US"/>
            </w:rPr>
            <w:t>MySQL</w:t>
          </w:r>
          <w:r w:rsidR="000C67BC" w:rsidRPr="00F35EB9">
            <w:rPr>
              <w:rFonts w:cs="Times New Roman"/>
              <w:szCs w:val="24"/>
              <w:lang w:val="en-US"/>
            </w:rPr>
            <w:t>-</w:t>
          </w:r>
          <w:r w:rsidR="000C67BC" w:rsidRPr="00CC12C6">
            <w:rPr>
              <w:rFonts w:cs="Times New Roman"/>
              <w:szCs w:val="24"/>
              <w:lang w:val="en-US"/>
            </w:rPr>
            <w:t>PHP</w:t>
          </w:r>
        </w:p>
        <w:p w:rsidR="000C67BC" w:rsidRPr="00F35EB9" w:rsidRDefault="000C67BC" w:rsidP="000C67BC">
          <w:pPr>
            <w:ind w:firstLine="0"/>
            <w:rPr>
              <w:rFonts w:cs="Times New Roman"/>
              <w:szCs w:val="24"/>
              <w:lang w:val="en-US"/>
            </w:rPr>
          </w:pPr>
          <w:r w:rsidRPr="00CC12C6">
            <w:rPr>
              <w:rFonts w:cs="Times New Roman"/>
              <w:szCs w:val="24"/>
              <w:lang w:val="en-US"/>
            </w:rPr>
            <w:t>MVC</w:t>
          </w:r>
          <w:r w:rsidRPr="00F35EB9">
            <w:rPr>
              <w:rFonts w:cs="Times New Roman"/>
              <w:szCs w:val="24"/>
              <w:lang w:val="en-US"/>
            </w:rPr>
            <w:t xml:space="preserve"> </w:t>
          </w:r>
          <w:r w:rsidRPr="00F35EB9">
            <w:rPr>
              <w:rFonts w:cs="Times New Roman"/>
              <w:szCs w:val="24"/>
              <w:lang w:val="en-US"/>
            </w:rPr>
            <w:tab/>
          </w:r>
          <w:r w:rsidRPr="00F35EB9">
            <w:rPr>
              <w:rFonts w:cs="Times New Roman"/>
              <w:szCs w:val="24"/>
              <w:lang w:val="en-US"/>
            </w:rPr>
            <w:tab/>
            <w:t>(</w:t>
          </w:r>
          <w:r w:rsidRPr="00CC12C6">
            <w:rPr>
              <w:rFonts w:cs="Times New Roman"/>
              <w:szCs w:val="24"/>
              <w:lang w:val="en-US"/>
            </w:rPr>
            <w:t>M</w:t>
          </w:r>
          <w:r w:rsidRPr="00631302">
            <w:rPr>
              <w:rFonts w:cs="Times New Roman"/>
              <w:szCs w:val="24"/>
              <w:lang w:val="en-US"/>
            </w:rPr>
            <w:t>odel</w:t>
          </w:r>
          <w:r w:rsidRPr="00F35EB9">
            <w:rPr>
              <w:rFonts w:cs="Times New Roman"/>
              <w:szCs w:val="24"/>
              <w:lang w:val="en-US"/>
            </w:rPr>
            <w:t xml:space="preserve"> </w:t>
          </w:r>
          <w:proofErr w:type="spellStart"/>
          <w:r w:rsidRPr="00CC12C6">
            <w:rPr>
              <w:rFonts w:cs="Times New Roman"/>
              <w:szCs w:val="24"/>
              <w:lang w:val="en-US"/>
            </w:rPr>
            <w:t>C</w:t>
          </w:r>
          <w:r w:rsidRPr="00631302">
            <w:rPr>
              <w:rFonts w:cs="Times New Roman"/>
              <w:szCs w:val="24"/>
              <w:lang w:val="en-US"/>
            </w:rPr>
            <w:t>iew</w:t>
          </w:r>
          <w:proofErr w:type="spellEnd"/>
          <w:r w:rsidRPr="00F35EB9">
            <w:rPr>
              <w:rFonts w:cs="Times New Roman"/>
              <w:szCs w:val="24"/>
              <w:lang w:val="en-US"/>
            </w:rPr>
            <w:t xml:space="preserve"> </w:t>
          </w:r>
          <w:r w:rsidRPr="00CC12C6">
            <w:rPr>
              <w:rFonts w:cs="Times New Roman"/>
              <w:szCs w:val="24"/>
              <w:lang w:val="en-US"/>
            </w:rPr>
            <w:t>C</w:t>
          </w:r>
          <w:r w:rsidRPr="00631302">
            <w:rPr>
              <w:rFonts w:cs="Times New Roman"/>
              <w:szCs w:val="24"/>
              <w:lang w:val="en-US"/>
            </w:rPr>
            <w:t>ontroller</w:t>
          </w:r>
          <w:r w:rsidRPr="00F35EB9">
            <w:rPr>
              <w:rFonts w:cs="Times New Roman"/>
              <w:szCs w:val="24"/>
              <w:lang w:val="en-US"/>
            </w:rPr>
            <w:t xml:space="preserve">) </w:t>
          </w:r>
          <w:r w:rsidR="00482924">
            <w:rPr>
              <w:rFonts w:cs="Times New Roman"/>
              <w:szCs w:val="24"/>
            </w:rPr>
            <w:t>модель</w:t>
          </w:r>
          <w:r w:rsidR="00482924" w:rsidRPr="00F35EB9">
            <w:rPr>
              <w:rFonts w:cs="Times New Roman"/>
              <w:szCs w:val="24"/>
              <w:lang w:val="en-US"/>
            </w:rPr>
            <w:t>-</w:t>
          </w:r>
          <w:r w:rsidR="00482924">
            <w:rPr>
              <w:rFonts w:cs="Times New Roman"/>
              <w:szCs w:val="24"/>
            </w:rPr>
            <w:t>представление</w:t>
          </w:r>
          <w:r w:rsidR="00482924" w:rsidRPr="00F35EB9">
            <w:rPr>
              <w:rFonts w:cs="Times New Roman"/>
              <w:szCs w:val="24"/>
              <w:lang w:val="en-US"/>
            </w:rPr>
            <w:t>-</w:t>
          </w:r>
          <w:r w:rsidR="00482924">
            <w:rPr>
              <w:rFonts w:cs="Times New Roman"/>
              <w:szCs w:val="24"/>
            </w:rPr>
            <w:t>поведение</w:t>
          </w:r>
        </w:p>
        <w:p w:rsidR="000C67BC" w:rsidRPr="000C67BC" w:rsidRDefault="000C67BC" w:rsidP="000C67BC">
          <w:pPr>
            <w:ind w:firstLine="0"/>
            <w:rPr>
              <w:rFonts w:cs="Times New Roman"/>
              <w:szCs w:val="24"/>
              <w:lang w:val="en-US"/>
            </w:rPr>
          </w:pPr>
          <w:r w:rsidRPr="00CC12C6">
            <w:rPr>
              <w:rFonts w:cs="Times New Roman"/>
              <w:szCs w:val="24"/>
              <w:lang w:val="en-US"/>
            </w:rPr>
            <w:t>UML</w:t>
          </w:r>
          <w:r w:rsidRPr="000C67BC">
            <w:rPr>
              <w:rFonts w:cs="Times New Roman"/>
              <w:szCs w:val="24"/>
              <w:lang w:val="en-US"/>
            </w:rPr>
            <w:t xml:space="preserve"> </w:t>
          </w:r>
          <w:r w:rsidRPr="000C67BC">
            <w:rPr>
              <w:rFonts w:cs="Times New Roman"/>
              <w:szCs w:val="24"/>
              <w:lang w:val="en-US"/>
            </w:rPr>
            <w:tab/>
          </w:r>
          <w:r w:rsidRPr="000C67BC">
            <w:rPr>
              <w:rFonts w:cs="Times New Roman"/>
              <w:szCs w:val="24"/>
              <w:lang w:val="en-US"/>
            </w:rPr>
            <w:tab/>
          </w:r>
          <w:r w:rsidRPr="000C67BC">
            <w:rPr>
              <w:rFonts w:cs="Times New Roman"/>
              <w:color w:val="252525"/>
              <w:szCs w:val="24"/>
              <w:shd w:val="clear" w:color="auto" w:fill="FFFFFF"/>
              <w:lang w:val="en-US"/>
            </w:rPr>
            <w:t>(</w:t>
          </w:r>
          <w:r w:rsidRPr="00CC12C6">
            <w:rPr>
              <w:rFonts w:cs="Times New Roman"/>
              <w:iCs/>
              <w:color w:val="252525"/>
              <w:szCs w:val="24"/>
              <w:shd w:val="clear" w:color="auto" w:fill="FFFFFF"/>
              <w:lang w:val="en"/>
            </w:rPr>
            <w:t>Unified</w:t>
          </w:r>
          <w:r w:rsidRPr="000C67BC">
            <w:rPr>
              <w:rFonts w:cs="Times New Roman"/>
              <w:iCs/>
              <w:color w:val="252525"/>
              <w:szCs w:val="24"/>
              <w:shd w:val="clear" w:color="auto" w:fill="FFFFFF"/>
              <w:lang w:val="en-US"/>
            </w:rPr>
            <w:t xml:space="preserve"> </w:t>
          </w:r>
          <w:r w:rsidRPr="00CC12C6">
            <w:rPr>
              <w:rFonts w:cs="Times New Roman"/>
              <w:iCs/>
              <w:color w:val="252525"/>
              <w:szCs w:val="24"/>
              <w:shd w:val="clear" w:color="auto" w:fill="FFFFFF"/>
              <w:lang w:val="en"/>
            </w:rPr>
            <w:t>Modeling</w:t>
          </w:r>
          <w:r w:rsidRPr="000C67BC">
            <w:rPr>
              <w:rFonts w:cs="Times New Roman"/>
              <w:iCs/>
              <w:color w:val="252525"/>
              <w:szCs w:val="24"/>
              <w:shd w:val="clear" w:color="auto" w:fill="FFFFFF"/>
              <w:lang w:val="en-US"/>
            </w:rPr>
            <w:t xml:space="preserve"> </w:t>
          </w:r>
          <w:r w:rsidRPr="00CC12C6">
            <w:rPr>
              <w:rFonts w:cs="Times New Roman"/>
              <w:iCs/>
              <w:color w:val="252525"/>
              <w:szCs w:val="24"/>
              <w:shd w:val="clear" w:color="auto" w:fill="FFFFFF"/>
              <w:lang w:val="en"/>
            </w:rPr>
            <w:t>Language</w:t>
          </w:r>
          <w:r w:rsidRPr="000C67BC">
            <w:rPr>
              <w:rFonts w:cs="Times New Roman"/>
              <w:color w:val="252525"/>
              <w:szCs w:val="24"/>
              <w:shd w:val="clear" w:color="auto" w:fill="FFFFFF"/>
              <w:lang w:val="en-US"/>
            </w:rPr>
            <w:t xml:space="preserve">) </w:t>
          </w:r>
          <w:r w:rsidRPr="00CC12C6">
            <w:rPr>
              <w:rFonts w:cs="Times New Roman"/>
              <w:color w:val="252525"/>
              <w:szCs w:val="24"/>
              <w:shd w:val="clear" w:color="auto" w:fill="FFFFFF"/>
            </w:rPr>
            <w:t>унифицированный</w:t>
          </w:r>
          <w:r w:rsidRPr="000C67BC">
            <w:rPr>
              <w:rFonts w:cs="Times New Roman"/>
              <w:color w:val="252525"/>
              <w:szCs w:val="24"/>
              <w:shd w:val="clear" w:color="auto" w:fill="FFFFFF"/>
              <w:lang w:val="en-US"/>
            </w:rPr>
            <w:t xml:space="preserve"> </w:t>
          </w:r>
          <w:r w:rsidRPr="00CC12C6">
            <w:rPr>
              <w:rFonts w:cs="Times New Roman"/>
              <w:color w:val="252525"/>
              <w:szCs w:val="24"/>
              <w:shd w:val="clear" w:color="auto" w:fill="FFFFFF"/>
            </w:rPr>
            <w:t>язык</w:t>
          </w:r>
          <w:r w:rsidRPr="000C67BC">
            <w:rPr>
              <w:rFonts w:cs="Times New Roman"/>
              <w:color w:val="252525"/>
              <w:szCs w:val="24"/>
              <w:shd w:val="clear" w:color="auto" w:fill="FFFFFF"/>
              <w:lang w:val="en-US"/>
            </w:rPr>
            <w:t xml:space="preserve"> </w:t>
          </w:r>
          <w:r w:rsidRPr="00CC12C6">
            <w:rPr>
              <w:rFonts w:cs="Times New Roman"/>
              <w:color w:val="252525"/>
              <w:szCs w:val="24"/>
              <w:shd w:val="clear" w:color="auto" w:fill="FFFFFF"/>
            </w:rPr>
            <w:t>моделирования</w:t>
          </w:r>
        </w:p>
        <w:p w:rsidR="000C67BC" w:rsidRPr="00CC12C6" w:rsidRDefault="00816176" w:rsidP="000C67BC">
          <w:pPr>
            <w:ind w:firstLine="0"/>
            <w:rPr>
              <w:rFonts w:cs="Times New Roman"/>
              <w:szCs w:val="24"/>
              <w:lang w:val="en-US"/>
            </w:rPr>
          </w:pPr>
          <w:hyperlink r:id="rId11" w:tooltip="WAMP" w:history="1">
            <w:r w:rsidR="000C67BC" w:rsidRPr="00CC12C6">
              <w:rPr>
                <w:rFonts w:cs="Times New Roman"/>
                <w:szCs w:val="24"/>
                <w:lang w:val="en-US"/>
              </w:rPr>
              <w:t>WAMP</w:t>
            </w:r>
          </w:hyperlink>
          <w:r w:rsidR="000C67BC">
            <w:rPr>
              <w:rFonts w:cs="Times New Roman"/>
              <w:szCs w:val="24"/>
              <w:lang w:val="en-US"/>
            </w:rPr>
            <w:t xml:space="preserve"> </w:t>
          </w:r>
          <w:r w:rsidR="000C67BC">
            <w:rPr>
              <w:rFonts w:cs="Times New Roman"/>
              <w:szCs w:val="24"/>
              <w:lang w:val="en-US"/>
            </w:rPr>
            <w:tab/>
          </w:r>
          <w:r w:rsidR="00482924">
            <w:rPr>
              <w:rFonts w:cs="Times New Roman"/>
              <w:szCs w:val="24"/>
              <w:lang w:val="en-US"/>
            </w:rPr>
            <w:t>Windows-Apache-MySQL-PHP</w:t>
          </w:r>
        </w:p>
        <w:p w:rsidR="000C67BC" w:rsidRPr="00482924" w:rsidRDefault="000C67BC" w:rsidP="000C67BC">
          <w:pPr>
            <w:ind w:firstLine="0"/>
            <w:rPr>
              <w:rFonts w:cs="Times New Roman"/>
              <w:szCs w:val="24"/>
            </w:rPr>
          </w:pPr>
          <w:r w:rsidRPr="00CC12C6">
            <w:rPr>
              <w:rFonts w:cs="Times New Roman"/>
              <w:szCs w:val="24"/>
            </w:rPr>
            <w:t xml:space="preserve">БД </w:t>
          </w:r>
          <w:r w:rsidRPr="00631302">
            <w:rPr>
              <w:rFonts w:cs="Times New Roman"/>
              <w:szCs w:val="24"/>
            </w:rPr>
            <w:tab/>
          </w:r>
          <w:r w:rsidRPr="00631302">
            <w:rPr>
              <w:rFonts w:cs="Times New Roman"/>
              <w:szCs w:val="24"/>
            </w:rPr>
            <w:tab/>
          </w:r>
          <w:r w:rsidR="00482924">
            <w:rPr>
              <w:rFonts w:cs="Times New Roman"/>
              <w:szCs w:val="24"/>
            </w:rPr>
            <w:t>база данных</w:t>
          </w:r>
        </w:p>
        <w:p w:rsidR="00523D99" w:rsidRPr="00482924" w:rsidRDefault="00523D99" w:rsidP="000C67BC">
          <w:pPr>
            <w:ind w:firstLine="0"/>
            <w:rPr>
              <w:rFonts w:cs="Times New Roman"/>
              <w:szCs w:val="24"/>
            </w:rPr>
          </w:pPr>
          <w:r w:rsidRPr="00CC12C6">
            <w:rPr>
              <w:rFonts w:cs="Times New Roman"/>
              <w:szCs w:val="24"/>
            </w:rPr>
            <w:t>ЛВС</w:t>
          </w:r>
          <w:r w:rsidR="00F720E1" w:rsidRPr="000C67BC">
            <w:rPr>
              <w:rFonts w:cs="Times New Roman"/>
              <w:szCs w:val="24"/>
            </w:rPr>
            <w:t xml:space="preserve"> </w:t>
          </w:r>
          <w:r w:rsidR="00631302" w:rsidRPr="000C67BC">
            <w:rPr>
              <w:rFonts w:cs="Times New Roman"/>
              <w:szCs w:val="24"/>
            </w:rPr>
            <w:tab/>
          </w:r>
          <w:r w:rsidR="00631302" w:rsidRPr="000C67BC">
            <w:rPr>
              <w:rFonts w:cs="Times New Roman"/>
              <w:szCs w:val="24"/>
            </w:rPr>
            <w:tab/>
          </w:r>
          <w:r w:rsidR="00F720E1" w:rsidRPr="00CC12C6">
            <w:rPr>
              <w:rFonts w:cs="Times New Roman"/>
              <w:szCs w:val="24"/>
            </w:rPr>
            <w:t>локальная</w:t>
          </w:r>
          <w:r w:rsidR="00F720E1" w:rsidRPr="000C67BC">
            <w:rPr>
              <w:rFonts w:cs="Times New Roman"/>
              <w:szCs w:val="24"/>
            </w:rPr>
            <w:t xml:space="preserve"> </w:t>
          </w:r>
          <w:r w:rsidR="00F720E1" w:rsidRPr="00CC12C6">
            <w:rPr>
              <w:rFonts w:cs="Times New Roman"/>
              <w:szCs w:val="24"/>
            </w:rPr>
            <w:t>вычислительная</w:t>
          </w:r>
          <w:r w:rsidR="00F720E1" w:rsidRPr="000C67BC">
            <w:rPr>
              <w:rFonts w:cs="Times New Roman"/>
              <w:szCs w:val="24"/>
            </w:rPr>
            <w:t xml:space="preserve"> </w:t>
          </w:r>
          <w:r w:rsidR="00F720E1" w:rsidRPr="00CC12C6">
            <w:rPr>
              <w:rFonts w:cs="Times New Roman"/>
              <w:szCs w:val="24"/>
            </w:rPr>
            <w:t>сеть</w:t>
          </w:r>
        </w:p>
        <w:p w:rsidR="000C67BC" w:rsidRPr="000909B2" w:rsidRDefault="000C67BC" w:rsidP="000C67BC">
          <w:pPr>
            <w:ind w:firstLine="0"/>
            <w:rPr>
              <w:rFonts w:cs="Times New Roman"/>
              <w:szCs w:val="24"/>
            </w:rPr>
          </w:pPr>
          <w:r w:rsidRPr="00CC12C6">
            <w:rPr>
              <w:rFonts w:cs="Times New Roman"/>
              <w:szCs w:val="24"/>
            </w:rPr>
            <w:t xml:space="preserve">ОС </w:t>
          </w:r>
          <w:r w:rsidRPr="00631302">
            <w:rPr>
              <w:rFonts w:cs="Times New Roman"/>
              <w:szCs w:val="24"/>
            </w:rPr>
            <w:tab/>
          </w:r>
          <w:r w:rsidRPr="00631302">
            <w:rPr>
              <w:rFonts w:cs="Times New Roman"/>
              <w:szCs w:val="24"/>
            </w:rPr>
            <w:tab/>
          </w:r>
          <w:r w:rsidR="00482924">
            <w:rPr>
              <w:rFonts w:cs="Times New Roman"/>
              <w:szCs w:val="24"/>
            </w:rPr>
            <w:t>операционная система</w:t>
          </w:r>
        </w:p>
        <w:p w:rsidR="00523D99" w:rsidRPr="000909B2" w:rsidRDefault="00523D99" w:rsidP="000C67BC">
          <w:pPr>
            <w:ind w:firstLine="0"/>
            <w:rPr>
              <w:rFonts w:cs="Times New Roman"/>
              <w:szCs w:val="24"/>
            </w:rPr>
          </w:pPr>
          <w:r w:rsidRPr="00CC12C6">
            <w:rPr>
              <w:rFonts w:cs="Times New Roman"/>
              <w:szCs w:val="24"/>
            </w:rPr>
            <w:t>СУБД</w:t>
          </w:r>
          <w:r w:rsidR="00F720E1" w:rsidRPr="00CC12C6">
            <w:rPr>
              <w:rFonts w:cs="Times New Roman"/>
              <w:szCs w:val="24"/>
            </w:rPr>
            <w:t xml:space="preserve"> </w:t>
          </w:r>
          <w:r w:rsidR="00631302" w:rsidRPr="00631302">
            <w:rPr>
              <w:rFonts w:cs="Times New Roman"/>
              <w:szCs w:val="24"/>
            </w:rPr>
            <w:tab/>
          </w:r>
          <w:r w:rsidR="00631302" w:rsidRPr="00631302">
            <w:rPr>
              <w:rFonts w:cs="Times New Roman"/>
              <w:szCs w:val="24"/>
            </w:rPr>
            <w:tab/>
          </w:r>
          <w:r w:rsidR="00F720E1" w:rsidRPr="00CC12C6">
            <w:rPr>
              <w:rFonts w:cs="Times New Roman"/>
              <w:szCs w:val="24"/>
            </w:rPr>
            <w:t>с</w:t>
          </w:r>
          <w:r w:rsidR="00482924">
            <w:rPr>
              <w:rFonts w:cs="Times New Roman"/>
              <w:szCs w:val="24"/>
            </w:rPr>
            <w:t>истема управления базами данных</w:t>
          </w:r>
        </w:p>
        <w:p w:rsidR="0096035E" w:rsidRPr="003317AE" w:rsidRDefault="00816176">
          <w:pPr>
            <w:spacing w:line="240" w:lineRule="auto"/>
            <w:ind w:firstLine="0"/>
            <w:jc w:val="left"/>
            <w:rPr>
              <w:rFonts w:cs="Times New Roman"/>
              <w:szCs w:val="24"/>
            </w:rPr>
          </w:pPr>
        </w:p>
      </w:sdtContent>
    </w:sdt>
    <w:bookmarkEnd w:id="0"/>
    <w:p w:rsidR="00C57EDE" w:rsidRPr="00D311B8" w:rsidRDefault="00816176" w:rsidP="005B6186">
      <w:pPr>
        <w:spacing w:line="240" w:lineRule="auto"/>
        <w:ind w:firstLine="0"/>
        <w:jc w:val="left"/>
        <w:rPr>
          <w:rFonts w:cs="Times New Roman"/>
          <w:szCs w:val="24"/>
        </w:rPr>
        <w:sectPr w:rsidR="00C57EDE" w:rsidRPr="00D311B8" w:rsidSect="009C4C9B">
          <w:footerReference w:type="default" r:id="rId12"/>
          <w:type w:val="continuous"/>
          <w:pgSz w:w="11907" w:h="16840" w:code="9"/>
          <w:pgMar w:top="851" w:right="567" w:bottom="1134" w:left="1418" w:header="284" w:footer="284" w:gutter="0"/>
          <w:pgNumType w:start="4"/>
          <w:cols w:space="720"/>
          <w:titlePg/>
          <w:docGrid w:linePitch="381"/>
        </w:sectPr>
      </w:pPr>
      <w:r>
        <w:rPr>
          <w:rFonts w:cs="Times New Roman"/>
          <w:noProof/>
          <w:szCs w:val="24"/>
        </w:rPr>
        <w:pict>
          <v:rect id="_x0000_s1318" style="position:absolute;margin-left:483.05pt;margin-top:491.75pt;width:20.45pt;height:16.7pt;z-index:251679744" fillcolor="white [3212]" strokecolor="white [3212]"/>
        </w:pict>
      </w:r>
      <w:r>
        <w:rPr>
          <w:rFonts w:cs="Times New Roman"/>
          <w:noProof/>
          <w:szCs w:val="24"/>
        </w:rPr>
        <w:pict>
          <v:rect id="_x0000_s1275" style="position:absolute;margin-left:471.65pt;margin-top:47.55pt;width:26.4pt;height:24.8pt;z-index:251677696" fillcolor="white [3212]" strokecolor="white [3212]"/>
        </w:pict>
      </w:r>
      <w:r>
        <w:rPr>
          <w:rFonts w:cs="Times New Roman"/>
          <w:noProof/>
          <w:szCs w:val="24"/>
        </w:rPr>
        <w:pict>
          <v:rect id="_x0000_s1027" style="position:absolute;margin-left:477.1pt;margin-top:132.7pt;width:26.4pt;height:24pt;z-index:251658240" fillcolor="white [3212]" stroked="f"/>
        </w:pict>
      </w:r>
    </w:p>
    <w:bookmarkStart w:id="2" w:name="_Toc385372241" w:displacedByCustomXml="next"/>
    <w:bookmarkStart w:id="3" w:name="_Toc389598002" w:displacedByCustomXml="next"/>
    <w:sdt>
      <w:sdtPr>
        <w:rPr>
          <w:bCs/>
          <w:caps/>
        </w:rPr>
        <w:id w:val="2024582855"/>
        <w:docPartObj>
          <w:docPartGallery w:val="Table of Contents"/>
          <w:docPartUnique/>
        </w:docPartObj>
      </w:sdtPr>
      <w:sdtEndPr>
        <w:rPr>
          <w:b w:val="0"/>
          <w:bCs w:val="0"/>
          <w:caps w:val="0"/>
        </w:rPr>
      </w:sdtEndPr>
      <w:sdtContent>
        <w:p w:rsidR="00AD7881" w:rsidRPr="003317AE" w:rsidRDefault="00C03633" w:rsidP="00A00C70">
          <w:pPr>
            <w:pStyle w:val="1"/>
          </w:pPr>
          <w:r w:rsidRPr="00C03633">
            <w:t>Содержание</w:t>
          </w:r>
          <w:bookmarkEnd w:id="3"/>
          <w:bookmarkEnd w:id="2"/>
        </w:p>
        <w:p w:rsidR="00D07AB9" w:rsidRPr="00D07AB9" w:rsidRDefault="00322CC5" w:rsidP="00C07C38">
          <w:pPr>
            <w:pStyle w:val="11"/>
            <w:rPr>
              <w:b/>
              <w:caps/>
              <w:noProof/>
            </w:rPr>
          </w:pPr>
          <w:r w:rsidRPr="00D07AB9">
            <w:rPr>
              <w:b/>
              <w:caps/>
            </w:rPr>
            <w:fldChar w:fldCharType="begin"/>
          </w:r>
          <w:r w:rsidR="00AD7881" w:rsidRPr="00D07AB9">
            <w:instrText xml:space="preserve"> TOC \o "1-3" \h \z \u </w:instrText>
          </w:r>
          <w:r w:rsidRPr="00D07AB9">
            <w:rPr>
              <w:b/>
              <w:caps/>
            </w:rPr>
            <w:fldChar w:fldCharType="separate"/>
          </w:r>
          <w:hyperlink w:anchor="_Toc389598003" w:history="1">
            <w:r w:rsidR="00923658">
              <w:rPr>
                <w:rStyle w:val="af3"/>
                <w:noProof/>
              </w:rPr>
              <w:t>В</w:t>
            </w:r>
            <w:r w:rsidR="00923658" w:rsidRPr="00D07AB9">
              <w:rPr>
                <w:rStyle w:val="af3"/>
                <w:noProof/>
              </w:rPr>
              <w:t>ведение</w:t>
            </w:r>
            <w:r w:rsidR="00D07AB9" w:rsidRPr="00D07AB9">
              <w:rPr>
                <w:noProof/>
                <w:webHidden/>
              </w:rPr>
              <w:tab/>
            </w:r>
            <w:r w:rsidR="00D07AB9" w:rsidRPr="00D07AB9">
              <w:rPr>
                <w:b/>
                <w:noProof/>
                <w:webHidden/>
              </w:rPr>
              <w:fldChar w:fldCharType="begin"/>
            </w:r>
            <w:r w:rsidR="00D07AB9" w:rsidRPr="00D07AB9">
              <w:rPr>
                <w:noProof/>
                <w:webHidden/>
              </w:rPr>
              <w:instrText xml:space="preserve"> PAGEREF _Toc389598003 \h </w:instrText>
            </w:r>
            <w:r w:rsidR="00D07AB9" w:rsidRPr="00D07AB9">
              <w:rPr>
                <w:b/>
                <w:noProof/>
                <w:webHidden/>
              </w:rPr>
            </w:r>
            <w:r w:rsidR="00D07AB9" w:rsidRPr="00D07AB9">
              <w:rPr>
                <w:b/>
                <w:noProof/>
                <w:webHidden/>
              </w:rPr>
              <w:fldChar w:fldCharType="separate"/>
            </w:r>
            <w:r w:rsidR="000808FF">
              <w:rPr>
                <w:noProof/>
                <w:webHidden/>
              </w:rPr>
              <w:t>7</w:t>
            </w:r>
            <w:r w:rsidR="00D07AB9" w:rsidRPr="00D07AB9">
              <w:rPr>
                <w:b/>
                <w:noProof/>
                <w:webHidden/>
              </w:rPr>
              <w:fldChar w:fldCharType="end"/>
            </w:r>
          </w:hyperlink>
        </w:p>
        <w:p w:rsidR="00D07AB9" w:rsidRPr="00D07AB9" w:rsidRDefault="00816176" w:rsidP="00C07C38">
          <w:pPr>
            <w:pStyle w:val="11"/>
            <w:rPr>
              <w:b/>
              <w:caps/>
              <w:noProof/>
            </w:rPr>
          </w:pPr>
          <w:hyperlink w:anchor="_Toc389598004" w:history="1">
            <w:r w:rsidR="00D07AB9" w:rsidRPr="00D07AB9">
              <w:rPr>
                <w:rStyle w:val="af3"/>
                <w:noProof/>
              </w:rPr>
              <w:t>1</w:t>
            </w:r>
            <w:r w:rsidR="00C07C38">
              <w:rPr>
                <w:noProof/>
                <w:lang w:val="en-US"/>
              </w:rPr>
              <w:t xml:space="preserve"> </w:t>
            </w:r>
            <w:r w:rsidR="00923658">
              <w:rPr>
                <w:rStyle w:val="af3"/>
                <w:noProof/>
              </w:rPr>
              <w:t>А</w:t>
            </w:r>
            <w:r w:rsidR="00923658" w:rsidRPr="00D07AB9">
              <w:rPr>
                <w:rStyle w:val="af3"/>
                <w:noProof/>
              </w:rPr>
              <w:t>нализ исходных данных и разработка технического задания</w:t>
            </w:r>
            <w:r w:rsidR="00D07AB9" w:rsidRPr="00D07AB9">
              <w:rPr>
                <w:noProof/>
                <w:webHidden/>
              </w:rPr>
              <w:tab/>
            </w:r>
            <w:r w:rsidR="00D07AB9" w:rsidRPr="00D07AB9">
              <w:rPr>
                <w:b/>
                <w:noProof/>
                <w:webHidden/>
              </w:rPr>
              <w:fldChar w:fldCharType="begin"/>
            </w:r>
            <w:r w:rsidR="00D07AB9" w:rsidRPr="00D07AB9">
              <w:rPr>
                <w:noProof/>
                <w:webHidden/>
              </w:rPr>
              <w:instrText xml:space="preserve"> PAGEREF _Toc389598004 \h </w:instrText>
            </w:r>
            <w:r w:rsidR="00D07AB9" w:rsidRPr="00D07AB9">
              <w:rPr>
                <w:b/>
                <w:noProof/>
                <w:webHidden/>
              </w:rPr>
            </w:r>
            <w:r w:rsidR="00D07AB9" w:rsidRPr="00D07AB9">
              <w:rPr>
                <w:b/>
                <w:noProof/>
                <w:webHidden/>
              </w:rPr>
              <w:fldChar w:fldCharType="separate"/>
            </w:r>
            <w:r w:rsidR="000808FF">
              <w:rPr>
                <w:noProof/>
                <w:webHidden/>
              </w:rPr>
              <w:t>9</w:t>
            </w:r>
            <w:r w:rsidR="00D07AB9" w:rsidRPr="00D07AB9">
              <w:rPr>
                <w:b/>
                <w:noProof/>
                <w:webHidden/>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05" w:history="1">
            <w:r w:rsidR="00D07AB9" w:rsidRPr="00D07AB9">
              <w:rPr>
                <w:rStyle w:val="af3"/>
                <w:rFonts w:ascii="Times New Roman" w:hAnsi="Times New Roman" w:cs="Times New Roman"/>
                <w:b w:val="0"/>
                <w:noProof/>
                <w:sz w:val="24"/>
                <w:szCs w:val="24"/>
              </w:rPr>
              <w:t>1.1</w:t>
            </w:r>
            <w:r w:rsidR="00D07AB9" w:rsidRPr="00D07AB9">
              <w:rPr>
                <w:rFonts w:ascii="Times New Roman" w:hAnsi="Times New Roman" w:cs="Times New Roman"/>
                <w:b w:val="0"/>
                <w:bCs w:val="0"/>
                <w:noProof/>
                <w:sz w:val="24"/>
                <w:szCs w:val="24"/>
              </w:rPr>
              <w:tab/>
            </w:r>
            <w:r w:rsidR="00923658">
              <w:rPr>
                <w:rStyle w:val="af3"/>
                <w:rFonts w:ascii="Times New Roman" w:hAnsi="Times New Roman" w:cs="Times New Roman"/>
                <w:b w:val="0"/>
                <w:noProof/>
                <w:sz w:val="24"/>
                <w:szCs w:val="24"/>
              </w:rPr>
              <w:t>С</w:t>
            </w:r>
            <w:r w:rsidR="00923658" w:rsidRPr="00D07AB9">
              <w:rPr>
                <w:rStyle w:val="af3"/>
                <w:rFonts w:ascii="Times New Roman" w:hAnsi="Times New Roman" w:cs="Times New Roman"/>
                <w:b w:val="0"/>
                <w:noProof/>
                <w:sz w:val="24"/>
                <w:szCs w:val="24"/>
              </w:rPr>
              <w:t>ущность проблемы</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_Toc389598005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9</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06" w:history="1">
            <w:r w:rsidR="00D07AB9" w:rsidRPr="00D07AB9">
              <w:rPr>
                <w:rStyle w:val="af3"/>
                <w:rFonts w:ascii="Times New Roman" w:hAnsi="Times New Roman" w:cs="Times New Roman"/>
                <w:b w:val="0"/>
                <w:noProof/>
                <w:sz w:val="24"/>
                <w:szCs w:val="24"/>
              </w:rPr>
              <w:t>1.2</w:t>
            </w:r>
            <w:r w:rsidR="00D07AB9" w:rsidRPr="00D07AB9">
              <w:rPr>
                <w:rFonts w:ascii="Times New Roman" w:hAnsi="Times New Roman" w:cs="Times New Roman"/>
                <w:b w:val="0"/>
                <w:bCs w:val="0"/>
                <w:noProof/>
                <w:sz w:val="24"/>
                <w:szCs w:val="24"/>
              </w:rPr>
              <w:tab/>
            </w:r>
            <w:r w:rsidR="00923658">
              <w:rPr>
                <w:rStyle w:val="af3"/>
                <w:rFonts w:ascii="Times New Roman" w:hAnsi="Times New Roman" w:cs="Times New Roman"/>
                <w:b w:val="0"/>
                <w:noProof/>
                <w:sz w:val="24"/>
                <w:szCs w:val="24"/>
              </w:rPr>
              <w:t>А</w:t>
            </w:r>
            <w:r w:rsidR="00923658" w:rsidRPr="00D07AB9">
              <w:rPr>
                <w:rStyle w:val="af3"/>
                <w:rFonts w:ascii="Times New Roman" w:hAnsi="Times New Roman" w:cs="Times New Roman"/>
                <w:b w:val="0"/>
                <w:noProof/>
                <w:sz w:val="24"/>
                <w:szCs w:val="24"/>
              </w:rPr>
              <w:t>нализ исходных требований</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_Toc389598006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9</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07" w:history="1">
            <w:r w:rsidR="00D07AB9" w:rsidRPr="00D07AB9">
              <w:rPr>
                <w:rStyle w:val="af3"/>
                <w:rFonts w:ascii="Times New Roman" w:hAnsi="Times New Roman" w:cs="Times New Roman"/>
                <w:b w:val="0"/>
                <w:noProof/>
                <w:spacing w:val="-2"/>
                <w:sz w:val="24"/>
                <w:szCs w:val="24"/>
              </w:rPr>
              <w:t>1.3</w:t>
            </w:r>
            <w:r w:rsidR="00D07AB9" w:rsidRPr="00D07AB9">
              <w:rPr>
                <w:rFonts w:ascii="Times New Roman" w:hAnsi="Times New Roman" w:cs="Times New Roman"/>
                <w:b w:val="0"/>
                <w:bCs w:val="0"/>
                <w:noProof/>
                <w:sz w:val="24"/>
                <w:szCs w:val="24"/>
              </w:rPr>
              <w:tab/>
            </w:r>
            <w:r w:rsidR="00923658">
              <w:rPr>
                <w:rStyle w:val="af3"/>
                <w:rFonts w:ascii="Times New Roman" w:hAnsi="Times New Roman" w:cs="Times New Roman"/>
                <w:b w:val="0"/>
                <w:noProof/>
                <w:spacing w:val="-2"/>
                <w:sz w:val="24"/>
                <w:szCs w:val="24"/>
              </w:rPr>
              <w:t>О</w:t>
            </w:r>
            <w:r w:rsidR="00923658" w:rsidRPr="00D07AB9">
              <w:rPr>
                <w:rStyle w:val="af3"/>
                <w:rFonts w:ascii="Times New Roman" w:hAnsi="Times New Roman" w:cs="Times New Roman"/>
                <w:b w:val="0"/>
                <w:noProof/>
                <w:spacing w:val="-2"/>
                <w:sz w:val="24"/>
                <w:szCs w:val="24"/>
              </w:rPr>
              <w:t>бзор и сравнительный анализ существующих программных продуктов</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_Toc389598007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10</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ind w:left="709" w:firstLine="0"/>
            <w:rPr>
              <w:rFonts w:ascii="Times New Roman" w:hAnsi="Times New Roman" w:cs="Times New Roman"/>
              <w:b w:val="0"/>
              <w:bCs w:val="0"/>
              <w:noProof/>
              <w:sz w:val="24"/>
              <w:szCs w:val="24"/>
            </w:rPr>
          </w:pPr>
          <w:hyperlink w:anchor="_Toc389598008" w:history="1">
            <w:r w:rsidR="00D07AB9" w:rsidRPr="00D07AB9">
              <w:rPr>
                <w:rStyle w:val="af3"/>
                <w:rFonts w:ascii="Times New Roman" w:hAnsi="Times New Roman" w:cs="Times New Roman"/>
                <w:b w:val="0"/>
                <w:noProof/>
                <w:sz w:val="24"/>
                <w:szCs w:val="24"/>
              </w:rPr>
              <w:t>1.4</w:t>
            </w:r>
            <w:r w:rsidR="00D07AB9" w:rsidRPr="00D07AB9">
              <w:rPr>
                <w:rFonts w:ascii="Times New Roman" w:hAnsi="Times New Roman" w:cs="Times New Roman"/>
                <w:b w:val="0"/>
                <w:bCs w:val="0"/>
                <w:noProof/>
                <w:sz w:val="24"/>
                <w:szCs w:val="24"/>
              </w:rPr>
              <w:tab/>
            </w:r>
            <w:r w:rsidR="00923658">
              <w:rPr>
                <w:rStyle w:val="af3"/>
                <w:rFonts w:ascii="Times New Roman" w:hAnsi="Times New Roman" w:cs="Times New Roman"/>
                <w:b w:val="0"/>
                <w:noProof/>
                <w:sz w:val="24"/>
                <w:szCs w:val="24"/>
              </w:rPr>
              <w:t>О</w:t>
            </w:r>
            <w:r w:rsidR="00923658" w:rsidRPr="00D07AB9">
              <w:rPr>
                <w:rStyle w:val="af3"/>
                <w:rFonts w:ascii="Times New Roman" w:hAnsi="Times New Roman" w:cs="Times New Roman"/>
                <w:b w:val="0"/>
                <w:noProof/>
                <w:sz w:val="24"/>
                <w:szCs w:val="24"/>
              </w:rPr>
              <w:t xml:space="preserve">бзор и сравнительный анализ аналогов и прототипов </w:t>
            </w:r>
            <w:r w:rsidR="00923658">
              <w:rPr>
                <w:rStyle w:val="af3"/>
                <w:rFonts w:ascii="Times New Roman" w:hAnsi="Times New Roman" w:cs="Times New Roman"/>
                <w:b w:val="0"/>
                <w:noProof/>
                <w:sz w:val="24"/>
                <w:szCs w:val="24"/>
                <w:lang w:val="en-US"/>
              </w:rPr>
              <w:br/>
            </w:r>
            <w:r w:rsidR="00923658" w:rsidRPr="00D07AB9">
              <w:rPr>
                <w:rStyle w:val="af3"/>
                <w:rFonts w:ascii="Times New Roman" w:hAnsi="Times New Roman" w:cs="Times New Roman"/>
                <w:b w:val="0"/>
                <w:noProof/>
                <w:sz w:val="24"/>
                <w:szCs w:val="24"/>
              </w:rPr>
              <w:t>разрабатываемых вс</w:t>
            </w:r>
            <w:r w:rsidR="00D07AB9" w:rsidRPr="00D07AB9">
              <w:rPr>
                <w:rStyle w:val="af3"/>
                <w:rFonts w:ascii="Times New Roman" w:hAnsi="Times New Roman" w:cs="Times New Roman"/>
                <w:b w:val="0"/>
                <w:noProof/>
                <w:sz w:val="24"/>
                <w:szCs w:val="24"/>
              </w:rPr>
              <w:t>помогательных модулей</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_Toc389598008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12</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09" w:history="1">
            <w:r w:rsidR="00D07AB9" w:rsidRPr="00D07AB9">
              <w:rPr>
                <w:rStyle w:val="af3"/>
                <w:rFonts w:ascii="Times New Roman" w:hAnsi="Times New Roman" w:cs="Times New Roman"/>
                <w:b w:val="0"/>
                <w:noProof/>
                <w:sz w:val="24"/>
                <w:szCs w:val="24"/>
              </w:rPr>
              <w:t>1.5</w:t>
            </w:r>
            <w:r w:rsidR="00D07AB9" w:rsidRPr="00D07AB9">
              <w:rPr>
                <w:rFonts w:ascii="Times New Roman" w:hAnsi="Times New Roman" w:cs="Times New Roman"/>
                <w:b w:val="0"/>
                <w:bCs w:val="0"/>
                <w:noProof/>
                <w:sz w:val="24"/>
                <w:szCs w:val="24"/>
              </w:rPr>
              <w:tab/>
            </w:r>
            <w:r w:rsidR="00923658">
              <w:rPr>
                <w:rStyle w:val="af3"/>
                <w:rFonts w:ascii="Times New Roman" w:hAnsi="Times New Roman" w:cs="Times New Roman"/>
                <w:b w:val="0"/>
                <w:noProof/>
                <w:sz w:val="24"/>
                <w:szCs w:val="24"/>
              </w:rPr>
              <w:t>О</w:t>
            </w:r>
            <w:r w:rsidR="00923658" w:rsidRPr="00D07AB9">
              <w:rPr>
                <w:rStyle w:val="af3"/>
                <w:rFonts w:ascii="Times New Roman" w:hAnsi="Times New Roman" w:cs="Times New Roman"/>
                <w:b w:val="0"/>
                <w:noProof/>
                <w:sz w:val="24"/>
                <w:szCs w:val="24"/>
              </w:rPr>
              <w:t>боснование выбора фреймворка и субд</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_Toc389598009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14</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10" w:history="1">
            <w:r w:rsidR="00D07AB9" w:rsidRPr="00D07AB9">
              <w:rPr>
                <w:rStyle w:val="af3"/>
                <w:rFonts w:ascii="Times New Roman" w:hAnsi="Times New Roman" w:cs="Times New Roman"/>
                <w:b w:val="0"/>
                <w:noProof/>
                <w:sz w:val="24"/>
                <w:szCs w:val="24"/>
              </w:rPr>
              <w:t>1.6</w:t>
            </w:r>
            <w:r w:rsidR="00D07AB9" w:rsidRPr="00D07AB9">
              <w:rPr>
                <w:rFonts w:ascii="Times New Roman" w:hAnsi="Times New Roman" w:cs="Times New Roman"/>
                <w:b w:val="0"/>
                <w:bCs w:val="0"/>
                <w:noProof/>
                <w:sz w:val="24"/>
                <w:szCs w:val="24"/>
              </w:rPr>
              <w:tab/>
            </w:r>
            <w:r w:rsidR="00923658">
              <w:rPr>
                <w:rStyle w:val="af3"/>
                <w:rFonts w:ascii="Times New Roman" w:hAnsi="Times New Roman" w:cs="Times New Roman"/>
                <w:b w:val="0"/>
                <w:noProof/>
                <w:sz w:val="24"/>
                <w:szCs w:val="24"/>
              </w:rPr>
              <w:t>О</w:t>
            </w:r>
            <w:r w:rsidR="00923658" w:rsidRPr="00D07AB9">
              <w:rPr>
                <w:rStyle w:val="af3"/>
                <w:rFonts w:ascii="Times New Roman" w:hAnsi="Times New Roman" w:cs="Times New Roman"/>
                <w:b w:val="0"/>
                <w:noProof/>
                <w:sz w:val="24"/>
                <w:szCs w:val="24"/>
              </w:rPr>
              <w:t>боснование выбора среды разработки</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_Toc389598010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15</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11" w:history="1">
            <w:r w:rsidR="00D07AB9" w:rsidRPr="00D07AB9">
              <w:rPr>
                <w:rStyle w:val="af3"/>
                <w:rFonts w:ascii="Times New Roman" w:hAnsi="Times New Roman" w:cs="Times New Roman"/>
                <w:b w:val="0"/>
                <w:noProof/>
                <w:sz w:val="24"/>
                <w:szCs w:val="24"/>
              </w:rPr>
              <w:t>1.7</w:t>
            </w:r>
            <w:r w:rsidR="00D07AB9" w:rsidRPr="00D07AB9">
              <w:rPr>
                <w:rFonts w:ascii="Times New Roman" w:hAnsi="Times New Roman" w:cs="Times New Roman"/>
                <w:b w:val="0"/>
                <w:bCs w:val="0"/>
                <w:noProof/>
                <w:sz w:val="24"/>
                <w:szCs w:val="24"/>
              </w:rPr>
              <w:tab/>
            </w:r>
            <w:r w:rsidR="00923658">
              <w:rPr>
                <w:rStyle w:val="af3"/>
                <w:rFonts w:ascii="Times New Roman" w:hAnsi="Times New Roman" w:cs="Times New Roman"/>
                <w:b w:val="0"/>
                <w:noProof/>
                <w:sz w:val="24"/>
                <w:szCs w:val="24"/>
              </w:rPr>
              <w:t>Р</w:t>
            </w:r>
            <w:r w:rsidR="00923658" w:rsidRPr="00D07AB9">
              <w:rPr>
                <w:rStyle w:val="af3"/>
                <w:rFonts w:ascii="Times New Roman" w:hAnsi="Times New Roman" w:cs="Times New Roman"/>
                <w:b w:val="0"/>
                <w:noProof/>
                <w:sz w:val="24"/>
                <w:szCs w:val="24"/>
              </w:rPr>
              <w:t>азработка технического задания</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_Toc389598011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17</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12" w:history="1">
            <w:r w:rsidR="00D07AB9" w:rsidRPr="00D07AB9">
              <w:rPr>
                <w:rStyle w:val="af3"/>
                <w:rFonts w:ascii="Times New Roman" w:hAnsi="Times New Roman" w:cs="Times New Roman"/>
                <w:b w:val="0"/>
                <w:noProof/>
                <w:sz w:val="24"/>
                <w:szCs w:val="24"/>
              </w:rPr>
              <w:t>1.8</w:t>
            </w:r>
            <w:r w:rsidR="00D07AB9" w:rsidRPr="00D07AB9">
              <w:rPr>
                <w:rFonts w:ascii="Times New Roman" w:hAnsi="Times New Roman" w:cs="Times New Roman"/>
                <w:b w:val="0"/>
                <w:bCs w:val="0"/>
                <w:noProof/>
                <w:sz w:val="24"/>
                <w:szCs w:val="24"/>
              </w:rPr>
              <w:tab/>
            </w:r>
            <w:r w:rsidR="00923658">
              <w:rPr>
                <w:rStyle w:val="af3"/>
                <w:rFonts w:ascii="Times New Roman" w:hAnsi="Times New Roman" w:cs="Times New Roman"/>
                <w:b w:val="0"/>
                <w:noProof/>
                <w:sz w:val="24"/>
                <w:szCs w:val="24"/>
              </w:rPr>
              <w:t>П</w:t>
            </w:r>
            <w:r w:rsidR="00923658" w:rsidRPr="00D07AB9">
              <w:rPr>
                <w:rStyle w:val="af3"/>
                <w:rFonts w:ascii="Times New Roman" w:hAnsi="Times New Roman" w:cs="Times New Roman"/>
                <w:b w:val="0"/>
                <w:noProof/>
                <w:sz w:val="24"/>
                <w:szCs w:val="24"/>
              </w:rPr>
              <w:t>остановка задачи проектирования</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_Toc389598012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17</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C07C38">
          <w:pPr>
            <w:pStyle w:val="11"/>
            <w:rPr>
              <w:b/>
              <w:caps/>
              <w:noProof/>
            </w:rPr>
          </w:pPr>
          <w:hyperlink w:anchor="_Toc389598013" w:history="1">
            <w:r w:rsidR="00D07AB9" w:rsidRPr="00D07AB9">
              <w:rPr>
                <w:rStyle w:val="af3"/>
                <w:noProof/>
              </w:rPr>
              <w:t>2</w:t>
            </w:r>
            <w:r w:rsidR="00C07C38">
              <w:rPr>
                <w:noProof/>
                <w:lang w:val="en-US"/>
              </w:rPr>
              <w:t xml:space="preserve"> </w:t>
            </w:r>
            <w:r w:rsidR="00923658">
              <w:rPr>
                <w:rStyle w:val="af3"/>
                <w:noProof/>
              </w:rPr>
              <w:t>Р</w:t>
            </w:r>
            <w:r w:rsidR="00923658" w:rsidRPr="00D07AB9">
              <w:rPr>
                <w:rStyle w:val="af3"/>
                <w:noProof/>
              </w:rPr>
              <w:t>азработка системы мониторинга компьютерных систем и сетей</w:t>
            </w:r>
            <w:r w:rsidR="00D07AB9" w:rsidRPr="00D07AB9">
              <w:rPr>
                <w:noProof/>
                <w:webHidden/>
              </w:rPr>
              <w:tab/>
            </w:r>
            <w:r w:rsidR="00D07AB9" w:rsidRPr="00D07AB9">
              <w:rPr>
                <w:b/>
                <w:noProof/>
                <w:webHidden/>
              </w:rPr>
              <w:fldChar w:fldCharType="begin"/>
            </w:r>
            <w:r w:rsidR="00D07AB9" w:rsidRPr="00D07AB9">
              <w:rPr>
                <w:noProof/>
                <w:webHidden/>
              </w:rPr>
              <w:instrText xml:space="preserve"> PAGEREF _Toc389598013 \h </w:instrText>
            </w:r>
            <w:r w:rsidR="00D07AB9" w:rsidRPr="00D07AB9">
              <w:rPr>
                <w:b/>
                <w:noProof/>
                <w:webHidden/>
              </w:rPr>
            </w:r>
            <w:r w:rsidR="00D07AB9" w:rsidRPr="00D07AB9">
              <w:rPr>
                <w:b/>
                <w:noProof/>
                <w:webHidden/>
              </w:rPr>
              <w:fldChar w:fldCharType="separate"/>
            </w:r>
            <w:r w:rsidR="000808FF">
              <w:rPr>
                <w:noProof/>
                <w:webHidden/>
              </w:rPr>
              <w:t>19</w:t>
            </w:r>
            <w:r w:rsidR="00D07AB9" w:rsidRPr="00D07AB9">
              <w:rPr>
                <w:b/>
                <w:noProof/>
                <w:webHidden/>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14" w:history="1">
            <w:r w:rsidR="00D07AB9" w:rsidRPr="00D07AB9">
              <w:rPr>
                <w:rStyle w:val="af3"/>
                <w:rFonts w:ascii="Times New Roman" w:hAnsi="Times New Roman" w:cs="Times New Roman"/>
                <w:b w:val="0"/>
                <w:noProof/>
                <w:sz w:val="24"/>
                <w:szCs w:val="24"/>
              </w:rPr>
              <w:t>2.1</w:t>
            </w:r>
            <w:r w:rsidR="00D07AB9" w:rsidRPr="00D07AB9">
              <w:rPr>
                <w:rFonts w:ascii="Times New Roman" w:hAnsi="Times New Roman" w:cs="Times New Roman"/>
                <w:b w:val="0"/>
                <w:bCs w:val="0"/>
                <w:noProof/>
                <w:sz w:val="24"/>
                <w:szCs w:val="24"/>
              </w:rPr>
              <w:tab/>
            </w:r>
            <w:r w:rsidR="00923658">
              <w:rPr>
                <w:rStyle w:val="af3"/>
                <w:rFonts w:ascii="Times New Roman" w:hAnsi="Times New Roman" w:cs="Times New Roman"/>
                <w:b w:val="0"/>
                <w:noProof/>
                <w:sz w:val="24"/>
                <w:szCs w:val="24"/>
              </w:rPr>
              <w:t>Ф</w:t>
            </w:r>
            <w:r w:rsidR="00923658" w:rsidRPr="00D07AB9">
              <w:rPr>
                <w:rStyle w:val="af3"/>
                <w:rFonts w:ascii="Times New Roman" w:hAnsi="Times New Roman" w:cs="Times New Roman"/>
                <w:b w:val="0"/>
                <w:noProof/>
                <w:sz w:val="24"/>
                <w:szCs w:val="24"/>
              </w:rPr>
              <w:t>ункциональная структура программного комплекса</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_Toc389598014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19</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15" w:history="1">
            <w:r w:rsidR="00D07AB9" w:rsidRPr="00D07AB9">
              <w:rPr>
                <w:rStyle w:val="af3"/>
                <w:rFonts w:ascii="Times New Roman" w:hAnsi="Times New Roman" w:cs="Times New Roman"/>
                <w:b w:val="0"/>
                <w:noProof/>
                <w:sz w:val="24"/>
                <w:szCs w:val="24"/>
              </w:rPr>
              <w:t>2.2</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В</w:t>
            </w:r>
            <w:r w:rsidR="00923658" w:rsidRPr="00D07AB9">
              <w:rPr>
                <w:rStyle w:val="af3"/>
                <w:rFonts w:ascii="Times New Roman" w:hAnsi="Times New Roman" w:cs="Times New Roman"/>
                <w:b w:val="0"/>
                <w:noProof/>
                <w:sz w:val="24"/>
                <w:szCs w:val="24"/>
              </w:rPr>
              <w:t>ариант</w:t>
            </w:r>
            <w:r w:rsidR="00D07AB9" w:rsidRPr="00D07AB9">
              <w:rPr>
                <w:rStyle w:val="af3"/>
                <w:rFonts w:ascii="Times New Roman" w:hAnsi="Times New Roman" w:cs="Times New Roman"/>
                <w:b w:val="0"/>
                <w:noProof/>
                <w:sz w:val="24"/>
                <w:szCs w:val="24"/>
              </w:rPr>
              <w:t>ы использования</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_Toc389598015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19</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16" w:history="1">
            <w:r w:rsidR="00D07AB9" w:rsidRPr="00D07AB9">
              <w:rPr>
                <w:rStyle w:val="af3"/>
                <w:rFonts w:ascii="Times New Roman" w:hAnsi="Times New Roman" w:cs="Times New Roman"/>
                <w:b w:val="0"/>
                <w:noProof/>
                <w:sz w:val="24"/>
                <w:szCs w:val="24"/>
              </w:rPr>
              <w:t>2.3</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И</w:t>
            </w:r>
            <w:r w:rsidR="00923658" w:rsidRPr="00D07AB9">
              <w:rPr>
                <w:rStyle w:val="af3"/>
                <w:rFonts w:ascii="Times New Roman" w:hAnsi="Times New Roman" w:cs="Times New Roman"/>
                <w:b w:val="0"/>
                <w:noProof/>
                <w:sz w:val="24"/>
                <w:szCs w:val="24"/>
              </w:rPr>
              <w:t>нформационное обеспечение проекта</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_Toc389598016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20</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17" w:history="1">
            <w:r w:rsidR="00D07AB9" w:rsidRPr="00D07AB9">
              <w:rPr>
                <w:rStyle w:val="af3"/>
                <w:rFonts w:ascii="Times New Roman" w:hAnsi="Times New Roman" w:cs="Times New Roman"/>
                <w:b w:val="0"/>
                <w:noProof/>
                <w:sz w:val="24"/>
                <w:szCs w:val="24"/>
              </w:rPr>
              <w:t>2.4</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Р</w:t>
            </w:r>
            <w:r w:rsidR="00923658" w:rsidRPr="00D07AB9">
              <w:rPr>
                <w:rStyle w:val="af3"/>
                <w:rFonts w:ascii="Times New Roman" w:hAnsi="Times New Roman" w:cs="Times New Roman"/>
                <w:b w:val="0"/>
                <w:noProof/>
                <w:sz w:val="24"/>
                <w:szCs w:val="24"/>
              </w:rPr>
              <w:t>азработка структуры базы данных</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_Toc389598017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21</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18" w:history="1">
            <w:r w:rsidR="00D07AB9" w:rsidRPr="00D07AB9">
              <w:rPr>
                <w:rStyle w:val="af3"/>
                <w:rFonts w:ascii="Times New Roman" w:hAnsi="Times New Roman" w:cs="Times New Roman"/>
                <w:b w:val="0"/>
                <w:noProof/>
                <w:sz w:val="24"/>
                <w:szCs w:val="24"/>
              </w:rPr>
              <w:t>2.5</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Р</w:t>
            </w:r>
            <w:r w:rsidR="00923658" w:rsidRPr="00D07AB9">
              <w:rPr>
                <w:rStyle w:val="af3"/>
                <w:rFonts w:ascii="Times New Roman" w:hAnsi="Times New Roman" w:cs="Times New Roman"/>
                <w:b w:val="0"/>
                <w:noProof/>
                <w:sz w:val="24"/>
                <w:szCs w:val="24"/>
              </w:rPr>
              <w:t>азработка пользовательского интерфейса</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_Toc389598018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24</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C07C38">
          <w:pPr>
            <w:pStyle w:val="11"/>
            <w:rPr>
              <w:b/>
              <w:caps/>
              <w:noProof/>
            </w:rPr>
          </w:pPr>
          <w:hyperlink w:anchor="_Toc389598019" w:history="1">
            <w:r w:rsidR="00D07AB9" w:rsidRPr="00D07AB9">
              <w:rPr>
                <w:rStyle w:val="af3"/>
                <w:noProof/>
              </w:rPr>
              <w:t>3</w:t>
            </w:r>
            <w:r w:rsidR="00C07C38">
              <w:rPr>
                <w:noProof/>
                <w:lang w:val="en-US"/>
              </w:rPr>
              <w:t xml:space="preserve"> </w:t>
            </w:r>
            <w:r w:rsidR="00D01BF7">
              <w:rPr>
                <w:rStyle w:val="af3"/>
                <w:noProof/>
              </w:rPr>
              <w:t>Р</w:t>
            </w:r>
            <w:r w:rsidR="00923658" w:rsidRPr="00D07AB9">
              <w:rPr>
                <w:rStyle w:val="af3"/>
                <w:noProof/>
              </w:rPr>
              <w:t>еализация и тестирование индивидуального задания</w:t>
            </w:r>
            <w:r w:rsidR="00D07AB9" w:rsidRPr="00D07AB9">
              <w:rPr>
                <w:noProof/>
                <w:webHidden/>
              </w:rPr>
              <w:tab/>
            </w:r>
            <w:r w:rsidR="00D07AB9" w:rsidRPr="00D07AB9">
              <w:rPr>
                <w:b/>
                <w:noProof/>
                <w:webHidden/>
              </w:rPr>
              <w:fldChar w:fldCharType="begin"/>
            </w:r>
            <w:r w:rsidR="00D07AB9" w:rsidRPr="00D07AB9">
              <w:rPr>
                <w:noProof/>
                <w:webHidden/>
              </w:rPr>
              <w:instrText xml:space="preserve"> PAGEREF _Toc389598019 \h </w:instrText>
            </w:r>
            <w:r w:rsidR="00D07AB9" w:rsidRPr="00D07AB9">
              <w:rPr>
                <w:b/>
                <w:noProof/>
                <w:webHidden/>
              </w:rPr>
            </w:r>
            <w:r w:rsidR="00D07AB9" w:rsidRPr="00D07AB9">
              <w:rPr>
                <w:b/>
                <w:noProof/>
                <w:webHidden/>
              </w:rPr>
              <w:fldChar w:fldCharType="separate"/>
            </w:r>
            <w:r w:rsidR="000808FF">
              <w:rPr>
                <w:noProof/>
                <w:webHidden/>
              </w:rPr>
              <w:t>27</w:t>
            </w:r>
            <w:r w:rsidR="00D07AB9" w:rsidRPr="00D07AB9">
              <w:rPr>
                <w:b/>
                <w:noProof/>
                <w:webHidden/>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20" w:history="1">
            <w:r w:rsidR="00D07AB9" w:rsidRPr="00D07AB9">
              <w:rPr>
                <w:rStyle w:val="af3"/>
                <w:rFonts w:ascii="Times New Roman" w:hAnsi="Times New Roman" w:cs="Times New Roman"/>
                <w:b w:val="0"/>
                <w:noProof/>
                <w:sz w:val="24"/>
                <w:szCs w:val="24"/>
              </w:rPr>
              <w:t>3.1</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У</w:t>
            </w:r>
            <w:r w:rsidR="00923658" w:rsidRPr="00D07AB9">
              <w:rPr>
                <w:rStyle w:val="af3"/>
                <w:rFonts w:ascii="Times New Roman" w:hAnsi="Times New Roman" w:cs="Times New Roman"/>
                <w:b w:val="0"/>
                <w:noProof/>
                <w:sz w:val="24"/>
                <w:szCs w:val="24"/>
              </w:rPr>
              <w:t>становка и настройка рабочей среды</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_Toc389598020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27</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21" w:history="1">
            <w:r w:rsidR="00D07AB9" w:rsidRPr="00D07AB9">
              <w:rPr>
                <w:rStyle w:val="af3"/>
                <w:rFonts w:ascii="Times New Roman" w:hAnsi="Times New Roman" w:cs="Times New Roman"/>
                <w:b w:val="0"/>
                <w:noProof/>
                <w:sz w:val="24"/>
                <w:szCs w:val="24"/>
              </w:rPr>
              <w:t>3.2</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Р</w:t>
            </w:r>
            <w:r w:rsidR="00923658" w:rsidRPr="00D07AB9">
              <w:rPr>
                <w:rStyle w:val="af3"/>
                <w:rFonts w:ascii="Times New Roman" w:hAnsi="Times New Roman" w:cs="Times New Roman"/>
                <w:b w:val="0"/>
                <w:noProof/>
                <w:sz w:val="24"/>
                <w:szCs w:val="24"/>
              </w:rPr>
              <w:t xml:space="preserve">еализация модуля </w:t>
            </w:r>
            <w:r w:rsidR="00923658" w:rsidRPr="00D07AB9">
              <w:rPr>
                <w:rStyle w:val="af3"/>
                <w:rFonts w:ascii="Times New Roman" w:hAnsi="Times New Roman" w:cs="Times New Roman"/>
                <w:b w:val="0"/>
                <w:noProof/>
                <w:sz w:val="24"/>
                <w:szCs w:val="24"/>
                <w:lang w:val="en-US"/>
              </w:rPr>
              <w:t>ingraph</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_Toc389598021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29</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22" w:history="1">
            <w:r w:rsidR="00D07AB9" w:rsidRPr="00D07AB9">
              <w:rPr>
                <w:rStyle w:val="af3"/>
                <w:rFonts w:ascii="Times New Roman" w:hAnsi="Times New Roman" w:cs="Times New Roman"/>
                <w:b w:val="0"/>
                <w:noProof/>
                <w:sz w:val="24"/>
                <w:szCs w:val="24"/>
              </w:rPr>
              <w:t>3.3</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Р</w:t>
            </w:r>
            <w:r w:rsidR="00923658" w:rsidRPr="00D07AB9">
              <w:rPr>
                <w:rStyle w:val="af3"/>
                <w:rFonts w:ascii="Times New Roman" w:hAnsi="Times New Roman" w:cs="Times New Roman"/>
                <w:b w:val="0"/>
                <w:noProof/>
                <w:sz w:val="24"/>
                <w:szCs w:val="24"/>
              </w:rPr>
              <w:t xml:space="preserve">еализация модуля </w:t>
            </w:r>
            <w:r w:rsidR="00923658" w:rsidRPr="00D07AB9">
              <w:rPr>
                <w:rStyle w:val="af3"/>
                <w:rFonts w:ascii="Times New Roman" w:hAnsi="Times New Roman" w:cs="Times New Roman"/>
                <w:b w:val="0"/>
                <w:noProof/>
                <w:sz w:val="24"/>
                <w:szCs w:val="24"/>
                <w:lang w:val="en-US"/>
              </w:rPr>
              <w:t>icinga</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_Toc389598022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34</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23" w:history="1">
            <w:r w:rsidR="00D07AB9" w:rsidRPr="00D07AB9">
              <w:rPr>
                <w:rStyle w:val="af3"/>
                <w:rFonts w:ascii="Times New Roman" w:hAnsi="Times New Roman" w:cs="Times New Roman"/>
                <w:b w:val="0"/>
                <w:noProof/>
                <w:sz w:val="24"/>
                <w:szCs w:val="24"/>
                <w:lang w:val="en-US"/>
              </w:rPr>
              <w:t>3.4</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Р</w:t>
            </w:r>
            <w:r w:rsidR="00923658" w:rsidRPr="00D07AB9">
              <w:rPr>
                <w:rStyle w:val="af3"/>
                <w:rFonts w:ascii="Times New Roman" w:hAnsi="Times New Roman" w:cs="Times New Roman"/>
                <w:b w:val="0"/>
                <w:noProof/>
                <w:sz w:val="24"/>
                <w:szCs w:val="24"/>
              </w:rPr>
              <w:t xml:space="preserve">еализация модуля </w:t>
            </w:r>
            <w:r w:rsidR="00923658" w:rsidRPr="00D07AB9">
              <w:rPr>
                <w:rStyle w:val="af3"/>
                <w:rFonts w:ascii="Times New Roman" w:hAnsi="Times New Roman" w:cs="Times New Roman"/>
                <w:b w:val="0"/>
                <w:noProof/>
                <w:sz w:val="24"/>
                <w:szCs w:val="24"/>
                <w:lang w:val="en-US"/>
              </w:rPr>
              <w:t>assetdb</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_Toc389598023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37</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rPr>
              <w:rFonts w:ascii="Times New Roman" w:hAnsi="Times New Roman" w:cs="Times New Roman"/>
              <w:b w:val="0"/>
              <w:bCs w:val="0"/>
              <w:noProof/>
              <w:sz w:val="24"/>
              <w:szCs w:val="24"/>
            </w:rPr>
          </w:pPr>
          <w:hyperlink w:anchor="_Toc389598024" w:history="1">
            <w:r w:rsidR="00D07AB9" w:rsidRPr="00D07AB9">
              <w:rPr>
                <w:rStyle w:val="af3"/>
                <w:rFonts w:ascii="Times New Roman" w:hAnsi="Times New Roman" w:cs="Times New Roman"/>
                <w:b w:val="0"/>
                <w:noProof/>
                <w:sz w:val="24"/>
                <w:szCs w:val="24"/>
              </w:rPr>
              <w:t>3.5</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Т</w:t>
            </w:r>
            <w:r w:rsidR="00923658" w:rsidRPr="00D07AB9">
              <w:rPr>
                <w:rStyle w:val="af3"/>
                <w:rFonts w:ascii="Times New Roman" w:hAnsi="Times New Roman" w:cs="Times New Roman"/>
                <w:b w:val="0"/>
                <w:noProof/>
                <w:sz w:val="24"/>
                <w:szCs w:val="24"/>
              </w:rPr>
              <w:t>естирование программного продукта</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_Toc389598024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39</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C07C38">
          <w:pPr>
            <w:pStyle w:val="11"/>
            <w:rPr>
              <w:b/>
              <w:caps/>
              <w:noProof/>
            </w:rPr>
          </w:pPr>
          <w:hyperlink w:anchor="_Toc389598025" w:history="1">
            <w:r w:rsidR="00D07AB9" w:rsidRPr="00D07AB9">
              <w:rPr>
                <w:rStyle w:val="af3"/>
                <w:noProof/>
              </w:rPr>
              <w:t>4</w:t>
            </w:r>
            <w:r w:rsidR="00C07C38">
              <w:rPr>
                <w:noProof/>
                <w:lang w:val="en-US"/>
              </w:rPr>
              <w:t xml:space="preserve"> </w:t>
            </w:r>
            <w:r w:rsidR="00D01BF7">
              <w:rPr>
                <w:rStyle w:val="af3"/>
                <w:noProof/>
              </w:rPr>
              <w:t>Э</w:t>
            </w:r>
            <w:r w:rsidR="00923658" w:rsidRPr="00D07AB9">
              <w:rPr>
                <w:rStyle w:val="af3"/>
                <w:noProof/>
              </w:rPr>
              <w:t>кономическая часть</w:t>
            </w:r>
            <w:r w:rsidR="00D07AB9" w:rsidRPr="00D07AB9">
              <w:rPr>
                <w:noProof/>
                <w:webHidden/>
              </w:rPr>
              <w:tab/>
            </w:r>
            <w:r w:rsidR="00D07AB9" w:rsidRPr="00D07AB9">
              <w:rPr>
                <w:b/>
                <w:noProof/>
                <w:webHidden/>
              </w:rPr>
              <w:fldChar w:fldCharType="begin"/>
            </w:r>
            <w:r w:rsidR="00D07AB9" w:rsidRPr="00D07AB9">
              <w:rPr>
                <w:noProof/>
                <w:webHidden/>
              </w:rPr>
              <w:instrText xml:space="preserve"> PAGEREF _Toc389598025 \h </w:instrText>
            </w:r>
            <w:r w:rsidR="00D07AB9" w:rsidRPr="00D07AB9">
              <w:rPr>
                <w:b/>
                <w:noProof/>
                <w:webHidden/>
              </w:rPr>
            </w:r>
            <w:r w:rsidR="00D07AB9" w:rsidRPr="00D07AB9">
              <w:rPr>
                <w:b/>
                <w:noProof/>
                <w:webHidden/>
              </w:rPr>
              <w:fldChar w:fldCharType="separate"/>
            </w:r>
            <w:r w:rsidR="000808FF">
              <w:rPr>
                <w:noProof/>
                <w:webHidden/>
              </w:rPr>
              <w:t>44</w:t>
            </w:r>
            <w:r w:rsidR="00D07AB9" w:rsidRPr="00D07AB9">
              <w:rPr>
                <w:b/>
                <w:noProof/>
                <w:webHidden/>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ind w:left="709" w:firstLine="0"/>
            <w:rPr>
              <w:rFonts w:ascii="Times New Roman" w:hAnsi="Times New Roman" w:cs="Times New Roman"/>
              <w:b w:val="0"/>
              <w:bCs w:val="0"/>
              <w:noProof/>
              <w:sz w:val="24"/>
              <w:szCs w:val="24"/>
            </w:rPr>
          </w:pPr>
          <w:hyperlink w:anchor="_Toc389598026" w:history="1">
            <w:r w:rsidR="00D07AB9" w:rsidRPr="00D07AB9">
              <w:rPr>
                <w:rStyle w:val="af3"/>
                <w:rFonts w:ascii="Times New Roman" w:hAnsi="Times New Roman" w:cs="Times New Roman"/>
                <w:b w:val="0"/>
                <w:noProof/>
                <w:sz w:val="24"/>
                <w:szCs w:val="24"/>
              </w:rPr>
              <w:t>4.1</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О</w:t>
            </w:r>
            <w:r w:rsidR="00923658" w:rsidRPr="00D07AB9">
              <w:rPr>
                <w:rStyle w:val="af3"/>
                <w:rFonts w:ascii="Times New Roman" w:hAnsi="Times New Roman" w:cs="Times New Roman"/>
                <w:b w:val="0"/>
                <w:noProof/>
                <w:sz w:val="24"/>
                <w:szCs w:val="24"/>
              </w:rPr>
              <w:t xml:space="preserve">боснование необходимости создания системы </w:t>
            </w:r>
            <w:r w:rsidR="00923658">
              <w:rPr>
                <w:rStyle w:val="af3"/>
                <w:rFonts w:ascii="Times New Roman" w:hAnsi="Times New Roman" w:cs="Times New Roman"/>
                <w:b w:val="0"/>
                <w:noProof/>
                <w:sz w:val="24"/>
                <w:szCs w:val="24"/>
                <w:lang w:val="en-US"/>
              </w:rPr>
              <w:br/>
            </w:r>
            <w:r w:rsidR="00923658" w:rsidRPr="00D07AB9">
              <w:rPr>
                <w:rStyle w:val="af3"/>
                <w:rFonts w:ascii="Times New Roman" w:hAnsi="Times New Roman" w:cs="Times New Roman"/>
                <w:b w:val="0"/>
                <w:noProof/>
                <w:sz w:val="24"/>
                <w:szCs w:val="24"/>
              </w:rPr>
              <w:t>мониторинга  компьютерных систем и сетей</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_Toc389598026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44</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4F2D3E">
          <w:pPr>
            <w:pStyle w:val="21"/>
            <w:tabs>
              <w:tab w:val="left" w:pos="1200"/>
              <w:tab w:val="right" w:leader="dot" w:pos="9356"/>
              <w:tab w:val="right" w:leader="dot" w:pos="9389"/>
              <w:tab w:val="left" w:pos="9639"/>
            </w:tabs>
            <w:spacing w:before="0"/>
            <w:ind w:left="709" w:firstLine="0"/>
            <w:rPr>
              <w:rFonts w:ascii="Times New Roman" w:hAnsi="Times New Roman" w:cs="Times New Roman"/>
              <w:b w:val="0"/>
              <w:bCs w:val="0"/>
              <w:noProof/>
              <w:sz w:val="24"/>
              <w:szCs w:val="24"/>
            </w:rPr>
          </w:pPr>
          <w:hyperlink w:anchor="_Toc389598027" w:history="1">
            <w:r w:rsidR="00D07AB9" w:rsidRPr="00D07AB9">
              <w:rPr>
                <w:rStyle w:val="af3"/>
                <w:rFonts w:ascii="Times New Roman" w:hAnsi="Times New Roman" w:cs="Times New Roman"/>
                <w:b w:val="0"/>
                <w:noProof/>
                <w:sz w:val="24"/>
                <w:szCs w:val="24"/>
              </w:rPr>
              <w:t>4.2</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Э</w:t>
            </w:r>
            <w:r w:rsidR="00923658" w:rsidRPr="00D07AB9">
              <w:rPr>
                <w:rStyle w:val="af3"/>
                <w:rFonts w:ascii="Times New Roman" w:hAnsi="Times New Roman" w:cs="Times New Roman"/>
                <w:b w:val="0"/>
                <w:noProof/>
                <w:sz w:val="24"/>
                <w:szCs w:val="24"/>
              </w:rPr>
              <w:t xml:space="preserve">тапы </w:t>
            </w:r>
            <w:r w:rsidR="00D07AB9" w:rsidRPr="00D07AB9">
              <w:rPr>
                <w:rStyle w:val="af3"/>
                <w:rFonts w:ascii="Times New Roman" w:hAnsi="Times New Roman" w:cs="Times New Roman"/>
                <w:b w:val="0"/>
                <w:noProof/>
                <w:sz w:val="24"/>
                <w:szCs w:val="24"/>
              </w:rPr>
              <w:t xml:space="preserve">работ по созданию системы мониторинга  </w:t>
            </w:r>
            <w:r w:rsidR="00923658">
              <w:rPr>
                <w:rStyle w:val="af3"/>
                <w:rFonts w:ascii="Times New Roman" w:hAnsi="Times New Roman" w:cs="Times New Roman"/>
                <w:b w:val="0"/>
                <w:noProof/>
                <w:sz w:val="24"/>
                <w:szCs w:val="24"/>
                <w:lang w:val="en-US"/>
              </w:rPr>
              <w:br/>
            </w:r>
            <w:r w:rsidR="00D07AB9" w:rsidRPr="00D07AB9">
              <w:rPr>
                <w:rStyle w:val="af3"/>
                <w:rFonts w:ascii="Times New Roman" w:hAnsi="Times New Roman" w:cs="Times New Roman"/>
                <w:b w:val="0"/>
                <w:noProof/>
                <w:sz w:val="24"/>
                <w:szCs w:val="24"/>
              </w:rPr>
              <w:t>компьютерных систем и сетей</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_Toc389598027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44</w:t>
            </w:r>
            <w:r w:rsidR="00D07AB9" w:rsidRPr="00D07AB9">
              <w:rPr>
                <w:rFonts w:ascii="Times New Roman" w:hAnsi="Times New Roman" w:cs="Times New Roman"/>
                <w:b w:val="0"/>
                <w:noProof/>
                <w:webHidden/>
                <w:sz w:val="24"/>
                <w:szCs w:val="24"/>
              </w:rPr>
              <w:fldChar w:fldCharType="end"/>
            </w:r>
          </w:hyperlink>
        </w:p>
        <w:p w:rsidR="00D07AB9" w:rsidRDefault="00816176" w:rsidP="004F2D3E">
          <w:pPr>
            <w:pStyle w:val="21"/>
            <w:tabs>
              <w:tab w:val="left" w:pos="1200"/>
              <w:tab w:val="right" w:leader="dot" w:pos="9356"/>
              <w:tab w:val="right" w:leader="dot" w:pos="9389"/>
              <w:tab w:val="left" w:pos="9639"/>
            </w:tabs>
            <w:spacing w:before="0"/>
            <w:rPr>
              <w:rStyle w:val="af3"/>
              <w:rFonts w:ascii="Times New Roman" w:hAnsi="Times New Roman" w:cs="Times New Roman"/>
              <w:b w:val="0"/>
              <w:noProof/>
              <w:sz w:val="24"/>
              <w:szCs w:val="24"/>
            </w:rPr>
          </w:pPr>
          <w:hyperlink w:anchor="_Toc389598028" w:history="1">
            <w:r w:rsidR="00D07AB9" w:rsidRPr="00D07AB9">
              <w:rPr>
                <w:rStyle w:val="af3"/>
                <w:rFonts w:ascii="Times New Roman" w:hAnsi="Times New Roman" w:cs="Times New Roman"/>
                <w:b w:val="0"/>
                <w:noProof/>
                <w:sz w:val="24"/>
                <w:szCs w:val="24"/>
              </w:rPr>
              <w:t>4.3</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Р</w:t>
            </w:r>
            <w:r w:rsidR="00923658" w:rsidRPr="00D07AB9">
              <w:rPr>
                <w:rStyle w:val="af3"/>
                <w:rFonts w:ascii="Times New Roman" w:hAnsi="Times New Roman" w:cs="Times New Roman"/>
                <w:b w:val="0"/>
                <w:noProof/>
                <w:sz w:val="24"/>
                <w:szCs w:val="24"/>
              </w:rPr>
              <w:t>асчет стоимости автоматизированной информационной системы</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_Toc389598028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46</w:t>
            </w:r>
            <w:r w:rsidR="00D07AB9" w:rsidRPr="00D07AB9">
              <w:rPr>
                <w:rFonts w:ascii="Times New Roman" w:hAnsi="Times New Roman" w:cs="Times New Roman"/>
                <w:b w:val="0"/>
                <w:noProof/>
                <w:webHidden/>
                <w:sz w:val="24"/>
                <w:szCs w:val="24"/>
              </w:rPr>
              <w:fldChar w:fldCharType="end"/>
            </w:r>
          </w:hyperlink>
        </w:p>
        <w:p w:rsidR="000808FF" w:rsidRDefault="00816176" w:rsidP="000808FF">
          <w:pPr>
            <w:pStyle w:val="a9"/>
            <w:ind w:firstLine="851"/>
          </w:pPr>
          <w:r>
            <w:rPr>
              <w:rFonts w:cs="Times New Roman"/>
              <w:b/>
              <w:noProof/>
              <w:color w:val="0000FF" w:themeColor="hyperlink"/>
              <w:szCs w:val="24"/>
              <w:u w:val="single"/>
            </w:rPr>
            <w:pict>
              <v:rect id="_x0000_s1278" style="position:absolute;left:0;text-align:left;margin-left:477.65pt;margin-top:96.35pt;width:20.45pt;height:16.7pt;z-index:251678720" fillcolor="white [3212]" strokecolor="white [3212]"/>
            </w:pict>
          </w:r>
        </w:p>
        <w:p w:rsidR="00C07C38" w:rsidRDefault="00C07C38">
          <w:pPr>
            <w:spacing w:line="240" w:lineRule="auto"/>
            <w:ind w:firstLine="0"/>
            <w:jc w:val="left"/>
          </w:pPr>
          <w:r>
            <w:br w:type="page"/>
          </w:r>
        </w:p>
        <w:p w:rsidR="002605CB" w:rsidRPr="000808FF" w:rsidRDefault="002605CB" w:rsidP="000808FF">
          <w:pPr>
            <w:sectPr w:rsidR="002605CB" w:rsidRPr="000808FF" w:rsidSect="002605CB">
              <w:headerReference w:type="default" r:id="rId13"/>
              <w:pgSz w:w="11907" w:h="16840" w:code="9"/>
              <w:pgMar w:top="1440" w:right="708" w:bottom="1440" w:left="1418" w:header="284" w:footer="279" w:gutter="0"/>
              <w:pgNumType w:start="5"/>
              <w:cols w:space="720"/>
              <w:docGrid w:linePitch="326"/>
            </w:sectPr>
          </w:pPr>
        </w:p>
        <w:p w:rsidR="00D07AB9" w:rsidRPr="00D07AB9" w:rsidRDefault="00816176" w:rsidP="00D01BF7">
          <w:pPr>
            <w:pStyle w:val="21"/>
            <w:tabs>
              <w:tab w:val="left" w:pos="1200"/>
              <w:tab w:val="right" w:leader="dot" w:pos="9389"/>
            </w:tabs>
            <w:spacing w:before="0"/>
            <w:ind w:left="709" w:firstLine="0"/>
            <w:rPr>
              <w:rFonts w:ascii="Times New Roman" w:hAnsi="Times New Roman" w:cs="Times New Roman"/>
              <w:b w:val="0"/>
              <w:bCs w:val="0"/>
              <w:noProof/>
              <w:sz w:val="24"/>
              <w:szCs w:val="24"/>
            </w:rPr>
          </w:pPr>
          <w:hyperlink w:anchor="_Toc389598029" w:history="1">
            <w:r w:rsidR="00D07AB9" w:rsidRPr="00D07AB9">
              <w:rPr>
                <w:rStyle w:val="af3"/>
                <w:rFonts w:ascii="Times New Roman" w:hAnsi="Times New Roman" w:cs="Times New Roman"/>
                <w:b w:val="0"/>
                <w:noProof/>
                <w:sz w:val="24"/>
                <w:szCs w:val="24"/>
              </w:rPr>
              <w:t>4.4</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Р</w:t>
            </w:r>
            <w:r w:rsidR="00923658" w:rsidRPr="00D07AB9">
              <w:rPr>
                <w:rStyle w:val="af3"/>
                <w:rFonts w:ascii="Times New Roman" w:hAnsi="Times New Roman" w:cs="Times New Roman"/>
                <w:b w:val="0"/>
                <w:noProof/>
                <w:sz w:val="24"/>
                <w:szCs w:val="24"/>
              </w:rPr>
              <w:t>асчёт цены разра</w:t>
            </w:r>
            <w:r w:rsidR="00D01BF7">
              <w:rPr>
                <w:rStyle w:val="af3"/>
                <w:rFonts w:ascii="Times New Roman" w:hAnsi="Times New Roman" w:cs="Times New Roman"/>
                <w:b w:val="0"/>
                <w:noProof/>
                <w:sz w:val="24"/>
                <w:szCs w:val="24"/>
              </w:rPr>
              <w:t xml:space="preserve">батываемой системы мониторинга </w:t>
            </w:r>
            <w:r w:rsidR="00D01BF7">
              <w:rPr>
                <w:rStyle w:val="af3"/>
                <w:rFonts w:ascii="Times New Roman" w:hAnsi="Times New Roman" w:cs="Times New Roman"/>
                <w:b w:val="0"/>
                <w:noProof/>
                <w:sz w:val="24"/>
                <w:szCs w:val="24"/>
              </w:rPr>
              <w:br/>
            </w:r>
            <w:r w:rsidR="00923658" w:rsidRPr="00D07AB9">
              <w:rPr>
                <w:rStyle w:val="af3"/>
                <w:rFonts w:ascii="Times New Roman" w:hAnsi="Times New Roman" w:cs="Times New Roman"/>
                <w:b w:val="0"/>
                <w:noProof/>
                <w:sz w:val="24"/>
                <w:szCs w:val="24"/>
              </w:rPr>
              <w:t>компьютерных систем и сетей</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_Toc389598029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52</w:t>
            </w:r>
            <w:r w:rsidR="00D07AB9" w:rsidRPr="00D07AB9">
              <w:rPr>
                <w:rFonts w:ascii="Times New Roman" w:hAnsi="Times New Roman" w:cs="Times New Roman"/>
                <w:b w:val="0"/>
                <w:noProof/>
                <w:webHidden/>
                <w:sz w:val="24"/>
                <w:szCs w:val="24"/>
              </w:rPr>
              <w:fldChar w:fldCharType="end"/>
            </w:r>
          </w:hyperlink>
        </w:p>
        <w:p w:rsidR="00D07AB9" w:rsidRDefault="00816176" w:rsidP="00D01BF7">
          <w:pPr>
            <w:pStyle w:val="21"/>
            <w:tabs>
              <w:tab w:val="left" w:pos="1200"/>
              <w:tab w:val="right" w:leader="dot" w:pos="9389"/>
            </w:tabs>
            <w:spacing w:before="0"/>
            <w:ind w:left="709" w:firstLine="0"/>
            <w:rPr>
              <w:rStyle w:val="af3"/>
              <w:rFonts w:ascii="Times New Roman" w:hAnsi="Times New Roman" w:cs="Times New Roman"/>
              <w:b w:val="0"/>
              <w:noProof/>
              <w:sz w:val="24"/>
              <w:szCs w:val="24"/>
            </w:rPr>
          </w:pPr>
          <w:hyperlink w:anchor="_Toc389598030" w:history="1">
            <w:r w:rsidR="00D07AB9" w:rsidRPr="00D07AB9">
              <w:rPr>
                <w:rStyle w:val="af3"/>
                <w:rFonts w:ascii="Times New Roman" w:hAnsi="Times New Roman" w:cs="Times New Roman"/>
                <w:b w:val="0"/>
                <w:noProof/>
                <w:sz w:val="24"/>
                <w:szCs w:val="24"/>
              </w:rPr>
              <w:t>4.5</w:t>
            </w:r>
            <w:r w:rsidR="00D07AB9" w:rsidRPr="00D07AB9">
              <w:rPr>
                <w:rFonts w:ascii="Times New Roman" w:hAnsi="Times New Roman" w:cs="Times New Roman"/>
                <w:b w:val="0"/>
                <w:bCs w:val="0"/>
                <w:noProof/>
                <w:sz w:val="24"/>
                <w:szCs w:val="24"/>
              </w:rPr>
              <w:tab/>
            </w:r>
            <w:r w:rsidR="00D01BF7">
              <w:rPr>
                <w:rStyle w:val="af3"/>
                <w:rFonts w:ascii="Times New Roman" w:hAnsi="Times New Roman" w:cs="Times New Roman"/>
                <w:b w:val="0"/>
                <w:noProof/>
                <w:sz w:val="24"/>
                <w:szCs w:val="24"/>
              </w:rPr>
              <w:t>С</w:t>
            </w:r>
            <w:r w:rsidR="00923658" w:rsidRPr="00D07AB9">
              <w:rPr>
                <w:rStyle w:val="af3"/>
                <w:rFonts w:ascii="Times New Roman" w:hAnsi="Times New Roman" w:cs="Times New Roman"/>
                <w:b w:val="0"/>
                <w:noProof/>
                <w:sz w:val="24"/>
                <w:szCs w:val="24"/>
              </w:rPr>
              <w:t xml:space="preserve">равнительный технико-экономический анализ </w:t>
            </w:r>
            <w:r w:rsidR="00D01BF7">
              <w:rPr>
                <w:rStyle w:val="af3"/>
                <w:rFonts w:ascii="Times New Roman" w:hAnsi="Times New Roman" w:cs="Times New Roman"/>
                <w:b w:val="0"/>
                <w:noProof/>
                <w:sz w:val="24"/>
                <w:szCs w:val="24"/>
              </w:rPr>
              <w:br/>
            </w:r>
            <w:r w:rsidR="00923658" w:rsidRPr="00D07AB9">
              <w:rPr>
                <w:rStyle w:val="af3"/>
                <w:rFonts w:ascii="Times New Roman" w:hAnsi="Times New Roman" w:cs="Times New Roman"/>
                <w:b w:val="0"/>
                <w:noProof/>
                <w:sz w:val="24"/>
                <w:szCs w:val="24"/>
              </w:rPr>
              <w:t>эффективности  производства нового продукта</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_Toc389598030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53</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C07C38">
          <w:pPr>
            <w:pStyle w:val="11"/>
            <w:rPr>
              <w:b/>
              <w:caps/>
              <w:noProof/>
            </w:rPr>
          </w:pPr>
          <w:hyperlink w:anchor="_Toc389598031" w:history="1">
            <w:r w:rsidR="00D07AB9" w:rsidRPr="00D07AB9">
              <w:rPr>
                <w:rStyle w:val="af3"/>
                <w:noProof/>
                <w:lang w:val="en-US"/>
              </w:rPr>
              <w:t>5</w:t>
            </w:r>
            <w:r w:rsidR="00C07C38">
              <w:rPr>
                <w:noProof/>
                <w:lang w:val="en-US"/>
              </w:rPr>
              <w:t xml:space="preserve"> </w:t>
            </w:r>
            <w:r w:rsidR="00D01BF7">
              <w:rPr>
                <w:rStyle w:val="af3"/>
                <w:noProof/>
              </w:rPr>
              <w:t>О</w:t>
            </w:r>
            <w:r w:rsidR="00923658" w:rsidRPr="00D07AB9">
              <w:rPr>
                <w:rStyle w:val="af3"/>
                <w:noProof/>
              </w:rPr>
              <w:t>храна труда</w:t>
            </w:r>
            <w:r w:rsidR="00D07AB9" w:rsidRPr="00D07AB9">
              <w:rPr>
                <w:noProof/>
                <w:webHidden/>
              </w:rPr>
              <w:tab/>
            </w:r>
            <w:r w:rsidR="00D07AB9" w:rsidRPr="00D07AB9">
              <w:rPr>
                <w:b/>
                <w:noProof/>
                <w:webHidden/>
              </w:rPr>
              <w:fldChar w:fldCharType="begin"/>
            </w:r>
            <w:r w:rsidR="00D07AB9" w:rsidRPr="00D07AB9">
              <w:rPr>
                <w:noProof/>
                <w:webHidden/>
              </w:rPr>
              <w:instrText xml:space="preserve"> PAGEREF _Toc389598031 \h </w:instrText>
            </w:r>
            <w:r w:rsidR="00D07AB9" w:rsidRPr="00D07AB9">
              <w:rPr>
                <w:b/>
                <w:noProof/>
                <w:webHidden/>
              </w:rPr>
            </w:r>
            <w:r w:rsidR="00D07AB9" w:rsidRPr="00D07AB9">
              <w:rPr>
                <w:b/>
                <w:noProof/>
                <w:webHidden/>
              </w:rPr>
              <w:fldChar w:fldCharType="separate"/>
            </w:r>
            <w:r w:rsidR="000808FF">
              <w:rPr>
                <w:noProof/>
                <w:webHidden/>
              </w:rPr>
              <w:t>55</w:t>
            </w:r>
            <w:r w:rsidR="00D07AB9" w:rsidRPr="00D07AB9">
              <w:rPr>
                <w:b/>
                <w:noProof/>
                <w:webHidden/>
              </w:rPr>
              <w:fldChar w:fldCharType="end"/>
            </w:r>
          </w:hyperlink>
        </w:p>
        <w:p w:rsidR="00D07AB9" w:rsidRPr="00D07AB9" w:rsidRDefault="00816176" w:rsidP="00D07AB9">
          <w:pPr>
            <w:pStyle w:val="21"/>
            <w:tabs>
              <w:tab w:val="right" w:leader="dot" w:pos="9389"/>
            </w:tabs>
            <w:spacing w:before="0"/>
            <w:rPr>
              <w:rFonts w:ascii="Times New Roman" w:hAnsi="Times New Roman" w:cs="Times New Roman"/>
              <w:b w:val="0"/>
              <w:bCs w:val="0"/>
              <w:noProof/>
              <w:sz w:val="24"/>
              <w:szCs w:val="24"/>
            </w:rPr>
          </w:pPr>
          <w:hyperlink w:anchor="_Toc389598032" w:history="1">
            <w:r w:rsidR="00D07AB9" w:rsidRPr="00D07AB9">
              <w:rPr>
                <w:rStyle w:val="af3"/>
                <w:rFonts w:ascii="Times New Roman" w:eastAsia="Times New Roman" w:hAnsi="Times New Roman" w:cs="Times New Roman"/>
                <w:b w:val="0"/>
                <w:noProof/>
                <w:sz w:val="24"/>
                <w:szCs w:val="24"/>
                <w:lang w:val="en-US"/>
              </w:rPr>
              <w:t>5</w:t>
            </w:r>
            <w:r w:rsidR="00D01BF7">
              <w:rPr>
                <w:rStyle w:val="af3"/>
                <w:rFonts w:ascii="Times New Roman" w:eastAsia="Times New Roman" w:hAnsi="Times New Roman" w:cs="Times New Roman"/>
                <w:b w:val="0"/>
                <w:noProof/>
                <w:sz w:val="24"/>
                <w:szCs w:val="24"/>
              </w:rPr>
              <w:t>.1 В</w:t>
            </w:r>
            <w:r w:rsidR="00923658" w:rsidRPr="00D07AB9">
              <w:rPr>
                <w:rStyle w:val="af3"/>
                <w:rFonts w:ascii="Times New Roman" w:eastAsia="Times New Roman" w:hAnsi="Times New Roman" w:cs="Times New Roman"/>
                <w:b w:val="0"/>
                <w:noProof/>
                <w:sz w:val="24"/>
                <w:szCs w:val="24"/>
              </w:rPr>
              <w:t>ведение</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_Toc389598032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55</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D07AB9">
          <w:pPr>
            <w:pStyle w:val="21"/>
            <w:tabs>
              <w:tab w:val="right" w:leader="dot" w:pos="9389"/>
            </w:tabs>
            <w:spacing w:before="0"/>
            <w:rPr>
              <w:rFonts w:ascii="Times New Roman" w:hAnsi="Times New Roman" w:cs="Times New Roman"/>
              <w:b w:val="0"/>
              <w:bCs w:val="0"/>
              <w:noProof/>
              <w:sz w:val="24"/>
              <w:szCs w:val="24"/>
            </w:rPr>
          </w:pPr>
          <w:hyperlink w:anchor="_Toc389598033" w:history="1">
            <w:r w:rsidR="00D01BF7">
              <w:rPr>
                <w:rStyle w:val="af3"/>
                <w:rFonts w:ascii="Times New Roman" w:eastAsia="Times New Roman" w:hAnsi="Times New Roman" w:cs="Times New Roman"/>
                <w:b w:val="0"/>
                <w:noProof/>
                <w:sz w:val="24"/>
                <w:szCs w:val="24"/>
              </w:rPr>
              <w:t>5.2 П</w:t>
            </w:r>
            <w:r w:rsidR="00923658" w:rsidRPr="00D07AB9">
              <w:rPr>
                <w:rStyle w:val="af3"/>
                <w:rFonts w:ascii="Times New Roman" w:eastAsia="Times New Roman" w:hAnsi="Times New Roman" w:cs="Times New Roman"/>
                <w:b w:val="0"/>
                <w:noProof/>
                <w:sz w:val="24"/>
                <w:szCs w:val="24"/>
              </w:rPr>
              <w:t>ромышленная санитария и гигиена</w:t>
            </w:r>
            <w:r w:rsidR="00D07AB9" w:rsidRPr="00D07AB9">
              <w:rPr>
                <w:rStyle w:val="af3"/>
                <w:rFonts w:ascii="Times New Roman" w:eastAsia="Times New Roman" w:hAnsi="Times New Roman" w:cs="Times New Roman"/>
                <w:b w:val="0"/>
                <w:noProof/>
                <w:sz w:val="24"/>
                <w:szCs w:val="24"/>
              </w:rPr>
              <w:t xml:space="preserve"> труда</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_Toc389598033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56</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D07AB9">
          <w:pPr>
            <w:pStyle w:val="21"/>
            <w:tabs>
              <w:tab w:val="right" w:leader="dot" w:pos="9389"/>
            </w:tabs>
            <w:spacing w:before="0"/>
            <w:rPr>
              <w:rFonts w:ascii="Times New Roman" w:hAnsi="Times New Roman" w:cs="Times New Roman"/>
              <w:b w:val="0"/>
              <w:bCs w:val="0"/>
              <w:noProof/>
              <w:sz w:val="24"/>
              <w:szCs w:val="24"/>
            </w:rPr>
          </w:pPr>
          <w:hyperlink w:anchor="_Toc389598034" w:history="1">
            <w:r w:rsidR="00D07AB9" w:rsidRPr="00D07AB9">
              <w:rPr>
                <w:rStyle w:val="af3"/>
                <w:rFonts w:ascii="Times New Roman" w:eastAsia="Times New Roman" w:hAnsi="Times New Roman" w:cs="Times New Roman"/>
                <w:b w:val="0"/>
                <w:noProof/>
                <w:sz w:val="24"/>
                <w:szCs w:val="24"/>
                <w:lang w:val="en-US"/>
              </w:rPr>
              <w:t>5</w:t>
            </w:r>
            <w:r w:rsidR="00D01BF7">
              <w:rPr>
                <w:rStyle w:val="af3"/>
                <w:rFonts w:ascii="Times New Roman" w:eastAsia="Times New Roman" w:hAnsi="Times New Roman" w:cs="Times New Roman"/>
                <w:b w:val="0"/>
                <w:noProof/>
                <w:sz w:val="24"/>
                <w:szCs w:val="24"/>
              </w:rPr>
              <w:t>.3 Т</w:t>
            </w:r>
            <w:r w:rsidR="00923658" w:rsidRPr="00D07AB9">
              <w:rPr>
                <w:rStyle w:val="af3"/>
                <w:rFonts w:ascii="Times New Roman" w:eastAsia="Times New Roman" w:hAnsi="Times New Roman" w:cs="Times New Roman"/>
                <w:b w:val="0"/>
                <w:noProof/>
                <w:sz w:val="24"/>
                <w:szCs w:val="24"/>
              </w:rPr>
              <w:t>ехническая безопасность</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_Toc389598034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60</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D07AB9">
          <w:pPr>
            <w:pStyle w:val="21"/>
            <w:tabs>
              <w:tab w:val="right" w:leader="dot" w:pos="9389"/>
            </w:tabs>
            <w:spacing w:before="0"/>
            <w:rPr>
              <w:rFonts w:ascii="Times New Roman" w:hAnsi="Times New Roman" w:cs="Times New Roman"/>
              <w:b w:val="0"/>
              <w:bCs w:val="0"/>
              <w:noProof/>
              <w:sz w:val="24"/>
              <w:szCs w:val="24"/>
            </w:rPr>
          </w:pPr>
          <w:hyperlink w:anchor="_Toc389598035" w:history="1">
            <w:r w:rsidR="00D07AB9" w:rsidRPr="00D07AB9">
              <w:rPr>
                <w:rStyle w:val="af3"/>
                <w:rFonts w:ascii="Times New Roman" w:eastAsia="Times New Roman" w:hAnsi="Times New Roman" w:cs="Times New Roman"/>
                <w:b w:val="0"/>
                <w:noProof/>
                <w:sz w:val="24"/>
                <w:szCs w:val="24"/>
                <w:lang w:val="en-US"/>
              </w:rPr>
              <w:t>5</w:t>
            </w:r>
            <w:r w:rsidR="00D01BF7">
              <w:rPr>
                <w:rStyle w:val="af3"/>
                <w:rFonts w:ascii="Times New Roman" w:eastAsia="Times New Roman" w:hAnsi="Times New Roman" w:cs="Times New Roman"/>
                <w:b w:val="0"/>
                <w:noProof/>
                <w:sz w:val="24"/>
                <w:szCs w:val="24"/>
              </w:rPr>
              <w:t>.4 Э</w:t>
            </w:r>
            <w:r w:rsidR="00923658" w:rsidRPr="00D07AB9">
              <w:rPr>
                <w:rStyle w:val="af3"/>
                <w:rFonts w:ascii="Times New Roman" w:eastAsia="Times New Roman" w:hAnsi="Times New Roman" w:cs="Times New Roman"/>
                <w:b w:val="0"/>
                <w:noProof/>
                <w:sz w:val="24"/>
                <w:szCs w:val="24"/>
              </w:rPr>
              <w:t>лектробезопасность</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_Toc389598035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61</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D07AB9">
          <w:pPr>
            <w:pStyle w:val="21"/>
            <w:tabs>
              <w:tab w:val="right" w:leader="dot" w:pos="9389"/>
            </w:tabs>
            <w:spacing w:before="0"/>
            <w:rPr>
              <w:rFonts w:ascii="Times New Roman" w:hAnsi="Times New Roman" w:cs="Times New Roman"/>
              <w:b w:val="0"/>
              <w:bCs w:val="0"/>
              <w:noProof/>
              <w:sz w:val="24"/>
              <w:szCs w:val="24"/>
            </w:rPr>
          </w:pPr>
          <w:hyperlink w:anchor="_Toc389598036" w:history="1">
            <w:r w:rsidR="00D01BF7">
              <w:rPr>
                <w:rStyle w:val="af3"/>
                <w:rFonts w:ascii="Times New Roman" w:eastAsia="Times New Roman" w:hAnsi="Times New Roman" w:cs="Times New Roman"/>
                <w:b w:val="0"/>
                <w:noProof/>
                <w:sz w:val="24"/>
                <w:szCs w:val="24"/>
              </w:rPr>
              <w:t>5.5 П</w:t>
            </w:r>
            <w:r w:rsidR="00923658" w:rsidRPr="00D07AB9">
              <w:rPr>
                <w:rStyle w:val="af3"/>
                <w:rFonts w:ascii="Times New Roman" w:eastAsia="Times New Roman" w:hAnsi="Times New Roman" w:cs="Times New Roman"/>
                <w:b w:val="0"/>
                <w:noProof/>
                <w:sz w:val="24"/>
                <w:szCs w:val="24"/>
              </w:rPr>
              <w:t>ожарная безопасность</w:t>
            </w:r>
            <w:r w:rsidR="00D07AB9" w:rsidRPr="00D07AB9">
              <w:rPr>
                <w:rFonts w:ascii="Times New Roman" w:hAnsi="Times New Roman" w:cs="Times New Roman"/>
                <w:b w:val="0"/>
                <w:noProof/>
                <w:webHidden/>
                <w:sz w:val="24"/>
                <w:szCs w:val="24"/>
              </w:rPr>
              <w:tab/>
            </w:r>
            <w:r w:rsidR="00D07AB9" w:rsidRPr="00D07AB9">
              <w:rPr>
                <w:rFonts w:ascii="Times New Roman" w:hAnsi="Times New Roman" w:cs="Times New Roman"/>
                <w:b w:val="0"/>
                <w:noProof/>
                <w:webHidden/>
                <w:sz w:val="24"/>
                <w:szCs w:val="24"/>
              </w:rPr>
              <w:fldChar w:fldCharType="begin"/>
            </w:r>
            <w:r w:rsidR="00D07AB9" w:rsidRPr="00D07AB9">
              <w:rPr>
                <w:rFonts w:ascii="Times New Roman" w:hAnsi="Times New Roman" w:cs="Times New Roman"/>
                <w:b w:val="0"/>
                <w:noProof/>
                <w:webHidden/>
                <w:sz w:val="24"/>
                <w:szCs w:val="24"/>
              </w:rPr>
              <w:instrText xml:space="preserve"> PAGEREF _Toc389598036 \h </w:instrText>
            </w:r>
            <w:r w:rsidR="00D07AB9" w:rsidRPr="00D07AB9">
              <w:rPr>
                <w:rFonts w:ascii="Times New Roman" w:hAnsi="Times New Roman" w:cs="Times New Roman"/>
                <w:b w:val="0"/>
                <w:noProof/>
                <w:webHidden/>
                <w:sz w:val="24"/>
                <w:szCs w:val="24"/>
              </w:rPr>
            </w:r>
            <w:r w:rsidR="00D07AB9" w:rsidRPr="00D07AB9">
              <w:rPr>
                <w:rFonts w:ascii="Times New Roman" w:hAnsi="Times New Roman" w:cs="Times New Roman"/>
                <w:b w:val="0"/>
                <w:noProof/>
                <w:webHidden/>
                <w:sz w:val="24"/>
                <w:szCs w:val="24"/>
              </w:rPr>
              <w:fldChar w:fldCharType="separate"/>
            </w:r>
            <w:r w:rsidR="000808FF">
              <w:rPr>
                <w:rFonts w:ascii="Times New Roman" w:hAnsi="Times New Roman" w:cs="Times New Roman"/>
                <w:b w:val="0"/>
                <w:noProof/>
                <w:webHidden/>
                <w:sz w:val="24"/>
                <w:szCs w:val="24"/>
              </w:rPr>
              <w:t>62</w:t>
            </w:r>
            <w:r w:rsidR="00D07AB9" w:rsidRPr="00D07AB9">
              <w:rPr>
                <w:rFonts w:ascii="Times New Roman" w:hAnsi="Times New Roman" w:cs="Times New Roman"/>
                <w:b w:val="0"/>
                <w:noProof/>
                <w:webHidden/>
                <w:sz w:val="24"/>
                <w:szCs w:val="24"/>
              </w:rPr>
              <w:fldChar w:fldCharType="end"/>
            </w:r>
          </w:hyperlink>
        </w:p>
        <w:p w:rsidR="00D07AB9" w:rsidRPr="00D07AB9" w:rsidRDefault="00816176" w:rsidP="00C07C38">
          <w:pPr>
            <w:pStyle w:val="11"/>
            <w:rPr>
              <w:b/>
              <w:caps/>
              <w:noProof/>
            </w:rPr>
          </w:pPr>
          <w:hyperlink w:anchor="_Toc389598037" w:history="1">
            <w:r w:rsidR="00D01BF7">
              <w:rPr>
                <w:rStyle w:val="af3"/>
                <w:noProof/>
              </w:rPr>
              <w:t>З</w:t>
            </w:r>
            <w:r w:rsidR="00923658" w:rsidRPr="00D07AB9">
              <w:rPr>
                <w:rStyle w:val="af3"/>
                <w:noProof/>
              </w:rPr>
              <w:t>аключение</w:t>
            </w:r>
            <w:r w:rsidR="00D07AB9" w:rsidRPr="00D07AB9">
              <w:rPr>
                <w:noProof/>
                <w:webHidden/>
              </w:rPr>
              <w:tab/>
            </w:r>
            <w:r w:rsidR="00D07AB9" w:rsidRPr="00D07AB9">
              <w:rPr>
                <w:b/>
                <w:noProof/>
                <w:webHidden/>
              </w:rPr>
              <w:fldChar w:fldCharType="begin"/>
            </w:r>
            <w:r w:rsidR="00D07AB9" w:rsidRPr="00D07AB9">
              <w:rPr>
                <w:noProof/>
                <w:webHidden/>
              </w:rPr>
              <w:instrText xml:space="preserve"> PAGEREF _Toc389598037 \h </w:instrText>
            </w:r>
            <w:r w:rsidR="00D07AB9" w:rsidRPr="00D07AB9">
              <w:rPr>
                <w:b/>
                <w:noProof/>
                <w:webHidden/>
              </w:rPr>
            </w:r>
            <w:r w:rsidR="00D07AB9" w:rsidRPr="00D07AB9">
              <w:rPr>
                <w:b/>
                <w:noProof/>
                <w:webHidden/>
              </w:rPr>
              <w:fldChar w:fldCharType="separate"/>
            </w:r>
            <w:r w:rsidR="000808FF">
              <w:rPr>
                <w:noProof/>
                <w:webHidden/>
              </w:rPr>
              <w:t>64</w:t>
            </w:r>
            <w:r w:rsidR="00D07AB9" w:rsidRPr="00D07AB9">
              <w:rPr>
                <w:b/>
                <w:noProof/>
                <w:webHidden/>
              </w:rPr>
              <w:fldChar w:fldCharType="end"/>
            </w:r>
          </w:hyperlink>
        </w:p>
        <w:p w:rsidR="00D07AB9" w:rsidRPr="00D07AB9" w:rsidRDefault="00816176" w:rsidP="00C07C38">
          <w:pPr>
            <w:pStyle w:val="11"/>
            <w:rPr>
              <w:b/>
              <w:caps/>
              <w:noProof/>
            </w:rPr>
          </w:pPr>
          <w:hyperlink w:anchor="_Toc389598038" w:history="1">
            <w:r w:rsidR="00D01BF7">
              <w:rPr>
                <w:rStyle w:val="af3"/>
                <w:noProof/>
              </w:rPr>
              <w:t>С</w:t>
            </w:r>
            <w:r w:rsidR="00923658" w:rsidRPr="00D07AB9">
              <w:rPr>
                <w:rStyle w:val="af3"/>
                <w:noProof/>
              </w:rPr>
              <w:t xml:space="preserve">писок </w:t>
            </w:r>
            <w:r w:rsidR="000808FF">
              <w:rPr>
                <w:rStyle w:val="af3"/>
                <w:noProof/>
              </w:rPr>
              <w:t xml:space="preserve">используемых </w:t>
            </w:r>
            <w:r w:rsidR="00923658" w:rsidRPr="00D07AB9">
              <w:rPr>
                <w:rStyle w:val="af3"/>
                <w:noProof/>
              </w:rPr>
              <w:t>источников</w:t>
            </w:r>
            <w:r w:rsidR="00D07AB9" w:rsidRPr="00D07AB9">
              <w:rPr>
                <w:noProof/>
                <w:webHidden/>
              </w:rPr>
              <w:tab/>
            </w:r>
            <w:r w:rsidR="00D07AB9" w:rsidRPr="00D07AB9">
              <w:rPr>
                <w:b/>
                <w:noProof/>
                <w:webHidden/>
              </w:rPr>
              <w:fldChar w:fldCharType="begin"/>
            </w:r>
            <w:r w:rsidR="00D07AB9" w:rsidRPr="00D07AB9">
              <w:rPr>
                <w:noProof/>
                <w:webHidden/>
              </w:rPr>
              <w:instrText xml:space="preserve"> PAGEREF _Toc389598038 \h </w:instrText>
            </w:r>
            <w:r w:rsidR="00D07AB9" w:rsidRPr="00D07AB9">
              <w:rPr>
                <w:b/>
                <w:noProof/>
                <w:webHidden/>
              </w:rPr>
            </w:r>
            <w:r w:rsidR="00D07AB9" w:rsidRPr="00D07AB9">
              <w:rPr>
                <w:b/>
                <w:noProof/>
                <w:webHidden/>
              </w:rPr>
              <w:fldChar w:fldCharType="separate"/>
            </w:r>
            <w:r w:rsidR="000808FF">
              <w:rPr>
                <w:noProof/>
                <w:webHidden/>
              </w:rPr>
              <w:t>65</w:t>
            </w:r>
            <w:r w:rsidR="00D07AB9" w:rsidRPr="00D07AB9">
              <w:rPr>
                <w:b/>
                <w:noProof/>
                <w:webHidden/>
              </w:rPr>
              <w:fldChar w:fldCharType="end"/>
            </w:r>
          </w:hyperlink>
        </w:p>
        <w:p w:rsidR="000808FF" w:rsidRPr="00C07C38" w:rsidRDefault="000808FF" w:rsidP="00C07C38">
          <w:pPr>
            <w:pStyle w:val="11"/>
            <w:rPr>
              <w:rStyle w:val="af3"/>
              <w:b/>
              <w:caps/>
              <w:color w:val="auto"/>
              <w:u w:val="none"/>
            </w:rPr>
          </w:pPr>
          <w:r w:rsidRPr="00C07C38">
            <w:rPr>
              <w:rStyle w:val="af3"/>
              <w:color w:val="auto"/>
              <w:u w:val="none"/>
            </w:rPr>
            <w:t>Приложения</w:t>
          </w:r>
          <w:r w:rsidRPr="00C07C38">
            <w:rPr>
              <w:rStyle w:val="af3"/>
              <w:webHidden/>
              <w:color w:val="auto"/>
              <w:u w:val="none"/>
            </w:rPr>
            <w:tab/>
            <w:t>67</w:t>
          </w:r>
        </w:p>
        <w:p w:rsidR="00D07AB9" w:rsidRPr="00D07AB9" w:rsidRDefault="00816176" w:rsidP="00C07C38">
          <w:pPr>
            <w:pStyle w:val="11"/>
            <w:rPr>
              <w:b/>
              <w:caps/>
              <w:noProof/>
            </w:rPr>
          </w:pPr>
          <w:hyperlink w:anchor="_Toc389598039" w:history="1">
            <w:r w:rsidR="00D01BF7">
              <w:rPr>
                <w:rStyle w:val="af3"/>
                <w:noProof/>
              </w:rPr>
              <w:t>Приложение А</w:t>
            </w:r>
            <w:r w:rsidR="006B1982">
              <w:rPr>
                <w:rStyle w:val="af3"/>
                <w:noProof/>
              </w:rPr>
              <w:t xml:space="preserve">  (обязательное) Т</w:t>
            </w:r>
            <w:r w:rsidR="00923658" w:rsidRPr="00D07AB9">
              <w:rPr>
                <w:rStyle w:val="af3"/>
                <w:noProof/>
              </w:rPr>
              <w:t xml:space="preserve">ехническое задание на разработку </w:t>
            </w:r>
            <w:r w:rsidR="00923658" w:rsidRPr="00D07AB9">
              <w:rPr>
                <w:rStyle w:val="af3"/>
                <w:noProof/>
                <w:lang w:val="en-US"/>
              </w:rPr>
              <w:t>web</w:t>
            </w:r>
            <w:r w:rsidR="00923658" w:rsidRPr="00D07AB9">
              <w:rPr>
                <w:rStyle w:val="af3"/>
                <w:noProof/>
              </w:rPr>
              <w:t>- приложения</w:t>
            </w:r>
          </w:hyperlink>
        </w:p>
        <w:p w:rsidR="00D07AB9" w:rsidRPr="00D07AB9" w:rsidRDefault="00816176" w:rsidP="00C07C38">
          <w:pPr>
            <w:pStyle w:val="11"/>
            <w:rPr>
              <w:b/>
              <w:caps/>
              <w:noProof/>
            </w:rPr>
          </w:pPr>
          <w:hyperlink w:anchor="_Toc389598055" w:history="1">
            <w:r w:rsidR="00D01BF7">
              <w:rPr>
                <w:rStyle w:val="af3"/>
                <w:noProof/>
              </w:rPr>
              <w:t>Приложение Б</w:t>
            </w:r>
            <w:r w:rsidR="006B1982">
              <w:rPr>
                <w:rStyle w:val="af3"/>
                <w:noProof/>
              </w:rPr>
              <w:t xml:space="preserve">  (рекомендуемое) Д</w:t>
            </w:r>
            <w:r w:rsidR="00923658" w:rsidRPr="00D07AB9">
              <w:rPr>
                <w:rStyle w:val="af3"/>
                <w:noProof/>
              </w:rPr>
              <w:t>иаграммы вариантов использования</w:t>
            </w:r>
          </w:hyperlink>
        </w:p>
        <w:p w:rsidR="00D07AB9" w:rsidRPr="00D07AB9" w:rsidRDefault="00816176" w:rsidP="00C07C38">
          <w:pPr>
            <w:pStyle w:val="11"/>
            <w:rPr>
              <w:b/>
              <w:caps/>
              <w:noProof/>
            </w:rPr>
          </w:pPr>
          <w:hyperlink w:anchor="_Toc389598056" w:history="1">
            <w:r w:rsidR="00D01BF7">
              <w:rPr>
                <w:rStyle w:val="af3"/>
                <w:noProof/>
              </w:rPr>
              <w:t>П</w:t>
            </w:r>
            <w:r w:rsidR="00923658" w:rsidRPr="00D07AB9">
              <w:rPr>
                <w:rStyle w:val="af3"/>
                <w:noProof/>
              </w:rPr>
              <w:t>рилож</w:t>
            </w:r>
            <w:r w:rsidR="00D01BF7">
              <w:rPr>
                <w:rStyle w:val="af3"/>
                <w:noProof/>
              </w:rPr>
              <w:t>ение В</w:t>
            </w:r>
            <w:r w:rsidR="006B1982">
              <w:rPr>
                <w:rStyle w:val="af3"/>
                <w:noProof/>
              </w:rPr>
              <w:t xml:space="preserve">  (рекомендуемое) С</w:t>
            </w:r>
            <w:r w:rsidR="00923658" w:rsidRPr="00D07AB9">
              <w:rPr>
                <w:rStyle w:val="af3"/>
                <w:noProof/>
              </w:rPr>
              <w:t xml:space="preserve">хема базы данных </w:t>
            </w:r>
            <w:r w:rsidR="00923658" w:rsidRPr="00D07AB9">
              <w:rPr>
                <w:rStyle w:val="af3"/>
                <w:noProof/>
                <w:lang w:val="en-US"/>
              </w:rPr>
              <w:t>repository</w:t>
            </w:r>
          </w:hyperlink>
        </w:p>
        <w:p w:rsidR="00D07AB9" w:rsidRPr="00D07AB9" w:rsidRDefault="00816176" w:rsidP="00C07C38">
          <w:pPr>
            <w:pStyle w:val="11"/>
            <w:rPr>
              <w:b/>
              <w:caps/>
              <w:noProof/>
            </w:rPr>
          </w:pPr>
          <w:hyperlink w:anchor="_Toc389598057" w:history="1">
            <w:r w:rsidR="00D01BF7">
              <w:rPr>
                <w:rStyle w:val="af3"/>
                <w:noProof/>
              </w:rPr>
              <w:t>Приложение Г</w:t>
            </w:r>
            <w:r w:rsidR="00923658" w:rsidRPr="00D07AB9">
              <w:rPr>
                <w:rStyle w:val="af3"/>
                <w:noProof/>
              </w:rPr>
              <w:t xml:space="preserve"> </w:t>
            </w:r>
            <w:r w:rsidR="00D01BF7">
              <w:rPr>
                <w:rStyle w:val="af3"/>
                <w:noProof/>
              </w:rPr>
              <w:t xml:space="preserve"> </w:t>
            </w:r>
            <w:r w:rsidR="006B1982">
              <w:rPr>
                <w:rStyle w:val="af3"/>
                <w:noProof/>
              </w:rPr>
              <w:t>(обязательное) О</w:t>
            </w:r>
            <w:r w:rsidR="00923658" w:rsidRPr="00D07AB9">
              <w:rPr>
                <w:rStyle w:val="af3"/>
                <w:noProof/>
              </w:rPr>
              <w:t>писание программы</w:t>
            </w:r>
          </w:hyperlink>
        </w:p>
        <w:p w:rsidR="00D07AB9" w:rsidRPr="00D07AB9" w:rsidRDefault="00816176" w:rsidP="00C07C38">
          <w:pPr>
            <w:pStyle w:val="11"/>
            <w:rPr>
              <w:b/>
              <w:caps/>
              <w:noProof/>
            </w:rPr>
          </w:pPr>
          <w:hyperlink w:anchor="_Toc389598059" w:history="1">
            <w:r w:rsidR="006B1982">
              <w:rPr>
                <w:rStyle w:val="af3"/>
                <w:noProof/>
              </w:rPr>
              <w:t>Приложение Д</w:t>
            </w:r>
            <w:r w:rsidR="00923658" w:rsidRPr="00D07AB9">
              <w:rPr>
                <w:rStyle w:val="af3"/>
                <w:noProof/>
              </w:rPr>
              <w:t xml:space="preserve"> </w:t>
            </w:r>
            <w:r w:rsidR="00D01BF7">
              <w:rPr>
                <w:rStyle w:val="af3"/>
                <w:noProof/>
              </w:rPr>
              <w:t xml:space="preserve"> </w:t>
            </w:r>
            <w:r w:rsidR="006B1982">
              <w:rPr>
                <w:rStyle w:val="af3"/>
                <w:noProof/>
              </w:rPr>
              <w:t>(обязательное)  Р</w:t>
            </w:r>
            <w:r w:rsidR="00923658" w:rsidRPr="00D07AB9">
              <w:rPr>
                <w:rStyle w:val="af3"/>
                <w:noProof/>
              </w:rPr>
              <w:t>уководство пользователя (оператора)</w:t>
            </w:r>
          </w:hyperlink>
          <w:r w:rsidR="000808FF" w:rsidRPr="00D07AB9">
            <w:rPr>
              <w:noProof/>
            </w:rPr>
            <w:t xml:space="preserve"> </w:t>
          </w:r>
        </w:p>
        <w:p w:rsidR="00D07AB9" w:rsidRPr="00D07AB9" w:rsidRDefault="00816176" w:rsidP="00C07C38">
          <w:pPr>
            <w:pStyle w:val="11"/>
            <w:rPr>
              <w:b/>
              <w:caps/>
              <w:noProof/>
            </w:rPr>
          </w:pPr>
          <w:hyperlink w:anchor="_Toc389598060" w:history="1">
            <w:r w:rsidR="006B1982">
              <w:rPr>
                <w:rStyle w:val="af3"/>
                <w:noProof/>
              </w:rPr>
              <w:t>Приложение Е (дополнительное)  П</w:t>
            </w:r>
            <w:r w:rsidR="00923658" w:rsidRPr="00D07AB9">
              <w:rPr>
                <w:rStyle w:val="af3"/>
                <w:noProof/>
              </w:rPr>
              <w:t>ример экспорта данных</w:t>
            </w:r>
          </w:hyperlink>
        </w:p>
        <w:p w:rsidR="00AD7881" w:rsidRDefault="00322CC5" w:rsidP="00D07AB9">
          <w:r w:rsidRPr="00D07AB9">
            <w:rPr>
              <w:rFonts w:cs="Times New Roman"/>
              <w:bCs/>
              <w:szCs w:val="24"/>
            </w:rPr>
            <w:fldChar w:fldCharType="end"/>
          </w:r>
        </w:p>
      </w:sdtContent>
    </w:sdt>
    <w:p w:rsidR="00974585" w:rsidRPr="006B1982" w:rsidRDefault="00CA2600" w:rsidP="00A00C70">
      <w:pPr>
        <w:pStyle w:val="1"/>
      </w:pPr>
      <w:bookmarkStart w:id="4" w:name="_Toc342815675"/>
      <w:bookmarkStart w:id="5" w:name="_Toc342936721"/>
      <w:bookmarkStart w:id="6" w:name="_Toc343417413"/>
      <w:bookmarkStart w:id="7" w:name="_Toc343417460"/>
      <w:bookmarkStart w:id="8" w:name="_Toc389598003"/>
      <w:r w:rsidRPr="00063DFC">
        <w:lastRenderedPageBreak/>
        <w:t>Введение</w:t>
      </w:r>
      <w:bookmarkEnd w:id="4"/>
      <w:bookmarkEnd w:id="5"/>
      <w:bookmarkEnd w:id="6"/>
      <w:bookmarkEnd w:id="7"/>
      <w:bookmarkEnd w:id="8"/>
    </w:p>
    <w:p w:rsidR="00B11754" w:rsidRPr="007262BC" w:rsidRDefault="00B11754" w:rsidP="00B11754">
      <w:r w:rsidRPr="007262BC">
        <w:t>В настоящее время автоматизация управления ресурсами становиться все более важным фактором успеха любого предприятия. П</w:t>
      </w:r>
      <w:r w:rsidRPr="007262BC">
        <w:rPr>
          <w:bCs/>
        </w:rPr>
        <w:t>олноценная и эффективная система автоматизации</w:t>
      </w:r>
      <w:r>
        <w:rPr>
          <w:bCs/>
        </w:rPr>
        <w:t xml:space="preserve"> – </w:t>
      </w:r>
      <w:r w:rsidRPr="007262BC">
        <w:t xml:space="preserve">один из самых действенных способов снижения издержек и повышения доходов. Широчайшие возможности анализа и современные технологии автоматизации помогут качественно планировать работу, а также осуществлять мониторинг достигнутых целей. Автоматизация позволит на качественно ином уровне решать задачи управления бизнес-процессами, отношениями с клиентами и ценовой политикой, автоматизировать различные виды </w:t>
      </w:r>
      <w:proofErr w:type="spellStart"/>
      <w:r w:rsidRPr="007262BC">
        <w:t>учета</w:t>
      </w:r>
      <w:proofErr w:type="spellEnd"/>
      <w:r w:rsidRPr="007262BC">
        <w:t>.</w:t>
      </w:r>
    </w:p>
    <w:p w:rsidR="00B11754" w:rsidRPr="00476362" w:rsidRDefault="00B11754" w:rsidP="00B11754">
      <w:r w:rsidRPr="00476362">
        <w:t xml:space="preserve">Существует много веских причин перевода существующей информации на компьютерную основу.  Сейчас стоимость хранения информации в файлах ЭВМ дешевле, чем на бумаге. Базы данных позволяют хранить, структурировать информацию и извлекать оптимальным для пользователя образом. Использование клиент/серверных технологий позволяют сберечь значительные средства, а главное и время для получения необходимой информации, а также упрощают доступ и ведение, поскольку они основываются на комплексной обработке данных и централизации их хранения. </w:t>
      </w:r>
      <w:proofErr w:type="gramStart"/>
      <w:r w:rsidRPr="00476362">
        <w:t>Кроме того</w:t>
      </w:r>
      <w:proofErr w:type="gramEnd"/>
      <w:r w:rsidRPr="00476362">
        <w:t xml:space="preserve"> ЭВМ позволяет хранить любые форматы данных, текст, чертежи, данные в рукописной форме, фотографии, записи голоса и т.д. </w:t>
      </w:r>
    </w:p>
    <w:p w:rsidR="00B11754" w:rsidRPr="006B1982" w:rsidRDefault="00B11754" w:rsidP="00B11754">
      <w:r w:rsidRPr="00476362">
        <w:t>Таким образом, быстрота и качество – вот те два фактора, определяющие успешный исход какой–либо коммерческой деятельности.</w:t>
      </w:r>
    </w:p>
    <w:p w:rsidR="006553CC" w:rsidRDefault="00201019" w:rsidP="00B11754">
      <w:r>
        <w:t xml:space="preserve">Одним из немаловажных аспектов развития компьютерных систем является их объединение в локально вычислительные сети для достижения большей вычислительной мощности. Однако здесь встаёт проблема управления и контроля объединённой системы. </w:t>
      </w:r>
      <w:r w:rsidRPr="00201019">
        <w:t xml:space="preserve">Управляемость сети подразумевает возможность централизованно контролировать состояние основных элементов сети, выявлять и разрешать проблемы, возникающие при работе сети, выполнять анализ производительности и планировать развитие сети. В идеале средства управления сетями представляют собой систему, осуществляющую наблюдение, контроль и управление каждым элементом сети </w:t>
      </w:r>
      <w:r>
        <w:t>–</w:t>
      </w:r>
      <w:r w:rsidRPr="00201019">
        <w:t xml:space="preserve"> от простейших до самых сложных устройств, при этом такая система рассматривает сеть как единое целое, а не как разрозненный набор отдельных устройств.</w:t>
      </w:r>
      <w:r w:rsidR="007A55D6">
        <w:t xml:space="preserve"> </w:t>
      </w:r>
      <w:r w:rsidR="007A55D6" w:rsidRPr="007A55D6">
        <w:t>Управление конфигурацией обеспечивает то, что системные установки, опции или различные варианты версий использования системы являются целостными и соответствуют реальной ситуации. Примером в области ЛВС могут служить распространение ПО (программное обеспечение), контроль версий, управление пользовательскими установками.</w:t>
      </w:r>
    </w:p>
    <w:p w:rsidR="007A55D6" w:rsidRDefault="007A55D6" w:rsidP="007A55D6">
      <w:pPr>
        <w:rPr>
          <w:shd w:val="clear" w:color="auto" w:fill="FFFFFF"/>
        </w:rPr>
      </w:pPr>
      <w:r w:rsidRPr="007A55D6">
        <w:rPr>
          <w:iCs/>
          <w:shd w:val="clear" w:color="auto" w:fill="FFFFFF"/>
        </w:rPr>
        <w:lastRenderedPageBreak/>
        <w:t>Системы управления сетью (</w:t>
      </w:r>
      <w:proofErr w:type="spellStart"/>
      <w:r w:rsidRPr="007A55D6">
        <w:rPr>
          <w:iCs/>
          <w:shd w:val="clear" w:color="auto" w:fill="FFFFFF"/>
        </w:rPr>
        <w:t>NetworkManagementSystems</w:t>
      </w:r>
      <w:proofErr w:type="spellEnd"/>
      <w:r w:rsidRPr="007A55D6">
        <w:rPr>
          <w:iCs/>
          <w:shd w:val="clear" w:color="auto" w:fill="FFFFFF"/>
        </w:rPr>
        <w:t>)</w:t>
      </w:r>
      <w:r>
        <w:rPr>
          <w:rStyle w:val="apple-converted-space"/>
          <w:color w:val="000000"/>
          <w:sz w:val="27"/>
          <w:szCs w:val="27"/>
          <w:shd w:val="clear" w:color="auto" w:fill="FFFFFF"/>
        </w:rPr>
        <w:t xml:space="preserve"> –</w:t>
      </w:r>
      <w:r>
        <w:rPr>
          <w:shd w:val="clear" w:color="auto" w:fill="FFFFFF"/>
        </w:rPr>
        <w:t xml:space="preserve"> централизованные программные системы, которые собирают данные о состоянии узлов и коммуникационных устройств сети, а также данные о трафике, циркулирующем в сети. Эти системы не только осуществляют мониторинг и анализ сети, но и выполняют в автоматическом или полуавтоматическом режиме действия по управлению сетью - включение и отключение портов устройств, изменение параметров мостов адресных таблиц мостов, коммутаторов и маршрутизаторов и т.п. Примерами систем управления могут служить популярные системы </w:t>
      </w:r>
      <w:proofErr w:type="spellStart"/>
      <w:r>
        <w:rPr>
          <w:shd w:val="clear" w:color="auto" w:fill="FFFFFF"/>
        </w:rPr>
        <w:t>HPOpenView</w:t>
      </w:r>
      <w:proofErr w:type="spellEnd"/>
      <w:r>
        <w:rPr>
          <w:shd w:val="clear" w:color="auto" w:fill="FFFFFF"/>
        </w:rPr>
        <w:t xml:space="preserve">, </w:t>
      </w:r>
      <w:proofErr w:type="spellStart"/>
      <w:r>
        <w:rPr>
          <w:shd w:val="clear" w:color="auto" w:fill="FFFFFF"/>
        </w:rPr>
        <w:t>SunNetManager</w:t>
      </w:r>
      <w:proofErr w:type="spellEnd"/>
      <w:r>
        <w:rPr>
          <w:shd w:val="clear" w:color="auto" w:fill="FFFFFF"/>
        </w:rPr>
        <w:t xml:space="preserve">, </w:t>
      </w:r>
      <w:proofErr w:type="spellStart"/>
      <w:r>
        <w:rPr>
          <w:shd w:val="clear" w:color="auto" w:fill="FFFFFF"/>
        </w:rPr>
        <w:t>IBMNetView</w:t>
      </w:r>
      <w:proofErr w:type="spellEnd"/>
      <w:r>
        <w:rPr>
          <w:shd w:val="clear" w:color="auto" w:fill="FFFFFF"/>
        </w:rPr>
        <w:t>.</w:t>
      </w:r>
    </w:p>
    <w:p w:rsidR="00AC6467" w:rsidRPr="00E4265B" w:rsidRDefault="00AC6467" w:rsidP="00AC6467">
      <w:pPr>
        <w:rPr>
          <w:rFonts w:cs="Times New Roman"/>
          <w:szCs w:val="24"/>
        </w:rPr>
      </w:pPr>
      <w:r w:rsidRPr="00E4265B">
        <w:rPr>
          <w:rFonts w:cs="Times New Roman"/>
          <w:szCs w:val="24"/>
        </w:rPr>
        <w:t>Система мониторинга сети выполняет наблюдение за сетью в поисках проблем, вызванных перегруженными и/или отказавшими</w:t>
      </w:r>
      <w:r w:rsidR="002B111B" w:rsidRPr="00E4265B">
        <w:rPr>
          <w:rFonts w:cs="Times New Roman"/>
          <w:szCs w:val="24"/>
        </w:rPr>
        <w:t xml:space="preserve"> </w:t>
      </w:r>
      <w:hyperlink r:id="rId14" w:tooltip="Сервер (аппаратное обеспечение)" w:history="1">
        <w:r w:rsidRPr="00E4265B">
          <w:rPr>
            <w:rStyle w:val="af3"/>
            <w:rFonts w:cs="Times New Roman"/>
            <w:color w:val="auto"/>
            <w:szCs w:val="24"/>
            <w:u w:val="none"/>
          </w:rPr>
          <w:t>серверами</w:t>
        </w:r>
      </w:hyperlink>
      <w:r w:rsidRPr="00E4265B">
        <w:rPr>
          <w:rFonts w:cs="Times New Roman"/>
          <w:szCs w:val="24"/>
        </w:rPr>
        <w:t>, другими устройствами или сетевыми соединениями.</w:t>
      </w:r>
    </w:p>
    <w:p w:rsidR="00AC6467" w:rsidRPr="00E4265B" w:rsidRDefault="00AC6467" w:rsidP="00AC6467">
      <w:pPr>
        <w:rPr>
          <w:rFonts w:cs="Times New Roman"/>
          <w:szCs w:val="24"/>
        </w:rPr>
      </w:pPr>
      <w:r w:rsidRPr="00E4265B">
        <w:rPr>
          <w:rFonts w:cs="Times New Roman"/>
          <w:szCs w:val="24"/>
        </w:rPr>
        <w:t>Например, для того, чтобы определить состояние</w:t>
      </w:r>
      <w:r w:rsidRPr="00E4265B">
        <w:rPr>
          <w:rStyle w:val="apple-converted-space"/>
          <w:rFonts w:cs="Times New Roman"/>
          <w:szCs w:val="24"/>
        </w:rPr>
        <w:t> </w:t>
      </w:r>
      <w:proofErr w:type="spellStart"/>
      <w:r w:rsidR="00816176">
        <w:fldChar w:fldCharType="begin"/>
      </w:r>
      <w:r w:rsidR="00816176">
        <w:instrText xml:space="preserve"> HYPERLINK "http://ru.wikipedia.org/wiki/%D0%92%D0%B5%D0%B1-%D1%81%D0%B5%D1%80%D0%B2%D0%B5%D1%80" \o "Веб-сервер" </w:instrText>
      </w:r>
      <w:r w:rsidR="00816176">
        <w:fldChar w:fldCharType="separate"/>
      </w:r>
      <w:r w:rsidR="001459D9">
        <w:rPr>
          <w:rStyle w:val="af3"/>
          <w:rFonts w:cs="Times New Roman"/>
          <w:color w:val="auto"/>
          <w:szCs w:val="24"/>
          <w:u w:val="none"/>
        </w:rPr>
        <w:t>web</w:t>
      </w:r>
      <w:proofErr w:type="spellEnd"/>
      <w:r w:rsidR="001459D9">
        <w:rPr>
          <w:rStyle w:val="af3"/>
          <w:rFonts w:cs="Times New Roman"/>
          <w:color w:val="auto"/>
          <w:szCs w:val="24"/>
          <w:u w:val="none"/>
        </w:rPr>
        <w:t>-</w:t>
      </w:r>
      <w:r w:rsidRPr="00E4265B">
        <w:rPr>
          <w:rStyle w:val="af3"/>
          <w:rFonts w:cs="Times New Roman"/>
          <w:color w:val="auto"/>
          <w:szCs w:val="24"/>
          <w:u w:val="none"/>
        </w:rPr>
        <w:t>сервера</w:t>
      </w:r>
      <w:r w:rsidR="00816176">
        <w:rPr>
          <w:rStyle w:val="af3"/>
          <w:rFonts w:cs="Times New Roman"/>
          <w:color w:val="auto"/>
          <w:szCs w:val="24"/>
          <w:u w:val="none"/>
        </w:rPr>
        <w:fldChar w:fldCharType="end"/>
      </w:r>
      <w:r w:rsidRPr="00E4265B">
        <w:rPr>
          <w:rFonts w:cs="Times New Roman"/>
          <w:szCs w:val="24"/>
        </w:rPr>
        <w:t>, программа, выполняющая мониторинг, может периодически отправлять запрос</w:t>
      </w:r>
      <w:r w:rsidRPr="00E4265B">
        <w:rPr>
          <w:rStyle w:val="apple-converted-space"/>
          <w:rFonts w:cs="Times New Roman"/>
          <w:szCs w:val="24"/>
        </w:rPr>
        <w:t> </w:t>
      </w:r>
      <w:hyperlink r:id="rId15" w:tooltip="HTTP" w:history="1">
        <w:r w:rsidRPr="00E4265B">
          <w:rPr>
            <w:rStyle w:val="af3"/>
            <w:rFonts w:cs="Times New Roman"/>
            <w:color w:val="auto"/>
            <w:szCs w:val="24"/>
            <w:u w:val="none"/>
          </w:rPr>
          <w:t>HTTP</w:t>
        </w:r>
      </w:hyperlink>
      <w:r w:rsidRPr="00E4265B">
        <w:rPr>
          <w:rStyle w:val="apple-converted-space"/>
          <w:rFonts w:cs="Times New Roman"/>
          <w:szCs w:val="24"/>
        </w:rPr>
        <w:t> </w:t>
      </w:r>
      <w:r w:rsidRPr="00E4265B">
        <w:rPr>
          <w:rFonts w:cs="Times New Roman"/>
          <w:szCs w:val="24"/>
        </w:rPr>
        <w:t>на получение страницы; для</w:t>
      </w:r>
      <w:r w:rsidRPr="00E4265B">
        <w:rPr>
          <w:rStyle w:val="apple-converted-space"/>
          <w:rFonts w:cs="Times New Roman"/>
          <w:szCs w:val="24"/>
        </w:rPr>
        <w:t> </w:t>
      </w:r>
      <w:hyperlink r:id="rId16" w:tooltip="Почтовый сервер" w:history="1">
        <w:r w:rsidRPr="00E4265B">
          <w:rPr>
            <w:rStyle w:val="af3"/>
            <w:rFonts w:cs="Times New Roman"/>
            <w:color w:val="auto"/>
            <w:szCs w:val="24"/>
            <w:u w:val="none"/>
          </w:rPr>
          <w:t>почтовых серверов</w:t>
        </w:r>
      </w:hyperlink>
      <w:r w:rsidRPr="00E4265B">
        <w:rPr>
          <w:rStyle w:val="apple-converted-space"/>
          <w:rFonts w:cs="Times New Roman"/>
          <w:szCs w:val="24"/>
        </w:rPr>
        <w:t> </w:t>
      </w:r>
      <w:r w:rsidRPr="00E4265B">
        <w:rPr>
          <w:rFonts w:cs="Times New Roman"/>
          <w:szCs w:val="24"/>
        </w:rPr>
        <w:t>можно отправить тестовое сообщение по</w:t>
      </w:r>
      <w:r w:rsidRPr="00E4265B">
        <w:rPr>
          <w:rStyle w:val="apple-converted-space"/>
          <w:rFonts w:cs="Times New Roman"/>
          <w:szCs w:val="24"/>
        </w:rPr>
        <w:t> </w:t>
      </w:r>
      <w:hyperlink r:id="rId17" w:tooltip="SMTP" w:history="1">
        <w:r w:rsidRPr="00E4265B">
          <w:rPr>
            <w:rStyle w:val="af3"/>
            <w:rFonts w:cs="Times New Roman"/>
            <w:color w:val="auto"/>
            <w:szCs w:val="24"/>
            <w:u w:val="none"/>
          </w:rPr>
          <w:t>SMTP</w:t>
        </w:r>
      </w:hyperlink>
      <w:r w:rsidRPr="00E4265B">
        <w:rPr>
          <w:rStyle w:val="apple-converted-space"/>
          <w:rFonts w:cs="Times New Roman"/>
          <w:szCs w:val="24"/>
        </w:rPr>
        <w:t> </w:t>
      </w:r>
      <w:r w:rsidRPr="00E4265B">
        <w:rPr>
          <w:rFonts w:cs="Times New Roman"/>
          <w:szCs w:val="24"/>
        </w:rPr>
        <w:t>и получить по</w:t>
      </w:r>
      <w:r w:rsidRPr="00E4265B">
        <w:rPr>
          <w:rStyle w:val="apple-converted-space"/>
          <w:rFonts w:cs="Times New Roman"/>
          <w:szCs w:val="24"/>
        </w:rPr>
        <w:t> </w:t>
      </w:r>
      <w:hyperlink r:id="rId18" w:tooltip="IMAP" w:history="1">
        <w:r w:rsidRPr="00E4265B">
          <w:rPr>
            <w:rStyle w:val="af3"/>
            <w:rFonts w:cs="Times New Roman"/>
            <w:color w:val="auto"/>
            <w:szCs w:val="24"/>
            <w:u w:val="none"/>
          </w:rPr>
          <w:t>IMAP</w:t>
        </w:r>
      </w:hyperlink>
      <w:r w:rsidRPr="00E4265B">
        <w:rPr>
          <w:rStyle w:val="apple-converted-space"/>
          <w:rFonts w:cs="Times New Roman"/>
          <w:szCs w:val="24"/>
        </w:rPr>
        <w:t> </w:t>
      </w:r>
      <w:r w:rsidRPr="00E4265B">
        <w:rPr>
          <w:rFonts w:cs="Times New Roman"/>
          <w:szCs w:val="24"/>
        </w:rPr>
        <w:t>или</w:t>
      </w:r>
      <w:r w:rsidRPr="00E4265B">
        <w:rPr>
          <w:rStyle w:val="apple-converted-space"/>
          <w:rFonts w:cs="Times New Roman"/>
          <w:szCs w:val="24"/>
        </w:rPr>
        <w:t> </w:t>
      </w:r>
      <w:hyperlink r:id="rId19" w:tooltip="POP3" w:history="1">
        <w:r w:rsidRPr="00E4265B">
          <w:rPr>
            <w:rStyle w:val="af3"/>
            <w:rFonts w:cs="Times New Roman"/>
            <w:color w:val="auto"/>
            <w:szCs w:val="24"/>
            <w:u w:val="none"/>
          </w:rPr>
          <w:t>POP3</w:t>
        </w:r>
      </w:hyperlink>
      <w:r w:rsidRPr="00E4265B">
        <w:rPr>
          <w:rFonts w:cs="Times New Roman"/>
          <w:szCs w:val="24"/>
        </w:rPr>
        <w:t>.</w:t>
      </w:r>
    </w:p>
    <w:p w:rsidR="00AC6467" w:rsidRPr="00E4265B" w:rsidRDefault="00AC6467" w:rsidP="00AC6467">
      <w:pPr>
        <w:rPr>
          <w:rFonts w:cs="Times New Roman"/>
          <w:szCs w:val="24"/>
        </w:rPr>
      </w:pPr>
      <w:r w:rsidRPr="00E4265B">
        <w:rPr>
          <w:rFonts w:cs="Times New Roman"/>
          <w:szCs w:val="24"/>
        </w:rPr>
        <w:t>Неудавшиеся запросы (например, в том случае, когда соединение не может быть установлено, оно завершается по</w:t>
      </w:r>
      <w:r w:rsidRPr="00E4265B">
        <w:rPr>
          <w:rStyle w:val="apple-converted-space"/>
          <w:rFonts w:cs="Times New Roman"/>
          <w:szCs w:val="24"/>
        </w:rPr>
        <w:t> </w:t>
      </w:r>
      <w:hyperlink r:id="rId20" w:tooltip="Тайм-аут (Телекоммуникации) (страница отсутствует)" w:history="1">
        <w:r w:rsidRPr="00E4265B">
          <w:rPr>
            <w:rStyle w:val="af3"/>
            <w:rFonts w:cs="Times New Roman"/>
            <w:color w:val="auto"/>
            <w:szCs w:val="24"/>
            <w:u w:val="none"/>
          </w:rPr>
          <w:t>тайм-ауту</w:t>
        </w:r>
      </w:hyperlink>
      <w:r w:rsidRPr="00E4265B">
        <w:rPr>
          <w:rFonts w:cs="Times New Roman"/>
          <w:szCs w:val="24"/>
        </w:rPr>
        <w:t xml:space="preserve">, </w:t>
      </w:r>
      <w:proofErr w:type="gramStart"/>
      <w:r w:rsidRPr="00E4265B">
        <w:rPr>
          <w:rFonts w:cs="Times New Roman"/>
          <w:szCs w:val="24"/>
        </w:rPr>
        <w:t>или</w:t>
      </w:r>
      <w:proofErr w:type="gramEnd"/>
      <w:r w:rsidRPr="00E4265B">
        <w:rPr>
          <w:rFonts w:cs="Times New Roman"/>
          <w:szCs w:val="24"/>
        </w:rPr>
        <w:t xml:space="preserve"> когда сообщение не было доставлено) обычно вызывают реакцию со стороны системы мониторинга. В качестве реакции может быть:</w:t>
      </w:r>
    </w:p>
    <w:p w:rsidR="00AC6467" w:rsidRPr="00E4265B" w:rsidRDefault="00AC6467" w:rsidP="002B111B">
      <w:pPr>
        <w:pStyle w:val="ae"/>
        <w:numPr>
          <w:ilvl w:val="0"/>
          <w:numId w:val="46"/>
        </w:numPr>
        <w:tabs>
          <w:tab w:val="left" w:pos="1134"/>
        </w:tabs>
        <w:ind w:left="0" w:firstLine="709"/>
        <w:rPr>
          <w:rFonts w:cs="Times New Roman"/>
          <w:szCs w:val="24"/>
        </w:rPr>
      </w:pPr>
      <w:r w:rsidRPr="00E4265B">
        <w:rPr>
          <w:rFonts w:cs="Times New Roman"/>
          <w:szCs w:val="24"/>
        </w:rPr>
        <w:t>отправлен сигнал тревоги</w:t>
      </w:r>
      <w:r w:rsidRPr="00E4265B">
        <w:rPr>
          <w:rStyle w:val="apple-converted-space"/>
          <w:rFonts w:cs="Times New Roman"/>
          <w:szCs w:val="24"/>
        </w:rPr>
        <w:t> </w:t>
      </w:r>
      <w:hyperlink r:id="rId21" w:tooltip="Системный администратор" w:history="1">
        <w:r w:rsidRPr="00E4265B">
          <w:rPr>
            <w:rStyle w:val="af3"/>
            <w:rFonts w:cs="Times New Roman"/>
            <w:color w:val="auto"/>
            <w:szCs w:val="24"/>
            <w:u w:val="none"/>
          </w:rPr>
          <w:t>системному администратору</w:t>
        </w:r>
      </w:hyperlink>
      <w:r w:rsidR="002B111B" w:rsidRPr="00E4265B">
        <w:rPr>
          <w:rFonts w:cs="Times New Roman"/>
          <w:szCs w:val="24"/>
        </w:rPr>
        <w:t>;</w:t>
      </w:r>
    </w:p>
    <w:p w:rsidR="00AC6467" w:rsidRPr="00E4265B" w:rsidRDefault="00AC6467" w:rsidP="002B111B">
      <w:pPr>
        <w:pStyle w:val="ae"/>
        <w:numPr>
          <w:ilvl w:val="0"/>
          <w:numId w:val="46"/>
        </w:numPr>
        <w:tabs>
          <w:tab w:val="left" w:pos="1134"/>
        </w:tabs>
        <w:ind w:left="0" w:firstLine="709"/>
        <w:rPr>
          <w:rFonts w:cs="Times New Roman"/>
          <w:szCs w:val="24"/>
        </w:rPr>
      </w:pPr>
      <w:r w:rsidRPr="00E4265B">
        <w:rPr>
          <w:rFonts w:cs="Times New Roman"/>
          <w:szCs w:val="24"/>
        </w:rPr>
        <w:t>автоматически активирована система защиты от сбоев, которая временно выведет проблемный сервер из эксплуатации, до тех пор</w:t>
      </w:r>
      <w:r w:rsidR="002B111B" w:rsidRPr="00E4265B">
        <w:rPr>
          <w:rFonts w:cs="Times New Roman"/>
          <w:szCs w:val="24"/>
        </w:rPr>
        <w:t>, пока проблема не будет решена;</w:t>
      </w:r>
    </w:p>
    <w:p w:rsidR="00AC6467" w:rsidRPr="00E4265B" w:rsidRDefault="00AC6467" w:rsidP="002B111B">
      <w:pPr>
        <w:pStyle w:val="ae"/>
        <w:numPr>
          <w:ilvl w:val="0"/>
          <w:numId w:val="46"/>
        </w:numPr>
        <w:tabs>
          <w:tab w:val="left" w:pos="1134"/>
        </w:tabs>
        <w:ind w:left="0" w:firstLine="709"/>
        <w:rPr>
          <w:rFonts w:cs="Times New Roman"/>
          <w:szCs w:val="24"/>
        </w:rPr>
      </w:pPr>
      <w:r w:rsidRPr="00E4265B">
        <w:rPr>
          <w:rFonts w:cs="Times New Roman"/>
          <w:szCs w:val="24"/>
        </w:rPr>
        <w:t>и так далее.</w:t>
      </w:r>
    </w:p>
    <w:p w:rsidR="00B11754" w:rsidRPr="00476362" w:rsidRDefault="00B11754" w:rsidP="00B11754">
      <w:r w:rsidRPr="00476362">
        <w:t xml:space="preserve">В рамках дипломного проектирования будет решаться проблема создания </w:t>
      </w:r>
      <w:r w:rsidR="00DC32CC">
        <w:t>системы мониторинга и анализа данных активности устройств нефтяного месторождения.</w:t>
      </w:r>
    </w:p>
    <w:p w:rsidR="00B11754" w:rsidRPr="00476362" w:rsidRDefault="00B11754" w:rsidP="00B11754">
      <w:r w:rsidRPr="00476362">
        <w:t>Разрабатыв</w:t>
      </w:r>
      <w:r>
        <w:t>а</w:t>
      </w:r>
      <w:r w:rsidRPr="00476362">
        <w:t>ем</w:t>
      </w:r>
      <w:r>
        <w:t>ое программное обеспечение</w:t>
      </w:r>
      <w:r w:rsidRPr="00476362">
        <w:t xml:space="preserve"> направлен</w:t>
      </w:r>
      <w:r>
        <w:t>о</w:t>
      </w:r>
      <w:r w:rsidRPr="00476362">
        <w:t xml:space="preserve"> на сокращение времени труда работников, занимающихся </w:t>
      </w:r>
      <w:r w:rsidR="00DC32CC">
        <w:t>контролем работы оборудования на месторождение, быстрое оповещение опер</w:t>
      </w:r>
      <w:r w:rsidR="0064293C">
        <w:t xml:space="preserve">аторов о неисправностях, формирование </w:t>
      </w:r>
      <w:r w:rsidR="00332B36">
        <w:t>статистического</w:t>
      </w:r>
      <w:r w:rsidR="0064293C">
        <w:t xml:space="preserve"> анализа собранных данных об активности ЛВС.</w:t>
      </w:r>
    </w:p>
    <w:p w:rsidR="00B11754" w:rsidRPr="00B11754" w:rsidRDefault="00B11754" w:rsidP="00B11754"/>
    <w:p w:rsidR="005675F4" w:rsidRPr="005675F4" w:rsidRDefault="005675F4" w:rsidP="00A00C70">
      <w:pPr>
        <w:pStyle w:val="1"/>
      </w:pPr>
      <w:bookmarkStart w:id="9" w:name="_Toc389598004"/>
      <w:r w:rsidRPr="005675F4">
        <w:lastRenderedPageBreak/>
        <w:t>1</w:t>
      </w:r>
      <w:r w:rsidRPr="005675F4">
        <w:tab/>
      </w:r>
      <w:r w:rsidR="001F4D93">
        <w:t>А</w:t>
      </w:r>
      <w:r w:rsidR="001F4D93" w:rsidRPr="001F4D93">
        <w:t>нализ исходных данных и разработка технического задания</w:t>
      </w:r>
      <w:bookmarkEnd w:id="9"/>
    </w:p>
    <w:p w:rsidR="00F36917" w:rsidRDefault="001F4D93" w:rsidP="00DC7062">
      <w:pPr>
        <w:pStyle w:val="2"/>
        <w:numPr>
          <w:ilvl w:val="0"/>
          <w:numId w:val="22"/>
        </w:numPr>
        <w:ind w:left="0" w:firstLine="0"/>
      </w:pPr>
      <w:bookmarkStart w:id="10" w:name="_Toc389598005"/>
      <w:r w:rsidRPr="001F4D93">
        <w:t>Сущность проблемы</w:t>
      </w:r>
      <w:bookmarkEnd w:id="10"/>
    </w:p>
    <w:p w:rsidR="00886CCA" w:rsidRDefault="00886CCA" w:rsidP="00886CCA">
      <w:r>
        <w:t xml:space="preserve">Сущность проблемы заключается в необходимости реализации системы, которая позволила бы контролировать органы управления, компьютерные системы, датчики различных устройств на нефтяном месторождении. </w:t>
      </w:r>
    </w:p>
    <w:p w:rsidR="002D3994" w:rsidRPr="009D31A5" w:rsidRDefault="009D31A5" w:rsidP="00886CCA">
      <w:r>
        <w:t xml:space="preserve">Проблемы мониторинга компьютерных систем и сетей удобнее вести с использованием сетевых компьютерных средств, в частности </w:t>
      </w:r>
      <w:r>
        <w:rPr>
          <w:lang w:val="en-US"/>
        </w:rPr>
        <w:t>web</w:t>
      </w:r>
      <w:r w:rsidRPr="009D31A5">
        <w:t>-</w:t>
      </w:r>
      <w:r>
        <w:t xml:space="preserve">сервера и </w:t>
      </w:r>
      <w:r>
        <w:rPr>
          <w:lang w:val="en-US"/>
        </w:rPr>
        <w:t>web</w:t>
      </w:r>
      <w:r w:rsidRPr="009D31A5">
        <w:t>-</w:t>
      </w:r>
      <w:r>
        <w:t xml:space="preserve">приложения. </w:t>
      </w:r>
    </w:p>
    <w:p w:rsidR="00886CCA" w:rsidRDefault="00886CCA" w:rsidP="00886CCA">
      <w:r>
        <w:t>Мониторинг устройств и сервисов на этих устройствах должен вестись круглосуточно, так как малейший сбой в системе, который не будет своевременно предупреждён и устранён, может привести к катастрофическим последствиям, как экономическим, так и экологическим.</w:t>
      </w:r>
    </w:p>
    <w:p w:rsidR="00886CCA" w:rsidRPr="00906D8B" w:rsidRDefault="00886CCA" w:rsidP="00886CCA">
      <w:pPr>
        <w:rPr>
          <w:color w:val="000000" w:themeColor="text1"/>
        </w:rPr>
      </w:pPr>
      <w:r>
        <w:t xml:space="preserve">Нефтяное месторождение </w:t>
      </w:r>
      <w:proofErr w:type="spellStart"/>
      <w:r>
        <w:t>Салыма</w:t>
      </w:r>
      <w:proofErr w:type="spellEnd"/>
      <w:r>
        <w:t xml:space="preserve"> распространено на большой площади. </w:t>
      </w:r>
      <w:proofErr w:type="gramStart"/>
      <w:r>
        <w:t>По этому</w:t>
      </w:r>
      <w:proofErr w:type="gramEnd"/>
      <w:r>
        <w:t xml:space="preserve"> возникает проблема позиционирования контролируемых устройств. </w:t>
      </w:r>
    </w:p>
    <w:p w:rsidR="00886CCA" w:rsidRDefault="00886CCA" w:rsidP="00886CCA">
      <w:r>
        <w:t xml:space="preserve">Разрабатываемая система </w:t>
      </w:r>
      <w:r w:rsidR="00A208E9">
        <w:t>предназначена</w:t>
      </w:r>
      <w:r>
        <w:t xml:space="preserve"> для администраторов и операторов устройств нефтяного месторождения, и как следствие возникает проблема в реализации и визуализации достаточного количества информации, для полного контроля устройств и сервисов. Визуальная </w:t>
      </w:r>
      <w:r w:rsidR="00A90E2B">
        <w:t xml:space="preserve">информация должна </w:t>
      </w:r>
      <w:r>
        <w:t xml:space="preserve">иметь </w:t>
      </w:r>
      <w:r w:rsidR="00A208E9">
        <w:t>понятный для оператора</w:t>
      </w:r>
      <w:r>
        <w:t xml:space="preserve"> язык, быть как можно более информативной и </w:t>
      </w:r>
      <w:r w:rsidR="00A208E9">
        <w:t>удобной в использовании</w:t>
      </w:r>
      <w:r w:rsidR="0044478D">
        <w:t xml:space="preserve"> и восприятии</w:t>
      </w:r>
      <w:r>
        <w:t>.</w:t>
      </w:r>
    </w:p>
    <w:p w:rsidR="00886CCA" w:rsidRDefault="00886CCA" w:rsidP="00886CCA">
      <w:r>
        <w:t>При отказе какого-либо устройства</w:t>
      </w:r>
      <w:r w:rsidR="002D3994">
        <w:t xml:space="preserve"> необходимо сразу же предупредить оператора и администратора системы, так как возникшая проблема может серьёзно повлиять на </w:t>
      </w:r>
      <w:r w:rsidR="00A457F1">
        <w:t xml:space="preserve">ход всего процесса нефтедобычи и </w:t>
      </w:r>
      <w:proofErr w:type="spellStart"/>
      <w:r w:rsidR="00A457F1">
        <w:t>нефтетранспортировки</w:t>
      </w:r>
      <w:proofErr w:type="spellEnd"/>
      <w:r w:rsidR="00A457F1">
        <w:t>.</w:t>
      </w:r>
    </w:p>
    <w:p w:rsidR="00E0494C" w:rsidRDefault="001F4D93" w:rsidP="00707CC4">
      <w:pPr>
        <w:pStyle w:val="2"/>
        <w:numPr>
          <w:ilvl w:val="0"/>
          <w:numId w:val="22"/>
        </w:numPr>
        <w:ind w:left="0" w:firstLine="0"/>
      </w:pPr>
      <w:bookmarkStart w:id="11" w:name="_Toc389598006"/>
      <w:r w:rsidRPr="001F4D93">
        <w:t>Анализ исходных требований</w:t>
      </w:r>
      <w:bookmarkEnd w:id="11"/>
    </w:p>
    <w:p w:rsidR="006C20E9" w:rsidRDefault="006C20E9" w:rsidP="006C20E9">
      <w:r>
        <w:t>Основные функции разрабатываемой системы:</w:t>
      </w:r>
    </w:p>
    <w:p w:rsidR="006C20E9" w:rsidRDefault="006C20E9" w:rsidP="00707CC4">
      <w:pPr>
        <w:pStyle w:val="ae"/>
        <w:numPr>
          <w:ilvl w:val="0"/>
          <w:numId w:val="23"/>
        </w:numPr>
        <w:tabs>
          <w:tab w:val="left" w:pos="1134"/>
        </w:tabs>
        <w:ind w:left="0" w:firstLine="709"/>
      </w:pPr>
      <w:r>
        <w:t>сбор данных об активности устройств и сервисов на данных устройствах;</w:t>
      </w:r>
    </w:p>
    <w:p w:rsidR="006C20E9" w:rsidRDefault="006C20E9" w:rsidP="00707CC4">
      <w:pPr>
        <w:pStyle w:val="ae"/>
        <w:numPr>
          <w:ilvl w:val="0"/>
          <w:numId w:val="23"/>
        </w:numPr>
        <w:tabs>
          <w:tab w:val="left" w:pos="1134"/>
        </w:tabs>
        <w:ind w:left="0" w:firstLine="709"/>
      </w:pPr>
      <w:r>
        <w:t xml:space="preserve">предоставление информации о </w:t>
      </w:r>
      <w:proofErr w:type="gramStart"/>
      <w:r>
        <w:t>данных  в</w:t>
      </w:r>
      <w:proofErr w:type="gramEnd"/>
      <w:r>
        <w:t xml:space="preserve"> удобном и понятном виде;</w:t>
      </w:r>
    </w:p>
    <w:p w:rsidR="006C20E9" w:rsidRDefault="006C20E9" w:rsidP="00707CC4">
      <w:pPr>
        <w:pStyle w:val="ae"/>
        <w:numPr>
          <w:ilvl w:val="0"/>
          <w:numId w:val="23"/>
        </w:numPr>
        <w:tabs>
          <w:tab w:val="left" w:pos="1134"/>
        </w:tabs>
        <w:ind w:left="0" w:firstLine="709"/>
      </w:pPr>
      <w:r>
        <w:t>определение пороговых значений для собранных данных и определение статуса интервала, в который попадает собранное значение;</w:t>
      </w:r>
    </w:p>
    <w:p w:rsidR="006C20E9" w:rsidRDefault="006C20E9" w:rsidP="00707CC4">
      <w:pPr>
        <w:pStyle w:val="ae"/>
        <w:numPr>
          <w:ilvl w:val="0"/>
          <w:numId w:val="23"/>
        </w:numPr>
        <w:tabs>
          <w:tab w:val="left" w:pos="1134"/>
        </w:tabs>
        <w:ind w:left="0" w:firstLine="709"/>
      </w:pPr>
      <w:r>
        <w:t>сбор данных о сбоях в системе и своевременно информирование пользователя о нарушениях;</w:t>
      </w:r>
    </w:p>
    <w:p w:rsidR="006C20E9" w:rsidRDefault="006C20E9" w:rsidP="00707CC4">
      <w:pPr>
        <w:pStyle w:val="ae"/>
        <w:numPr>
          <w:ilvl w:val="0"/>
          <w:numId w:val="23"/>
        </w:numPr>
        <w:tabs>
          <w:tab w:val="left" w:pos="1134"/>
        </w:tabs>
        <w:ind w:left="0" w:firstLine="709"/>
      </w:pPr>
      <w:r>
        <w:t>реализация вспомогательного приложения для осуществления визуализации собранных данных в виде графиков;</w:t>
      </w:r>
    </w:p>
    <w:p w:rsidR="006C20E9" w:rsidRDefault="006C20E9" w:rsidP="00707CC4">
      <w:pPr>
        <w:pStyle w:val="ae"/>
        <w:numPr>
          <w:ilvl w:val="0"/>
          <w:numId w:val="23"/>
        </w:numPr>
        <w:tabs>
          <w:tab w:val="left" w:pos="1134"/>
        </w:tabs>
        <w:ind w:left="0" w:firstLine="709"/>
      </w:pPr>
      <w:r>
        <w:lastRenderedPageBreak/>
        <w:t>реализация вспомогательного приложения для управления устройствами, сервисами на этих устройствах, пороговыми значениями, группами устройств и серви</w:t>
      </w:r>
      <w:r w:rsidR="003F0C2B">
        <w:t>сов и </w:t>
      </w:r>
      <w:r>
        <w:t>т.д.</w:t>
      </w:r>
    </w:p>
    <w:p w:rsidR="00E13BD2" w:rsidRDefault="00E13BD2" w:rsidP="004F3C69">
      <w:r>
        <w:t>Так же необходимо разработать базу данных</w:t>
      </w:r>
      <w:r w:rsidR="00F45705">
        <w:t xml:space="preserve"> для хранения</w:t>
      </w:r>
      <w:r>
        <w:t xml:space="preserve"> информации о:</w:t>
      </w:r>
    </w:p>
    <w:p w:rsidR="00E13BD2" w:rsidRDefault="00E13BD2" w:rsidP="00707CC4">
      <w:pPr>
        <w:pStyle w:val="ae"/>
        <w:numPr>
          <w:ilvl w:val="0"/>
          <w:numId w:val="24"/>
        </w:numPr>
        <w:tabs>
          <w:tab w:val="left" w:pos="1134"/>
        </w:tabs>
        <w:ind w:left="0" w:firstLine="851"/>
      </w:pPr>
      <w:r>
        <w:t>пользователях, имеющих доступ к системе;</w:t>
      </w:r>
    </w:p>
    <w:p w:rsidR="00E13BD2" w:rsidRDefault="007A2214" w:rsidP="00707CC4">
      <w:pPr>
        <w:pStyle w:val="ae"/>
        <w:numPr>
          <w:ilvl w:val="0"/>
          <w:numId w:val="24"/>
        </w:numPr>
        <w:tabs>
          <w:tab w:val="left" w:pos="1134"/>
        </w:tabs>
        <w:ind w:left="0" w:firstLine="851"/>
      </w:pPr>
      <w:r>
        <w:t>всех устройствах;</w:t>
      </w:r>
    </w:p>
    <w:p w:rsidR="007A2214" w:rsidRDefault="007A2214" w:rsidP="00707CC4">
      <w:pPr>
        <w:pStyle w:val="ae"/>
        <w:numPr>
          <w:ilvl w:val="0"/>
          <w:numId w:val="24"/>
        </w:numPr>
        <w:tabs>
          <w:tab w:val="left" w:pos="1134"/>
        </w:tabs>
        <w:ind w:left="0" w:firstLine="851"/>
      </w:pPr>
      <w:r>
        <w:t>всех сервисах;</w:t>
      </w:r>
    </w:p>
    <w:p w:rsidR="007A2214" w:rsidRDefault="004F3C69" w:rsidP="00707CC4">
      <w:pPr>
        <w:pStyle w:val="ae"/>
        <w:numPr>
          <w:ilvl w:val="0"/>
          <w:numId w:val="24"/>
        </w:numPr>
        <w:tabs>
          <w:tab w:val="left" w:pos="1134"/>
        </w:tabs>
        <w:ind w:left="0" w:firstLine="851"/>
      </w:pPr>
      <w:r>
        <w:t>взаимосвязи устройств и сервисов;</w:t>
      </w:r>
    </w:p>
    <w:p w:rsidR="004F3C69" w:rsidRDefault="004F3C69" w:rsidP="00707CC4">
      <w:pPr>
        <w:pStyle w:val="ae"/>
        <w:numPr>
          <w:ilvl w:val="0"/>
          <w:numId w:val="24"/>
        </w:numPr>
        <w:tabs>
          <w:tab w:val="left" w:pos="1134"/>
        </w:tabs>
        <w:ind w:left="0" w:firstLine="851"/>
      </w:pPr>
      <w:r>
        <w:t>местоположении устройств;</w:t>
      </w:r>
    </w:p>
    <w:p w:rsidR="004F3C69" w:rsidRDefault="004F3C69" w:rsidP="00707CC4">
      <w:pPr>
        <w:pStyle w:val="ae"/>
        <w:numPr>
          <w:ilvl w:val="0"/>
          <w:numId w:val="24"/>
        </w:numPr>
        <w:tabs>
          <w:tab w:val="left" w:pos="1134"/>
        </w:tabs>
        <w:ind w:left="0" w:firstLine="851"/>
      </w:pPr>
      <w:r>
        <w:t>логов активности на сайте;</w:t>
      </w:r>
    </w:p>
    <w:p w:rsidR="004F3C69" w:rsidRDefault="004F3C69" w:rsidP="00707CC4">
      <w:pPr>
        <w:pStyle w:val="ae"/>
        <w:numPr>
          <w:ilvl w:val="0"/>
          <w:numId w:val="24"/>
        </w:numPr>
        <w:tabs>
          <w:tab w:val="left" w:pos="1134"/>
        </w:tabs>
        <w:ind w:left="0" w:firstLine="851"/>
      </w:pPr>
      <w:r>
        <w:t xml:space="preserve">пороговых </w:t>
      </w:r>
      <w:r w:rsidR="001B41E5">
        <w:t>значениях</w:t>
      </w:r>
      <w:r>
        <w:t xml:space="preserve"> для сервисов и устройств.</w:t>
      </w:r>
    </w:p>
    <w:p w:rsidR="004F3C69" w:rsidRDefault="00D45FB9" w:rsidP="008115F1">
      <w:r>
        <w:t>Разрабатываемая</w:t>
      </w:r>
      <w:r w:rsidR="004F3C69">
        <w:t xml:space="preserve"> </w:t>
      </w:r>
      <w:r>
        <w:t xml:space="preserve">система </w:t>
      </w:r>
      <w:r w:rsidR="004F3C69">
        <w:t>должно иметь аутентификацию, гибкую систему перехода между модулями, удобный, понятный и настраиваемый интерфейс для каждого пользователя.</w:t>
      </w:r>
    </w:p>
    <w:p w:rsidR="004F3C69" w:rsidRDefault="008115F1" w:rsidP="008115F1">
      <w:r>
        <w:t>Любая информация, предоставляемая пользователю, должна иметь возможность экспорта в графический, текстовый и табличный форматы.</w:t>
      </w:r>
    </w:p>
    <w:p w:rsidR="008115F1" w:rsidRDefault="00367712" w:rsidP="008115F1">
      <w:r>
        <w:t xml:space="preserve">Для модуля управления устройствами необходимо разработать систему, </w:t>
      </w:r>
      <w:r w:rsidR="004E16DD">
        <w:t>позволяющую</w:t>
      </w:r>
      <w:r>
        <w:t xml:space="preserve"> </w:t>
      </w:r>
      <w:r w:rsidRPr="00523D99">
        <w:t>работать с БД, т.е. читать</w:t>
      </w:r>
      <w:r>
        <w:t>, изменять, удалять и добавлять данные, вводимые пользователем.</w:t>
      </w:r>
    </w:p>
    <w:p w:rsidR="001F4D93" w:rsidRPr="00A73C73" w:rsidRDefault="001F4D93" w:rsidP="00707CC4">
      <w:pPr>
        <w:pStyle w:val="2"/>
        <w:numPr>
          <w:ilvl w:val="0"/>
          <w:numId w:val="22"/>
        </w:numPr>
        <w:ind w:left="0" w:firstLine="0"/>
        <w:rPr>
          <w:spacing w:val="-2"/>
        </w:rPr>
      </w:pPr>
      <w:bookmarkStart w:id="12" w:name="_Toc389598007"/>
      <w:r w:rsidRPr="00A73C73">
        <w:rPr>
          <w:spacing w:val="-2"/>
        </w:rPr>
        <w:t>Обзор и сравнительный анализ существующих программных продуктов</w:t>
      </w:r>
      <w:bookmarkEnd w:id="12"/>
    </w:p>
    <w:p w:rsidR="004E16DD" w:rsidRPr="004E16DD" w:rsidRDefault="004E16DD" w:rsidP="004E16DD">
      <w:r>
        <w:t xml:space="preserve">В качестве основного аналога разрабатываемой системы можно привести систему мониторинга </w:t>
      </w:r>
      <w:proofErr w:type="spellStart"/>
      <w:r w:rsidR="00523D99">
        <w:rPr>
          <w:lang w:val="en-US"/>
        </w:rPr>
        <w:t>ZabbiX</w:t>
      </w:r>
      <w:proofErr w:type="spellEnd"/>
      <w:r w:rsidRPr="004E16DD">
        <w:t>.</w:t>
      </w:r>
    </w:p>
    <w:p w:rsidR="004E16DD" w:rsidRPr="008450F2" w:rsidRDefault="00523D99" w:rsidP="008450F2">
      <w:r>
        <w:t>ZABBIX</w:t>
      </w:r>
      <w:r w:rsidR="004E16DD" w:rsidRPr="008450F2">
        <w:t> </w:t>
      </w:r>
      <w:r w:rsidR="00A73C73">
        <w:t>–</w:t>
      </w:r>
      <w:r w:rsidR="004E16DD" w:rsidRPr="008450F2">
        <w:t> </w:t>
      </w:r>
      <w:hyperlink r:id="rId22" w:tooltip="Свободное программное обеспечение" w:history="1">
        <w:r w:rsidR="004E16DD" w:rsidRPr="008450F2">
          <w:t>свободная</w:t>
        </w:r>
      </w:hyperlink>
      <w:r w:rsidR="004E16DD" w:rsidRPr="008450F2">
        <w:t> система мониторинга и отслеживания статусов разнообразных сервисов </w:t>
      </w:r>
      <w:hyperlink r:id="rId23" w:tooltip="Компьютерная сеть" w:history="1">
        <w:r w:rsidR="004E16DD" w:rsidRPr="008450F2">
          <w:t>компьютерной сети</w:t>
        </w:r>
      </w:hyperlink>
      <w:r w:rsidR="00A73C73">
        <w:t xml:space="preserve">, </w:t>
      </w:r>
      <w:hyperlink r:id="rId24" w:tooltip="Сервер (аппаратное обеспечение)" w:history="1">
        <w:r w:rsidR="004E16DD" w:rsidRPr="008450F2">
          <w:t>серверов</w:t>
        </w:r>
      </w:hyperlink>
      <w:r w:rsidR="00A73C73">
        <w:t xml:space="preserve"> </w:t>
      </w:r>
      <w:r w:rsidR="004E16DD" w:rsidRPr="008450F2">
        <w:t>и</w:t>
      </w:r>
      <w:r w:rsidR="00A73C73">
        <w:t xml:space="preserve"> </w:t>
      </w:r>
      <w:hyperlink r:id="rId25" w:tooltip="Сетевое оборудование" w:history="1">
        <w:r w:rsidR="004E16DD" w:rsidRPr="008450F2">
          <w:t>сетевого оборудования</w:t>
        </w:r>
      </w:hyperlink>
      <w:r w:rsidR="008450F2" w:rsidRPr="008450F2">
        <w:t xml:space="preserve">. </w:t>
      </w:r>
      <w:r w:rsidR="004E16DD" w:rsidRPr="008450F2">
        <w:t>Для хранения данных используется </w:t>
      </w:r>
      <w:proofErr w:type="spellStart"/>
      <w:r w:rsidR="00816176">
        <w:fldChar w:fldCharType="begin"/>
      </w:r>
      <w:r w:rsidR="00816176">
        <w:instrText xml:space="preserve"> HYPERLINK "http://ru.wikipedia.org/wiki/MySQL" \o "MySQL" </w:instrText>
      </w:r>
      <w:r w:rsidR="00816176">
        <w:fldChar w:fldCharType="separate"/>
      </w:r>
      <w:r w:rsidR="00D244B1">
        <w:t>MySQL</w:t>
      </w:r>
      <w:proofErr w:type="spellEnd"/>
      <w:r w:rsidR="00816176">
        <w:fldChar w:fldCharType="end"/>
      </w:r>
      <w:r w:rsidR="004E16DD" w:rsidRPr="008450F2">
        <w:t>, </w:t>
      </w:r>
      <w:proofErr w:type="spellStart"/>
      <w:r w:rsidR="00816176">
        <w:fldChar w:fldCharType="begin"/>
      </w:r>
      <w:r w:rsidR="00816176">
        <w:instrText xml:space="preserve"> HYPERLINK "http://ru.wikipedia.org/wiki/PostgreSQL" \o "PostgreSQL" </w:instrText>
      </w:r>
      <w:r w:rsidR="00816176">
        <w:fldChar w:fldCharType="separate"/>
      </w:r>
      <w:r w:rsidR="004E16DD" w:rsidRPr="008450F2">
        <w:t>PostgreSQL</w:t>
      </w:r>
      <w:proofErr w:type="spellEnd"/>
      <w:r w:rsidR="00816176">
        <w:fldChar w:fldCharType="end"/>
      </w:r>
      <w:r w:rsidR="004E16DD" w:rsidRPr="008450F2">
        <w:t>, </w:t>
      </w:r>
      <w:proofErr w:type="spellStart"/>
      <w:r w:rsidR="00816176">
        <w:fldChar w:fldCharType="begin"/>
      </w:r>
      <w:r w:rsidR="00816176">
        <w:instrText xml:space="preserve"> HYPERLINK "http://ru.wikipedia.org/wiki/SQLite" \o "SQLite" </w:instrText>
      </w:r>
      <w:r w:rsidR="00816176">
        <w:fldChar w:fldCharType="separate"/>
      </w:r>
      <w:r w:rsidR="004E16DD" w:rsidRPr="008450F2">
        <w:t>SQLite</w:t>
      </w:r>
      <w:proofErr w:type="spellEnd"/>
      <w:r w:rsidR="00816176">
        <w:fldChar w:fldCharType="end"/>
      </w:r>
      <w:r w:rsidR="004E16DD" w:rsidRPr="008450F2">
        <w:t> или </w:t>
      </w:r>
      <w:proofErr w:type="spellStart"/>
      <w:r w:rsidR="00816176">
        <w:fldChar w:fldCharType="begin"/>
      </w:r>
      <w:r w:rsidR="00816176">
        <w:instrText xml:space="preserve"> HYPERLINK "http://ru.wikipedia.org/wiki/Oracle_(%D0%A1%D0%A3%D0%91%D0%94)" \o "Oracle (СУБД)" </w:instrText>
      </w:r>
      <w:r w:rsidR="00816176">
        <w:fldChar w:fldCharType="separate"/>
      </w:r>
      <w:r w:rsidR="004E16DD" w:rsidRPr="008450F2">
        <w:t>Oracle</w:t>
      </w:r>
      <w:proofErr w:type="spellEnd"/>
      <w:r w:rsidR="00816176">
        <w:fldChar w:fldCharType="end"/>
      </w:r>
      <w:r w:rsidR="004E16DD" w:rsidRPr="008450F2">
        <w:t xml:space="preserve">. </w:t>
      </w:r>
      <w:proofErr w:type="spellStart"/>
      <w:r w:rsidR="00BC5DF5">
        <w:t>Web</w:t>
      </w:r>
      <w:proofErr w:type="spellEnd"/>
      <w:r w:rsidR="00BC5DF5">
        <w:t>-</w:t>
      </w:r>
      <w:r w:rsidR="004E16DD" w:rsidRPr="008450F2">
        <w:t>интерфейс написан на </w:t>
      </w:r>
      <w:hyperlink r:id="rId26" w:tooltip="PHP" w:history="1">
        <w:r w:rsidR="004167CA">
          <w:t>PHP</w:t>
        </w:r>
      </w:hyperlink>
      <w:r w:rsidR="004E16DD" w:rsidRPr="008450F2">
        <w:t xml:space="preserve">. </w:t>
      </w:r>
      <w:r>
        <w:t>ZABBIX</w:t>
      </w:r>
      <w:r w:rsidR="004E16DD" w:rsidRPr="008450F2">
        <w:t xml:space="preserve"> поддерживает несколько видов мониторинга:</w:t>
      </w:r>
    </w:p>
    <w:p w:rsidR="004E16DD" w:rsidRPr="008450F2" w:rsidRDefault="00A73C73" w:rsidP="00707CC4">
      <w:pPr>
        <w:pStyle w:val="ae"/>
        <w:numPr>
          <w:ilvl w:val="0"/>
          <w:numId w:val="25"/>
        </w:numPr>
        <w:tabs>
          <w:tab w:val="left" w:pos="1134"/>
        </w:tabs>
        <w:ind w:left="0" w:firstLine="709"/>
      </w:pPr>
      <w:proofErr w:type="spellStart"/>
      <w:r>
        <w:t>Simple</w:t>
      </w:r>
      <w:proofErr w:type="spellEnd"/>
      <w:r>
        <w:t xml:space="preserve"> </w:t>
      </w:r>
      <w:proofErr w:type="spellStart"/>
      <w:r>
        <w:t>checks</w:t>
      </w:r>
      <w:proofErr w:type="spellEnd"/>
      <w:r>
        <w:t xml:space="preserve"> –</w:t>
      </w:r>
      <w:r w:rsidR="004E16DD" w:rsidRPr="008450F2">
        <w:t xml:space="preserve"> может проверять доступность и реакцию стандартных сервисов, таких как SMTP или HTTP без установки какого-либо программного о</w:t>
      </w:r>
      <w:r w:rsidR="008450F2">
        <w:t>беспечения на наблюдаемом хосте</w:t>
      </w:r>
      <w:r w:rsidR="008450F2" w:rsidRPr="008450F2">
        <w:t>;</w:t>
      </w:r>
    </w:p>
    <w:p w:rsidR="004E16DD" w:rsidRPr="008450F2" w:rsidRDefault="00523D99" w:rsidP="00707CC4">
      <w:pPr>
        <w:pStyle w:val="ae"/>
        <w:numPr>
          <w:ilvl w:val="0"/>
          <w:numId w:val="25"/>
        </w:numPr>
        <w:tabs>
          <w:tab w:val="left" w:pos="1134"/>
        </w:tabs>
        <w:ind w:left="0" w:firstLine="709"/>
      </w:pPr>
      <w:r>
        <w:t>ZABBIX</w:t>
      </w:r>
      <w:r w:rsidR="00A73C73">
        <w:t xml:space="preserve"> </w:t>
      </w:r>
      <w:proofErr w:type="spellStart"/>
      <w:r w:rsidR="00A73C73">
        <w:t>agent</w:t>
      </w:r>
      <w:proofErr w:type="spellEnd"/>
      <w:r w:rsidR="00A73C73">
        <w:t xml:space="preserve"> –</w:t>
      </w:r>
      <w:r w:rsidR="004E16DD" w:rsidRPr="008450F2">
        <w:t xml:space="preserve"> может быть установлен на </w:t>
      </w:r>
      <w:hyperlink r:id="rId27" w:tooltip="UNIX" w:history="1">
        <w:r w:rsidR="004E16DD" w:rsidRPr="008450F2">
          <w:t>UNIX-подобных</w:t>
        </w:r>
      </w:hyperlink>
      <w:r w:rsidR="004E16DD" w:rsidRPr="008450F2">
        <w:t> или </w:t>
      </w:r>
      <w:proofErr w:type="spellStart"/>
      <w:r w:rsidR="00816176">
        <w:fldChar w:fldCharType="begin"/>
      </w:r>
      <w:r w:rsidR="00816176">
        <w:instrText xml:space="preserve"> HYPERLINK "http://ru.wikipedia.org/wiki/Windows" \o "Windows" </w:instrText>
      </w:r>
      <w:r w:rsidR="00816176">
        <w:fldChar w:fldCharType="separate"/>
      </w:r>
      <w:r w:rsidR="004E16DD" w:rsidRPr="008450F2">
        <w:t>Windows</w:t>
      </w:r>
      <w:proofErr w:type="spellEnd"/>
      <w:r w:rsidR="00816176">
        <w:fldChar w:fldCharType="end"/>
      </w:r>
      <w:r w:rsidR="004E16DD" w:rsidRPr="008450F2">
        <w:t> хостах для получения данных о нагрузке </w:t>
      </w:r>
      <w:hyperlink r:id="rId28" w:tooltip="CPU" w:history="1">
        <w:r w:rsidR="004E16DD" w:rsidRPr="008450F2">
          <w:t>процессора</w:t>
        </w:r>
      </w:hyperlink>
      <w:r w:rsidR="004E16DD" w:rsidRPr="008450F2">
        <w:t>, использования сет</w:t>
      </w:r>
      <w:r w:rsidR="008450F2">
        <w:t>и, дисковом пространстве и т.</w:t>
      </w:r>
      <w:r w:rsidR="00A73C73">
        <w:t>д.</w:t>
      </w:r>
      <w:r w:rsidR="008450F2" w:rsidRPr="008450F2">
        <w:t>;</w:t>
      </w:r>
    </w:p>
    <w:p w:rsidR="004E16DD" w:rsidRPr="008450F2" w:rsidRDefault="00A73C73" w:rsidP="00707CC4">
      <w:pPr>
        <w:pStyle w:val="ae"/>
        <w:numPr>
          <w:ilvl w:val="0"/>
          <w:numId w:val="25"/>
        </w:numPr>
        <w:tabs>
          <w:tab w:val="left" w:pos="1134"/>
        </w:tabs>
        <w:ind w:left="0" w:firstLine="709"/>
      </w:pPr>
      <w:proofErr w:type="spellStart"/>
      <w:r>
        <w:t>External</w:t>
      </w:r>
      <w:proofErr w:type="spellEnd"/>
      <w:r>
        <w:t xml:space="preserve"> </w:t>
      </w:r>
      <w:proofErr w:type="spellStart"/>
      <w:r>
        <w:t>check</w:t>
      </w:r>
      <w:proofErr w:type="spellEnd"/>
      <w:r>
        <w:t xml:space="preserve"> –</w:t>
      </w:r>
      <w:r w:rsidR="004E16DD" w:rsidRPr="008450F2">
        <w:t xml:space="preserve"> выполнение внешних программ. </w:t>
      </w:r>
      <w:r w:rsidR="00523D99">
        <w:t>ZABBIX</w:t>
      </w:r>
      <w:r w:rsidR="004E16DD" w:rsidRPr="008450F2">
        <w:t xml:space="preserve"> также поддерживает мониторинг через </w:t>
      </w:r>
      <w:hyperlink r:id="rId29" w:tooltip="Simple Network Management Protocol" w:history="1">
        <w:r w:rsidR="004E16DD" w:rsidRPr="008450F2">
          <w:t>SNMP</w:t>
        </w:r>
      </w:hyperlink>
      <w:r w:rsidR="008450F2" w:rsidRPr="008450F2">
        <w:t>.</w:t>
      </w:r>
    </w:p>
    <w:p w:rsidR="008450F2" w:rsidRDefault="008450F2" w:rsidP="005A088F">
      <w:r>
        <w:lastRenderedPageBreak/>
        <w:t xml:space="preserve">Однако на месторождении использовалась устаревшая система </w:t>
      </w:r>
      <w:proofErr w:type="spellStart"/>
      <w:r w:rsidR="00BC5DF5">
        <w:t>Icinga</w:t>
      </w:r>
      <w:proofErr w:type="spellEnd"/>
      <w:r w:rsidRPr="005A088F">
        <w:t xml:space="preserve">, </w:t>
      </w:r>
      <w:r>
        <w:t>которую требовалось значительно доработать.</w:t>
      </w:r>
    </w:p>
    <w:p w:rsidR="00596505" w:rsidRDefault="00BC5DF5" w:rsidP="00596505">
      <w:proofErr w:type="spellStart"/>
      <w:r>
        <w:rPr>
          <w:lang w:val="en-US"/>
        </w:rPr>
        <w:t>Icinga</w:t>
      </w:r>
      <w:proofErr w:type="spellEnd"/>
      <w:r w:rsidR="00596505" w:rsidRPr="00A27D19">
        <w:t xml:space="preserve"> – </w:t>
      </w:r>
      <w:r w:rsidR="00596505">
        <w:t xml:space="preserve">система мониторинга, </w:t>
      </w:r>
      <w:r w:rsidR="00596505">
        <w:rPr>
          <w:rStyle w:val="apple-converted-space"/>
          <w:color w:val="000000"/>
        </w:rPr>
        <w:t> </w:t>
      </w:r>
      <w:r w:rsidR="00596505">
        <w:t xml:space="preserve">представляющая собой </w:t>
      </w:r>
      <w:r w:rsidR="00596505" w:rsidRPr="005019E6">
        <w:t xml:space="preserve">ответвление системы мониторинга </w:t>
      </w:r>
      <w:proofErr w:type="spellStart"/>
      <w:r w:rsidR="00596505" w:rsidRPr="005019E6">
        <w:t>Nagios</w:t>
      </w:r>
      <w:proofErr w:type="spellEnd"/>
      <w:r w:rsidR="00596505" w:rsidRPr="005019E6">
        <w:t>, </w:t>
      </w:r>
      <w:hyperlink r:id="rId30" w:history="1">
        <w:r w:rsidR="00596505" w:rsidRPr="005019E6">
          <w:t>отделившийся</w:t>
        </w:r>
      </w:hyperlink>
      <w:r w:rsidR="00596505" w:rsidRPr="005019E6">
        <w:t> в начале мая 2009 года вследствие конфликта не</w:t>
      </w:r>
      <w:r w:rsidR="00596505">
        <w:t xml:space="preserve">зависимых разработчиков с компанией </w:t>
      </w:r>
      <w:proofErr w:type="spellStart"/>
      <w:r w:rsidR="00596505">
        <w:t>Nagios</w:t>
      </w:r>
      <w:proofErr w:type="spellEnd"/>
      <w:r w:rsidR="00596505">
        <w:t xml:space="preserve"> </w:t>
      </w:r>
      <w:proofErr w:type="spellStart"/>
      <w:r w:rsidR="00596505">
        <w:t>Enterprises</w:t>
      </w:r>
      <w:proofErr w:type="spellEnd"/>
      <w:r w:rsidR="00596505">
        <w:t xml:space="preserve">. Исходные тексты </w:t>
      </w:r>
      <w:proofErr w:type="spellStart"/>
      <w:r>
        <w:t>Icinga</w:t>
      </w:r>
      <w:proofErr w:type="spellEnd"/>
      <w:r w:rsidR="00596505">
        <w:t xml:space="preserve"> распространяются в рамках лицензии GPL. Для загрузки подготовлены два архива - с классическим интерфейсом на языке С++ и новым интерфейсом на языке </w:t>
      </w:r>
      <w:r w:rsidR="004167CA">
        <w:t>PHP</w:t>
      </w:r>
      <w:r w:rsidR="00596505">
        <w:t xml:space="preserve">. Дополнительно поставляется пакет </w:t>
      </w:r>
      <w:proofErr w:type="spellStart"/>
      <w:r>
        <w:t>Icinga</w:t>
      </w:r>
      <w:r w:rsidR="00596505">
        <w:t>-reporting</w:t>
      </w:r>
      <w:proofErr w:type="spellEnd"/>
      <w:r w:rsidR="00596505">
        <w:t xml:space="preserve">, с реализацией аналитического модуля для генерации </w:t>
      </w:r>
      <w:proofErr w:type="spellStart"/>
      <w:r w:rsidR="00596505">
        <w:t>отчетов</w:t>
      </w:r>
      <w:proofErr w:type="spellEnd"/>
      <w:r w:rsidR="00596505">
        <w:t xml:space="preserve">, написанного на языке </w:t>
      </w:r>
      <w:proofErr w:type="spellStart"/>
      <w:r w:rsidR="00596505">
        <w:t>Java</w:t>
      </w:r>
      <w:proofErr w:type="spellEnd"/>
      <w:r w:rsidR="00596505">
        <w:t xml:space="preserve"> и работающего вкупе с системой </w:t>
      </w:r>
      <w:proofErr w:type="spellStart"/>
      <w:r w:rsidR="00596505">
        <w:t>JasperServer</w:t>
      </w:r>
      <w:proofErr w:type="spellEnd"/>
      <w:r w:rsidR="00596505">
        <w:t>.</w:t>
      </w:r>
    </w:p>
    <w:p w:rsidR="00596505" w:rsidRDefault="00596505" w:rsidP="00596505">
      <w:r>
        <w:t xml:space="preserve">От </w:t>
      </w:r>
      <w:proofErr w:type="spellStart"/>
      <w:r>
        <w:t>Nagios</w:t>
      </w:r>
      <w:proofErr w:type="spellEnd"/>
      <w:r>
        <w:t xml:space="preserve"> проект </w:t>
      </w:r>
      <w:proofErr w:type="spellStart"/>
      <w:r w:rsidR="00BC5DF5">
        <w:t>Icinga</w:t>
      </w:r>
      <w:proofErr w:type="spellEnd"/>
      <w:r>
        <w:t xml:space="preserve"> отличается переработанной архитектурой, </w:t>
      </w:r>
      <w:proofErr w:type="spellStart"/>
      <w:r>
        <w:t>переведенной</w:t>
      </w:r>
      <w:proofErr w:type="spellEnd"/>
      <w:r>
        <w:t xml:space="preserve"> на использование прослоек IDOMOD и IDO2DB, позволяющих организовать хранение данных мониторинга и конфигурационной информации в СУБД </w:t>
      </w:r>
      <w:proofErr w:type="spellStart"/>
      <w:r w:rsidR="00D244B1">
        <w:t>MySQL</w:t>
      </w:r>
      <w:proofErr w:type="spellEnd"/>
      <w:r>
        <w:t xml:space="preserve">, </w:t>
      </w:r>
      <w:proofErr w:type="spellStart"/>
      <w:r>
        <w:t>Oracle</w:t>
      </w:r>
      <w:proofErr w:type="spellEnd"/>
      <w:r>
        <w:t xml:space="preserve"> или </w:t>
      </w:r>
      <w:proofErr w:type="spellStart"/>
      <w:r>
        <w:t>PostgreSQL</w:t>
      </w:r>
      <w:proofErr w:type="spellEnd"/>
      <w:r>
        <w:t xml:space="preserve">. Структура </w:t>
      </w:r>
      <w:proofErr w:type="spellStart"/>
      <w:r w:rsidR="00BC5DF5">
        <w:t>Icinga</w:t>
      </w:r>
      <w:proofErr w:type="spellEnd"/>
      <w:r>
        <w:t xml:space="preserve"> оптимизирована для </w:t>
      </w:r>
      <w:proofErr w:type="spellStart"/>
      <w:r>
        <w:t>развертывания</w:t>
      </w:r>
      <w:proofErr w:type="spellEnd"/>
      <w:r>
        <w:t xml:space="preserve"> </w:t>
      </w:r>
      <w:proofErr w:type="spellStart"/>
      <w:r>
        <w:t>распределенных</w:t>
      </w:r>
      <w:proofErr w:type="spellEnd"/>
      <w:r>
        <w:t xml:space="preserve"> систем мониторинга, при которой возможно создание нескольких агентов мониторинга, осуществляющих проверки и направляющих результаты на основной узел. В состав </w:t>
      </w:r>
      <w:proofErr w:type="spellStart"/>
      <w:r w:rsidR="00BC5DF5">
        <w:t>Icinga</w:t>
      </w:r>
      <w:proofErr w:type="spellEnd"/>
      <w:r>
        <w:t xml:space="preserve"> входит более гибкий и удобный модульный </w:t>
      </w:r>
      <w:proofErr w:type="spellStart"/>
      <w:r>
        <w:t>web</w:t>
      </w:r>
      <w:proofErr w:type="spellEnd"/>
      <w:r>
        <w:t xml:space="preserve">-интерфейс, переписанный на языке </w:t>
      </w:r>
      <w:r w:rsidR="004167CA">
        <w:t>PHP</w:t>
      </w:r>
      <w:r>
        <w:t>, активно использующий AJAX и представляющий статистику в виде графиков. Для обеспечения интеграции с внешними сервисами предусмотрено несколько API: XML, JSON, SOAP.</w:t>
      </w:r>
    </w:p>
    <w:p w:rsidR="00596505" w:rsidRDefault="00596505" w:rsidP="00596505">
      <w:r>
        <w:t xml:space="preserve">На основе данной системы базируется мониторинг активности хостов </w:t>
      </w:r>
      <w:proofErr w:type="spellStart"/>
      <w:r>
        <w:t>Салымского</w:t>
      </w:r>
      <w:proofErr w:type="spellEnd"/>
      <w:r>
        <w:t xml:space="preserve"> </w:t>
      </w:r>
      <w:r w:rsidR="00A73C73">
        <w:t>н</w:t>
      </w:r>
      <w:r>
        <w:t xml:space="preserve">ефтедобывающего комплекса. </w:t>
      </w:r>
      <w:proofErr w:type="gramStart"/>
      <w:r w:rsidR="00DC7062" w:rsidRPr="00DC7062">
        <w:t xml:space="preserve">Пример </w:t>
      </w:r>
      <w:r w:rsidRPr="00DC7062">
        <w:t xml:space="preserve"> данной</w:t>
      </w:r>
      <w:proofErr w:type="gramEnd"/>
      <w:r w:rsidRPr="00DC7062">
        <w:t xml:space="preserve"> си</w:t>
      </w:r>
      <w:r w:rsidR="00946424" w:rsidRPr="00DC7062">
        <w:t>стемы можно увидеть на рисунке</w:t>
      </w:r>
      <w:r w:rsidR="00A73C73" w:rsidRPr="00DC7062">
        <w:t> </w:t>
      </w:r>
      <w:r w:rsidR="00946424" w:rsidRPr="00DC7062">
        <w:t>1</w:t>
      </w:r>
      <w:r w:rsidR="00E643B1" w:rsidRPr="00DC7062">
        <w:t>.1</w:t>
      </w:r>
      <w:r w:rsidRPr="00DC7062">
        <w:t>.</w:t>
      </w:r>
    </w:p>
    <w:p w:rsidR="00596505" w:rsidRDefault="00596505" w:rsidP="00596505">
      <w:pPr>
        <w:keepNext/>
        <w:ind w:firstLine="0"/>
        <w:jc w:val="center"/>
      </w:pPr>
      <w:r>
        <w:rPr>
          <w:noProof/>
        </w:rPr>
        <w:drawing>
          <wp:inline distT="0" distB="0" distL="0" distR="0" wp14:anchorId="2B60DA30" wp14:editId="3D9F3E8D">
            <wp:extent cx="4742121" cy="326825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3022" cy="3275765"/>
                    </a:xfrm>
                    <a:prstGeom prst="rect">
                      <a:avLst/>
                    </a:prstGeom>
                    <a:noFill/>
                    <a:ln>
                      <a:noFill/>
                    </a:ln>
                  </pic:spPr>
                </pic:pic>
              </a:graphicData>
            </a:graphic>
          </wp:inline>
        </w:drawing>
      </w:r>
    </w:p>
    <w:p w:rsidR="00596505" w:rsidRPr="001F493C" w:rsidRDefault="00596505" w:rsidP="00596505">
      <w:pPr>
        <w:pStyle w:val="ac"/>
        <w:ind w:firstLine="0"/>
        <w:rPr>
          <w:b w:val="0"/>
        </w:rPr>
      </w:pPr>
      <w:r w:rsidRPr="001F493C">
        <w:rPr>
          <w:b w:val="0"/>
        </w:rPr>
        <w:t xml:space="preserve">Рисунок </w:t>
      </w:r>
      <w:r w:rsidR="00E643B1">
        <w:rPr>
          <w:b w:val="0"/>
        </w:rPr>
        <w:t>1.</w:t>
      </w:r>
      <w:r>
        <w:rPr>
          <w:b w:val="0"/>
        </w:rPr>
        <w:t>1</w:t>
      </w:r>
      <w:r w:rsidRPr="001F493C">
        <w:rPr>
          <w:b w:val="0"/>
        </w:rPr>
        <w:t xml:space="preserve"> – </w:t>
      </w:r>
      <w:r w:rsidRPr="00344C12">
        <w:rPr>
          <w:b w:val="0"/>
        </w:rPr>
        <w:t xml:space="preserve">Пример </w:t>
      </w:r>
      <w:r w:rsidR="00344C12" w:rsidRPr="00344C12">
        <w:rPr>
          <w:b w:val="0"/>
        </w:rPr>
        <w:t>интерфейса</w:t>
      </w:r>
      <w:r w:rsidRPr="00344C12">
        <w:rPr>
          <w:b w:val="0"/>
        </w:rPr>
        <w:t xml:space="preserve"> системы мониторинга </w:t>
      </w:r>
      <w:proofErr w:type="spellStart"/>
      <w:r w:rsidR="00BC5DF5">
        <w:rPr>
          <w:b w:val="0"/>
          <w:lang w:val="en-US"/>
        </w:rPr>
        <w:t>Icinga</w:t>
      </w:r>
      <w:proofErr w:type="spellEnd"/>
      <w:r w:rsidRPr="001F493C">
        <w:rPr>
          <w:b w:val="0"/>
        </w:rPr>
        <w:t xml:space="preserve"> </w:t>
      </w:r>
    </w:p>
    <w:p w:rsidR="00596505" w:rsidRDefault="00596505" w:rsidP="00596505">
      <w:r>
        <w:lastRenderedPageBreak/>
        <w:t xml:space="preserve">Данная система уже запущенна </w:t>
      </w:r>
      <w:r w:rsidRPr="00A73C73">
        <w:t xml:space="preserve">и находится в </w:t>
      </w:r>
      <w:r w:rsidR="00A73C73" w:rsidRPr="00A73C73">
        <w:t>эксплуатации</w:t>
      </w:r>
      <w:r>
        <w:t>. Задачей подразделени</w:t>
      </w:r>
      <w:r w:rsidR="00A73C73">
        <w:t xml:space="preserve">я </w:t>
      </w:r>
      <w:r>
        <w:rPr>
          <w:lang w:val="en-US"/>
        </w:rPr>
        <w:t>CS</w:t>
      </w:r>
      <w:r w:rsidRPr="00DD432C">
        <w:t xml:space="preserve"> </w:t>
      </w:r>
      <w:r>
        <w:t xml:space="preserve">является </w:t>
      </w:r>
      <w:r w:rsidR="00A73C73">
        <w:t xml:space="preserve">усовершенствование </w:t>
      </w:r>
      <w:r>
        <w:t>данного продукта</w:t>
      </w:r>
      <w:r w:rsidR="00505188">
        <w:t xml:space="preserve"> посредством </w:t>
      </w:r>
      <w:r w:rsidR="00344C12">
        <w:rPr>
          <w:color w:val="000000" w:themeColor="text1"/>
        </w:rPr>
        <w:t>реализации</w:t>
      </w:r>
      <w:r>
        <w:t xml:space="preserve"> нового функционала. </w:t>
      </w:r>
    </w:p>
    <w:p w:rsidR="005A088F" w:rsidRDefault="00AB3AF2" w:rsidP="005A088F">
      <w:r>
        <w:t xml:space="preserve">Вспомогательный модуль управления не имеет аналогов и разрабатывается с нуля. </w:t>
      </w:r>
    </w:p>
    <w:p w:rsidR="00C42AF0" w:rsidRPr="008D771F" w:rsidRDefault="00D56A76" w:rsidP="00707CC4">
      <w:pPr>
        <w:pStyle w:val="2"/>
        <w:numPr>
          <w:ilvl w:val="0"/>
          <w:numId w:val="22"/>
        </w:numPr>
        <w:ind w:left="0" w:firstLine="0"/>
      </w:pPr>
      <w:bookmarkStart w:id="13" w:name="_Toc389598008"/>
      <w:r w:rsidRPr="001F4D93">
        <w:t>Обзор и</w:t>
      </w:r>
      <w:r>
        <w:t xml:space="preserve"> с</w:t>
      </w:r>
      <w:r w:rsidR="00C42AF0">
        <w:t>равнительный анализ аналогов и прототипов</w:t>
      </w:r>
      <w:r w:rsidR="00505188">
        <w:br/>
      </w:r>
      <w:r>
        <w:t>разрабатываемых вспомогательных модулей</w:t>
      </w:r>
      <w:bookmarkEnd w:id="13"/>
    </w:p>
    <w:p w:rsidR="00C42AF0" w:rsidRPr="00C91E99" w:rsidRDefault="00C42AF0" w:rsidP="00C42AF0">
      <w:r>
        <w:t xml:space="preserve">Рассмотрим системы отображения графической информации для разработки </w:t>
      </w:r>
      <w:r>
        <w:rPr>
          <w:lang w:val="en-US"/>
        </w:rPr>
        <w:t>web</w:t>
      </w:r>
      <w:r w:rsidRPr="0043669B">
        <w:t>-</w:t>
      </w:r>
      <w:r>
        <w:t>приложени</w:t>
      </w:r>
      <w:r w:rsidR="00505188">
        <w:t>й</w:t>
      </w:r>
      <w:r>
        <w:t xml:space="preserve">. В качестве базового аналога рассмотрим библиотеку </w:t>
      </w:r>
      <w:proofErr w:type="spellStart"/>
      <w:r>
        <w:rPr>
          <w:lang w:val="en-US"/>
        </w:rPr>
        <w:t>Flot</w:t>
      </w:r>
      <w:proofErr w:type="spellEnd"/>
      <w:r w:rsidRPr="00C91E99">
        <w:t xml:space="preserve">. </w:t>
      </w:r>
      <w:hyperlink r:id="rId32" w:history="1">
        <w:proofErr w:type="spellStart"/>
        <w:r w:rsidRPr="005F5781">
          <w:t>Flot</w:t>
        </w:r>
        <w:proofErr w:type="spellEnd"/>
      </w:hyperlink>
      <w:r w:rsidRPr="005F5781">
        <w:t> </w:t>
      </w:r>
      <w:r w:rsidR="00505188">
        <w:t>–</w:t>
      </w:r>
      <w:r w:rsidRPr="005F5781">
        <w:t xml:space="preserve"> это </w:t>
      </w:r>
      <w:proofErr w:type="spellStart"/>
      <w:r w:rsidRPr="005F5781">
        <w:t>JavaScript</w:t>
      </w:r>
      <w:proofErr w:type="spellEnd"/>
      <w:r w:rsidRPr="005F5781">
        <w:t xml:space="preserve"> библиотека, предназначенная для рисования графиков. С </w:t>
      </w:r>
      <w:proofErr w:type="spellStart"/>
      <w:r w:rsidRPr="005F5781">
        <w:t>ее</w:t>
      </w:r>
      <w:proofErr w:type="spellEnd"/>
      <w:r w:rsidRPr="005F5781">
        <w:t xml:space="preserve"> помощью можно ле</w:t>
      </w:r>
      <w:r w:rsidR="00505188">
        <w:t xml:space="preserve">гко и быстро создавать красивые </w:t>
      </w:r>
      <w:r w:rsidRPr="005F5781">
        <w:t xml:space="preserve">динамические графики, которые будут корректно работать в любом браузере независимо от того, </w:t>
      </w:r>
      <w:r w:rsidRPr="00523D99">
        <w:t>какая ОС установлена</w:t>
      </w:r>
      <w:r w:rsidRPr="00883EE3">
        <w:t xml:space="preserve"> у пользователя. В качестве ещё одного аналога можно привести библиотеку </w:t>
      </w:r>
      <w:proofErr w:type="spellStart"/>
      <w:r w:rsidRPr="00883EE3">
        <w:t>JavaScript</w:t>
      </w:r>
      <w:proofErr w:type="spellEnd"/>
      <w:r w:rsidRPr="00883EE3">
        <w:t xml:space="preserve"> </w:t>
      </w:r>
      <w:proofErr w:type="spellStart"/>
      <w:r w:rsidRPr="00883EE3">
        <w:t>Charts</w:t>
      </w:r>
      <w:proofErr w:type="spellEnd"/>
      <w:r w:rsidRPr="00883EE3">
        <w:t xml:space="preserve"> и </w:t>
      </w:r>
      <w:proofErr w:type="spellStart"/>
      <w:r w:rsidRPr="00883EE3">
        <w:t>PlotKit</w:t>
      </w:r>
      <w:proofErr w:type="spellEnd"/>
      <w:r w:rsidRPr="00883EE3">
        <w:t>.</w:t>
      </w:r>
      <w:r>
        <w:t xml:space="preserve"> Сравнительные характеристики данных библиотек по основным параметрам поставленной задачи предоставлены в таблице</w:t>
      </w:r>
      <w:r w:rsidR="00505188">
        <w:t> </w:t>
      </w:r>
      <w:r w:rsidR="00D244B1">
        <w:t>1.</w:t>
      </w:r>
      <w:r>
        <w:t>1.</w:t>
      </w:r>
    </w:p>
    <w:p w:rsidR="00C42AF0" w:rsidRPr="009E2C38" w:rsidRDefault="00C42AF0" w:rsidP="009E23A2">
      <w:pPr>
        <w:pStyle w:val="af6"/>
      </w:pPr>
      <w:r w:rsidRPr="009E2C38">
        <w:t xml:space="preserve">Таблица </w:t>
      </w:r>
      <w:r w:rsidR="00D244B1">
        <w:t>1.</w:t>
      </w:r>
      <w:r w:rsidRPr="009E2C38">
        <w:t>1 – Основные характеристики графических библиотек</w:t>
      </w:r>
    </w:p>
    <w:tbl>
      <w:tblPr>
        <w:tblStyle w:val="af"/>
        <w:tblW w:w="5000" w:type="pct"/>
        <w:tblLook w:val="04A0" w:firstRow="1" w:lastRow="0" w:firstColumn="1" w:lastColumn="0" w:noHBand="0" w:noVBand="1"/>
      </w:tblPr>
      <w:tblGrid>
        <w:gridCol w:w="5322"/>
        <w:gridCol w:w="1409"/>
        <w:gridCol w:w="2113"/>
        <w:gridCol w:w="1124"/>
      </w:tblGrid>
      <w:tr w:rsidR="00C42AF0" w:rsidRPr="00444FE2" w:rsidTr="00505188">
        <w:tc>
          <w:tcPr>
            <w:tcW w:w="2669" w:type="pct"/>
          </w:tcPr>
          <w:p w:rsidR="00C42AF0" w:rsidRPr="00444FE2" w:rsidRDefault="00C42AF0" w:rsidP="003E7914">
            <w:pPr>
              <w:ind w:firstLine="0"/>
              <w:rPr>
                <w:rFonts w:ascii="Times New Roman" w:hAnsi="Times New Roman" w:cs="Times New Roman"/>
                <w:b/>
                <w:sz w:val="24"/>
                <w:szCs w:val="24"/>
              </w:rPr>
            </w:pPr>
            <w:r w:rsidRPr="00444FE2">
              <w:rPr>
                <w:rFonts w:ascii="Times New Roman" w:hAnsi="Times New Roman" w:cs="Times New Roman"/>
                <w:b/>
                <w:sz w:val="24"/>
                <w:szCs w:val="24"/>
              </w:rPr>
              <w:t>Характеристика</w:t>
            </w:r>
          </w:p>
        </w:tc>
        <w:tc>
          <w:tcPr>
            <w:tcW w:w="707" w:type="pct"/>
          </w:tcPr>
          <w:p w:rsidR="00C42AF0" w:rsidRPr="00444FE2" w:rsidRDefault="00C42AF0" w:rsidP="003E7914">
            <w:pPr>
              <w:ind w:firstLine="0"/>
              <w:rPr>
                <w:rFonts w:ascii="Times New Roman" w:hAnsi="Times New Roman" w:cs="Times New Roman"/>
                <w:b/>
                <w:sz w:val="24"/>
                <w:szCs w:val="24"/>
              </w:rPr>
            </w:pPr>
            <w:proofErr w:type="spellStart"/>
            <w:r w:rsidRPr="00444FE2">
              <w:rPr>
                <w:rFonts w:ascii="Times New Roman" w:hAnsi="Times New Roman" w:cs="Times New Roman"/>
                <w:b/>
                <w:sz w:val="24"/>
                <w:szCs w:val="24"/>
                <w:lang w:val="en-US"/>
              </w:rPr>
              <w:t>Flot</w:t>
            </w:r>
            <w:proofErr w:type="spellEnd"/>
          </w:p>
        </w:tc>
        <w:tc>
          <w:tcPr>
            <w:tcW w:w="1060" w:type="pct"/>
          </w:tcPr>
          <w:p w:rsidR="00C42AF0" w:rsidRPr="00444FE2" w:rsidRDefault="00C42AF0" w:rsidP="003E7914">
            <w:pPr>
              <w:ind w:firstLine="0"/>
              <w:rPr>
                <w:rFonts w:ascii="Times New Roman" w:hAnsi="Times New Roman" w:cs="Times New Roman"/>
                <w:b/>
                <w:sz w:val="24"/>
                <w:szCs w:val="24"/>
              </w:rPr>
            </w:pPr>
            <w:proofErr w:type="spellStart"/>
            <w:r w:rsidRPr="00444FE2">
              <w:rPr>
                <w:rFonts w:ascii="Times New Roman" w:hAnsi="Times New Roman" w:cs="Times New Roman"/>
                <w:b/>
                <w:sz w:val="24"/>
                <w:szCs w:val="24"/>
              </w:rPr>
              <w:t>JavaScript</w:t>
            </w:r>
            <w:proofErr w:type="spellEnd"/>
            <w:r w:rsidRPr="00444FE2">
              <w:rPr>
                <w:rFonts w:ascii="Times New Roman" w:hAnsi="Times New Roman" w:cs="Times New Roman"/>
                <w:b/>
                <w:sz w:val="24"/>
                <w:szCs w:val="24"/>
              </w:rPr>
              <w:t xml:space="preserve"> </w:t>
            </w:r>
            <w:proofErr w:type="spellStart"/>
            <w:r w:rsidRPr="00444FE2">
              <w:rPr>
                <w:rFonts w:ascii="Times New Roman" w:hAnsi="Times New Roman" w:cs="Times New Roman"/>
                <w:b/>
                <w:sz w:val="24"/>
                <w:szCs w:val="24"/>
              </w:rPr>
              <w:t>Charts</w:t>
            </w:r>
            <w:proofErr w:type="spellEnd"/>
          </w:p>
        </w:tc>
        <w:tc>
          <w:tcPr>
            <w:tcW w:w="565" w:type="pct"/>
          </w:tcPr>
          <w:p w:rsidR="00C42AF0" w:rsidRPr="00444FE2" w:rsidRDefault="00C42AF0" w:rsidP="003E7914">
            <w:pPr>
              <w:ind w:firstLine="0"/>
              <w:rPr>
                <w:rFonts w:ascii="Times New Roman" w:hAnsi="Times New Roman" w:cs="Times New Roman"/>
                <w:b/>
                <w:sz w:val="24"/>
                <w:szCs w:val="24"/>
              </w:rPr>
            </w:pPr>
            <w:proofErr w:type="spellStart"/>
            <w:r w:rsidRPr="00444FE2">
              <w:rPr>
                <w:rFonts w:ascii="Times New Roman" w:hAnsi="Times New Roman" w:cs="Times New Roman"/>
                <w:b/>
                <w:sz w:val="24"/>
                <w:szCs w:val="24"/>
              </w:rPr>
              <w:t>PlotKit</w:t>
            </w:r>
            <w:proofErr w:type="spellEnd"/>
          </w:p>
        </w:tc>
      </w:tr>
      <w:tr w:rsidR="00C42AF0" w:rsidRPr="005567DC" w:rsidTr="00505188">
        <w:tc>
          <w:tcPr>
            <w:tcW w:w="2669" w:type="pct"/>
          </w:tcPr>
          <w:p w:rsidR="00C42AF0" w:rsidRPr="005567DC" w:rsidRDefault="00C42AF0" w:rsidP="003E7914">
            <w:pPr>
              <w:ind w:firstLine="0"/>
              <w:rPr>
                <w:rFonts w:ascii="Times New Roman" w:hAnsi="Times New Roman" w:cs="Times New Roman"/>
                <w:sz w:val="24"/>
                <w:szCs w:val="24"/>
                <w:lang w:val="en-US"/>
              </w:rPr>
            </w:pPr>
            <w:r w:rsidRPr="005567DC">
              <w:rPr>
                <w:rFonts w:ascii="Times New Roman" w:hAnsi="Times New Roman" w:cs="Times New Roman"/>
                <w:sz w:val="24"/>
                <w:szCs w:val="24"/>
              </w:rPr>
              <w:t xml:space="preserve">Поддержка </w:t>
            </w:r>
            <w:r w:rsidRPr="005567DC">
              <w:rPr>
                <w:rFonts w:ascii="Times New Roman" w:hAnsi="Times New Roman" w:cs="Times New Roman"/>
                <w:sz w:val="24"/>
                <w:szCs w:val="24"/>
                <w:lang w:val="en-US"/>
              </w:rPr>
              <w:t>IE 6+</w:t>
            </w:r>
          </w:p>
        </w:tc>
        <w:tc>
          <w:tcPr>
            <w:tcW w:w="707"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есть</w:t>
            </w:r>
          </w:p>
        </w:tc>
        <w:tc>
          <w:tcPr>
            <w:tcW w:w="1060"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нет</w:t>
            </w:r>
          </w:p>
        </w:tc>
        <w:tc>
          <w:tcPr>
            <w:tcW w:w="565"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есть</w:t>
            </w:r>
          </w:p>
        </w:tc>
      </w:tr>
      <w:tr w:rsidR="00C42AF0" w:rsidRPr="005567DC" w:rsidTr="00505188">
        <w:tc>
          <w:tcPr>
            <w:tcW w:w="2669" w:type="pct"/>
          </w:tcPr>
          <w:p w:rsidR="00C42AF0" w:rsidRPr="005567DC" w:rsidRDefault="00C42AF0" w:rsidP="00505188">
            <w:pPr>
              <w:spacing w:line="240" w:lineRule="auto"/>
              <w:ind w:firstLine="0"/>
              <w:rPr>
                <w:rFonts w:ascii="Times New Roman" w:hAnsi="Times New Roman" w:cs="Times New Roman"/>
                <w:sz w:val="24"/>
                <w:szCs w:val="24"/>
              </w:rPr>
            </w:pPr>
            <w:r w:rsidRPr="005567DC">
              <w:rPr>
                <w:rFonts w:ascii="Times New Roman" w:hAnsi="Times New Roman" w:cs="Times New Roman"/>
                <w:sz w:val="24"/>
                <w:szCs w:val="24"/>
              </w:rPr>
              <w:t xml:space="preserve">Поддержка всех </w:t>
            </w:r>
            <w:r w:rsidRPr="005567DC">
              <w:rPr>
                <w:rFonts w:ascii="Times New Roman" w:hAnsi="Times New Roman" w:cs="Times New Roman"/>
                <w:sz w:val="24"/>
                <w:szCs w:val="24"/>
                <w:lang w:val="en-US"/>
              </w:rPr>
              <w:t>Linux</w:t>
            </w:r>
            <w:r w:rsidRPr="005567DC">
              <w:rPr>
                <w:rFonts w:ascii="Times New Roman" w:hAnsi="Times New Roman" w:cs="Times New Roman"/>
                <w:sz w:val="24"/>
                <w:szCs w:val="24"/>
              </w:rPr>
              <w:t xml:space="preserve">, </w:t>
            </w:r>
            <w:proofErr w:type="spellStart"/>
            <w:r w:rsidRPr="005567DC">
              <w:rPr>
                <w:rFonts w:ascii="Times New Roman" w:hAnsi="Times New Roman" w:cs="Times New Roman"/>
                <w:sz w:val="24"/>
                <w:szCs w:val="24"/>
                <w:lang w:val="en-US"/>
              </w:rPr>
              <w:t>MacOS</w:t>
            </w:r>
            <w:proofErr w:type="spellEnd"/>
            <w:r w:rsidRPr="005567DC">
              <w:rPr>
                <w:rFonts w:ascii="Times New Roman" w:hAnsi="Times New Roman" w:cs="Times New Roman"/>
                <w:sz w:val="24"/>
                <w:szCs w:val="24"/>
              </w:rPr>
              <w:t xml:space="preserve">, </w:t>
            </w:r>
            <w:r w:rsidRPr="005567DC">
              <w:rPr>
                <w:rFonts w:ascii="Times New Roman" w:hAnsi="Times New Roman" w:cs="Times New Roman"/>
                <w:sz w:val="24"/>
                <w:szCs w:val="24"/>
                <w:lang w:val="en-US"/>
              </w:rPr>
              <w:t>Windows</w:t>
            </w:r>
          </w:p>
        </w:tc>
        <w:tc>
          <w:tcPr>
            <w:tcW w:w="707"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есть</w:t>
            </w:r>
          </w:p>
        </w:tc>
        <w:tc>
          <w:tcPr>
            <w:tcW w:w="1060"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есть</w:t>
            </w:r>
          </w:p>
        </w:tc>
        <w:tc>
          <w:tcPr>
            <w:tcW w:w="565"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нет</w:t>
            </w:r>
          </w:p>
        </w:tc>
      </w:tr>
      <w:tr w:rsidR="00C42AF0" w:rsidRPr="005567DC" w:rsidTr="00505188">
        <w:tc>
          <w:tcPr>
            <w:tcW w:w="2669" w:type="pct"/>
          </w:tcPr>
          <w:p w:rsidR="00C42AF0" w:rsidRPr="005567DC" w:rsidRDefault="00C42AF0" w:rsidP="00505188">
            <w:pPr>
              <w:spacing w:line="240" w:lineRule="auto"/>
              <w:ind w:firstLine="0"/>
              <w:rPr>
                <w:rFonts w:ascii="Times New Roman" w:hAnsi="Times New Roman" w:cs="Times New Roman"/>
                <w:sz w:val="24"/>
                <w:szCs w:val="24"/>
              </w:rPr>
            </w:pPr>
            <w:r w:rsidRPr="005567DC">
              <w:rPr>
                <w:rFonts w:ascii="Times New Roman" w:hAnsi="Times New Roman" w:cs="Times New Roman"/>
                <w:sz w:val="24"/>
                <w:szCs w:val="24"/>
              </w:rPr>
              <w:t>Привлекательность визуализации</w:t>
            </w:r>
          </w:p>
        </w:tc>
        <w:tc>
          <w:tcPr>
            <w:tcW w:w="707"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высокая</w:t>
            </w:r>
          </w:p>
        </w:tc>
        <w:tc>
          <w:tcPr>
            <w:tcW w:w="1060"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высокая</w:t>
            </w:r>
          </w:p>
        </w:tc>
        <w:tc>
          <w:tcPr>
            <w:tcW w:w="565"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низкая</w:t>
            </w:r>
          </w:p>
        </w:tc>
      </w:tr>
      <w:tr w:rsidR="00C42AF0" w:rsidRPr="005567DC" w:rsidTr="00505188">
        <w:tc>
          <w:tcPr>
            <w:tcW w:w="2669" w:type="pct"/>
          </w:tcPr>
          <w:p w:rsidR="00C42AF0" w:rsidRPr="005567DC" w:rsidRDefault="00C42AF0" w:rsidP="00505188">
            <w:pPr>
              <w:spacing w:line="240" w:lineRule="auto"/>
              <w:ind w:firstLine="0"/>
              <w:rPr>
                <w:rFonts w:ascii="Times New Roman" w:hAnsi="Times New Roman" w:cs="Times New Roman"/>
                <w:sz w:val="24"/>
                <w:szCs w:val="24"/>
              </w:rPr>
            </w:pPr>
            <w:r w:rsidRPr="005567DC">
              <w:rPr>
                <w:rFonts w:ascii="Times New Roman" w:hAnsi="Times New Roman" w:cs="Times New Roman"/>
                <w:sz w:val="24"/>
                <w:szCs w:val="24"/>
              </w:rPr>
              <w:t>Степень модульность</w:t>
            </w:r>
          </w:p>
        </w:tc>
        <w:tc>
          <w:tcPr>
            <w:tcW w:w="707"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высокая</w:t>
            </w:r>
          </w:p>
        </w:tc>
        <w:tc>
          <w:tcPr>
            <w:tcW w:w="1060"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средняя</w:t>
            </w:r>
          </w:p>
        </w:tc>
        <w:tc>
          <w:tcPr>
            <w:tcW w:w="565"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средняя</w:t>
            </w:r>
          </w:p>
        </w:tc>
      </w:tr>
      <w:tr w:rsidR="00C42AF0" w:rsidRPr="005567DC" w:rsidTr="00505188">
        <w:tc>
          <w:tcPr>
            <w:tcW w:w="2669" w:type="pct"/>
          </w:tcPr>
          <w:p w:rsidR="00C42AF0" w:rsidRPr="005567DC" w:rsidRDefault="00C42AF0" w:rsidP="00505188">
            <w:pPr>
              <w:spacing w:line="240" w:lineRule="auto"/>
              <w:ind w:firstLine="0"/>
              <w:rPr>
                <w:rFonts w:ascii="Times New Roman" w:hAnsi="Times New Roman" w:cs="Times New Roman"/>
                <w:sz w:val="24"/>
                <w:szCs w:val="24"/>
              </w:rPr>
            </w:pPr>
            <w:r w:rsidRPr="005567DC">
              <w:rPr>
                <w:rFonts w:ascii="Times New Roman" w:hAnsi="Times New Roman" w:cs="Times New Roman"/>
                <w:sz w:val="24"/>
                <w:szCs w:val="24"/>
              </w:rPr>
              <w:t>Степень интерактивности</w:t>
            </w:r>
          </w:p>
        </w:tc>
        <w:tc>
          <w:tcPr>
            <w:tcW w:w="707"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высокая</w:t>
            </w:r>
          </w:p>
        </w:tc>
        <w:tc>
          <w:tcPr>
            <w:tcW w:w="1060" w:type="pct"/>
          </w:tcPr>
          <w:p w:rsidR="00C42AF0" w:rsidRPr="005567DC" w:rsidRDefault="00505188" w:rsidP="003E7914">
            <w:pPr>
              <w:ind w:firstLine="0"/>
              <w:rPr>
                <w:rFonts w:ascii="Times New Roman" w:hAnsi="Times New Roman" w:cs="Times New Roman"/>
                <w:sz w:val="24"/>
                <w:szCs w:val="24"/>
              </w:rPr>
            </w:pPr>
            <w:r>
              <w:rPr>
                <w:rFonts w:ascii="Times New Roman" w:hAnsi="Times New Roman" w:cs="Times New Roman"/>
                <w:sz w:val="24"/>
                <w:szCs w:val="24"/>
              </w:rPr>
              <w:t>в</w:t>
            </w:r>
            <w:r w:rsidR="00C42AF0" w:rsidRPr="005567DC">
              <w:rPr>
                <w:rFonts w:ascii="Times New Roman" w:hAnsi="Times New Roman" w:cs="Times New Roman"/>
                <w:sz w:val="24"/>
                <w:szCs w:val="24"/>
              </w:rPr>
              <w:t>ысокая</w:t>
            </w:r>
          </w:p>
        </w:tc>
        <w:tc>
          <w:tcPr>
            <w:tcW w:w="565"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средняя</w:t>
            </w:r>
          </w:p>
        </w:tc>
      </w:tr>
      <w:tr w:rsidR="00C42AF0" w:rsidRPr="005567DC" w:rsidTr="00505188">
        <w:tc>
          <w:tcPr>
            <w:tcW w:w="2669" w:type="pct"/>
          </w:tcPr>
          <w:p w:rsidR="00C42AF0" w:rsidRPr="005567DC" w:rsidRDefault="00C42AF0" w:rsidP="00505188">
            <w:pPr>
              <w:spacing w:line="240" w:lineRule="auto"/>
              <w:ind w:firstLine="0"/>
              <w:rPr>
                <w:rFonts w:ascii="Times New Roman" w:hAnsi="Times New Roman" w:cs="Times New Roman"/>
                <w:sz w:val="24"/>
                <w:szCs w:val="24"/>
              </w:rPr>
            </w:pPr>
            <w:r w:rsidRPr="005567DC">
              <w:rPr>
                <w:rFonts w:ascii="Times New Roman" w:hAnsi="Times New Roman" w:cs="Times New Roman"/>
                <w:sz w:val="24"/>
                <w:szCs w:val="24"/>
              </w:rPr>
              <w:t>Возможность масштабирования</w:t>
            </w:r>
          </w:p>
        </w:tc>
        <w:tc>
          <w:tcPr>
            <w:tcW w:w="707"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есть</w:t>
            </w:r>
          </w:p>
        </w:tc>
        <w:tc>
          <w:tcPr>
            <w:tcW w:w="1060"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есть</w:t>
            </w:r>
          </w:p>
        </w:tc>
        <w:tc>
          <w:tcPr>
            <w:tcW w:w="565"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есть</w:t>
            </w:r>
          </w:p>
        </w:tc>
      </w:tr>
      <w:tr w:rsidR="00C42AF0" w:rsidRPr="005567DC" w:rsidTr="00505188">
        <w:tc>
          <w:tcPr>
            <w:tcW w:w="2669" w:type="pct"/>
          </w:tcPr>
          <w:p w:rsidR="00C42AF0" w:rsidRPr="005567DC" w:rsidRDefault="00C42AF0" w:rsidP="00505188">
            <w:pPr>
              <w:spacing w:line="240" w:lineRule="auto"/>
              <w:ind w:firstLine="0"/>
              <w:rPr>
                <w:rFonts w:ascii="Times New Roman" w:hAnsi="Times New Roman" w:cs="Times New Roman"/>
                <w:sz w:val="24"/>
                <w:szCs w:val="24"/>
              </w:rPr>
            </w:pPr>
            <w:r w:rsidRPr="005567DC">
              <w:rPr>
                <w:rFonts w:ascii="Times New Roman" w:hAnsi="Times New Roman" w:cs="Times New Roman"/>
                <w:sz w:val="24"/>
                <w:szCs w:val="24"/>
              </w:rPr>
              <w:t>Степень простоты настройки отображения</w:t>
            </w:r>
          </w:p>
        </w:tc>
        <w:tc>
          <w:tcPr>
            <w:tcW w:w="707"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высокая</w:t>
            </w:r>
          </w:p>
        </w:tc>
        <w:tc>
          <w:tcPr>
            <w:tcW w:w="1060"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средняя</w:t>
            </w:r>
          </w:p>
        </w:tc>
        <w:tc>
          <w:tcPr>
            <w:tcW w:w="565"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средняя</w:t>
            </w:r>
          </w:p>
        </w:tc>
      </w:tr>
      <w:tr w:rsidR="00C42AF0" w:rsidRPr="005567DC" w:rsidTr="00505188">
        <w:tc>
          <w:tcPr>
            <w:tcW w:w="2669" w:type="pct"/>
          </w:tcPr>
          <w:p w:rsidR="00C42AF0" w:rsidRPr="005567DC" w:rsidRDefault="00C42AF0" w:rsidP="00505188">
            <w:pPr>
              <w:spacing w:line="240" w:lineRule="auto"/>
              <w:ind w:firstLine="0"/>
              <w:rPr>
                <w:rFonts w:ascii="Times New Roman" w:hAnsi="Times New Roman" w:cs="Times New Roman"/>
                <w:sz w:val="24"/>
                <w:szCs w:val="24"/>
              </w:rPr>
            </w:pPr>
            <w:r w:rsidRPr="005567DC">
              <w:rPr>
                <w:rFonts w:ascii="Times New Roman" w:hAnsi="Times New Roman" w:cs="Times New Roman"/>
                <w:sz w:val="24"/>
                <w:szCs w:val="24"/>
              </w:rPr>
              <w:t>Возможность вывода дополнительной текстовой информации</w:t>
            </w:r>
          </w:p>
        </w:tc>
        <w:tc>
          <w:tcPr>
            <w:tcW w:w="707"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нет</w:t>
            </w:r>
          </w:p>
        </w:tc>
        <w:tc>
          <w:tcPr>
            <w:tcW w:w="1060"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нет</w:t>
            </w:r>
          </w:p>
        </w:tc>
        <w:tc>
          <w:tcPr>
            <w:tcW w:w="565"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нет</w:t>
            </w:r>
          </w:p>
        </w:tc>
      </w:tr>
      <w:tr w:rsidR="00C42AF0" w:rsidRPr="005567DC" w:rsidTr="00505188">
        <w:tc>
          <w:tcPr>
            <w:tcW w:w="2669" w:type="pct"/>
          </w:tcPr>
          <w:p w:rsidR="00C42AF0" w:rsidRPr="005567DC" w:rsidRDefault="00C42AF0" w:rsidP="00505188">
            <w:pPr>
              <w:spacing w:line="240" w:lineRule="auto"/>
              <w:ind w:firstLine="0"/>
              <w:rPr>
                <w:rFonts w:ascii="Times New Roman" w:hAnsi="Times New Roman" w:cs="Times New Roman"/>
                <w:sz w:val="24"/>
                <w:szCs w:val="24"/>
              </w:rPr>
            </w:pPr>
            <w:r w:rsidRPr="005567DC">
              <w:rPr>
                <w:rFonts w:ascii="Times New Roman" w:hAnsi="Times New Roman" w:cs="Times New Roman"/>
                <w:sz w:val="24"/>
                <w:szCs w:val="24"/>
              </w:rPr>
              <w:t>Возможность отображения сопряжённого графика и анализ его сходимости</w:t>
            </w:r>
          </w:p>
        </w:tc>
        <w:tc>
          <w:tcPr>
            <w:tcW w:w="707"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нет</w:t>
            </w:r>
          </w:p>
        </w:tc>
        <w:tc>
          <w:tcPr>
            <w:tcW w:w="1060"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нет</w:t>
            </w:r>
          </w:p>
        </w:tc>
        <w:tc>
          <w:tcPr>
            <w:tcW w:w="565" w:type="pct"/>
          </w:tcPr>
          <w:p w:rsidR="00C42AF0" w:rsidRPr="005567DC" w:rsidRDefault="00C42AF0" w:rsidP="003E7914">
            <w:pPr>
              <w:ind w:firstLine="0"/>
              <w:rPr>
                <w:rFonts w:ascii="Times New Roman" w:hAnsi="Times New Roman" w:cs="Times New Roman"/>
                <w:sz w:val="24"/>
                <w:szCs w:val="24"/>
              </w:rPr>
            </w:pPr>
            <w:r w:rsidRPr="005567DC">
              <w:rPr>
                <w:rFonts w:ascii="Times New Roman" w:hAnsi="Times New Roman" w:cs="Times New Roman"/>
                <w:sz w:val="24"/>
                <w:szCs w:val="24"/>
              </w:rPr>
              <w:t>нет</w:t>
            </w:r>
          </w:p>
        </w:tc>
      </w:tr>
    </w:tbl>
    <w:p w:rsidR="00D244B1" w:rsidRDefault="00D244B1" w:rsidP="00C42AF0"/>
    <w:p w:rsidR="00C42AF0" w:rsidRDefault="00C42AF0" w:rsidP="00C42AF0">
      <w:r>
        <w:t xml:space="preserve">Основной задачей является взаимодействие скриптов </w:t>
      </w:r>
      <w:r w:rsidR="004167CA">
        <w:rPr>
          <w:lang w:val="en-US"/>
        </w:rPr>
        <w:t>PHP</w:t>
      </w:r>
      <w:r w:rsidRPr="00095036">
        <w:t xml:space="preserve"> </w:t>
      </w:r>
      <w:r>
        <w:t xml:space="preserve">с базой данных </w:t>
      </w:r>
      <w:r w:rsidR="00D244B1">
        <w:rPr>
          <w:lang w:val="en-US"/>
        </w:rPr>
        <w:t>MySQL</w:t>
      </w:r>
      <w:r w:rsidRPr="00095036">
        <w:t xml:space="preserve">. </w:t>
      </w:r>
      <w:r>
        <w:t xml:space="preserve">Как известно, расширения </w:t>
      </w:r>
      <w:proofErr w:type="spellStart"/>
      <w:r w:rsidR="00D244B1">
        <w:t>MySQL</w:t>
      </w:r>
      <w:proofErr w:type="spellEnd"/>
      <w:r>
        <w:t xml:space="preserve">_* является устаревшим, начиная с версии </w:t>
      </w:r>
      <w:r w:rsidR="004167CA">
        <w:t>PHP</w:t>
      </w:r>
      <w:r>
        <w:t xml:space="preserve"> 5.5.0, и будет удалено в будущем. Соответственно необходимо использовать </w:t>
      </w:r>
      <w:r>
        <w:rPr>
          <w:lang w:val="en-US"/>
        </w:rPr>
        <w:t>framework</w:t>
      </w:r>
      <w:r w:rsidRPr="00095036">
        <w:t xml:space="preserve">. </w:t>
      </w:r>
      <w:r>
        <w:t>Был</w:t>
      </w:r>
      <w:r w:rsidR="00323C7C">
        <w:t>и</w:t>
      </w:r>
      <w:r>
        <w:t xml:space="preserve"> </w:t>
      </w:r>
      <w:proofErr w:type="gramStart"/>
      <w:r w:rsidR="00D244B1">
        <w:t xml:space="preserve">рассмотрены </w:t>
      </w:r>
      <w:r>
        <w:t xml:space="preserve"> </w:t>
      </w:r>
      <w:r>
        <w:rPr>
          <w:lang w:val="en-US"/>
        </w:rPr>
        <w:t>framework</w:t>
      </w:r>
      <w:proofErr w:type="gramEnd"/>
      <w:r w:rsidRPr="00095036">
        <w:t xml:space="preserve"> </w:t>
      </w:r>
      <w:proofErr w:type="spellStart"/>
      <w:r>
        <w:rPr>
          <w:lang w:val="en-US"/>
        </w:rPr>
        <w:t>Agavi</w:t>
      </w:r>
      <w:proofErr w:type="spellEnd"/>
      <w:r>
        <w:t>+</w:t>
      </w:r>
      <w:r>
        <w:rPr>
          <w:lang w:val="en-US"/>
        </w:rPr>
        <w:t>Doctrine</w:t>
      </w:r>
      <w:r w:rsidR="00323C7C">
        <w:t xml:space="preserve"> и </w:t>
      </w:r>
      <w:r w:rsidR="00323C7C">
        <w:rPr>
          <w:lang w:val="en-US"/>
        </w:rPr>
        <w:t>framework</w:t>
      </w:r>
      <w:r w:rsidR="00323C7C" w:rsidRPr="00AB5EAA">
        <w:t xml:space="preserve"> </w:t>
      </w:r>
      <w:proofErr w:type="spellStart"/>
      <w:r w:rsidR="00323C7C">
        <w:rPr>
          <w:lang w:val="en-US"/>
        </w:rPr>
        <w:t>Yii</w:t>
      </w:r>
      <w:proofErr w:type="spellEnd"/>
      <w:r w:rsidRPr="00095036">
        <w:t xml:space="preserve">. </w:t>
      </w:r>
    </w:p>
    <w:p w:rsidR="00D56A76" w:rsidRDefault="00D56A76" w:rsidP="00D56A76">
      <w:pPr>
        <w:rPr>
          <w:rFonts w:cs="Times New Roman"/>
          <w:noProof/>
          <w:color w:val="000000"/>
          <w:szCs w:val="24"/>
          <w:shd w:val="clear" w:color="auto" w:fill="FFFFFF"/>
        </w:rPr>
      </w:pPr>
      <w:proofErr w:type="spellStart"/>
      <w:r w:rsidRPr="00460763">
        <w:rPr>
          <w:rFonts w:cs="Times New Roman"/>
          <w:szCs w:val="24"/>
          <w:shd w:val="clear" w:color="auto" w:fill="FFFFFF"/>
          <w:lang w:val="en-US"/>
        </w:rPr>
        <w:t>Agavi</w:t>
      </w:r>
      <w:proofErr w:type="spellEnd"/>
      <w:r w:rsidRPr="00460763">
        <w:rPr>
          <w:rFonts w:cs="Times New Roman"/>
          <w:szCs w:val="24"/>
          <w:shd w:val="clear" w:color="auto" w:fill="FFFFFF"/>
        </w:rPr>
        <w:t xml:space="preserve"> </w:t>
      </w:r>
      <w:r w:rsidR="00505188">
        <w:rPr>
          <w:rFonts w:cs="Times New Roman"/>
          <w:szCs w:val="24"/>
          <w:shd w:val="clear" w:color="auto" w:fill="FFFFFF"/>
        </w:rPr>
        <w:t>–</w:t>
      </w:r>
      <w:r w:rsidRPr="00460763">
        <w:rPr>
          <w:rFonts w:cs="Times New Roman"/>
          <w:szCs w:val="24"/>
          <w:shd w:val="clear" w:color="auto" w:fill="FFFFFF"/>
        </w:rPr>
        <w:t xml:space="preserve"> мощная, масштабируемая база </w:t>
      </w:r>
      <w:r w:rsidR="004167CA">
        <w:rPr>
          <w:rFonts w:cs="Times New Roman"/>
          <w:szCs w:val="24"/>
          <w:shd w:val="clear" w:color="auto" w:fill="FFFFFF"/>
          <w:lang w:val="en-US"/>
        </w:rPr>
        <w:t>PHP</w:t>
      </w:r>
      <w:r w:rsidRPr="00460763">
        <w:rPr>
          <w:rFonts w:cs="Times New Roman"/>
          <w:szCs w:val="24"/>
          <w:shd w:val="clear" w:color="auto" w:fill="FFFFFF"/>
        </w:rPr>
        <w:t>5 приложений, которая р</w:t>
      </w:r>
      <w:r w:rsidRPr="00460763">
        <w:rPr>
          <w:rFonts w:cs="Times New Roman"/>
          <w:color w:val="000000"/>
          <w:szCs w:val="24"/>
          <w:shd w:val="clear" w:color="auto" w:fill="FFFFFF"/>
        </w:rPr>
        <w:t>еализует парадигму</w:t>
      </w:r>
      <w:r w:rsidRPr="00460763">
        <w:rPr>
          <w:rStyle w:val="apple-converted-space"/>
          <w:rFonts w:cs="Times New Roman"/>
          <w:color w:val="000000"/>
          <w:szCs w:val="24"/>
          <w:shd w:val="clear" w:color="auto" w:fill="FFFFFF"/>
        </w:rPr>
        <w:t xml:space="preserve"> </w:t>
      </w:r>
      <w:proofErr w:type="spellStart"/>
      <w:r w:rsidRPr="00460763">
        <w:t>Model-view-controller</w:t>
      </w:r>
      <w:proofErr w:type="spellEnd"/>
      <w:r w:rsidRPr="00460763">
        <w:t xml:space="preserve">. Это позволяет разработчикам писать чистый, легко </w:t>
      </w:r>
      <w:r w:rsidRPr="00460763">
        <w:lastRenderedPageBreak/>
        <w:t xml:space="preserve">сопровождаемый и расширяемый код. </w:t>
      </w:r>
      <w:proofErr w:type="spellStart"/>
      <w:r w:rsidRPr="00460763">
        <w:t>Model-view-controller</w:t>
      </w:r>
      <w:proofErr w:type="spellEnd"/>
      <w:r w:rsidR="00505188">
        <w:t xml:space="preserve"> </w:t>
      </w:r>
      <w:r w:rsidRPr="00460763">
        <w:t>(MVC, «модель-представление-поведение», «модель-представление-контроллер», «модель-вид-контроллер»)</w:t>
      </w:r>
      <w:r w:rsidR="00505188">
        <w:t xml:space="preserve"> –</w:t>
      </w:r>
      <w:r w:rsidRPr="00460763">
        <w:t xml:space="preserve"> схема использования нескольких </w:t>
      </w:r>
      <w:hyperlink r:id="rId33" w:tooltip="Шаблон проектирования" w:history="1">
        <w:r w:rsidRPr="00460763">
          <w:t>шаблонов проектирования</w:t>
        </w:r>
      </w:hyperlink>
      <w:r w:rsidRPr="00460763">
        <w:t xml:space="preserve">, с помощью которых </w:t>
      </w:r>
      <w:hyperlink r:id="rId34" w:tooltip="Модель данных" w:history="1">
        <w:r w:rsidRPr="00460763">
          <w:t>модель данных</w:t>
        </w:r>
      </w:hyperlink>
      <w:r w:rsidRPr="00460763">
        <w:t xml:space="preserve"> приложения, </w:t>
      </w:r>
      <w:hyperlink r:id="rId35" w:tooltip="Пользовательский интерфейс" w:history="1">
        <w:r w:rsidRPr="00460763">
          <w:t>пользовательский интерфейс</w:t>
        </w:r>
      </w:hyperlink>
      <w:r w:rsidR="00505188">
        <w:t xml:space="preserve"> </w:t>
      </w:r>
      <w:r w:rsidRPr="00460763">
        <w:rPr>
          <w:rFonts w:cs="Times New Roman"/>
          <w:color w:val="000000"/>
          <w:szCs w:val="24"/>
          <w:shd w:val="clear" w:color="auto" w:fill="FFFFFF"/>
        </w:rPr>
        <w:t>и взаимодействие с пользователем разделены на три отдельных компонента таким образом, чтобы модификация одного из компонентов оказывала минимальное воздействие на остальные</w:t>
      </w:r>
      <w:r w:rsidR="00D15264" w:rsidRPr="00A1240F">
        <w:rPr>
          <w:rFonts w:cs="Times New Roman"/>
          <w:color w:val="000000"/>
          <w:szCs w:val="24"/>
          <w:shd w:val="clear" w:color="auto" w:fill="FFFFFF"/>
        </w:rPr>
        <w:t>[</w:t>
      </w:r>
      <w:r w:rsidR="00593922">
        <w:rPr>
          <w:rFonts w:cs="Times New Roman"/>
          <w:color w:val="000000"/>
          <w:szCs w:val="24"/>
          <w:shd w:val="clear" w:color="auto" w:fill="FFFFFF"/>
        </w:rPr>
        <w:t>1</w:t>
      </w:r>
      <w:r w:rsidR="00593922" w:rsidRPr="00593922">
        <w:rPr>
          <w:rFonts w:cs="Times New Roman"/>
          <w:color w:val="000000"/>
          <w:szCs w:val="24"/>
          <w:shd w:val="clear" w:color="auto" w:fill="FFFFFF"/>
        </w:rPr>
        <w:t>5</w:t>
      </w:r>
      <w:r w:rsidR="00D15264" w:rsidRPr="00A1240F">
        <w:rPr>
          <w:rFonts w:cs="Times New Roman"/>
          <w:color w:val="000000"/>
          <w:szCs w:val="24"/>
          <w:shd w:val="clear" w:color="auto" w:fill="FFFFFF"/>
        </w:rPr>
        <w:t>]</w:t>
      </w:r>
      <w:r w:rsidR="001F4615" w:rsidRPr="001F4615">
        <w:rPr>
          <w:rFonts w:cs="Times New Roman"/>
          <w:color w:val="000000"/>
          <w:szCs w:val="24"/>
          <w:shd w:val="clear" w:color="auto" w:fill="FFFFFF"/>
        </w:rPr>
        <w:t>.</w:t>
      </w:r>
      <w:r w:rsidR="001F4615">
        <w:rPr>
          <w:rFonts w:cs="Times New Roman"/>
          <w:color w:val="000000"/>
          <w:szCs w:val="24"/>
          <w:shd w:val="clear" w:color="auto" w:fill="FFFFFF"/>
        </w:rPr>
        <w:t xml:space="preserve"> Схема данной модели </w:t>
      </w:r>
      <w:r w:rsidR="00505188">
        <w:rPr>
          <w:rFonts w:cs="Times New Roman"/>
          <w:color w:val="000000"/>
          <w:szCs w:val="24"/>
          <w:shd w:val="clear" w:color="auto" w:fill="FFFFFF"/>
        </w:rPr>
        <w:t xml:space="preserve">представлена на </w:t>
      </w:r>
      <w:r>
        <w:rPr>
          <w:rFonts w:cs="Times New Roman"/>
          <w:color w:val="000000"/>
          <w:szCs w:val="24"/>
          <w:shd w:val="clear" w:color="auto" w:fill="FFFFFF"/>
        </w:rPr>
        <w:t>рисунк</w:t>
      </w:r>
      <w:r w:rsidR="00505188">
        <w:rPr>
          <w:rFonts w:cs="Times New Roman"/>
          <w:color w:val="000000"/>
          <w:szCs w:val="24"/>
          <w:shd w:val="clear" w:color="auto" w:fill="FFFFFF"/>
        </w:rPr>
        <w:t>е </w:t>
      </w:r>
      <w:r w:rsidR="00D244B1">
        <w:rPr>
          <w:rFonts w:cs="Times New Roman"/>
          <w:color w:val="000000"/>
          <w:szCs w:val="24"/>
          <w:shd w:val="clear" w:color="auto" w:fill="FFFFFF"/>
        </w:rPr>
        <w:t>1.</w:t>
      </w:r>
      <w:r>
        <w:rPr>
          <w:rFonts w:cs="Times New Roman"/>
          <w:color w:val="000000"/>
          <w:szCs w:val="24"/>
          <w:shd w:val="clear" w:color="auto" w:fill="FFFFFF"/>
        </w:rPr>
        <w:t>2</w:t>
      </w:r>
      <w:r w:rsidRPr="00460763">
        <w:rPr>
          <w:rFonts w:cs="Times New Roman"/>
          <w:color w:val="000000"/>
          <w:szCs w:val="24"/>
          <w:shd w:val="clear" w:color="auto" w:fill="FFFFFF"/>
        </w:rPr>
        <w:t>.</w:t>
      </w:r>
      <w:r w:rsidRPr="001B7BF8">
        <w:rPr>
          <w:rFonts w:cs="Times New Roman"/>
          <w:noProof/>
          <w:color w:val="000000"/>
          <w:szCs w:val="24"/>
          <w:shd w:val="clear" w:color="auto" w:fill="FFFFFF"/>
        </w:rPr>
        <w:t xml:space="preserve"> </w:t>
      </w:r>
    </w:p>
    <w:p w:rsidR="00D56A76" w:rsidRDefault="00D56A76" w:rsidP="00D56A76">
      <w:pPr>
        <w:keepNext/>
        <w:jc w:val="center"/>
      </w:pPr>
      <w:r>
        <w:rPr>
          <w:rFonts w:cs="Times New Roman"/>
          <w:noProof/>
          <w:color w:val="000000"/>
          <w:szCs w:val="24"/>
          <w:shd w:val="clear" w:color="auto" w:fill="FFFFFF"/>
        </w:rPr>
        <w:drawing>
          <wp:inline distT="0" distB="0" distL="0" distR="0" wp14:anchorId="212F7C45" wp14:editId="35BF1CC3">
            <wp:extent cx="2338949" cy="2561371"/>
            <wp:effectExtent l="0" t="0" r="0" b="0"/>
            <wp:docPr id="15" name="Рисунок 15" descr="C:\Users\v3.kozlov\Desktop\200px-MVC-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3.kozlov\Desktop\200px-MVC-Proces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39049" cy="2561480"/>
                    </a:xfrm>
                    <a:prstGeom prst="rect">
                      <a:avLst/>
                    </a:prstGeom>
                    <a:noFill/>
                    <a:ln>
                      <a:noFill/>
                    </a:ln>
                  </pic:spPr>
                </pic:pic>
              </a:graphicData>
            </a:graphic>
          </wp:inline>
        </w:drawing>
      </w:r>
    </w:p>
    <w:p w:rsidR="00D56A76" w:rsidRPr="00D07AB9" w:rsidRDefault="00D56A76" w:rsidP="00505188">
      <w:pPr>
        <w:spacing w:after="240"/>
        <w:ind w:firstLine="0"/>
        <w:jc w:val="center"/>
        <w:rPr>
          <w:rFonts w:cs="Times New Roman"/>
          <w:szCs w:val="24"/>
        </w:rPr>
      </w:pPr>
      <w:r w:rsidRPr="001F493C">
        <w:rPr>
          <w:rFonts w:cs="Times New Roman"/>
          <w:szCs w:val="24"/>
        </w:rPr>
        <w:t>Рисунок</w:t>
      </w:r>
      <w:r w:rsidRPr="00D07AB9">
        <w:rPr>
          <w:rFonts w:cs="Times New Roman"/>
          <w:szCs w:val="24"/>
        </w:rPr>
        <w:t xml:space="preserve"> </w:t>
      </w:r>
      <w:r w:rsidR="00D244B1" w:rsidRPr="00D07AB9">
        <w:rPr>
          <w:rFonts w:cs="Times New Roman"/>
          <w:szCs w:val="24"/>
        </w:rPr>
        <w:t>1.</w:t>
      </w:r>
      <w:r w:rsidRPr="00D07AB9">
        <w:rPr>
          <w:rFonts w:cs="Times New Roman"/>
          <w:szCs w:val="24"/>
        </w:rPr>
        <w:t xml:space="preserve">2 – </w:t>
      </w:r>
      <w:r w:rsidRPr="001F493C">
        <w:rPr>
          <w:rFonts w:cs="Times New Roman"/>
          <w:color w:val="000000"/>
          <w:szCs w:val="24"/>
          <w:shd w:val="clear" w:color="auto" w:fill="F9F9F9"/>
        </w:rPr>
        <w:t>Концепция</w:t>
      </w:r>
      <w:r w:rsidRPr="00D07AB9">
        <w:rPr>
          <w:rFonts w:cs="Times New Roman"/>
          <w:color w:val="000000"/>
          <w:szCs w:val="24"/>
          <w:shd w:val="clear" w:color="auto" w:fill="F9F9F9"/>
        </w:rPr>
        <w:t xml:space="preserve"> </w:t>
      </w:r>
      <w:r w:rsidRPr="001F493C">
        <w:rPr>
          <w:rFonts w:cs="Times New Roman"/>
          <w:color w:val="000000"/>
          <w:szCs w:val="24"/>
          <w:shd w:val="clear" w:color="auto" w:fill="F9F9F9"/>
          <w:lang w:val="en-US"/>
        </w:rPr>
        <w:t>Model</w:t>
      </w:r>
      <w:r w:rsidRPr="00D07AB9">
        <w:rPr>
          <w:rFonts w:cs="Times New Roman"/>
          <w:color w:val="000000"/>
          <w:szCs w:val="24"/>
          <w:shd w:val="clear" w:color="auto" w:fill="F9F9F9"/>
        </w:rPr>
        <w:t>-</w:t>
      </w:r>
      <w:r w:rsidRPr="001F493C">
        <w:rPr>
          <w:rFonts w:cs="Times New Roman"/>
          <w:color w:val="000000"/>
          <w:szCs w:val="24"/>
          <w:shd w:val="clear" w:color="auto" w:fill="F9F9F9"/>
          <w:lang w:val="en-US"/>
        </w:rPr>
        <w:t>View</w:t>
      </w:r>
      <w:r w:rsidRPr="00D07AB9">
        <w:rPr>
          <w:rFonts w:cs="Times New Roman"/>
          <w:color w:val="000000"/>
          <w:szCs w:val="24"/>
          <w:shd w:val="clear" w:color="auto" w:fill="F9F9F9"/>
        </w:rPr>
        <w:t>-</w:t>
      </w:r>
      <w:r w:rsidRPr="001F493C">
        <w:rPr>
          <w:rFonts w:cs="Times New Roman"/>
          <w:color w:val="000000"/>
          <w:szCs w:val="24"/>
          <w:shd w:val="clear" w:color="auto" w:fill="F9F9F9"/>
          <w:lang w:val="en-US"/>
        </w:rPr>
        <w:t>Controller</w:t>
      </w:r>
    </w:p>
    <w:p w:rsidR="00C42AF0" w:rsidRPr="00905A25" w:rsidRDefault="00C42AF0" w:rsidP="00C42AF0">
      <w:pPr>
        <w:rPr>
          <w:shd w:val="clear" w:color="auto" w:fill="FFFFFF"/>
        </w:rPr>
      </w:pPr>
      <w:proofErr w:type="spellStart"/>
      <w:r>
        <w:rPr>
          <w:shd w:val="clear" w:color="auto" w:fill="FFFFFF"/>
        </w:rPr>
        <w:t>Yii</w:t>
      </w:r>
      <w:proofErr w:type="spellEnd"/>
      <w:r>
        <w:rPr>
          <w:shd w:val="clear" w:color="auto" w:fill="FFFFFF"/>
        </w:rPr>
        <w:t xml:space="preserve"> </w:t>
      </w:r>
      <w:r w:rsidR="00505188">
        <w:rPr>
          <w:shd w:val="clear" w:color="auto" w:fill="FFFFFF"/>
        </w:rPr>
        <w:t>–</w:t>
      </w:r>
      <w:r>
        <w:rPr>
          <w:shd w:val="clear" w:color="auto" w:fill="FFFFFF"/>
        </w:rPr>
        <w:t xml:space="preserve"> это,</w:t>
      </w:r>
      <w:r w:rsidRPr="006A637D">
        <w:rPr>
          <w:shd w:val="clear" w:color="auto" w:fill="FFFFFF"/>
        </w:rPr>
        <w:t xml:space="preserve"> </w:t>
      </w:r>
      <w:r>
        <w:rPr>
          <w:shd w:val="clear" w:color="auto" w:fill="FFFFFF"/>
        </w:rPr>
        <w:t xml:space="preserve">как и </w:t>
      </w:r>
      <w:proofErr w:type="spellStart"/>
      <w:proofErr w:type="gramStart"/>
      <w:r>
        <w:rPr>
          <w:shd w:val="clear" w:color="auto" w:fill="FFFFFF"/>
          <w:lang w:val="en-US"/>
        </w:rPr>
        <w:t>Agavi</w:t>
      </w:r>
      <w:proofErr w:type="spellEnd"/>
      <w:r w:rsidRPr="006A637D">
        <w:rPr>
          <w:shd w:val="clear" w:color="auto" w:fill="FFFFFF"/>
        </w:rPr>
        <w:t xml:space="preserve">, </w:t>
      </w:r>
      <w:r>
        <w:rPr>
          <w:shd w:val="clear" w:color="auto" w:fill="FFFFFF"/>
        </w:rPr>
        <w:t xml:space="preserve"> высокоэффективный</w:t>
      </w:r>
      <w:proofErr w:type="gramEnd"/>
      <w:r>
        <w:rPr>
          <w:shd w:val="clear" w:color="auto" w:fill="FFFFFF"/>
        </w:rPr>
        <w:t xml:space="preserve"> основанный на компонентной структуре </w:t>
      </w:r>
      <w:r w:rsidR="004167CA">
        <w:rPr>
          <w:shd w:val="clear" w:color="auto" w:fill="FFFFFF"/>
        </w:rPr>
        <w:t>PHP</w:t>
      </w:r>
      <w:r>
        <w:rPr>
          <w:shd w:val="clear" w:color="auto" w:fill="FFFFFF"/>
        </w:rPr>
        <w:t>-</w:t>
      </w:r>
      <w:proofErr w:type="spellStart"/>
      <w:r>
        <w:rPr>
          <w:shd w:val="clear" w:color="auto" w:fill="FFFFFF"/>
        </w:rPr>
        <w:t>фреймворк</w:t>
      </w:r>
      <w:proofErr w:type="spellEnd"/>
      <w:r>
        <w:rPr>
          <w:shd w:val="clear" w:color="auto" w:fill="FFFFFF"/>
        </w:rPr>
        <w:t xml:space="preserve"> для разработки масштабных </w:t>
      </w:r>
      <w:proofErr w:type="spellStart"/>
      <w:r w:rsidR="00BC5DF5">
        <w:rPr>
          <w:shd w:val="clear" w:color="auto" w:fill="FFFFFF"/>
        </w:rPr>
        <w:t>web</w:t>
      </w:r>
      <w:proofErr w:type="spellEnd"/>
      <w:r w:rsidR="00BC5DF5">
        <w:rPr>
          <w:shd w:val="clear" w:color="auto" w:fill="FFFFFF"/>
        </w:rPr>
        <w:t>-</w:t>
      </w:r>
      <w:r>
        <w:rPr>
          <w:shd w:val="clear" w:color="auto" w:fill="FFFFFF"/>
        </w:rPr>
        <w:t>приложений</w:t>
      </w:r>
      <w:r w:rsidR="00760B7B" w:rsidRPr="00892110">
        <w:rPr>
          <w:shd w:val="clear" w:color="auto" w:fill="FFFFFF"/>
        </w:rPr>
        <w:t>,</w:t>
      </w:r>
      <w:r w:rsidR="00892110">
        <w:rPr>
          <w:shd w:val="clear" w:color="auto" w:fill="FFFFFF"/>
        </w:rPr>
        <w:t xml:space="preserve"> поддерживающий</w:t>
      </w:r>
      <w:r w:rsidR="00D56A76">
        <w:rPr>
          <w:shd w:val="clear" w:color="auto" w:fill="FFFFFF"/>
        </w:rPr>
        <w:t xml:space="preserve"> структуру </w:t>
      </w:r>
      <w:r w:rsidR="00D56A76">
        <w:rPr>
          <w:shd w:val="clear" w:color="auto" w:fill="FFFFFF"/>
          <w:lang w:val="en-US"/>
        </w:rPr>
        <w:t>MVC</w:t>
      </w:r>
      <w:r>
        <w:rPr>
          <w:shd w:val="clear" w:color="auto" w:fill="FFFFFF"/>
        </w:rPr>
        <w:t xml:space="preserve">. Он позволяет максимально применить концепцию повторного использования кода и может существенно ускорить процесс </w:t>
      </w:r>
      <w:proofErr w:type="spellStart"/>
      <w:r w:rsidR="00BC5DF5">
        <w:rPr>
          <w:shd w:val="clear" w:color="auto" w:fill="FFFFFF"/>
        </w:rPr>
        <w:t>web</w:t>
      </w:r>
      <w:proofErr w:type="spellEnd"/>
      <w:r w:rsidR="00BC5DF5">
        <w:rPr>
          <w:shd w:val="clear" w:color="auto" w:fill="FFFFFF"/>
        </w:rPr>
        <w:t>-</w:t>
      </w:r>
      <w:r>
        <w:rPr>
          <w:shd w:val="clear" w:color="auto" w:fill="FFFFFF"/>
        </w:rPr>
        <w:t xml:space="preserve">разработки. Название </w:t>
      </w:r>
      <w:proofErr w:type="spellStart"/>
      <w:r>
        <w:rPr>
          <w:shd w:val="clear" w:color="auto" w:fill="FFFFFF"/>
        </w:rPr>
        <w:t>Yii</w:t>
      </w:r>
      <w:proofErr w:type="spellEnd"/>
      <w:r>
        <w:rPr>
          <w:shd w:val="clear" w:color="auto" w:fill="FFFFFF"/>
        </w:rPr>
        <w:t xml:space="preserve"> означает простой (</w:t>
      </w:r>
      <w:proofErr w:type="spellStart"/>
      <w:r>
        <w:rPr>
          <w:shd w:val="clear" w:color="auto" w:fill="FFFFFF"/>
        </w:rPr>
        <w:t>easy</w:t>
      </w:r>
      <w:proofErr w:type="spellEnd"/>
      <w:r>
        <w:rPr>
          <w:shd w:val="clear" w:color="auto" w:fill="FFFFFF"/>
        </w:rPr>
        <w:t>), эффективный (</w:t>
      </w:r>
      <w:proofErr w:type="spellStart"/>
      <w:r>
        <w:rPr>
          <w:shd w:val="clear" w:color="auto" w:fill="FFFFFF"/>
        </w:rPr>
        <w:t>efficient</w:t>
      </w:r>
      <w:proofErr w:type="spellEnd"/>
      <w:r>
        <w:rPr>
          <w:shd w:val="clear" w:color="auto" w:fill="FFFFFF"/>
        </w:rPr>
        <w:t>) и расширяемый (</w:t>
      </w:r>
      <w:proofErr w:type="spellStart"/>
      <w:r>
        <w:rPr>
          <w:shd w:val="clear" w:color="auto" w:fill="FFFFFF"/>
        </w:rPr>
        <w:t>extensible</w:t>
      </w:r>
      <w:proofErr w:type="spellEnd"/>
      <w:r>
        <w:rPr>
          <w:shd w:val="clear" w:color="auto" w:fill="FFFFFF"/>
        </w:rPr>
        <w:t>).</w:t>
      </w:r>
    </w:p>
    <w:p w:rsidR="00C42AF0" w:rsidRPr="001F493C" w:rsidRDefault="00C42AF0" w:rsidP="00C42AF0">
      <w:pPr>
        <w:rPr>
          <w:rFonts w:cs="Times New Roman"/>
          <w:szCs w:val="24"/>
        </w:rPr>
      </w:pPr>
      <w:proofErr w:type="spellStart"/>
      <w:r w:rsidRPr="001F493C">
        <w:rPr>
          <w:rStyle w:val="aff8"/>
          <w:rFonts w:cs="Times New Roman"/>
          <w:i w:val="0"/>
          <w:color w:val="111111"/>
          <w:szCs w:val="24"/>
          <w:bdr w:val="none" w:sz="0" w:space="0" w:color="auto" w:frame="1"/>
        </w:rPr>
        <w:t>Doctrine</w:t>
      </w:r>
      <w:proofErr w:type="spellEnd"/>
      <w:r w:rsidRPr="001F493C">
        <w:rPr>
          <w:rStyle w:val="aff8"/>
          <w:rFonts w:cs="Times New Roman"/>
          <w:i w:val="0"/>
          <w:color w:val="111111"/>
          <w:szCs w:val="24"/>
          <w:bdr w:val="none" w:sz="0" w:space="0" w:color="auto" w:frame="1"/>
        </w:rPr>
        <w:t xml:space="preserve"> 2</w:t>
      </w:r>
      <w:r w:rsidR="003475CC">
        <w:rPr>
          <w:rStyle w:val="aff8"/>
          <w:rFonts w:cs="Times New Roman"/>
          <w:i w:val="0"/>
          <w:color w:val="111111"/>
          <w:szCs w:val="24"/>
          <w:bdr w:val="none" w:sz="0" w:space="0" w:color="auto" w:frame="1"/>
        </w:rPr>
        <w:t xml:space="preserve"> </w:t>
      </w:r>
      <w:r w:rsidRPr="00C9176B">
        <w:rPr>
          <w:rFonts w:cs="Times New Roman"/>
          <w:szCs w:val="24"/>
        </w:rPr>
        <w:t>представляет собой хороший пример механизма объектно-реляционного отображения (ORM) для</w:t>
      </w:r>
      <w:r w:rsidRPr="00C9176B">
        <w:rPr>
          <w:rStyle w:val="apple-converted-space"/>
          <w:rFonts w:cs="Times New Roman"/>
          <w:color w:val="111111"/>
          <w:szCs w:val="24"/>
        </w:rPr>
        <w:t> </w:t>
      </w:r>
      <w:r w:rsidR="004167CA">
        <w:rPr>
          <w:rStyle w:val="aff8"/>
          <w:rFonts w:cs="Times New Roman"/>
          <w:color w:val="111111"/>
          <w:szCs w:val="24"/>
          <w:bdr w:val="none" w:sz="0" w:space="0" w:color="auto" w:frame="1"/>
        </w:rPr>
        <w:t>PHP</w:t>
      </w:r>
      <w:r w:rsidRPr="00C9176B">
        <w:rPr>
          <w:rStyle w:val="aff8"/>
          <w:rFonts w:cs="Times New Roman"/>
          <w:color w:val="111111"/>
          <w:szCs w:val="24"/>
          <w:bdr w:val="none" w:sz="0" w:space="0" w:color="auto" w:frame="1"/>
        </w:rPr>
        <w:t xml:space="preserve"> 5.3+</w:t>
      </w:r>
      <w:r w:rsidRPr="00C9176B">
        <w:rPr>
          <w:rFonts w:cs="Times New Roman"/>
          <w:szCs w:val="24"/>
        </w:rPr>
        <w:t>, позволяющий работать с базой данных максимально прозрачно, где в качестве промежуточного слоя используются обычные объекты</w:t>
      </w:r>
      <w:r w:rsidRPr="00C9176B">
        <w:rPr>
          <w:rStyle w:val="apple-converted-space"/>
          <w:rFonts w:cs="Times New Roman"/>
          <w:color w:val="111111"/>
          <w:szCs w:val="24"/>
        </w:rPr>
        <w:t> </w:t>
      </w:r>
      <w:r w:rsidR="004167CA">
        <w:rPr>
          <w:rStyle w:val="aff8"/>
          <w:rFonts w:cs="Times New Roman"/>
          <w:color w:val="111111"/>
          <w:szCs w:val="24"/>
          <w:bdr w:val="none" w:sz="0" w:space="0" w:color="auto" w:frame="1"/>
        </w:rPr>
        <w:t>PHP</w:t>
      </w:r>
      <w:r w:rsidRPr="00C9176B">
        <w:rPr>
          <w:rFonts w:cs="Times New Roman"/>
          <w:szCs w:val="24"/>
        </w:rPr>
        <w:t>. В качестве основы используется мощный слой абстракции от базы данных (</w:t>
      </w:r>
      <w:r w:rsidRPr="00C9176B">
        <w:rPr>
          <w:rStyle w:val="aff8"/>
          <w:rFonts w:cs="Times New Roman"/>
          <w:color w:val="111111"/>
          <w:szCs w:val="24"/>
          <w:bdr w:val="none" w:sz="0" w:space="0" w:color="auto" w:frame="1"/>
        </w:rPr>
        <w:t>DBAL</w:t>
      </w:r>
      <w:r w:rsidRPr="00C9176B">
        <w:rPr>
          <w:rFonts w:cs="Times New Roman"/>
          <w:szCs w:val="24"/>
        </w:rPr>
        <w:t>). Основная задача</w:t>
      </w:r>
      <w:r w:rsidRPr="00C9176B">
        <w:rPr>
          <w:rStyle w:val="apple-converted-space"/>
          <w:rFonts w:cs="Times New Roman"/>
          <w:color w:val="111111"/>
          <w:szCs w:val="24"/>
        </w:rPr>
        <w:t> </w:t>
      </w:r>
      <w:r w:rsidRPr="001F493C">
        <w:rPr>
          <w:rStyle w:val="aff8"/>
          <w:rFonts w:cs="Times New Roman"/>
          <w:i w:val="0"/>
          <w:color w:val="111111"/>
          <w:szCs w:val="24"/>
          <w:bdr w:val="none" w:sz="0" w:space="0" w:color="auto" w:frame="1"/>
        </w:rPr>
        <w:t>ORM</w:t>
      </w:r>
      <w:r w:rsidRPr="001F493C">
        <w:rPr>
          <w:rFonts w:cs="Times New Roman"/>
          <w:szCs w:val="24"/>
        </w:rPr>
        <w:t> </w:t>
      </w:r>
      <w:r>
        <w:rPr>
          <w:rFonts w:cs="Times New Roman"/>
          <w:szCs w:val="24"/>
        </w:rPr>
        <w:t>–</w:t>
      </w:r>
      <w:r w:rsidRPr="001F493C">
        <w:rPr>
          <w:rFonts w:cs="Times New Roman"/>
          <w:szCs w:val="24"/>
        </w:rPr>
        <w:t xml:space="preserve"> связать две концепции: объекты</w:t>
      </w:r>
      <w:r w:rsidRPr="001F493C">
        <w:rPr>
          <w:rStyle w:val="apple-converted-space"/>
          <w:rFonts w:cs="Times New Roman"/>
          <w:color w:val="111111"/>
          <w:szCs w:val="24"/>
        </w:rPr>
        <w:t> </w:t>
      </w:r>
      <w:r w:rsidR="004167CA">
        <w:rPr>
          <w:rStyle w:val="aff8"/>
          <w:rFonts w:cs="Times New Roman"/>
          <w:i w:val="0"/>
          <w:color w:val="111111"/>
          <w:szCs w:val="24"/>
          <w:bdr w:val="none" w:sz="0" w:space="0" w:color="auto" w:frame="1"/>
        </w:rPr>
        <w:t>PHP</w:t>
      </w:r>
      <w:r w:rsidRPr="001F493C">
        <w:rPr>
          <w:rFonts w:cs="Times New Roman"/>
          <w:szCs w:val="24"/>
        </w:rPr>
        <w:t> и записи в реляционной базе данных</w:t>
      </w:r>
      <w:r w:rsidR="001D3EF0" w:rsidRPr="001D3EF0">
        <w:rPr>
          <w:rFonts w:cs="Times New Roman"/>
          <w:szCs w:val="24"/>
        </w:rPr>
        <w:t>[</w:t>
      </w:r>
      <w:r w:rsidR="00593922">
        <w:rPr>
          <w:rFonts w:cs="Times New Roman"/>
          <w:szCs w:val="24"/>
        </w:rPr>
        <w:t>1</w:t>
      </w:r>
      <w:r w:rsidR="00593922" w:rsidRPr="00593922">
        <w:rPr>
          <w:rFonts w:cs="Times New Roman"/>
          <w:szCs w:val="24"/>
        </w:rPr>
        <w:t>6</w:t>
      </w:r>
      <w:r w:rsidR="001D3EF0" w:rsidRPr="001D3EF0">
        <w:rPr>
          <w:rFonts w:cs="Times New Roman"/>
          <w:szCs w:val="24"/>
        </w:rPr>
        <w:t>]</w:t>
      </w:r>
      <w:r w:rsidRPr="001F493C">
        <w:rPr>
          <w:rFonts w:cs="Times New Roman"/>
          <w:szCs w:val="24"/>
        </w:rPr>
        <w:t>.</w:t>
      </w:r>
    </w:p>
    <w:p w:rsidR="00C42AF0" w:rsidRPr="00D34E58" w:rsidRDefault="00C42AF0" w:rsidP="00C42AF0">
      <w:pPr>
        <w:rPr>
          <w:rFonts w:cs="Times New Roman"/>
          <w:szCs w:val="24"/>
        </w:rPr>
      </w:pPr>
      <w:r w:rsidRPr="001F493C">
        <w:rPr>
          <w:rFonts w:cs="Times New Roman"/>
          <w:szCs w:val="24"/>
        </w:rPr>
        <w:t xml:space="preserve">Одна из ключевых особенностей </w:t>
      </w:r>
      <w:proofErr w:type="spellStart"/>
      <w:r w:rsidRPr="001F493C">
        <w:rPr>
          <w:rFonts w:cs="Times New Roman"/>
          <w:szCs w:val="24"/>
        </w:rPr>
        <w:t>Doctrine</w:t>
      </w:r>
      <w:proofErr w:type="spellEnd"/>
      <w:r w:rsidRPr="001F493C">
        <w:rPr>
          <w:rFonts w:cs="Times New Roman"/>
          <w:szCs w:val="24"/>
        </w:rPr>
        <w:t xml:space="preserve"> </w:t>
      </w:r>
      <w:r>
        <w:rPr>
          <w:rFonts w:cs="Times New Roman"/>
          <w:szCs w:val="24"/>
        </w:rPr>
        <w:t>–</w:t>
      </w:r>
      <w:r w:rsidRPr="001F493C">
        <w:rPr>
          <w:rFonts w:cs="Times New Roman"/>
          <w:szCs w:val="24"/>
        </w:rPr>
        <w:t xml:space="preserve"> возможность написания запросов на собственном объектно-ориентированном языке, чем-то напоминающим SQL, называемым</w:t>
      </w:r>
      <w:r w:rsidR="003475CC">
        <w:rPr>
          <w:rFonts w:cs="Times New Roman"/>
          <w:szCs w:val="24"/>
        </w:rPr>
        <w:t xml:space="preserve"> </w:t>
      </w:r>
      <w:proofErr w:type="spellStart"/>
      <w:r w:rsidRPr="001F493C">
        <w:rPr>
          <w:rStyle w:val="aff8"/>
          <w:rFonts w:cs="Times New Roman"/>
          <w:i w:val="0"/>
          <w:color w:val="111111"/>
          <w:szCs w:val="24"/>
          <w:bdr w:val="none" w:sz="0" w:space="0" w:color="auto" w:frame="1"/>
        </w:rPr>
        <w:t>Doctrine</w:t>
      </w:r>
      <w:proofErr w:type="spellEnd"/>
      <w:r w:rsidRPr="001F493C">
        <w:rPr>
          <w:rStyle w:val="aff8"/>
          <w:rFonts w:cs="Times New Roman"/>
          <w:i w:val="0"/>
          <w:color w:val="111111"/>
          <w:szCs w:val="24"/>
          <w:bdr w:val="none" w:sz="0" w:space="0" w:color="auto" w:frame="1"/>
        </w:rPr>
        <w:t xml:space="preserve"> </w:t>
      </w:r>
      <w:proofErr w:type="spellStart"/>
      <w:r w:rsidRPr="001F493C">
        <w:rPr>
          <w:rStyle w:val="aff8"/>
          <w:rFonts w:cs="Times New Roman"/>
          <w:i w:val="0"/>
          <w:color w:val="111111"/>
          <w:szCs w:val="24"/>
          <w:bdr w:val="none" w:sz="0" w:space="0" w:color="auto" w:frame="1"/>
        </w:rPr>
        <w:t>Query</w:t>
      </w:r>
      <w:proofErr w:type="spellEnd"/>
      <w:r w:rsidRPr="001F493C">
        <w:rPr>
          <w:rStyle w:val="aff8"/>
          <w:rFonts w:cs="Times New Roman"/>
          <w:i w:val="0"/>
          <w:color w:val="111111"/>
          <w:szCs w:val="24"/>
          <w:bdr w:val="none" w:sz="0" w:space="0" w:color="auto" w:frame="1"/>
        </w:rPr>
        <w:t xml:space="preserve"> </w:t>
      </w:r>
      <w:proofErr w:type="spellStart"/>
      <w:r w:rsidRPr="001F493C">
        <w:rPr>
          <w:rStyle w:val="aff8"/>
          <w:rFonts w:cs="Times New Roman"/>
          <w:i w:val="0"/>
          <w:color w:val="111111"/>
          <w:szCs w:val="24"/>
          <w:bdr w:val="none" w:sz="0" w:space="0" w:color="auto" w:frame="1"/>
        </w:rPr>
        <w:t>Language</w:t>
      </w:r>
      <w:proofErr w:type="spellEnd"/>
      <w:r w:rsidRPr="001F493C">
        <w:rPr>
          <w:rStyle w:val="aff8"/>
          <w:rFonts w:cs="Times New Roman"/>
          <w:i w:val="0"/>
          <w:color w:val="111111"/>
          <w:szCs w:val="24"/>
          <w:bdr w:val="none" w:sz="0" w:space="0" w:color="auto" w:frame="1"/>
        </w:rPr>
        <w:t xml:space="preserve"> (DQL)</w:t>
      </w:r>
      <w:r w:rsidRPr="001F493C">
        <w:rPr>
          <w:rFonts w:cs="Times New Roman"/>
          <w:szCs w:val="24"/>
        </w:rPr>
        <w:t>, созданным под вдохновением от</w:t>
      </w:r>
      <w:r w:rsidR="003475CC">
        <w:rPr>
          <w:rFonts w:cs="Times New Roman"/>
          <w:szCs w:val="24"/>
        </w:rPr>
        <w:t xml:space="preserve"> </w:t>
      </w:r>
      <w:proofErr w:type="spellStart"/>
      <w:r w:rsidRPr="001F493C">
        <w:rPr>
          <w:rStyle w:val="aff8"/>
          <w:rFonts w:cs="Times New Roman"/>
          <w:i w:val="0"/>
          <w:color w:val="111111"/>
          <w:szCs w:val="24"/>
          <w:bdr w:val="none" w:sz="0" w:space="0" w:color="auto" w:frame="1"/>
        </w:rPr>
        <w:t>Hibernates</w:t>
      </w:r>
      <w:proofErr w:type="spellEnd"/>
      <w:r w:rsidRPr="001F493C">
        <w:rPr>
          <w:rStyle w:val="aff8"/>
          <w:rFonts w:cs="Times New Roman"/>
          <w:i w:val="0"/>
          <w:color w:val="111111"/>
          <w:szCs w:val="24"/>
          <w:bdr w:val="none" w:sz="0" w:space="0" w:color="auto" w:frame="1"/>
        </w:rPr>
        <w:t xml:space="preserve"> HQL</w:t>
      </w:r>
      <w:r w:rsidRPr="001F493C">
        <w:rPr>
          <w:rFonts w:cs="Times New Roman"/>
          <w:szCs w:val="24"/>
        </w:rPr>
        <w:t>. Помимо небольших отличий от</w:t>
      </w:r>
      <w:r w:rsidR="003475CC">
        <w:rPr>
          <w:rFonts w:cs="Times New Roman"/>
          <w:szCs w:val="24"/>
        </w:rPr>
        <w:t xml:space="preserve"> </w:t>
      </w:r>
      <w:r w:rsidRPr="001F493C">
        <w:rPr>
          <w:rStyle w:val="aff8"/>
          <w:rFonts w:cs="Times New Roman"/>
          <w:i w:val="0"/>
          <w:color w:val="111111"/>
          <w:szCs w:val="24"/>
          <w:bdr w:val="none" w:sz="0" w:space="0" w:color="auto" w:frame="1"/>
        </w:rPr>
        <w:t>SQL</w:t>
      </w:r>
      <w:r w:rsidRPr="001F493C">
        <w:rPr>
          <w:rFonts w:cs="Times New Roman"/>
          <w:szCs w:val="24"/>
        </w:rPr>
        <w:t>, он позволяет значительно усилить степень абстракции между объектами и строками базы данных, что позволяет создавать мощные и гибкие запросы, при этом сохраняя целостность</w:t>
      </w:r>
      <w:r w:rsidR="00C41704" w:rsidRPr="00C41704">
        <w:rPr>
          <w:rFonts w:cs="Times New Roman"/>
          <w:szCs w:val="24"/>
        </w:rPr>
        <w:t xml:space="preserve"> </w:t>
      </w:r>
      <w:r w:rsidR="00C41704" w:rsidRPr="001D3EF0">
        <w:rPr>
          <w:rFonts w:cs="Times New Roman"/>
          <w:szCs w:val="24"/>
        </w:rPr>
        <w:t>[</w:t>
      </w:r>
      <w:r w:rsidR="00593922">
        <w:rPr>
          <w:rFonts w:cs="Times New Roman"/>
          <w:szCs w:val="24"/>
        </w:rPr>
        <w:t>1</w:t>
      </w:r>
      <w:r w:rsidR="00593922" w:rsidRPr="00593922">
        <w:rPr>
          <w:rFonts w:cs="Times New Roman"/>
          <w:szCs w:val="24"/>
        </w:rPr>
        <w:t>6</w:t>
      </w:r>
      <w:r w:rsidR="00C41704" w:rsidRPr="001D3EF0">
        <w:rPr>
          <w:rFonts w:cs="Times New Roman"/>
          <w:szCs w:val="24"/>
        </w:rPr>
        <w:t>]</w:t>
      </w:r>
      <w:r w:rsidR="00C41704" w:rsidRPr="001F493C">
        <w:rPr>
          <w:rFonts w:cs="Times New Roman"/>
          <w:szCs w:val="24"/>
        </w:rPr>
        <w:t>.</w:t>
      </w:r>
    </w:p>
    <w:p w:rsidR="00E643B1" w:rsidRDefault="00C42AF0" w:rsidP="00C42AF0">
      <w:pPr>
        <w:rPr>
          <w:rFonts w:cs="Times New Roman"/>
          <w:szCs w:val="24"/>
        </w:rPr>
      </w:pPr>
      <w:r>
        <w:rPr>
          <w:rFonts w:cs="Times New Roman"/>
          <w:szCs w:val="24"/>
        </w:rPr>
        <w:lastRenderedPageBreak/>
        <w:t xml:space="preserve">Основные сравнительные характеристики </w:t>
      </w:r>
      <w:proofErr w:type="spellStart"/>
      <w:r>
        <w:rPr>
          <w:rFonts w:cs="Times New Roman"/>
          <w:szCs w:val="24"/>
          <w:lang w:val="en-US"/>
        </w:rPr>
        <w:t>Agavi</w:t>
      </w:r>
      <w:proofErr w:type="spellEnd"/>
      <w:r w:rsidRPr="002D209E">
        <w:rPr>
          <w:rFonts w:cs="Times New Roman"/>
          <w:szCs w:val="24"/>
        </w:rPr>
        <w:t xml:space="preserve"> </w:t>
      </w:r>
      <w:r>
        <w:rPr>
          <w:rFonts w:cs="Times New Roman"/>
          <w:szCs w:val="24"/>
        </w:rPr>
        <w:t xml:space="preserve">и </w:t>
      </w:r>
      <w:proofErr w:type="spellStart"/>
      <w:r>
        <w:rPr>
          <w:rFonts w:cs="Times New Roman"/>
          <w:szCs w:val="24"/>
          <w:lang w:val="en-US"/>
        </w:rPr>
        <w:t>Yii</w:t>
      </w:r>
      <w:proofErr w:type="spellEnd"/>
      <w:r w:rsidRPr="002D209E">
        <w:rPr>
          <w:rFonts w:cs="Times New Roman"/>
          <w:szCs w:val="24"/>
        </w:rPr>
        <w:t xml:space="preserve"> </w:t>
      </w:r>
      <w:r>
        <w:rPr>
          <w:rFonts w:cs="Times New Roman"/>
          <w:szCs w:val="24"/>
        </w:rPr>
        <w:t xml:space="preserve">приведены в таблице </w:t>
      </w:r>
      <w:r w:rsidR="00825F60">
        <w:rPr>
          <w:rFonts w:cs="Times New Roman"/>
          <w:szCs w:val="24"/>
        </w:rPr>
        <w:t>1</w:t>
      </w:r>
      <w:r w:rsidR="00E643B1">
        <w:rPr>
          <w:rFonts w:cs="Times New Roman"/>
          <w:szCs w:val="24"/>
        </w:rPr>
        <w:t>.</w:t>
      </w:r>
      <w:r>
        <w:rPr>
          <w:rFonts w:cs="Times New Roman"/>
          <w:szCs w:val="24"/>
        </w:rPr>
        <w:t>2.</w:t>
      </w:r>
    </w:p>
    <w:p w:rsidR="00C42AF0" w:rsidRPr="00D244B1" w:rsidRDefault="00C42AF0" w:rsidP="009E23A2">
      <w:pPr>
        <w:pStyle w:val="af6"/>
      </w:pPr>
      <w:r w:rsidRPr="00D244B1">
        <w:t xml:space="preserve">Таблица </w:t>
      </w:r>
      <w:proofErr w:type="gramStart"/>
      <w:r w:rsidR="00825F60">
        <w:t>1</w:t>
      </w:r>
      <w:r w:rsidR="00E643B1" w:rsidRPr="00D244B1">
        <w:t>.</w:t>
      </w:r>
      <w:r w:rsidRPr="00D244B1">
        <w:t>2  –</w:t>
      </w:r>
      <w:proofErr w:type="gramEnd"/>
      <w:r w:rsidRPr="00D244B1">
        <w:t xml:space="preserve"> Основные характеристики каркасов </w:t>
      </w:r>
      <w:proofErr w:type="spellStart"/>
      <w:r w:rsidRPr="00D244B1">
        <w:t>web</w:t>
      </w:r>
      <w:proofErr w:type="spellEnd"/>
      <w:r w:rsidRPr="00D244B1">
        <w:t>-приложений</w:t>
      </w:r>
    </w:p>
    <w:tbl>
      <w:tblPr>
        <w:tblStyle w:val="af"/>
        <w:tblW w:w="5000" w:type="pct"/>
        <w:tblLook w:val="04A0" w:firstRow="1" w:lastRow="0" w:firstColumn="1" w:lastColumn="0" w:noHBand="0" w:noVBand="1"/>
      </w:tblPr>
      <w:tblGrid>
        <w:gridCol w:w="2954"/>
        <w:gridCol w:w="3507"/>
        <w:gridCol w:w="3507"/>
      </w:tblGrid>
      <w:tr w:rsidR="00C42AF0" w:rsidRPr="009E23A2" w:rsidTr="003475CC">
        <w:tc>
          <w:tcPr>
            <w:tcW w:w="1482" w:type="pct"/>
          </w:tcPr>
          <w:p w:rsidR="00C42AF0" w:rsidRPr="009E23A2" w:rsidRDefault="00C42AF0" w:rsidP="003E7914">
            <w:pPr>
              <w:ind w:firstLine="0"/>
              <w:rPr>
                <w:rFonts w:ascii="Times New Roman" w:hAnsi="Times New Roman" w:cs="Times New Roman"/>
                <w:b/>
                <w:sz w:val="24"/>
                <w:szCs w:val="24"/>
              </w:rPr>
            </w:pPr>
            <w:r w:rsidRPr="009E23A2">
              <w:rPr>
                <w:rFonts w:ascii="Times New Roman" w:hAnsi="Times New Roman" w:cs="Times New Roman"/>
                <w:b/>
                <w:sz w:val="24"/>
                <w:szCs w:val="24"/>
              </w:rPr>
              <w:t>Характеристика</w:t>
            </w:r>
          </w:p>
        </w:tc>
        <w:tc>
          <w:tcPr>
            <w:tcW w:w="1759" w:type="pct"/>
          </w:tcPr>
          <w:p w:rsidR="00C42AF0" w:rsidRPr="009E23A2" w:rsidRDefault="00C42AF0" w:rsidP="003E7914">
            <w:pPr>
              <w:ind w:firstLine="0"/>
              <w:rPr>
                <w:rFonts w:ascii="Times New Roman" w:hAnsi="Times New Roman" w:cs="Times New Roman"/>
                <w:b/>
                <w:sz w:val="24"/>
                <w:szCs w:val="24"/>
                <w:lang w:val="en-US"/>
              </w:rPr>
            </w:pPr>
            <w:proofErr w:type="spellStart"/>
            <w:r w:rsidRPr="009E23A2">
              <w:rPr>
                <w:rFonts w:ascii="Times New Roman" w:hAnsi="Times New Roman" w:cs="Times New Roman"/>
                <w:b/>
                <w:sz w:val="24"/>
                <w:szCs w:val="24"/>
                <w:lang w:val="en-US"/>
              </w:rPr>
              <w:t>Agavi</w:t>
            </w:r>
            <w:proofErr w:type="spellEnd"/>
            <w:r w:rsidRPr="009E23A2">
              <w:rPr>
                <w:rFonts w:ascii="Times New Roman" w:hAnsi="Times New Roman" w:cs="Times New Roman"/>
                <w:b/>
                <w:sz w:val="24"/>
                <w:szCs w:val="24"/>
              </w:rPr>
              <w:t xml:space="preserve"> </w:t>
            </w:r>
            <w:r w:rsidRPr="009E23A2">
              <w:rPr>
                <w:rFonts w:ascii="Times New Roman" w:hAnsi="Times New Roman" w:cs="Times New Roman"/>
                <w:b/>
                <w:sz w:val="24"/>
                <w:szCs w:val="24"/>
                <w:lang w:val="en-US"/>
              </w:rPr>
              <w:t>framework</w:t>
            </w:r>
          </w:p>
        </w:tc>
        <w:tc>
          <w:tcPr>
            <w:tcW w:w="1759" w:type="pct"/>
          </w:tcPr>
          <w:p w:rsidR="00C42AF0" w:rsidRPr="009E23A2" w:rsidRDefault="00C42AF0" w:rsidP="003E7914">
            <w:pPr>
              <w:ind w:firstLine="0"/>
              <w:rPr>
                <w:rFonts w:ascii="Times New Roman" w:hAnsi="Times New Roman" w:cs="Times New Roman"/>
                <w:b/>
                <w:sz w:val="24"/>
                <w:szCs w:val="24"/>
              </w:rPr>
            </w:pPr>
            <w:proofErr w:type="spellStart"/>
            <w:r w:rsidRPr="009E23A2">
              <w:rPr>
                <w:rFonts w:ascii="Times New Roman" w:hAnsi="Times New Roman" w:cs="Times New Roman"/>
                <w:b/>
                <w:sz w:val="24"/>
                <w:szCs w:val="24"/>
                <w:lang w:val="en-US"/>
              </w:rPr>
              <w:t>Yii</w:t>
            </w:r>
            <w:proofErr w:type="spellEnd"/>
            <w:r w:rsidRPr="009E23A2">
              <w:rPr>
                <w:rFonts w:ascii="Times New Roman" w:hAnsi="Times New Roman" w:cs="Times New Roman"/>
                <w:b/>
                <w:sz w:val="24"/>
                <w:szCs w:val="24"/>
                <w:lang w:val="en-US"/>
              </w:rPr>
              <w:t xml:space="preserve"> framework</w:t>
            </w:r>
          </w:p>
        </w:tc>
      </w:tr>
      <w:tr w:rsidR="00C42AF0" w:rsidRPr="00833E51" w:rsidTr="003475CC">
        <w:tc>
          <w:tcPr>
            <w:tcW w:w="1482" w:type="pct"/>
          </w:tcPr>
          <w:p w:rsidR="00C42AF0" w:rsidRPr="00833E51" w:rsidRDefault="00C42AF0" w:rsidP="003E7914">
            <w:pPr>
              <w:ind w:firstLine="0"/>
              <w:rPr>
                <w:rFonts w:ascii="Times New Roman" w:hAnsi="Times New Roman" w:cs="Times New Roman"/>
                <w:sz w:val="24"/>
                <w:szCs w:val="24"/>
              </w:rPr>
            </w:pPr>
            <w:r w:rsidRPr="00833E51">
              <w:rPr>
                <w:rFonts w:ascii="Times New Roman" w:hAnsi="Times New Roman" w:cs="Times New Roman"/>
                <w:sz w:val="24"/>
                <w:szCs w:val="24"/>
              </w:rPr>
              <w:t>Язык</w:t>
            </w:r>
          </w:p>
        </w:tc>
        <w:tc>
          <w:tcPr>
            <w:tcW w:w="1759" w:type="pct"/>
          </w:tcPr>
          <w:p w:rsidR="00C42AF0" w:rsidRPr="00833E51" w:rsidRDefault="004167CA" w:rsidP="003E7914">
            <w:pPr>
              <w:ind w:firstLine="0"/>
              <w:rPr>
                <w:rFonts w:ascii="Times New Roman" w:hAnsi="Times New Roman" w:cs="Times New Roman"/>
                <w:sz w:val="24"/>
                <w:szCs w:val="24"/>
                <w:lang w:val="en-US"/>
              </w:rPr>
            </w:pPr>
            <w:r>
              <w:rPr>
                <w:rFonts w:ascii="Times New Roman" w:hAnsi="Times New Roman" w:cs="Times New Roman"/>
                <w:sz w:val="24"/>
                <w:szCs w:val="24"/>
                <w:lang w:val="en-US"/>
              </w:rPr>
              <w:t>PHP</w:t>
            </w:r>
            <w:r w:rsidR="00C42AF0" w:rsidRPr="00833E51">
              <w:rPr>
                <w:rFonts w:ascii="Times New Roman" w:hAnsi="Times New Roman" w:cs="Times New Roman"/>
                <w:sz w:val="24"/>
                <w:szCs w:val="24"/>
              </w:rPr>
              <w:t>+</w:t>
            </w:r>
            <w:r w:rsidR="00C42AF0" w:rsidRPr="00833E51">
              <w:rPr>
                <w:rFonts w:ascii="Times New Roman" w:hAnsi="Times New Roman" w:cs="Times New Roman"/>
                <w:sz w:val="24"/>
                <w:szCs w:val="24"/>
                <w:lang w:val="en-US"/>
              </w:rPr>
              <w:t>JS</w:t>
            </w:r>
          </w:p>
        </w:tc>
        <w:tc>
          <w:tcPr>
            <w:tcW w:w="1759" w:type="pct"/>
          </w:tcPr>
          <w:p w:rsidR="00C42AF0" w:rsidRPr="00833E51" w:rsidRDefault="004167CA" w:rsidP="003E7914">
            <w:pPr>
              <w:ind w:firstLine="0"/>
              <w:rPr>
                <w:rFonts w:ascii="Times New Roman" w:hAnsi="Times New Roman" w:cs="Times New Roman"/>
                <w:sz w:val="24"/>
                <w:szCs w:val="24"/>
              </w:rPr>
            </w:pPr>
            <w:r>
              <w:rPr>
                <w:rFonts w:ascii="Times New Roman" w:hAnsi="Times New Roman" w:cs="Times New Roman"/>
                <w:sz w:val="24"/>
                <w:szCs w:val="24"/>
                <w:lang w:val="en-US"/>
              </w:rPr>
              <w:t>PHP</w:t>
            </w:r>
          </w:p>
        </w:tc>
      </w:tr>
      <w:tr w:rsidR="00C42AF0" w:rsidRPr="00833E51" w:rsidTr="003475CC">
        <w:tc>
          <w:tcPr>
            <w:tcW w:w="1482" w:type="pct"/>
          </w:tcPr>
          <w:p w:rsidR="00C42AF0" w:rsidRPr="001F493C" w:rsidRDefault="00C42AF0" w:rsidP="003E7914">
            <w:pPr>
              <w:ind w:firstLine="0"/>
              <w:rPr>
                <w:rFonts w:ascii="Times New Roman" w:hAnsi="Times New Roman" w:cs="Times New Roman"/>
                <w:sz w:val="24"/>
                <w:szCs w:val="24"/>
              </w:rPr>
            </w:pPr>
            <w:r w:rsidRPr="001F493C">
              <w:rPr>
                <w:rFonts w:ascii="Times New Roman" w:hAnsi="Times New Roman" w:cs="Times New Roman"/>
                <w:sz w:val="24"/>
                <w:szCs w:val="24"/>
              </w:rPr>
              <w:t xml:space="preserve">Тип </w:t>
            </w:r>
            <w:r w:rsidRPr="001F493C">
              <w:rPr>
                <w:rFonts w:ascii="Times New Roman" w:hAnsi="Times New Roman" w:cs="Times New Roman"/>
                <w:sz w:val="24"/>
                <w:szCs w:val="24"/>
                <w:lang w:val="en-US"/>
              </w:rPr>
              <w:t>framework</w:t>
            </w:r>
          </w:p>
        </w:tc>
        <w:tc>
          <w:tcPr>
            <w:tcW w:w="1759" w:type="pct"/>
          </w:tcPr>
          <w:p w:rsidR="00C42AF0" w:rsidRPr="001F493C" w:rsidRDefault="00816176" w:rsidP="003E7914">
            <w:pPr>
              <w:ind w:firstLine="0"/>
              <w:rPr>
                <w:rFonts w:ascii="Times New Roman" w:hAnsi="Times New Roman" w:cs="Times New Roman"/>
                <w:sz w:val="24"/>
                <w:szCs w:val="24"/>
                <w:lang w:val="en-US"/>
              </w:rPr>
            </w:pPr>
            <w:hyperlink r:id="rId37" w:tooltip="Web application framework" w:history="1">
              <w:proofErr w:type="spellStart"/>
              <w:r w:rsidR="00C42AF0" w:rsidRPr="001F493C">
                <w:rPr>
                  <w:rStyle w:val="af3"/>
                  <w:rFonts w:ascii="Times New Roman" w:hAnsi="Times New Roman" w:cs="Times New Roman"/>
                  <w:color w:val="auto"/>
                  <w:sz w:val="24"/>
                  <w:szCs w:val="24"/>
                  <w:u w:val="none"/>
                  <w:shd w:val="clear" w:color="auto" w:fill="F9F9F9"/>
                </w:rPr>
                <w:t>Web</w:t>
              </w:r>
              <w:proofErr w:type="spellEnd"/>
              <w:r w:rsidR="00C42AF0" w:rsidRPr="001F493C">
                <w:rPr>
                  <w:rStyle w:val="af3"/>
                  <w:rFonts w:ascii="Times New Roman" w:hAnsi="Times New Roman" w:cs="Times New Roman"/>
                  <w:color w:val="auto"/>
                  <w:sz w:val="24"/>
                  <w:szCs w:val="24"/>
                  <w:u w:val="none"/>
                  <w:shd w:val="clear" w:color="auto" w:fill="F9F9F9"/>
                </w:rPr>
                <w:t xml:space="preserve"> </w:t>
              </w:r>
              <w:proofErr w:type="spellStart"/>
              <w:r w:rsidR="00C42AF0" w:rsidRPr="001F493C">
                <w:rPr>
                  <w:rStyle w:val="af3"/>
                  <w:rFonts w:ascii="Times New Roman" w:hAnsi="Times New Roman" w:cs="Times New Roman"/>
                  <w:color w:val="auto"/>
                  <w:sz w:val="24"/>
                  <w:szCs w:val="24"/>
                  <w:u w:val="none"/>
                  <w:shd w:val="clear" w:color="auto" w:fill="F9F9F9"/>
                </w:rPr>
                <w:t>application</w:t>
              </w:r>
              <w:proofErr w:type="spellEnd"/>
              <w:r w:rsidR="00C42AF0" w:rsidRPr="001F493C">
                <w:rPr>
                  <w:rStyle w:val="af3"/>
                  <w:rFonts w:ascii="Times New Roman" w:hAnsi="Times New Roman" w:cs="Times New Roman"/>
                  <w:color w:val="auto"/>
                  <w:sz w:val="24"/>
                  <w:szCs w:val="24"/>
                  <w:u w:val="none"/>
                  <w:shd w:val="clear" w:color="auto" w:fill="F9F9F9"/>
                </w:rPr>
                <w:t xml:space="preserve"> </w:t>
              </w:r>
              <w:proofErr w:type="spellStart"/>
              <w:r w:rsidR="00C42AF0" w:rsidRPr="001F493C">
                <w:rPr>
                  <w:rStyle w:val="af3"/>
                  <w:rFonts w:ascii="Times New Roman" w:hAnsi="Times New Roman" w:cs="Times New Roman"/>
                  <w:color w:val="auto"/>
                  <w:sz w:val="24"/>
                  <w:szCs w:val="24"/>
                  <w:u w:val="none"/>
                  <w:shd w:val="clear" w:color="auto" w:fill="F9F9F9"/>
                </w:rPr>
                <w:t>framework</w:t>
              </w:r>
              <w:proofErr w:type="spellEnd"/>
            </w:hyperlink>
          </w:p>
        </w:tc>
        <w:tc>
          <w:tcPr>
            <w:tcW w:w="1759" w:type="pct"/>
          </w:tcPr>
          <w:p w:rsidR="00C42AF0" w:rsidRPr="001F493C" w:rsidRDefault="00816176" w:rsidP="003E7914">
            <w:pPr>
              <w:ind w:firstLine="0"/>
              <w:rPr>
                <w:rFonts w:ascii="Times New Roman" w:hAnsi="Times New Roman" w:cs="Times New Roman"/>
                <w:sz w:val="24"/>
                <w:szCs w:val="24"/>
              </w:rPr>
            </w:pPr>
            <w:hyperlink r:id="rId38" w:tooltip="Web application framework" w:history="1">
              <w:proofErr w:type="spellStart"/>
              <w:r w:rsidR="00C42AF0" w:rsidRPr="001F493C">
                <w:rPr>
                  <w:rStyle w:val="af3"/>
                  <w:rFonts w:ascii="Times New Roman" w:hAnsi="Times New Roman" w:cs="Times New Roman"/>
                  <w:color w:val="auto"/>
                  <w:sz w:val="24"/>
                  <w:szCs w:val="24"/>
                  <w:u w:val="none"/>
                  <w:shd w:val="clear" w:color="auto" w:fill="F9F9F9"/>
                </w:rPr>
                <w:t>Web</w:t>
              </w:r>
              <w:proofErr w:type="spellEnd"/>
              <w:r w:rsidR="00C42AF0" w:rsidRPr="001F493C">
                <w:rPr>
                  <w:rStyle w:val="af3"/>
                  <w:rFonts w:ascii="Times New Roman" w:hAnsi="Times New Roman" w:cs="Times New Roman"/>
                  <w:color w:val="auto"/>
                  <w:sz w:val="24"/>
                  <w:szCs w:val="24"/>
                  <w:u w:val="none"/>
                  <w:shd w:val="clear" w:color="auto" w:fill="F9F9F9"/>
                </w:rPr>
                <w:t xml:space="preserve"> </w:t>
              </w:r>
              <w:proofErr w:type="spellStart"/>
              <w:r w:rsidR="00C42AF0" w:rsidRPr="001F493C">
                <w:rPr>
                  <w:rStyle w:val="af3"/>
                  <w:rFonts w:ascii="Times New Roman" w:hAnsi="Times New Roman" w:cs="Times New Roman"/>
                  <w:color w:val="auto"/>
                  <w:sz w:val="24"/>
                  <w:szCs w:val="24"/>
                  <w:u w:val="none"/>
                  <w:shd w:val="clear" w:color="auto" w:fill="F9F9F9"/>
                </w:rPr>
                <w:t>application</w:t>
              </w:r>
              <w:proofErr w:type="spellEnd"/>
              <w:r w:rsidR="00C42AF0" w:rsidRPr="001F493C">
                <w:rPr>
                  <w:rStyle w:val="af3"/>
                  <w:rFonts w:ascii="Times New Roman" w:hAnsi="Times New Roman" w:cs="Times New Roman"/>
                  <w:color w:val="auto"/>
                  <w:sz w:val="24"/>
                  <w:szCs w:val="24"/>
                  <w:u w:val="none"/>
                  <w:shd w:val="clear" w:color="auto" w:fill="F9F9F9"/>
                </w:rPr>
                <w:t xml:space="preserve"> </w:t>
              </w:r>
              <w:proofErr w:type="spellStart"/>
              <w:r w:rsidR="00C42AF0" w:rsidRPr="001F493C">
                <w:rPr>
                  <w:rStyle w:val="af3"/>
                  <w:rFonts w:ascii="Times New Roman" w:hAnsi="Times New Roman" w:cs="Times New Roman"/>
                  <w:color w:val="auto"/>
                  <w:sz w:val="24"/>
                  <w:szCs w:val="24"/>
                  <w:u w:val="none"/>
                  <w:shd w:val="clear" w:color="auto" w:fill="F9F9F9"/>
                </w:rPr>
                <w:t>framework</w:t>
              </w:r>
              <w:proofErr w:type="spellEnd"/>
            </w:hyperlink>
          </w:p>
        </w:tc>
      </w:tr>
      <w:tr w:rsidR="00C42AF0" w:rsidRPr="00833E51" w:rsidTr="003475CC">
        <w:tc>
          <w:tcPr>
            <w:tcW w:w="1482" w:type="pct"/>
          </w:tcPr>
          <w:p w:rsidR="00C42AF0" w:rsidRPr="001F493C" w:rsidRDefault="00C42AF0" w:rsidP="003E7914">
            <w:pPr>
              <w:ind w:firstLine="0"/>
              <w:rPr>
                <w:rFonts w:ascii="Times New Roman" w:hAnsi="Times New Roman" w:cs="Times New Roman"/>
                <w:sz w:val="24"/>
                <w:szCs w:val="24"/>
              </w:rPr>
            </w:pPr>
            <w:r w:rsidRPr="001F493C">
              <w:rPr>
                <w:rFonts w:ascii="Times New Roman" w:hAnsi="Times New Roman" w:cs="Times New Roman"/>
                <w:sz w:val="24"/>
                <w:szCs w:val="24"/>
              </w:rPr>
              <w:t xml:space="preserve">Лицензия </w:t>
            </w:r>
          </w:p>
        </w:tc>
        <w:tc>
          <w:tcPr>
            <w:tcW w:w="1759" w:type="pct"/>
          </w:tcPr>
          <w:p w:rsidR="00C42AF0" w:rsidRPr="001F493C" w:rsidRDefault="00816176" w:rsidP="003E7914">
            <w:pPr>
              <w:ind w:firstLine="0"/>
              <w:rPr>
                <w:rFonts w:ascii="Times New Roman" w:hAnsi="Times New Roman" w:cs="Times New Roman"/>
                <w:sz w:val="24"/>
                <w:szCs w:val="24"/>
                <w:lang w:val="en-US"/>
              </w:rPr>
            </w:pPr>
            <w:hyperlink r:id="rId39" w:tooltip="GNU Lesser General Public License" w:history="1">
              <w:r w:rsidR="00C42AF0" w:rsidRPr="001F493C">
                <w:rPr>
                  <w:rStyle w:val="af3"/>
                  <w:rFonts w:ascii="Times New Roman" w:hAnsi="Times New Roman" w:cs="Times New Roman"/>
                  <w:color w:val="auto"/>
                  <w:sz w:val="24"/>
                  <w:szCs w:val="24"/>
                  <w:u w:val="none"/>
                  <w:shd w:val="clear" w:color="auto" w:fill="F9F9F9"/>
                </w:rPr>
                <w:t>LGPL</w:t>
              </w:r>
            </w:hyperlink>
          </w:p>
        </w:tc>
        <w:tc>
          <w:tcPr>
            <w:tcW w:w="1759" w:type="pct"/>
          </w:tcPr>
          <w:p w:rsidR="00C42AF0" w:rsidRPr="001F493C" w:rsidRDefault="00816176" w:rsidP="003E7914">
            <w:pPr>
              <w:ind w:firstLine="0"/>
              <w:rPr>
                <w:rFonts w:ascii="Times New Roman" w:hAnsi="Times New Roman" w:cs="Times New Roman"/>
                <w:sz w:val="24"/>
                <w:szCs w:val="24"/>
              </w:rPr>
            </w:pPr>
            <w:hyperlink r:id="rId40" w:tooltip="Лицензия BSD" w:history="1">
              <w:proofErr w:type="spellStart"/>
              <w:r w:rsidR="00C42AF0" w:rsidRPr="001F493C">
                <w:rPr>
                  <w:rStyle w:val="af3"/>
                  <w:rFonts w:ascii="Times New Roman" w:hAnsi="Times New Roman" w:cs="Times New Roman"/>
                  <w:color w:val="auto"/>
                  <w:sz w:val="24"/>
                  <w:szCs w:val="24"/>
                  <w:u w:val="none"/>
                  <w:shd w:val="clear" w:color="auto" w:fill="F9F9F9"/>
                </w:rPr>
                <w:t>New</w:t>
              </w:r>
              <w:proofErr w:type="spellEnd"/>
              <w:r w:rsidR="00C42AF0" w:rsidRPr="001F493C">
                <w:rPr>
                  <w:rStyle w:val="af3"/>
                  <w:rFonts w:ascii="Times New Roman" w:hAnsi="Times New Roman" w:cs="Times New Roman"/>
                  <w:color w:val="auto"/>
                  <w:sz w:val="24"/>
                  <w:szCs w:val="24"/>
                  <w:u w:val="none"/>
                  <w:shd w:val="clear" w:color="auto" w:fill="F9F9F9"/>
                </w:rPr>
                <w:t xml:space="preserve"> BSD</w:t>
              </w:r>
            </w:hyperlink>
          </w:p>
        </w:tc>
      </w:tr>
      <w:tr w:rsidR="00C42AF0" w:rsidRPr="00833E51" w:rsidTr="003475CC">
        <w:tc>
          <w:tcPr>
            <w:tcW w:w="1482" w:type="pct"/>
          </w:tcPr>
          <w:p w:rsidR="00C42AF0" w:rsidRPr="00833E51" w:rsidRDefault="00C42AF0" w:rsidP="003E7914">
            <w:pPr>
              <w:ind w:firstLine="0"/>
              <w:rPr>
                <w:rFonts w:ascii="Times New Roman" w:hAnsi="Times New Roman" w:cs="Times New Roman"/>
                <w:sz w:val="24"/>
                <w:szCs w:val="24"/>
              </w:rPr>
            </w:pPr>
            <w:r w:rsidRPr="00833E51">
              <w:rPr>
                <w:rFonts w:ascii="Times New Roman" w:hAnsi="Times New Roman" w:cs="Times New Roman"/>
                <w:sz w:val="24"/>
                <w:szCs w:val="24"/>
              </w:rPr>
              <w:t xml:space="preserve">Создание </w:t>
            </w:r>
          </w:p>
        </w:tc>
        <w:tc>
          <w:tcPr>
            <w:tcW w:w="1759" w:type="pct"/>
          </w:tcPr>
          <w:p w:rsidR="00C42AF0" w:rsidRPr="00833E51" w:rsidRDefault="00C42AF0" w:rsidP="003E7914">
            <w:pPr>
              <w:ind w:firstLine="0"/>
              <w:rPr>
                <w:rFonts w:ascii="Times New Roman" w:hAnsi="Times New Roman" w:cs="Times New Roman"/>
                <w:sz w:val="24"/>
                <w:szCs w:val="24"/>
                <w:lang w:val="en-US"/>
              </w:rPr>
            </w:pPr>
            <w:r w:rsidRPr="00833E51">
              <w:rPr>
                <w:rFonts w:ascii="Times New Roman" w:hAnsi="Times New Roman" w:cs="Times New Roman"/>
                <w:color w:val="000000"/>
                <w:sz w:val="24"/>
                <w:szCs w:val="24"/>
                <w:shd w:val="clear" w:color="auto" w:fill="F9F9F9"/>
              </w:rPr>
              <w:t>05.2005</w:t>
            </w:r>
          </w:p>
        </w:tc>
        <w:tc>
          <w:tcPr>
            <w:tcW w:w="1759" w:type="pct"/>
          </w:tcPr>
          <w:p w:rsidR="00C42AF0" w:rsidRPr="00833E51" w:rsidRDefault="00C42AF0" w:rsidP="003E7914">
            <w:pPr>
              <w:ind w:firstLine="0"/>
              <w:rPr>
                <w:rFonts w:ascii="Times New Roman" w:hAnsi="Times New Roman" w:cs="Times New Roman"/>
                <w:sz w:val="24"/>
                <w:szCs w:val="24"/>
              </w:rPr>
            </w:pPr>
            <w:r w:rsidRPr="00833E51">
              <w:rPr>
                <w:rFonts w:ascii="Times New Roman" w:hAnsi="Times New Roman" w:cs="Times New Roman"/>
                <w:color w:val="000000"/>
                <w:sz w:val="24"/>
                <w:szCs w:val="24"/>
                <w:shd w:val="clear" w:color="auto" w:fill="F9F9F9"/>
              </w:rPr>
              <w:t>01.2008</w:t>
            </w:r>
          </w:p>
        </w:tc>
      </w:tr>
      <w:tr w:rsidR="00C42AF0" w:rsidRPr="00833E51" w:rsidTr="003475CC">
        <w:tc>
          <w:tcPr>
            <w:tcW w:w="1482" w:type="pct"/>
          </w:tcPr>
          <w:p w:rsidR="00C42AF0" w:rsidRPr="00833E51" w:rsidRDefault="00C42AF0" w:rsidP="003E7914">
            <w:pPr>
              <w:ind w:firstLine="0"/>
              <w:rPr>
                <w:rFonts w:ascii="Times New Roman" w:hAnsi="Times New Roman" w:cs="Times New Roman"/>
                <w:sz w:val="24"/>
                <w:szCs w:val="24"/>
              </w:rPr>
            </w:pPr>
            <w:r w:rsidRPr="00833E51">
              <w:rPr>
                <w:rFonts w:ascii="Times New Roman" w:hAnsi="Times New Roman" w:cs="Times New Roman"/>
                <w:sz w:val="24"/>
                <w:szCs w:val="24"/>
                <w:lang w:val="en-US"/>
              </w:rPr>
              <w:t>MVC</w:t>
            </w:r>
            <w:r w:rsidRPr="00833E51">
              <w:rPr>
                <w:rFonts w:ascii="Times New Roman" w:hAnsi="Times New Roman" w:cs="Times New Roman"/>
                <w:sz w:val="24"/>
                <w:szCs w:val="24"/>
              </w:rPr>
              <w:t xml:space="preserve"> </w:t>
            </w:r>
          </w:p>
        </w:tc>
        <w:tc>
          <w:tcPr>
            <w:tcW w:w="1759" w:type="pct"/>
          </w:tcPr>
          <w:p w:rsidR="00C42AF0" w:rsidRPr="00833E51" w:rsidRDefault="00C42AF0" w:rsidP="003E7914">
            <w:pPr>
              <w:ind w:firstLine="0"/>
              <w:rPr>
                <w:rFonts w:ascii="Times New Roman" w:hAnsi="Times New Roman" w:cs="Times New Roman"/>
                <w:sz w:val="24"/>
                <w:szCs w:val="24"/>
              </w:rPr>
            </w:pPr>
            <w:r w:rsidRPr="00833E51">
              <w:rPr>
                <w:rFonts w:ascii="Times New Roman" w:hAnsi="Times New Roman" w:cs="Times New Roman"/>
                <w:color w:val="000000"/>
                <w:sz w:val="24"/>
                <w:szCs w:val="24"/>
                <w:shd w:val="clear" w:color="auto" w:fill="F9F9F9"/>
              </w:rPr>
              <w:t>да</w:t>
            </w:r>
          </w:p>
        </w:tc>
        <w:tc>
          <w:tcPr>
            <w:tcW w:w="1759" w:type="pct"/>
          </w:tcPr>
          <w:p w:rsidR="00C42AF0" w:rsidRPr="00833E51" w:rsidRDefault="00C42AF0" w:rsidP="003E7914">
            <w:pPr>
              <w:ind w:firstLine="0"/>
              <w:rPr>
                <w:rFonts w:ascii="Times New Roman" w:hAnsi="Times New Roman" w:cs="Times New Roman"/>
                <w:sz w:val="24"/>
                <w:szCs w:val="24"/>
              </w:rPr>
            </w:pPr>
            <w:r w:rsidRPr="00833E51">
              <w:rPr>
                <w:rFonts w:ascii="Times New Roman" w:hAnsi="Times New Roman" w:cs="Times New Roman"/>
                <w:color w:val="000000"/>
                <w:sz w:val="24"/>
                <w:szCs w:val="24"/>
                <w:shd w:val="clear" w:color="auto" w:fill="F9F9F9"/>
              </w:rPr>
              <w:t>да</w:t>
            </w:r>
          </w:p>
        </w:tc>
      </w:tr>
      <w:tr w:rsidR="00C42AF0" w:rsidRPr="00833E51" w:rsidTr="003475CC">
        <w:tc>
          <w:tcPr>
            <w:tcW w:w="1482" w:type="pct"/>
          </w:tcPr>
          <w:p w:rsidR="00C42AF0" w:rsidRPr="00833E51" w:rsidRDefault="00C42AF0" w:rsidP="003E7914">
            <w:pPr>
              <w:ind w:firstLine="0"/>
              <w:rPr>
                <w:rFonts w:ascii="Times New Roman" w:hAnsi="Times New Roman" w:cs="Times New Roman"/>
                <w:sz w:val="24"/>
                <w:szCs w:val="24"/>
              </w:rPr>
            </w:pPr>
            <w:r w:rsidRPr="00833E51">
              <w:rPr>
                <w:rFonts w:ascii="Times New Roman" w:hAnsi="Times New Roman" w:cs="Times New Roman"/>
                <w:sz w:val="24"/>
                <w:szCs w:val="24"/>
              </w:rPr>
              <w:t>Степень модульности</w:t>
            </w:r>
          </w:p>
        </w:tc>
        <w:tc>
          <w:tcPr>
            <w:tcW w:w="1759" w:type="pct"/>
          </w:tcPr>
          <w:p w:rsidR="00C42AF0" w:rsidRPr="00833E51" w:rsidRDefault="00C42AF0" w:rsidP="003E7914">
            <w:pPr>
              <w:ind w:firstLine="0"/>
              <w:rPr>
                <w:rFonts w:ascii="Times New Roman" w:hAnsi="Times New Roman" w:cs="Times New Roman"/>
                <w:color w:val="000000"/>
                <w:sz w:val="24"/>
                <w:szCs w:val="24"/>
                <w:shd w:val="clear" w:color="auto" w:fill="F9F9F9"/>
              </w:rPr>
            </w:pPr>
            <w:r w:rsidRPr="00833E51">
              <w:rPr>
                <w:rFonts w:ascii="Times New Roman" w:hAnsi="Times New Roman" w:cs="Times New Roman"/>
                <w:color w:val="000000"/>
                <w:sz w:val="24"/>
                <w:szCs w:val="24"/>
                <w:shd w:val="clear" w:color="auto" w:fill="F9F9F9"/>
              </w:rPr>
              <w:t>высокая</w:t>
            </w:r>
          </w:p>
        </w:tc>
        <w:tc>
          <w:tcPr>
            <w:tcW w:w="1759" w:type="pct"/>
          </w:tcPr>
          <w:p w:rsidR="00C42AF0" w:rsidRPr="00833E51" w:rsidRDefault="00C42AF0" w:rsidP="003E7914">
            <w:pPr>
              <w:ind w:firstLine="0"/>
              <w:rPr>
                <w:rFonts w:ascii="Times New Roman" w:hAnsi="Times New Roman" w:cs="Times New Roman"/>
                <w:color w:val="000000"/>
                <w:sz w:val="24"/>
                <w:szCs w:val="24"/>
                <w:shd w:val="clear" w:color="auto" w:fill="F9F9F9"/>
              </w:rPr>
            </w:pPr>
            <w:r w:rsidRPr="00833E51">
              <w:rPr>
                <w:rFonts w:ascii="Times New Roman" w:hAnsi="Times New Roman" w:cs="Times New Roman"/>
                <w:color w:val="000000"/>
                <w:sz w:val="24"/>
                <w:szCs w:val="24"/>
                <w:shd w:val="clear" w:color="auto" w:fill="F9F9F9"/>
              </w:rPr>
              <w:t>средняя</w:t>
            </w:r>
          </w:p>
        </w:tc>
      </w:tr>
      <w:tr w:rsidR="00C42AF0" w:rsidRPr="00833E51" w:rsidTr="003475CC">
        <w:tc>
          <w:tcPr>
            <w:tcW w:w="1482" w:type="pct"/>
          </w:tcPr>
          <w:p w:rsidR="00C42AF0" w:rsidRPr="00833E51" w:rsidRDefault="00C42AF0" w:rsidP="003E7914">
            <w:pPr>
              <w:ind w:firstLine="0"/>
              <w:rPr>
                <w:rFonts w:ascii="Times New Roman" w:hAnsi="Times New Roman" w:cs="Times New Roman"/>
                <w:sz w:val="24"/>
                <w:szCs w:val="24"/>
              </w:rPr>
            </w:pPr>
            <w:r w:rsidRPr="00833E51">
              <w:rPr>
                <w:rFonts w:ascii="Times New Roman" w:hAnsi="Times New Roman" w:cs="Times New Roman"/>
                <w:sz w:val="24"/>
                <w:szCs w:val="24"/>
              </w:rPr>
              <w:t>Скорость работы</w:t>
            </w:r>
          </w:p>
        </w:tc>
        <w:tc>
          <w:tcPr>
            <w:tcW w:w="1759" w:type="pct"/>
          </w:tcPr>
          <w:p w:rsidR="00C42AF0" w:rsidRPr="00833E51" w:rsidRDefault="00C42AF0" w:rsidP="003E7914">
            <w:pPr>
              <w:ind w:firstLine="0"/>
              <w:rPr>
                <w:rFonts w:ascii="Times New Roman" w:hAnsi="Times New Roman" w:cs="Times New Roman"/>
                <w:color w:val="000000"/>
                <w:sz w:val="24"/>
                <w:szCs w:val="24"/>
                <w:shd w:val="clear" w:color="auto" w:fill="F9F9F9"/>
              </w:rPr>
            </w:pPr>
            <w:r w:rsidRPr="00833E51">
              <w:rPr>
                <w:rFonts w:ascii="Times New Roman" w:hAnsi="Times New Roman" w:cs="Times New Roman"/>
                <w:color w:val="000000"/>
                <w:sz w:val="24"/>
                <w:szCs w:val="24"/>
                <w:shd w:val="clear" w:color="auto" w:fill="F9F9F9"/>
              </w:rPr>
              <w:t>высокая</w:t>
            </w:r>
          </w:p>
        </w:tc>
        <w:tc>
          <w:tcPr>
            <w:tcW w:w="1759" w:type="pct"/>
          </w:tcPr>
          <w:p w:rsidR="00C42AF0" w:rsidRPr="00833E51" w:rsidRDefault="00C42AF0" w:rsidP="003E7914">
            <w:pPr>
              <w:ind w:firstLine="0"/>
              <w:rPr>
                <w:rFonts w:ascii="Times New Roman" w:hAnsi="Times New Roman" w:cs="Times New Roman"/>
                <w:color w:val="000000"/>
                <w:sz w:val="24"/>
                <w:szCs w:val="24"/>
                <w:shd w:val="clear" w:color="auto" w:fill="F9F9F9"/>
              </w:rPr>
            </w:pPr>
            <w:r w:rsidRPr="00833E51">
              <w:rPr>
                <w:rFonts w:ascii="Times New Roman" w:hAnsi="Times New Roman" w:cs="Times New Roman"/>
                <w:color w:val="000000"/>
                <w:sz w:val="24"/>
                <w:szCs w:val="24"/>
                <w:shd w:val="clear" w:color="auto" w:fill="F9F9F9"/>
              </w:rPr>
              <w:t>очень высокая</w:t>
            </w:r>
          </w:p>
        </w:tc>
      </w:tr>
      <w:tr w:rsidR="00C42AF0" w:rsidRPr="00833E51" w:rsidTr="003475CC">
        <w:tc>
          <w:tcPr>
            <w:tcW w:w="1482" w:type="pct"/>
          </w:tcPr>
          <w:p w:rsidR="00C42AF0" w:rsidRPr="00833E51" w:rsidRDefault="00C42AF0" w:rsidP="003E7914">
            <w:pPr>
              <w:ind w:firstLine="0"/>
              <w:rPr>
                <w:rFonts w:ascii="Times New Roman" w:hAnsi="Times New Roman" w:cs="Times New Roman"/>
                <w:sz w:val="24"/>
                <w:szCs w:val="24"/>
              </w:rPr>
            </w:pPr>
            <w:r w:rsidRPr="00833E51">
              <w:rPr>
                <w:rFonts w:ascii="Times New Roman" w:hAnsi="Times New Roman" w:cs="Times New Roman"/>
                <w:sz w:val="24"/>
                <w:szCs w:val="24"/>
              </w:rPr>
              <w:t>Сложность</w:t>
            </w:r>
          </w:p>
        </w:tc>
        <w:tc>
          <w:tcPr>
            <w:tcW w:w="1759" w:type="pct"/>
          </w:tcPr>
          <w:p w:rsidR="00C42AF0" w:rsidRPr="00833E51" w:rsidRDefault="00C42AF0" w:rsidP="003E7914">
            <w:pPr>
              <w:ind w:firstLine="0"/>
              <w:rPr>
                <w:rFonts w:ascii="Times New Roman" w:hAnsi="Times New Roman" w:cs="Times New Roman"/>
                <w:color w:val="000000"/>
                <w:sz w:val="24"/>
                <w:szCs w:val="24"/>
                <w:shd w:val="clear" w:color="auto" w:fill="F9F9F9"/>
              </w:rPr>
            </w:pPr>
            <w:r w:rsidRPr="00833E51">
              <w:rPr>
                <w:rFonts w:ascii="Times New Roman" w:hAnsi="Times New Roman" w:cs="Times New Roman"/>
                <w:color w:val="000000"/>
                <w:sz w:val="24"/>
                <w:szCs w:val="24"/>
                <w:shd w:val="clear" w:color="auto" w:fill="F9F9F9"/>
              </w:rPr>
              <w:t>очень низкая</w:t>
            </w:r>
          </w:p>
        </w:tc>
        <w:tc>
          <w:tcPr>
            <w:tcW w:w="1759" w:type="pct"/>
          </w:tcPr>
          <w:p w:rsidR="00C42AF0" w:rsidRPr="00833E51" w:rsidRDefault="00C42AF0" w:rsidP="003E7914">
            <w:pPr>
              <w:ind w:firstLine="0"/>
              <w:rPr>
                <w:rFonts w:ascii="Times New Roman" w:hAnsi="Times New Roman" w:cs="Times New Roman"/>
                <w:color w:val="000000"/>
                <w:sz w:val="24"/>
                <w:szCs w:val="24"/>
                <w:shd w:val="clear" w:color="auto" w:fill="F9F9F9"/>
              </w:rPr>
            </w:pPr>
            <w:r w:rsidRPr="00833E51">
              <w:rPr>
                <w:rFonts w:ascii="Times New Roman" w:hAnsi="Times New Roman" w:cs="Times New Roman"/>
                <w:color w:val="000000"/>
                <w:sz w:val="24"/>
                <w:szCs w:val="24"/>
                <w:shd w:val="clear" w:color="auto" w:fill="F9F9F9"/>
              </w:rPr>
              <w:t>низкая</w:t>
            </w:r>
          </w:p>
        </w:tc>
      </w:tr>
    </w:tbl>
    <w:p w:rsidR="00C42AF0" w:rsidRDefault="00C42AF0" w:rsidP="00C42AF0">
      <w:pPr>
        <w:spacing w:line="240" w:lineRule="auto"/>
        <w:ind w:firstLine="0"/>
        <w:jc w:val="left"/>
        <w:rPr>
          <w:rFonts w:cs="Times New Roman"/>
          <w:szCs w:val="24"/>
          <w:lang w:val="en-US"/>
        </w:rPr>
      </w:pPr>
    </w:p>
    <w:p w:rsidR="001F4D93" w:rsidRDefault="005C00C3" w:rsidP="00707CC4">
      <w:pPr>
        <w:pStyle w:val="2"/>
        <w:numPr>
          <w:ilvl w:val="0"/>
          <w:numId w:val="22"/>
        </w:numPr>
        <w:ind w:left="0" w:firstLine="0"/>
      </w:pPr>
      <w:bookmarkStart w:id="14" w:name="_Toc389598009"/>
      <w:r>
        <w:t xml:space="preserve">Обоснование выбора </w:t>
      </w:r>
      <w:proofErr w:type="spellStart"/>
      <w:r>
        <w:t>фреймворка</w:t>
      </w:r>
      <w:proofErr w:type="spellEnd"/>
      <w:r>
        <w:t xml:space="preserve"> и СУБД</w:t>
      </w:r>
      <w:bookmarkEnd w:id="14"/>
    </w:p>
    <w:p w:rsidR="00D56A76" w:rsidRDefault="00D56A76" w:rsidP="00D56A76">
      <w:r>
        <w:t xml:space="preserve">На основе приведённых сравнительных характеристик </w:t>
      </w:r>
      <w:r>
        <w:rPr>
          <w:lang w:val="en-US"/>
        </w:rPr>
        <w:t>framework</w:t>
      </w:r>
      <w:r w:rsidRPr="00BE356C">
        <w:t xml:space="preserve"> </w:t>
      </w:r>
      <w:r>
        <w:t xml:space="preserve">и графических библиотек, было принято вести разработку с использованием </w:t>
      </w:r>
      <w:proofErr w:type="spellStart"/>
      <w:r>
        <w:rPr>
          <w:lang w:val="en-US"/>
        </w:rPr>
        <w:t>Agavi</w:t>
      </w:r>
      <w:proofErr w:type="spellEnd"/>
      <w:r w:rsidRPr="00BE356C">
        <w:t xml:space="preserve"> </w:t>
      </w:r>
      <w:r w:rsidRPr="00833E51">
        <w:rPr>
          <w:lang w:val="en-US"/>
        </w:rPr>
        <w:t>framework</w:t>
      </w:r>
      <w:r w:rsidRPr="00BE356C">
        <w:t xml:space="preserve"> </w:t>
      </w:r>
      <w:r>
        <w:t xml:space="preserve">и модуля </w:t>
      </w:r>
      <w:proofErr w:type="spellStart"/>
      <w:r>
        <w:rPr>
          <w:lang w:val="en-US"/>
        </w:rPr>
        <w:t>flot</w:t>
      </w:r>
      <w:proofErr w:type="spellEnd"/>
      <w:r w:rsidRPr="00BE356C">
        <w:t xml:space="preserve"> </w:t>
      </w:r>
      <w:r>
        <w:t>для модуля графической визуализации информации по следующим причинам:</w:t>
      </w:r>
    </w:p>
    <w:p w:rsidR="00D56A76" w:rsidRPr="00BE356C" w:rsidRDefault="00D56A76" w:rsidP="00707CC4">
      <w:pPr>
        <w:pStyle w:val="ae"/>
        <w:numPr>
          <w:ilvl w:val="0"/>
          <w:numId w:val="9"/>
        </w:numPr>
        <w:ind w:left="0" w:firstLine="709"/>
      </w:pPr>
      <w:r w:rsidRPr="00BE356C">
        <w:t xml:space="preserve">низкая сложность изучения </w:t>
      </w:r>
      <w:proofErr w:type="spellStart"/>
      <w:r w:rsidRPr="00BE356C">
        <w:rPr>
          <w:lang w:val="en-US"/>
        </w:rPr>
        <w:t>Agavi</w:t>
      </w:r>
      <w:proofErr w:type="spellEnd"/>
      <w:r w:rsidRPr="00BE356C">
        <w:t xml:space="preserve"> </w:t>
      </w:r>
      <w:r w:rsidRPr="00BE356C">
        <w:rPr>
          <w:lang w:val="en-US"/>
        </w:rPr>
        <w:t>framework</w:t>
      </w:r>
      <w:r>
        <w:t>;</w:t>
      </w:r>
    </w:p>
    <w:p w:rsidR="00D56A76" w:rsidRPr="00BE356C" w:rsidRDefault="00D56A76" w:rsidP="00707CC4">
      <w:pPr>
        <w:pStyle w:val="ae"/>
        <w:numPr>
          <w:ilvl w:val="0"/>
          <w:numId w:val="9"/>
        </w:numPr>
        <w:ind w:left="0" w:firstLine="709"/>
      </w:pPr>
      <w:r w:rsidRPr="00BE356C">
        <w:t xml:space="preserve">бесплатная лицензия </w:t>
      </w:r>
      <w:proofErr w:type="spellStart"/>
      <w:r w:rsidRPr="00BE356C">
        <w:rPr>
          <w:lang w:val="en-US"/>
        </w:rPr>
        <w:t>Agavi</w:t>
      </w:r>
      <w:proofErr w:type="spellEnd"/>
      <w:r w:rsidRPr="00BE356C">
        <w:t xml:space="preserve"> </w:t>
      </w:r>
      <w:r w:rsidRPr="00BE356C">
        <w:rPr>
          <w:lang w:val="en-US"/>
        </w:rPr>
        <w:t>framework</w:t>
      </w:r>
      <w:r>
        <w:t>;</w:t>
      </w:r>
    </w:p>
    <w:p w:rsidR="00D56A76" w:rsidRPr="00BE356C" w:rsidRDefault="00D56A76" w:rsidP="00707CC4">
      <w:pPr>
        <w:pStyle w:val="ae"/>
        <w:numPr>
          <w:ilvl w:val="0"/>
          <w:numId w:val="9"/>
        </w:numPr>
        <w:ind w:left="0" w:firstLine="709"/>
      </w:pPr>
      <w:r w:rsidRPr="00BE356C">
        <w:t xml:space="preserve">парадигма </w:t>
      </w:r>
      <w:r w:rsidRPr="00BE356C">
        <w:rPr>
          <w:lang w:val="en-US"/>
        </w:rPr>
        <w:t>MVC</w:t>
      </w:r>
      <w:r w:rsidRPr="00BE356C">
        <w:t xml:space="preserve"> </w:t>
      </w:r>
      <w:proofErr w:type="spellStart"/>
      <w:r w:rsidRPr="00BE356C">
        <w:rPr>
          <w:lang w:val="en-US"/>
        </w:rPr>
        <w:t>Agavi</w:t>
      </w:r>
      <w:proofErr w:type="spellEnd"/>
      <w:r w:rsidRPr="00BE356C">
        <w:t xml:space="preserve"> </w:t>
      </w:r>
      <w:r w:rsidRPr="00BE356C">
        <w:rPr>
          <w:lang w:val="en-US"/>
        </w:rPr>
        <w:t>framework</w:t>
      </w:r>
      <w:r>
        <w:t>;</w:t>
      </w:r>
    </w:p>
    <w:p w:rsidR="00D56A76" w:rsidRPr="00BE356C" w:rsidRDefault="00D56A76" w:rsidP="00707CC4">
      <w:pPr>
        <w:pStyle w:val="ae"/>
        <w:numPr>
          <w:ilvl w:val="0"/>
          <w:numId w:val="9"/>
        </w:numPr>
        <w:ind w:left="0" w:firstLine="709"/>
      </w:pPr>
      <w:r w:rsidRPr="00BE356C">
        <w:t xml:space="preserve">высокая модульность </w:t>
      </w:r>
      <w:proofErr w:type="spellStart"/>
      <w:r w:rsidRPr="00BE356C">
        <w:rPr>
          <w:lang w:val="en-US"/>
        </w:rPr>
        <w:t>Agavi</w:t>
      </w:r>
      <w:proofErr w:type="spellEnd"/>
      <w:r w:rsidRPr="00BE356C">
        <w:t xml:space="preserve"> </w:t>
      </w:r>
      <w:r w:rsidRPr="00BE356C">
        <w:rPr>
          <w:lang w:val="en-US"/>
        </w:rPr>
        <w:t>framework</w:t>
      </w:r>
      <w:r>
        <w:t>;</w:t>
      </w:r>
    </w:p>
    <w:p w:rsidR="00D56A76" w:rsidRPr="00BE356C" w:rsidRDefault="00D56A76" w:rsidP="00707CC4">
      <w:pPr>
        <w:pStyle w:val="ae"/>
        <w:numPr>
          <w:ilvl w:val="0"/>
          <w:numId w:val="9"/>
        </w:numPr>
        <w:ind w:left="0" w:firstLine="709"/>
      </w:pPr>
      <w:r w:rsidRPr="00BE356C">
        <w:t xml:space="preserve">поддержка всех браузеров на всех </w:t>
      </w:r>
      <w:r w:rsidRPr="00BE356C">
        <w:rPr>
          <w:lang w:val="en-US"/>
        </w:rPr>
        <w:t>OS</w:t>
      </w:r>
      <w:r w:rsidRPr="00BE356C">
        <w:t xml:space="preserve"> библиотеки </w:t>
      </w:r>
      <w:r w:rsidRPr="00BE356C">
        <w:rPr>
          <w:lang w:val="en-US"/>
        </w:rPr>
        <w:t>plot</w:t>
      </w:r>
      <w:r>
        <w:t>;</w:t>
      </w:r>
    </w:p>
    <w:p w:rsidR="00D56A76" w:rsidRPr="00BE356C" w:rsidRDefault="00D56A76" w:rsidP="00707CC4">
      <w:pPr>
        <w:pStyle w:val="ae"/>
        <w:numPr>
          <w:ilvl w:val="0"/>
          <w:numId w:val="9"/>
        </w:numPr>
        <w:ind w:left="0" w:firstLine="709"/>
      </w:pPr>
      <w:r w:rsidRPr="00BE356C">
        <w:t xml:space="preserve">высокая степень модульности библиотеки </w:t>
      </w:r>
      <w:r w:rsidRPr="00BE356C">
        <w:rPr>
          <w:lang w:val="en-US"/>
        </w:rPr>
        <w:t>plot</w:t>
      </w:r>
      <w:r>
        <w:t>;</w:t>
      </w:r>
    </w:p>
    <w:p w:rsidR="00D56A76" w:rsidRDefault="00D56A76" w:rsidP="00707CC4">
      <w:pPr>
        <w:pStyle w:val="ae"/>
        <w:numPr>
          <w:ilvl w:val="0"/>
          <w:numId w:val="9"/>
        </w:numPr>
        <w:ind w:left="0" w:firstLine="709"/>
      </w:pPr>
      <w:r w:rsidRPr="00BE356C">
        <w:t xml:space="preserve">гибкость настройки отображения графика с использованием </w:t>
      </w:r>
      <w:r>
        <w:rPr>
          <w:rFonts w:cs="Times New Roman"/>
          <w:szCs w:val="24"/>
        </w:rPr>
        <w:t xml:space="preserve">библиотеки </w:t>
      </w:r>
      <w:r w:rsidRPr="00BE356C">
        <w:rPr>
          <w:lang w:val="en-US"/>
        </w:rPr>
        <w:t>plot</w:t>
      </w:r>
      <w:r w:rsidRPr="00BE356C">
        <w:t>.</w:t>
      </w:r>
    </w:p>
    <w:p w:rsidR="00D56A76" w:rsidRPr="00395E41" w:rsidRDefault="00D56A76" w:rsidP="00D56A76">
      <w:r w:rsidRPr="00D56A76">
        <w:rPr>
          <w:lang w:val="en-US"/>
        </w:rPr>
        <w:t>C</w:t>
      </w:r>
      <w:r w:rsidRPr="00395E41">
        <w:t xml:space="preserve"> </w:t>
      </w:r>
      <w:r>
        <w:t xml:space="preserve">использованием </w:t>
      </w:r>
      <w:proofErr w:type="spellStart"/>
      <w:r w:rsidRPr="00D56A76">
        <w:rPr>
          <w:lang w:val="en-US"/>
        </w:rPr>
        <w:t>Yii</w:t>
      </w:r>
      <w:proofErr w:type="spellEnd"/>
      <w:r w:rsidRPr="00395E41">
        <w:t xml:space="preserve"> </w:t>
      </w:r>
      <w:r w:rsidRPr="00D56A76">
        <w:rPr>
          <w:lang w:val="en-US"/>
        </w:rPr>
        <w:t>Framework</w:t>
      </w:r>
      <w:r w:rsidRPr="00395E41">
        <w:t xml:space="preserve"> </w:t>
      </w:r>
      <w:r>
        <w:t xml:space="preserve">будет реализован модуль управления. Выбор данного </w:t>
      </w:r>
      <w:proofErr w:type="spellStart"/>
      <w:r>
        <w:t>фреймов</w:t>
      </w:r>
      <w:r w:rsidR="003475CC">
        <w:t>о</w:t>
      </w:r>
      <w:r>
        <w:t>рка</w:t>
      </w:r>
      <w:proofErr w:type="spellEnd"/>
      <w:r>
        <w:t xml:space="preserve"> обусловлен тем, что </w:t>
      </w:r>
      <w:proofErr w:type="spellStart"/>
      <w:r w:rsidRPr="00D56A76">
        <w:rPr>
          <w:lang w:val="en-US"/>
        </w:rPr>
        <w:t>Yii</w:t>
      </w:r>
      <w:proofErr w:type="spellEnd"/>
      <w:r w:rsidRPr="00395E41">
        <w:t xml:space="preserve"> </w:t>
      </w:r>
      <w:r>
        <w:t>идеально справляется с задачей управления БД. Но в отличи</w:t>
      </w:r>
      <w:r w:rsidR="003475CC">
        <w:t>и</w:t>
      </w:r>
      <w:r>
        <w:t xml:space="preserve"> от </w:t>
      </w:r>
      <w:proofErr w:type="spellStart"/>
      <w:r w:rsidRPr="00D56A76">
        <w:rPr>
          <w:lang w:val="en-US"/>
        </w:rPr>
        <w:t>Agavi</w:t>
      </w:r>
      <w:proofErr w:type="spellEnd"/>
      <w:r w:rsidRPr="006D0929">
        <w:t xml:space="preserve"> </w:t>
      </w:r>
      <w:r>
        <w:t>не имеет функционала, позволяющего легко взаимодействовать с другими модулями.</w:t>
      </w:r>
    </w:p>
    <w:p w:rsidR="00D56A76" w:rsidRDefault="00D56A76" w:rsidP="00D56A76">
      <w:r>
        <w:t xml:space="preserve">В качестве СУБД было выбрано </w:t>
      </w:r>
      <w:r w:rsidR="00D244B1">
        <w:rPr>
          <w:lang w:val="en-US"/>
        </w:rPr>
        <w:t>MySQL</w:t>
      </w:r>
      <w:r>
        <w:t xml:space="preserve"> по причине того, что данная СУБД уже используется на месторождении и в ней находится значительный объём информации.</w:t>
      </w:r>
      <w:r w:rsidRPr="00E174DA">
        <w:t xml:space="preserve"> </w:t>
      </w:r>
      <w:proofErr w:type="spellStart"/>
      <w:r w:rsidR="00D244B1">
        <w:t>MySQL</w:t>
      </w:r>
      <w:proofErr w:type="spellEnd"/>
      <w:r w:rsidRPr="006C092C">
        <w:t xml:space="preserve"> – </w:t>
      </w:r>
      <w:hyperlink r:id="rId41" w:tooltip="Свободное ПО" w:history="1">
        <w:r w:rsidRPr="00E174DA">
          <w:t>свободная</w:t>
        </w:r>
      </w:hyperlink>
      <w:r w:rsidRPr="00E174DA">
        <w:t> </w:t>
      </w:r>
      <w:hyperlink r:id="rId42" w:tooltip="Реляционная СУБД" w:history="1">
        <w:r w:rsidRPr="00E174DA">
          <w:t>реляционная система управления базами данных</w:t>
        </w:r>
      </w:hyperlink>
      <w:r w:rsidRPr="00E174DA">
        <w:t xml:space="preserve">. Разработку и поддержку </w:t>
      </w:r>
      <w:proofErr w:type="spellStart"/>
      <w:r w:rsidR="00D244B1">
        <w:t>MySQL</w:t>
      </w:r>
      <w:proofErr w:type="spellEnd"/>
      <w:r w:rsidRPr="00E174DA">
        <w:t xml:space="preserve"> </w:t>
      </w:r>
      <w:r w:rsidR="003475CC">
        <w:t xml:space="preserve">осуществляет корпорация </w:t>
      </w:r>
      <w:hyperlink r:id="rId43" w:tooltip="Oracle" w:history="1">
        <w:proofErr w:type="spellStart"/>
        <w:r w:rsidRPr="009F7F69">
          <w:t>Oracle</w:t>
        </w:r>
        <w:proofErr w:type="spellEnd"/>
      </w:hyperlink>
      <w:r w:rsidRPr="009F7F69">
        <w:t xml:space="preserve">. </w:t>
      </w:r>
      <w:proofErr w:type="spellStart"/>
      <w:r w:rsidR="00D244B1">
        <w:t>MySQL</w:t>
      </w:r>
      <w:proofErr w:type="spellEnd"/>
      <w:r w:rsidRPr="009F7F69">
        <w:t xml:space="preserve"> является решением для малых и средних прило</w:t>
      </w:r>
      <w:r w:rsidR="003475CC">
        <w:t xml:space="preserve">жений. Входит в состав серверов </w:t>
      </w:r>
      <w:hyperlink r:id="rId44" w:tooltip="WAMP" w:history="1">
        <w:r w:rsidRPr="009F7F69">
          <w:t>WAMP</w:t>
        </w:r>
      </w:hyperlink>
      <w:r w:rsidR="003475CC">
        <w:t xml:space="preserve">, </w:t>
      </w:r>
      <w:hyperlink r:id="rId45" w:tooltip="AppServ (страница отсутствует)" w:history="1">
        <w:proofErr w:type="spellStart"/>
        <w:r w:rsidRPr="009F7F69">
          <w:t>AppServ</w:t>
        </w:r>
        <w:proofErr w:type="spellEnd"/>
      </w:hyperlink>
      <w:r w:rsidR="003475CC">
        <w:t xml:space="preserve">, </w:t>
      </w:r>
      <w:hyperlink r:id="rId46" w:tooltip="LAMP" w:history="1">
        <w:r w:rsidRPr="009F7F69">
          <w:t>LAMP</w:t>
        </w:r>
      </w:hyperlink>
      <w:r w:rsidRPr="009F7F69">
        <w:t xml:space="preserve">. Данная СУБД легко настраивается и прекрасно взаимодействует с </w:t>
      </w:r>
      <w:proofErr w:type="spellStart"/>
      <w:r w:rsidRPr="009F7F69">
        <w:t>web</w:t>
      </w:r>
      <w:proofErr w:type="spellEnd"/>
      <w:r w:rsidRPr="009F7F69">
        <w:t>-сер</w:t>
      </w:r>
      <w:r w:rsidR="003475CC">
        <w:t>в</w:t>
      </w:r>
      <w:r w:rsidRPr="009F7F69">
        <w:t xml:space="preserve">ером </w:t>
      </w:r>
      <w:proofErr w:type="spellStart"/>
      <w:r w:rsidR="003475CC" w:rsidRPr="009F7F69">
        <w:t>Apache</w:t>
      </w:r>
      <w:proofErr w:type="spellEnd"/>
      <w:r w:rsidR="003475CC" w:rsidRPr="009F7F69">
        <w:t xml:space="preserve"> </w:t>
      </w:r>
      <w:r w:rsidRPr="009F7F69">
        <w:t>2.2.</w:t>
      </w:r>
    </w:p>
    <w:p w:rsidR="001F4D93" w:rsidRDefault="001F4D93" w:rsidP="00707CC4">
      <w:pPr>
        <w:pStyle w:val="2"/>
        <w:numPr>
          <w:ilvl w:val="0"/>
          <w:numId w:val="22"/>
        </w:numPr>
        <w:ind w:left="0" w:firstLine="0"/>
      </w:pPr>
      <w:bookmarkStart w:id="15" w:name="_Toc389598010"/>
      <w:r w:rsidRPr="001F4D93">
        <w:lastRenderedPageBreak/>
        <w:t>Обоснование выбора среды разработки</w:t>
      </w:r>
      <w:bookmarkEnd w:id="15"/>
    </w:p>
    <w:p w:rsidR="003A1156" w:rsidRDefault="003A1156" w:rsidP="003A1156">
      <w:r>
        <w:t xml:space="preserve">Разработка ведётся на базе </w:t>
      </w:r>
      <w:proofErr w:type="spellStart"/>
      <w:r>
        <w:rPr>
          <w:lang w:val="en-US"/>
        </w:rPr>
        <w:t>CentOs</w:t>
      </w:r>
      <w:proofErr w:type="spellEnd"/>
      <w:r>
        <w:t xml:space="preserve"> </w:t>
      </w:r>
      <w:r w:rsidRPr="000542AC">
        <w:t xml:space="preserve">6.5. </w:t>
      </w:r>
      <w:r>
        <w:t>Для более удобной работы, в качестве</w:t>
      </w:r>
      <w:r w:rsidRPr="000542AC">
        <w:t xml:space="preserve"> </w:t>
      </w:r>
      <w:r>
        <w:t xml:space="preserve">среды разработки было выбрано </w:t>
      </w:r>
      <w:proofErr w:type="spellStart"/>
      <w:r w:rsidR="004167CA">
        <w:rPr>
          <w:lang w:val="en-US"/>
        </w:rPr>
        <w:t>PHP</w:t>
      </w:r>
      <w:r>
        <w:rPr>
          <w:lang w:val="en-US"/>
        </w:rPr>
        <w:t>Storm</w:t>
      </w:r>
      <w:proofErr w:type="spellEnd"/>
      <w:r w:rsidRPr="000542AC">
        <w:t xml:space="preserve"> </w:t>
      </w:r>
      <w:r>
        <w:rPr>
          <w:lang w:val="en-US"/>
        </w:rPr>
        <w:t>IDE</w:t>
      </w:r>
      <w:r w:rsidRPr="000542AC">
        <w:t xml:space="preserve">. </w:t>
      </w:r>
      <w:proofErr w:type="spellStart"/>
      <w:r w:rsidRPr="000542AC">
        <w:rPr>
          <w:bCs/>
        </w:rPr>
        <w:t>JetBrains</w:t>
      </w:r>
      <w:proofErr w:type="spellEnd"/>
      <w:r w:rsidRPr="000542AC">
        <w:rPr>
          <w:bCs/>
        </w:rPr>
        <w:t xml:space="preserve"> </w:t>
      </w:r>
      <w:proofErr w:type="spellStart"/>
      <w:r w:rsidR="004167CA">
        <w:rPr>
          <w:bCs/>
        </w:rPr>
        <w:t>PHP</w:t>
      </w:r>
      <w:r w:rsidRPr="000542AC">
        <w:rPr>
          <w:bCs/>
        </w:rPr>
        <w:t>Storm</w:t>
      </w:r>
      <w:proofErr w:type="spellEnd"/>
      <w:r w:rsidRPr="000542AC">
        <w:t xml:space="preserve"> –</w:t>
      </w:r>
      <w:r>
        <w:t xml:space="preserve"> коммерческая </w:t>
      </w:r>
      <w:proofErr w:type="gramStart"/>
      <w:r>
        <w:t>кросс-платформенная</w:t>
      </w:r>
      <w:proofErr w:type="gramEnd"/>
      <w:r w:rsidRPr="000542AC">
        <w:rPr>
          <w:rStyle w:val="apple-converted-space"/>
          <w:rFonts w:ascii="Arial" w:hAnsi="Arial" w:cs="Arial"/>
          <w:color w:val="000000"/>
          <w:sz w:val="20"/>
          <w:szCs w:val="20"/>
        </w:rPr>
        <w:t xml:space="preserve"> </w:t>
      </w:r>
      <w:hyperlink r:id="rId47" w:tooltip="Интегрированная среда разработки" w:history="1">
        <w:r w:rsidRPr="000542AC">
          <w:t>интегрированная среда разработки</w:t>
        </w:r>
      </w:hyperlink>
      <w:r w:rsidRPr="000542AC">
        <w:rPr>
          <w:rStyle w:val="apple-converted-space"/>
          <w:rFonts w:ascii="Arial" w:hAnsi="Arial" w:cs="Arial"/>
          <w:color w:val="000000"/>
          <w:sz w:val="20"/>
          <w:szCs w:val="20"/>
        </w:rPr>
        <w:t xml:space="preserve"> </w:t>
      </w:r>
      <w:r>
        <w:t>для</w:t>
      </w:r>
      <w:r w:rsidRPr="000542AC">
        <w:rPr>
          <w:rStyle w:val="apple-converted-space"/>
          <w:rFonts w:ascii="Arial" w:hAnsi="Arial" w:cs="Arial"/>
          <w:color w:val="000000"/>
          <w:sz w:val="20"/>
          <w:szCs w:val="20"/>
        </w:rPr>
        <w:t xml:space="preserve"> </w:t>
      </w:r>
      <w:hyperlink r:id="rId48" w:tooltip="PHP" w:history="1">
        <w:r w:rsidR="004167CA">
          <w:t>PHP</w:t>
        </w:r>
      </w:hyperlink>
      <w:r w:rsidRPr="000542AC">
        <w:t>.</w:t>
      </w:r>
      <w:r>
        <w:t xml:space="preserve"> Разрабатывается компанией</w:t>
      </w:r>
      <w:r w:rsidRPr="000542AC">
        <w:rPr>
          <w:rStyle w:val="apple-converted-space"/>
          <w:rFonts w:ascii="Arial" w:hAnsi="Arial" w:cs="Arial"/>
          <w:color w:val="000000"/>
          <w:sz w:val="20"/>
          <w:szCs w:val="20"/>
        </w:rPr>
        <w:t xml:space="preserve"> </w:t>
      </w:r>
      <w:hyperlink r:id="rId49" w:tooltip="JetBrains" w:history="1">
        <w:proofErr w:type="spellStart"/>
        <w:r w:rsidRPr="000542AC">
          <w:t>JetBrains</w:t>
        </w:r>
        <w:proofErr w:type="spellEnd"/>
      </w:hyperlink>
      <w:r w:rsidRPr="000542AC">
        <w:t xml:space="preserve"> на основе платформы </w:t>
      </w:r>
      <w:hyperlink r:id="rId50" w:tooltip="IntelliJ IDEA" w:history="1">
        <w:proofErr w:type="spellStart"/>
        <w:r w:rsidRPr="000542AC">
          <w:t>IntelliJ</w:t>
        </w:r>
        <w:proofErr w:type="spellEnd"/>
        <w:r w:rsidRPr="000542AC">
          <w:t xml:space="preserve"> IDEA</w:t>
        </w:r>
      </w:hyperlink>
      <w:r>
        <w:t>.</w:t>
      </w:r>
    </w:p>
    <w:p w:rsidR="003A1156" w:rsidRDefault="004167CA" w:rsidP="003A1156">
      <w:proofErr w:type="spellStart"/>
      <w:r>
        <w:t>PHP</w:t>
      </w:r>
      <w:r w:rsidR="003A1156">
        <w:t>Storm</w:t>
      </w:r>
      <w:proofErr w:type="spellEnd"/>
      <w:r w:rsidR="003A1156">
        <w:t xml:space="preserve"> представляет собой интеллектуальный</w:t>
      </w:r>
      <w:r w:rsidR="003A1156" w:rsidRPr="000542AC">
        <w:rPr>
          <w:rStyle w:val="apple-converted-space"/>
          <w:rFonts w:ascii="Arial" w:hAnsi="Arial" w:cs="Arial"/>
          <w:color w:val="000000"/>
          <w:sz w:val="20"/>
          <w:szCs w:val="20"/>
        </w:rPr>
        <w:t xml:space="preserve"> </w:t>
      </w:r>
      <w:r w:rsidR="003A1156">
        <w:t>редактор для</w:t>
      </w:r>
      <w:r w:rsidR="003A1156">
        <w:rPr>
          <w:rStyle w:val="apple-converted-space"/>
          <w:rFonts w:ascii="Arial" w:hAnsi="Arial" w:cs="Arial"/>
          <w:color w:val="000000"/>
          <w:sz w:val="20"/>
          <w:szCs w:val="20"/>
        </w:rPr>
        <w:t> </w:t>
      </w:r>
      <w:hyperlink r:id="rId51" w:tooltip="PHP" w:history="1">
        <w:r>
          <w:t>PHP</w:t>
        </w:r>
      </w:hyperlink>
      <w:r w:rsidR="003A1156" w:rsidRPr="000542AC">
        <w:t>, </w:t>
      </w:r>
      <w:hyperlink r:id="rId52" w:tooltip="HTML" w:history="1">
        <w:r w:rsidR="003A1156" w:rsidRPr="000542AC">
          <w:t>HTML</w:t>
        </w:r>
      </w:hyperlink>
      <w:r w:rsidR="003A1156" w:rsidRPr="000542AC">
        <w:t> и </w:t>
      </w:r>
      <w:proofErr w:type="spellStart"/>
      <w:r w:rsidR="00816176">
        <w:fldChar w:fldCharType="begin"/>
      </w:r>
      <w:r w:rsidR="00816176">
        <w:instrText xml:space="preserve"> HYPERLINK "http://ru.wikipedia.org/wiki/JavaScript" \o "JavaScript" </w:instrText>
      </w:r>
      <w:r w:rsidR="00816176">
        <w:fldChar w:fldCharType="separate"/>
      </w:r>
      <w:r w:rsidR="003A1156" w:rsidRPr="000542AC">
        <w:t>JavaScript</w:t>
      </w:r>
      <w:proofErr w:type="spellEnd"/>
      <w:r w:rsidR="00816176">
        <w:fldChar w:fldCharType="end"/>
      </w:r>
      <w:r w:rsidR="003A1156">
        <w:rPr>
          <w:rStyle w:val="apple-converted-space"/>
          <w:rFonts w:ascii="Arial" w:hAnsi="Arial" w:cs="Arial"/>
          <w:color w:val="000000"/>
          <w:sz w:val="20"/>
          <w:szCs w:val="20"/>
        </w:rPr>
        <w:t> </w:t>
      </w:r>
      <w:r w:rsidR="003A1156">
        <w:t>с возможностями анализа кода на лету, предотвращения ошибок в коде и автоматизированными средствами</w:t>
      </w:r>
      <w:r w:rsidR="003A1156">
        <w:rPr>
          <w:rStyle w:val="apple-converted-space"/>
          <w:rFonts w:ascii="Arial" w:hAnsi="Arial" w:cs="Arial"/>
          <w:color w:val="000000"/>
          <w:sz w:val="20"/>
          <w:szCs w:val="20"/>
        </w:rPr>
        <w:t> </w:t>
      </w:r>
      <w:proofErr w:type="spellStart"/>
      <w:r w:rsidR="00816176">
        <w:fldChar w:fldCharType="begin"/>
      </w:r>
      <w:r w:rsidR="00816176">
        <w:instrText xml:space="preserve"> HYPERLINK "http://ru.wikipedia.org/wiki/%D0%A0%D0%B5%D1%84%D0%B0%D0%BA%D1%82%D0%BE%D1%80%D0%B8%D0%BD%D0%B3" \o "Рефакторинг" </w:instrText>
      </w:r>
      <w:r w:rsidR="00816176">
        <w:fldChar w:fldCharType="separate"/>
      </w:r>
      <w:r w:rsidR="003A1156" w:rsidRPr="000542AC">
        <w:t>рефакторинга</w:t>
      </w:r>
      <w:proofErr w:type="spellEnd"/>
      <w:r w:rsidR="00816176">
        <w:fldChar w:fldCharType="end"/>
      </w:r>
      <w:r w:rsidR="003A1156" w:rsidRPr="000542AC">
        <w:t> для</w:t>
      </w:r>
      <w:r w:rsidR="003A1156">
        <w:t xml:space="preserve"> </w:t>
      </w:r>
      <w:r>
        <w:t>PHP</w:t>
      </w:r>
      <w:r w:rsidR="003A1156">
        <w:t xml:space="preserve"> и </w:t>
      </w:r>
      <w:proofErr w:type="spellStart"/>
      <w:r w:rsidR="003A1156">
        <w:t>JavaScript</w:t>
      </w:r>
      <w:proofErr w:type="spellEnd"/>
      <w:r w:rsidR="003A1156" w:rsidRPr="000542AC">
        <w:t>. </w:t>
      </w:r>
      <w:proofErr w:type="spellStart"/>
      <w:r w:rsidR="00816176">
        <w:fldChar w:fldCharType="begin"/>
      </w:r>
      <w:r w:rsidR="00816176">
        <w:instrText xml:space="preserve"> HYPERLINK "http://ru.wikipedia.org/wiki/%D0%90%D0%B2%D1%82%D0%BE%D0%B4%D0%BE%D0%BF%D0%BE%D0%BB%D0%BD%D0%B5%D0%BD%D0%B8%D0%B5" \o "Автодополнение" </w:instrText>
      </w:r>
      <w:r w:rsidR="00816176">
        <w:fldChar w:fldCharType="separate"/>
      </w:r>
      <w:r w:rsidR="003A1156" w:rsidRPr="000542AC">
        <w:t>Автодополнение</w:t>
      </w:r>
      <w:proofErr w:type="spellEnd"/>
      <w:r w:rsidR="00816176">
        <w:fldChar w:fldCharType="end"/>
      </w:r>
      <w:r w:rsidR="003A1156">
        <w:rPr>
          <w:rStyle w:val="apple-converted-space"/>
          <w:rFonts w:ascii="Arial" w:hAnsi="Arial" w:cs="Arial"/>
          <w:color w:val="000000"/>
          <w:sz w:val="20"/>
          <w:szCs w:val="20"/>
        </w:rPr>
        <w:t> </w:t>
      </w:r>
      <w:r w:rsidR="003A1156">
        <w:t xml:space="preserve">кода в </w:t>
      </w:r>
      <w:proofErr w:type="spellStart"/>
      <w:r>
        <w:t>PHP</w:t>
      </w:r>
      <w:r w:rsidR="003A1156">
        <w:t>Storm</w:t>
      </w:r>
      <w:proofErr w:type="spellEnd"/>
      <w:r w:rsidR="003A1156">
        <w:t xml:space="preserve"> поддерживает спецификацию </w:t>
      </w:r>
      <w:r>
        <w:t>PHP</w:t>
      </w:r>
      <w:r w:rsidR="003A1156">
        <w:t xml:space="preserve"> 5.3, 5.4 и 5.5 (современные и традиционные проекты), включая генераторы, сопрограммы, пространства </w:t>
      </w:r>
      <w:proofErr w:type="spellStart"/>
      <w:r w:rsidR="003A1156">
        <w:t>имен</w:t>
      </w:r>
      <w:proofErr w:type="spellEnd"/>
      <w:r w:rsidR="003A1156">
        <w:t xml:space="preserve">, замыкания, типажи и синтаксис коротких массивов. Имеется </w:t>
      </w:r>
      <w:r w:rsidR="003A1156" w:rsidRPr="000542AC">
        <w:t>полноценный </w:t>
      </w:r>
      <w:hyperlink r:id="rId53" w:tooltip="SQL" w:history="1">
        <w:r w:rsidR="003A1156" w:rsidRPr="000542AC">
          <w:t>SQL</w:t>
        </w:r>
      </w:hyperlink>
      <w:r w:rsidR="003A1156" w:rsidRPr="000542AC">
        <w:t>-редактор</w:t>
      </w:r>
      <w:r w:rsidR="003A1156">
        <w:t xml:space="preserve"> с возможностью редактирования полученных результатов запросов.</w:t>
      </w:r>
      <w:r w:rsidR="003A1156" w:rsidRPr="000542AC">
        <w:t xml:space="preserve"> </w:t>
      </w:r>
      <w:r w:rsidR="003A1156">
        <w:t xml:space="preserve">В рамках поставленной задачи </w:t>
      </w:r>
      <w:proofErr w:type="spellStart"/>
      <w:r>
        <w:rPr>
          <w:lang w:val="en-US"/>
        </w:rPr>
        <w:t>PHP</w:t>
      </w:r>
      <w:r w:rsidR="003A1156">
        <w:rPr>
          <w:lang w:val="en-US"/>
        </w:rPr>
        <w:t>Storm</w:t>
      </w:r>
      <w:proofErr w:type="spellEnd"/>
      <w:r w:rsidR="003A1156" w:rsidRPr="000542AC">
        <w:t xml:space="preserve"> </w:t>
      </w:r>
      <w:r w:rsidR="003A1156">
        <w:t>является исключительно удобным средством так как:</w:t>
      </w:r>
    </w:p>
    <w:p w:rsidR="003A1156" w:rsidRPr="00D44864" w:rsidRDefault="004167CA" w:rsidP="00707CC4">
      <w:pPr>
        <w:pStyle w:val="ae"/>
        <w:numPr>
          <w:ilvl w:val="0"/>
          <w:numId w:val="7"/>
        </w:numPr>
        <w:ind w:left="0" w:firstLine="709"/>
        <w:rPr>
          <w:rFonts w:eastAsia="Times New Roman"/>
        </w:rPr>
      </w:pPr>
      <w:proofErr w:type="spellStart"/>
      <w:r>
        <w:rPr>
          <w:rFonts w:eastAsia="Times New Roman"/>
        </w:rPr>
        <w:t>PHP</w:t>
      </w:r>
      <w:r w:rsidR="003A1156" w:rsidRPr="00D44864">
        <w:rPr>
          <w:rFonts w:eastAsia="Times New Roman"/>
        </w:rPr>
        <w:t>Strom</w:t>
      </w:r>
      <w:proofErr w:type="spellEnd"/>
      <w:r w:rsidR="003A1156" w:rsidRPr="00D44864">
        <w:rPr>
          <w:rFonts w:eastAsia="Times New Roman"/>
        </w:rPr>
        <w:t xml:space="preserve"> имеет возможность автозагрузки и синхронизации файлов и удалённым сервером;</w:t>
      </w:r>
    </w:p>
    <w:p w:rsidR="003A1156" w:rsidRPr="00D44864" w:rsidRDefault="003A1156" w:rsidP="00707CC4">
      <w:pPr>
        <w:pStyle w:val="ae"/>
        <w:numPr>
          <w:ilvl w:val="0"/>
          <w:numId w:val="7"/>
        </w:numPr>
        <w:ind w:left="0" w:firstLine="709"/>
        <w:rPr>
          <w:rFonts w:eastAsia="Times New Roman"/>
        </w:rPr>
      </w:pPr>
      <w:r w:rsidRPr="00D44864">
        <w:rPr>
          <w:rFonts w:eastAsia="Times New Roman"/>
        </w:rPr>
        <w:t xml:space="preserve">поддерживает синтаксис </w:t>
      </w:r>
      <w:r w:rsidR="004167CA">
        <w:rPr>
          <w:rFonts w:eastAsia="Times New Roman"/>
        </w:rPr>
        <w:t>PHP</w:t>
      </w:r>
      <w:r w:rsidRPr="00D44864">
        <w:rPr>
          <w:rFonts w:eastAsia="Times New Roman"/>
        </w:rPr>
        <w:t xml:space="preserve">, SQL, </w:t>
      </w:r>
      <w:proofErr w:type="spellStart"/>
      <w:r w:rsidRPr="00D44864">
        <w:rPr>
          <w:rFonts w:eastAsia="Times New Roman"/>
        </w:rPr>
        <w:t>JavaScript</w:t>
      </w:r>
      <w:proofErr w:type="spellEnd"/>
      <w:r w:rsidRPr="00D44864">
        <w:rPr>
          <w:rFonts w:eastAsia="Times New Roman"/>
        </w:rPr>
        <w:t>;</w:t>
      </w:r>
    </w:p>
    <w:p w:rsidR="003A1156" w:rsidRPr="00D44864" w:rsidRDefault="003A1156" w:rsidP="00707CC4">
      <w:pPr>
        <w:pStyle w:val="ae"/>
        <w:numPr>
          <w:ilvl w:val="0"/>
          <w:numId w:val="7"/>
        </w:numPr>
        <w:ind w:left="0" w:firstLine="709"/>
        <w:rPr>
          <w:rFonts w:eastAsia="Times New Roman"/>
        </w:rPr>
      </w:pPr>
      <w:r w:rsidRPr="00D44864">
        <w:rPr>
          <w:rFonts w:eastAsia="Times New Roman"/>
        </w:rPr>
        <w:t>легко настраиваемый и расширяемый под решаемые задачи.</w:t>
      </w:r>
    </w:p>
    <w:p w:rsidR="003A1156" w:rsidRPr="00460475" w:rsidRDefault="003A1156" w:rsidP="003A1156">
      <w:r>
        <w:t xml:space="preserve">Разрабатываемая система базируется на концепции </w:t>
      </w:r>
      <w:r w:rsidRPr="00460763">
        <w:t>MVC</w:t>
      </w:r>
      <w:r>
        <w:t>, при этом клиентская часть (</w:t>
      </w:r>
      <w:r>
        <w:rPr>
          <w:lang w:val="en-US"/>
        </w:rPr>
        <w:t>user</w:t>
      </w:r>
      <w:r w:rsidRPr="00456B1B">
        <w:t xml:space="preserve"> </w:t>
      </w:r>
      <w:r>
        <w:rPr>
          <w:lang w:val="en-US"/>
        </w:rPr>
        <w:t>interface</w:t>
      </w:r>
      <w:r>
        <w:t>)</w:t>
      </w:r>
      <w:r w:rsidRPr="00456B1B">
        <w:t xml:space="preserve"> </w:t>
      </w:r>
      <w:r>
        <w:t xml:space="preserve">строится с использование </w:t>
      </w:r>
      <w:r>
        <w:rPr>
          <w:lang w:val="en-US"/>
        </w:rPr>
        <w:t>JavaScript</w:t>
      </w:r>
      <w:r w:rsidRPr="00321652">
        <w:t xml:space="preserve">, </w:t>
      </w:r>
      <w:r>
        <w:t xml:space="preserve">в то время как бизнес логика работы с данными реализована на </w:t>
      </w:r>
      <w:r w:rsidR="004167CA">
        <w:rPr>
          <w:lang w:val="en-US"/>
        </w:rPr>
        <w:t>PHP</w:t>
      </w:r>
      <w:r w:rsidRPr="00321652">
        <w:t>.</w:t>
      </w:r>
    </w:p>
    <w:p w:rsidR="003A1156" w:rsidRDefault="003A1156" w:rsidP="003A1156">
      <w:r>
        <w:t xml:space="preserve">В качестве тестируемой среды будет использоваться модуль </w:t>
      </w:r>
      <w:proofErr w:type="spellStart"/>
      <w:r>
        <w:rPr>
          <w:lang w:val="en-US"/>
        </w:rPr>
        <w:t>ZendDebuger</w:t>
      </w:r>
      <w:proofErr w:type="spellEnd"/>
      <w:r w:rsidRPr="002F5468">
        <w:t xml:space="preserve"> </w:t>
      </w:r>
      <w:r>
        <w:t xml:space="preserve">для </w:t>
      </w:r>
      <w:r w:rsidR="004167CA">
        <w:rPr>
          <w:lang w:val="en-US"/>
        </w:rPr>
        <w:t>PHP</w:t>
      </w:r>
      <w:r w:rsidRPr="002F5468">
        <w:t xml:space="preserve">. </w:t>
      </w:r>
      <w:r>
        <w:t xml:space="preserve">Тестирование можно проводить с использованием следующих браузеров: </w:t>
      </w:r>
      <w:r>
        <w:rPr>
          <w:lang w:val="en-US"/>
        </w:rPr>
        <w:t>Opera</w:t>
      </w:r>
      <w:r w:rsidRPr="0001304F">
        <w:t xml:space="preserve">, </w:t>
      </w:r>
      <w:proofErr w:type="spellStart"/>
      <w:r>
        <w:rPr>
          <w:lang w:val="en-US"/>
        </w:rPr>
        <w:t>FireFox</w:t>
      </w:r>
      <w:proofErr w:type="spellEnd"/>
      <w:r w:rsidRPr="0001304F">
        <w:t xml:space="preserve">, </w:t>
      </w:r>
      <w:r>
        <w:rPr>
          <w:lang w:val="en-US"/>
        </w:rPr>
        <w:t>Chrome</w:t>
      </w:r>
      <w:r w:rsidRPr="0001304F">
        <w:t xml:space="preserve">, </w:t>
      </w:r>
      <w:r>
        <w:rPr>
          <w:lang w:val="en-US"/>
        </w:rPr>
        <w:t>Internet</w:t>
      </w:r>
      <w:r w:rsidRPr="0001304F">
        <w:t xml:space="preserve"> </w:t>
      </w:r>
      <w:r>
        <w:rPr>
          <w:lang w:val="en-US"/>
        </w:rPr>
        <w:t>Explorer</w:t>
      </w:r>
      <w:r w:rsidRPr="0001304F">
        <w:t xml:space="preserve">. </w:t>
      </w:r>
      <w:r>
        <w:t>Сравнительные характеристики браузеров приведены в таблице</w:t>
      </w:r>
      <w:r w:rsidR="003475CC">
        <w:t> </w:t>
      </w:r>
      <w:r w:rsidR="00825F60">
        <w:t>1.</w:t>
      </w:r>
      <w:r w:rsidR="00825F60">
        <w:rPr>
          <w:lang w:val="en-US"/>
        </w:rPr>
        <w:t>3</w:t>
      </w:r>
      <w:r>
        <w:t>.</w:t>
      </w:r>
    </w:p>
    <w:p w:rsidR="00431929" w:rsidRPr="00E37A5D" w:rsidRDefault="00825F60" w:rsidP="00EB3264">
      <w:pPr>
        <w:pStyle w:val="af6"/>
      </w:pPr>
      <w:r w:rsidRPr="00E37A5D">
        <w:t>Таблица 1.</w:t>
      </w:r>
      <w:r w:rsidRPr="00E37A5D">
        <w:rPr>
          <w:lang w:val="en-US"/>
        </w:rPr>
        <w:t>3</w:t>
      </w:r>
      <w:r w:rsidR="00431929" w:rsidRPr="00E37A5D">
        <w:t xml:space="preserve"> – Сравнительные характеристики браузеров</w:t>
      </w:r>
    </w:p>
    <w:tbl>
      <w:tblPr>
        <w:tblStyle w:val="af"/>
        <w:tblW w:w="0" w:type="auto"/>
        <w:tblLook w:val="04A0" w:firstRow="1" w:lastRow="0" w:firstColumn="1" w:lastColumn="0" w:noHBand="0" w:noVBand="1"/>
      </w:tblPr>
      <w:tblGrid>
        <w:gridCol w:w="2026"/>
        <w:gridCol w:w="2011"/>
        <w:gridCol w:w="2011"/>
        <w:gridCol w:w="2012"/>
        <w:gridCol w:w="1908"/>
      </w:tblGrid>
      <w:tr w:rsidR="00431929" w:rsidRPr="004A6374" w:rsidTr="00EB3264">
        <w:tc>
          <w:tcPr>
            <w:tcW w:w="2026" w:type="dxa"/>
            <w:shd w:val="clear" w:color="auto" w:fill="auto"/>
          </w:tcPr>
          <w:p w:rsidR="00431929" w:rsidRPr="004A6374" w:rsidRDefault="00431929" w:rsidP="00DC7062">
            <w:pPr>
              <w:pStyle w:val="af6"/>
              <w:rPr>
                <w:rFonts w:ascii="Times New Roman" w:hAnsi="Times New Roman" w:cs="Times New Roman"/>
                <w:b/>
                <w:szCs w:val="24"/>
              </w:rPr>
            </w:pPr>
            <w:r w:rsidRPr="004A6374">
              <w:rPr>
                <w:rFonts w:ascii="Times New Roman" w:hAnsi="Times New Roman" w:cs="Times New Roman"/>
                <w:b/>
                <w:szCs w:val="24"/>
              </w:rPr>
              <w:t>Характеристика</w:t>
            </w:r>
          </w:p>
        </w:tc>
        <w:tc>
          <w:tcPr>
            <w:tcW w:w="2011" w:type="dxa"/>
            <w:shd w:val="clear" w:color="auto" w:fill="auto"/>
          </w:tcPr>
          <w:p w:rsidR="00431929" w:rsidRPr="004A6374" w:rsidRDefault="00431929" w:rsidP="00DC7062">
            <w:pPr>
              <w:pStyle w:val="af6"/>
              <w:rPr>
                <w:rFonts w:ascii="Times New Roman" w:hAnsi="Times New Roman" w:cs="Times New Roman"/>
                <w:b/>
                <w:szCs w:val="24"/>
              </w:rPr>
            </w:pPr>
            <w:r w:rsidRPr="004A6374">
              <w:rPr>
                <w:rFonts w:ascii="Times New Roman" w:hAnsi="Times New Roman" w:cs="Times New Roman"/>
                <w:b/>
                <w:szCs w:val="24"/>
                <w:lang w:val="en-US"/>
              </w:rPr>
              <w:t>Opera</w:t>
            </w:r>
          </w:p>
        </w:tc>
        <w:tc>
          <w:tcPr>
            <w:tcW w:w="2011" w:type="dxa"/>
            <w:shd w:val="clear" w:color="auto" w:fill="auto"/>
          </w:tcPr>
          <w:p w:rsidR="00431929" w:rsidRPr="004A6374" w:rsidRDefault="00431929" w:rsidP="00DC7062">
            <w:pPr>
              <w:pStyle w:val="af6"/>
              <w:rPr>
                <w:rFonts w:ascii="Times New Roman" w:hAnsi="Times New Roman" w:cs="Times New Roman"/>
                <w:b/>
                <w:szCs w:val="24"/>
              </w:rPr>
            </w:pPr>
            <w:r w:rsidRPr="004A6374">
              <w:rPr>
                <w:rFonts w:ascii="Times New Roman" w:hAnsi="Times New Roman" w:cs="Times New Roman"/>
                <w:b/>
                <w:szCs w:val="24"/>
                <w:lang w:val="en-US"/>
              </w:rPr>
              <w:t>Fire</w:t>
            </w:r>
            <w:r w:rsidRPr="004A6374">
              <w:rPr>
                <w:rFonts w:ascii="Times New Roman" w:hAnsi="Times New Roman" w:cs="Times New Roman"/>
                <w:b/>
                <w:szCs w:val="24"/>
              </w:rPr>
              <w:t xml:space="preserve"> </w:t>
            </w:r>
            <w:r w:rsidRPr="004A6374">
              <w:rPr>
                <w:rFonts w:ascii="Times New Roman" w:hAnsi="Times New Roman" w:cs="Times New Roman"/>
                <w:b/>
                <w:szCs w:val="24"/>
                <w:lang w:val="en-US"/>
              </w:rPr>
              <w:t>Fox</w:t>
            </w:r>
          </w:p>
        </w:tc>
        <w:tc>
          <w:tcPr>
            <w:tcW w:w="2012" w:type="dxa"/>
            <w:shd w:val="clear" w:color="auto" w:fill="auto"/>
          </w:tcPr>
          <w:p w:rsidR="00431929" w:rsidRPr="004A6374" w:rsidRDefault="00431929" w:rsidP="00DC7062">
            <w:pPr>
              <w:pStyle w:val="af6"/>
              <w:rPr>
                <w:rFonts w:ascii="Times New Roman" w:hAnsi="Times New Roman" w:cs="Times New Roman"/>
                <w:b/>
                <w:szCs w:val="24"/>
              </w:rPr>
            </w:pPr>
            <w:r w:rsidRPr="004A6374">
              <w:rPr>
                <w:rFonts w:ascii="Times New Roman" w:hAnsi="Times New Roman" w:cs="Times New Roman"/>
                <w:b/>
                <w:szCs w:val="24"/>
                <w:lang w:val="en-US"/>
              </w:rPr>
              <w:t>Chrome</w:t>
            </w:r>
          </w:p>
        </w:tc>
        <w:tc>
          <w:tcPr>
            <w:tcW w:w="1908" w:type="dxa"/>
            <w:shd w:val="clear" w:color="auto" w:fill="auto"/>
          </w:tcPr>
          <w:p w:rsidR="00431929" w:rsidRPr="004A6374" w:rsidRDefault="00431929" w:rsidP="00DC7062">
            <w:pPr>
              <w:pStyle w:val="af6"/>
              <w:rPr>
                <w:rFonts w:ascii="Times New Roman" w:hAnsi="Times New Roman" w:cs="Times New Roman"/>
                <w:b/>
                <w:szCs w:val="24"/>
              </w:rPr>
            </w:pPr>
            <w:r w:rsidRPr="004A6374">
              <w:rPr>
                <w:rFonts w:ascii="Times New Roman" w:hAnsi="Times New Roman" w:cs="Times New Roman"/>
                <w:b/>
                <w:szCs w:val="24"/>
                <w:lang w:val="en-US"/>
              </w:rPr>
              <w:t>Internet</w:t>
            </w:r>
            <w:r w:rsidRPr="004A6374">
              <w:rPr>
                <w:rFonts w:ascii="Times New Roman" w:hAnsi="Times New Roman" w:cs="Times New Roman"/>
                <w:b/>
                <w:szCs w:val="24"/>
              </w:rPr>
              <w:t xml:space="preserve"> </w:t>
            </w:r>
            <w:r w:rsidRPr="004A6374">
              <w:rPr>
                <w:rFonts w:ascii="Times New Roman" w:hAnsi="Times New Roman" w:cs="Times New Roman"/>
                <w:b/>
                <w:szCs w:val="24"/>
                <w:lang w:val="en-US"/>
              </w:rPr>
              <w:t>Explorer</w:t>
            </w:r>
          </w:p>
        </w:tc>
      </w:tr>
      <w:tr w:rsidR="00431929" w:rsidRPr="004A6374" w:rsidTr="00EB3264">
        <w:tc>
          <w:tcPr>
            <w:tcW w:w="2026" w:type="dxa"/>
            <w:shd w:val="clear" w:color="auto" w:fill="auto"/>
          </w:tcPr>
          <w:p w:rsidR="00431929" w:rsidRPr="00825F60" w:rsidRDefault="00431929" w:rsidP="00DC7062">
            <w:pPr>
              <w:pStyle w:val="af6"/>
              <w:rPr>
                <w:rFonts w:ascii="Times New Roman" w:hAnsi="Times New Roman" w:cs="Times New Roman"/>
                <w:szCs w:val="24"/>
              </w:rPr>
            </w:pPr>
            <w:r w:rsidRPr="004A6374">
              <w:rPr>
                <w:rFonts w:ascii="Times New Roman" w:hAnsi="Times New Roman" w:cs="Times New Roman"/>
                <w:szCs w:val="24"/>
              </w:rPr>
              <w:t xml:space="preserve">Поддержка </w:t>
            </w:r>
            <w:r w:rsidRPr="004A6374">
              <w:rPr>
                <w:rFonts w:ascii="Times New Roman" w:hAnsi="Times New Roman" w:cs="Times New Roman"/>
                <w:szCs w:val="24"/>
                <w:lang w:val="en-US"/>
              </w:rPr>
              <w:t>CSS</w:t>
            </w:r>
            <w:r w:rsidRPr="00825F60">
              <w:rPr>
                <w:rFonts w:ascii="Times New Roman" w:hAnsi="Times New Roman" w:cs="Times New Roman"/>
                <w:szCs w:val="24"/>
              </w:rPr>
              <w:t>2</w:t>
            </w:r>
          </w:p>
        </w:tc>
        <w:tc>
          <w:tcPr>
            <w:tcW w:w="2011"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да</w:t>
            </w:r>
          </w:p>
        </w:tc>
        <w:tc>
          <w:tcPr>
            <w:tcW w:w="2011"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 xml:space="preserve">да </w:t>
            </w:r>
          </w:p>
        </w:tc>
        <w:tc>
          <w:tcPr>
            <w:tcW w:w="2012"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да</w:t>
            </w:r>
          </w:p>
        </w:tc>
        <w:tc>
          <w:tcPr>
            <w:tcW w:w="1908"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да</w:t>
            </w:r>
          </w:p>
        </w:tc>
      </w:tr>
      <w:tr w:rsidR="00431929" w:rsidRPr="004A6374" w:rsidTr="00EB3264">
        <w:tc>
          <w:tcPr>
            <w:tcW w:w="2026" w:type="dxa"/>
            <w:shd w:val="clear" w:color="auto" w:fill="auto"/>
          </w:tcPr>
          <w:p w:rsidR="00431929" w:rsidRPr="00825F60" w:rsidRDefault="00431929" w:rsidP="00DC7062">
            <w:pPr>
              <w:pStyle w:val="af6"/>
              <w:rPr>
                <w:rFonts w:ascii="Times New Roman" w:hAnsi="Times New Roman" w:cs="Times New Roman"/>
                <w:szCs w:val="24"/>
              </w:rPr>
            </w:pPr>
            <w:r w:rsidRPr="004A6374">
              <w:rPr>
                <w:rFonts w:ascii="Times New Roman" w:hAnsi="Times New Roman" w:cs="Times New Roman"/>
                <w:szCs w:val="24"/>
              </w:rPr>
              <w:t xml:space="preserve">Поддержка </w:t>
            </w:r>
            <w:r w:rsidRPr="004A6374">
              <w:rPr>
                <w:rFonts w:ascii="Times New Roman" w:hAnsi="Times New Roman" w:cs="Times New Roman"/>
                <w:szCs w:val="24"/>
                <w:lang w:val="en-US"/>
              </w:rPr>
              <w:t>JS</w:t>
            </w:r>
          </w:p>
        </w:tc>
        <w:tc>
          <w:tcPr>
            <w:tcW w:w="2011"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да</w:t>
            </w:r>
          </w:p>
        </w:tc>
        <w:tc>
          <w:tcPr>
            <w:tcW w:w="2011"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да</w:t>
            </w:r>
          </w:p>
        </w:tc>
        <w:tc>
          <w:tcPr>
            <w:tcW w:w="2012"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да</w:t>
            </w:r>
          </w:p>
        </w:tc>
        <w:tc>
          <w:tcPr>
            <w:tcW w:w="1908"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да</w:t>
            </w:r>
          </w:p>
        </w:tc>
      </w:tr>
      <w:tr w:rsidR="00431929" w:rsidRPr="004A6374" w:rsidTr="00EB3264">
        <w:tc>
          <w:tcPr>
            <w:tcW w:w="2026" w:type="dxa"/>
            <w:shd w:val="clear" w:color="auto" w:fill="auto"/>
          </w:tcPr>
          <w:p w:rsidR="00431929" w:rsidRPr="00825F60" w:rsidRDefault="00431929" w:rsidP="00DC7062">
            <w:pPr>
              <w:pStyle w:val="af6"/>
              <w:rPr>
                <w:rFonts w:ascii="Times New Roman" w:hAnsi="Times New Roman" w:cs="Times New Roman"/>
                <w:szCs w:val="24"/>
              </w:rPr>
            </w:pPr>
            <w:r w:rsidRPr="004A6374">
              <w:rPr>
                <w:rFonts w:ascii="Times New Roman" w:hAnsi="Times New Roman" w:cs="Times New Roman"/>
                <w:szCs w:val="24"/>
              </w:rPr>
              <w:t xml:space="preserve">Поддержка </w:t>
            </w:r>
            <w:r w:rsidRPr="004A6374">
              <w:rPr>
                <w:rFonts w:ascii="Times New Roman" w:hAnsi="Times New Roman" w:cs="Times New Roman"/>
                <w:szCs w:val="24"/>
                <w:lang w:val="en-US"/>
              </w:rPr>
              <w:t>HTML</w:t>
            </w:r>
            <w:r w:rsidRPr="00825F60">
              <w:rPr>
                <w:rFonts w:ascii="Times New Roman" w:hAnsi="Times New Roman" w:cs="Times New Roman"/>
                <w:szCs w:val="24"/>
              </w:rPr>
              <w:t>5</w:t>
            </w:r>
          </w:p>
        </w:tc>
        <w:tc>
          <w:tcPr>
            <w:tcW w:w="2011"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да</w:t>
            </w:r>
          </w:p>
        </w:tc>
        <w:tc>
          <w:tcPr>
            <w:tcW w:w="2011" w:type="dxa"/>
            <w:shd w:val="clear" w:color="auto" w:fill="FFFFFF" w:themeFill="background1"/>
          </w:tcPr>
          <w:p w:rsidR="00431929" w:rsidRPr="004A6374" w:rsidRDefault="00431929" w:rsidP="00DC7062">
            <w:pPr>
              <w:pStyle w:val="af6"/>
              <w:rPr>
                <w:rStyle w:val="affb"/>
                <w:rFonts w:ascii="Times New Roman" w:hAnsi="Times New Roman" w:cs="Times New Roman"/>
                <w:b w:val="0"/>
                <w:i w:val="0"/>
                <w:color w:val="auto"/>
                <w:szCs w:val="24"/>
              </w:rPr>
            </w:pPr>
            <w:r w:rsidRPr="004A6374">
              <w:rPr>
                <w:rStyle w:val="affb"/>
                <w:rFonts w:ascii="Times New Roman" w:hAnsi="Times New Roman" w:cs="Times New Roman"/>
                <w:b w:val="0"/>
                <w:i w:val="0"/>
                <w:color w:val="auto"/>
                <w:szCs w:val="24"/>
              </w:rPr>
              <w:t>да (с версии 4)</w:t>
            </w:r>
          </w:p>
        </w:tc>
        <w:tc>
          <w:tcPr>
            <w:tcW w:w="2012"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да</w:t>
            </w:r>
          </w:p>
        </w:tc>
        <w:tc>
          <w:tcPr>
            <w:tcW w:w="1908" w:type="dxa"/>
            <w:shd w:val="clear" w:color="auto" w:fill="auto"/>
          </w:tcPr>
          <w:p w:rsidR="00431929" w:rsidRPr="004A6374" w:rsidRDefault="00431929" w:rsidP="00DC7062">
            <w:pPr>
              <w:pStyle w:val="af6"/>
              <w:rPr>
                <w:rFonts w:ascii="Times New Roman" w:hAnsi="Times New Roman" w:cs="Times New Roman"/>
                <w:szCs w:val="24"/>
                <w:lang w:val="en-US"/>
              </w:rPr>
            </w:pPr>
            <w:r w:rsidRPr="004A6374">
              <w:rPr>
                <w:rFonts w:ascii="Times New Roman" w:hAnsi="Times New Roman" w:cs="Times New Roman"/>
                <w:szCs w:val="24"/>
              </w:rPr>
              <w:t>да (с версии 9)</w:t>
            </w:r>
          </w:p>
        </w:tc>
      </w:tr>
      <w:tr w:rsidR="00431929" w:rsidRPr="004A6374" w:rsidTr="00EB3264">
        <w:tc>
          <w:tcPr>
            <w:tcW w:w="2026" w:type="dxa"/>
            <w:tcBorders>
              <w:bottom w:val="nil"/>
            </w:tcBorders>
            <w:shd w:val="clear" w:color="auto" w:fill="auto"/>
          </w:tcPr>
          <w:p w:rsidR="00431929" w:rsidRPr="004A6374" w:rsidRDefault="00431929" w:rsidP="00DC7062">
            <w:pPr>
              <w:pStyle w:val="af6"/>
              <w:rPr>
                <w:rFonts w:ascii="Times New Roman" w:hAnsi="Times New Roman" w:cs="Times New Roman"/>
                <w:szCs w:val="24"/>
                <w:lang w:val="en-US"/>
              </w:rPr>
            </w:pPr>
            <w:r w:rsidRPr="004A6374">
              <w:rPr>
                <w:rFonts w:ascii="Times New Roman" w:hAnsi="Times New Roman" w:cs="Times New Roman"/>
                <w:szCs w:val="24"/>
              </w:rPr>
              <w:t>Скорость работы</w:t>
            </w:r>
            <w:r w:rsidRPr="004A6374">
              <w:rPr>
                <w:rFonts w:ascii="Times New Roman" w:hAnsi="Times New Roman" w:cs="Times New Roman"/>
                <w:szCs w:val="24"/>
                <w:lang w:val="en-US"/>
              </w:rPr>
              <w:t xml:space="preserve"> c</w:t>
            </w:r>
            <w:r w:rsidRPr="004A6374">
              <w:rPr>
                <w:rFonts w:ascii="Times New Roman" w:hAnsi="Times New Roman" w:cs="Times New Roman"/>
                <w:szCs w:val="24"/>
              </w:rPr>
              <w:t xml:space="preserve"> </w:t>
            </w:r>
            <w:r w:rsidRPr="004A6374">
              <w:rPr>
                <w:rFonts w:ascii="Times New Roman" w:hAnsi="Times New Roman" w:cs="Times New Roman"/>
                <w:szCs w:val="24"/>
                <w:lang w:val="en-US"/>
              </w:rPr>
              <w:t>JS</w:t>
            </w:r>
          </w:p>
        </w:tc>
        <w:tc>
          <w:tcPr>
            <w:tcW w:w="2011" w:type="dxa"/>
            <w:tcBorders>
              <w:bottom w:val="nil"/>
            </w:tcBorders>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средняя</w:t>
            </w:r>
          </w:p>
        </w:tc>
        <w:tc>
          <w:tcPr>
            <w:tcW w:w="2011" w:type="dxa"/>
            <w:tcBorders>
              <w:bottom w:val="nil"/>
            </w:tcBorders>
            <w:shd w:val="clear" w:color="auto" w:fill="FFFFFF" w:themeFill="background1"/>
          </w:tcPr>
          <w:p w:rsidR="00431929" w:rsidRPr="004A6374" w:rsidRDefault="00431929" w:rsidP="00DC7062">
            <w:pPr>
              <w:pStyle w:val="af6"/>
              <w:rPr>
                <w:rStyle w:val="affb"/>
                <w:rFonts w:ascii="Times New Roman" w:hAnsi="Times New Roman" w:cs="Times New Roman"/>
                <w:b w:val="0"/>
                <w:i w:val="0"/>
                <w:color w:val="auto"/>
                <w:szCs w:val="24"/>
              </w:rPr>
            </w:pPr>
            <w:r w:rsidRPr="004A6374">
              <w:rPr>
                <w:rStyle w:val="affb"/>
                <w:rFonts w:ascii="Times New Roman" w:hAnsi="Times New Roman" w:cs="Times New Roman"/>
                <w:b w:val="0"/>
                <w:i w:val="0"/>
                <w:color w:val="auto"/>
                <w:szCs w:val="24"/>
              </w:rPr>
              <w:t>средняя</w:t>
            </w:r>
          </w:p>
        </w:tc>
        <w:tc>
          <w:tcPr>
            <w:tcW w:w="2012" w:type="dxa"/>
            <w:tcBorders>
              <w:bottom w:val="nil"/>
            </w:tcBorders>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высокая</w:t>
            </w:r>
          </w:p>
        </w:tc>
        <w:tc>
          <w:tcPr>
            <w:tcW w:w="1908" w:type="dxa"/>
            <w:tcBorders>
              <w:bottom w:val="nil"/>
            </w:tcBorders>
            <w:shd w:val="clear" w:color="auto" w:fill="auto"/>
          </w:tcPr>
          <w:p w:rsidR="00431929" w:rsidRPr="004A6374" w:rsidRDefault="00431929" w:rsidP="00DC7062">
            <w:pPr>
              <w:pStyle w:val="af6"/>
              <w:rPr>
                <w:rFonts w:ascii="Times New Roman" w:hAnsi="Times New Roman" w:cs="Times New Roman"/>
                <w:szCs w:val="24"/>
                <w:lang w:val="en-US"/>
              </w:rPr>
            </w:pPr>
            <w:r w:rsidRPr="004A6374">
              <w:rPr>
                <w:rFonts w:ascii="Times New Roman" w:hAnsi="Times New Roman" w:cs="Times New Roman"/>
                <w:szCs w:val="24"/>
              </w:rPr>
              <w:t>низкая</w:t>
            </w:r>
          </w:p>
        </w:tc>
      </w:tr>
      <w:tr w:rsidR="00EB3264" w:rsidRPr="004A6374" w:rsidTr="00EB3264">
        <w:tc>
          <w:tcPr>
            <w:tcW w:w="2026" w:type="dxa"/>
            <w:tcBorders>
              <w:top w:val="nil"/>
              <w:left w:val="nil"/>
              <w:bottom w:val="nil"/>
              <w:right w:val="nil"/>
            </w:tcBorders>
            <w:shd w:val="clear" w:color="auto" w:fill="auto"/>
          </w:tcPr>
          <w:p w:rsidR="00EB3264" w:rsidRPr="004A6374" w:rsidRDefault="00EB3264" w:rsidP="00631302">
            <w:pPr>
              <w:pStyle w:val="af6"/>
              <w:rPr>
                <w:rFonts w:ascii="Times New Roman" w:hAnsi="Times New Roman" w:cs="Times New Roman"/>
                <w:szCs w:val="24"/>
                <w:lang w:val="en-US"/>
              </w:rPr>
            </w:pPr>
          </w:p>
        </w:tc>
        <w:tc>
          <w:tcPr>
            <w:tcW w:w="2011" w:type="dxa"/>
            <w:tcBorders>
              <w:top w:val="nil"/>
              <w:left w:val="nil"/>
              <w:bottom w:val="nil"/>
              <w:right w:val="nil"/>
            </w:tcBorders>
            <w:shd w:val="clear" w:color="auto" w:fill="auto"/>
          </w:tcPr>
          <w:p w:rsidR="00EB3264" w:rsidRPr="004A6374" w:rsidRDefault="00EB3264" w:rsidP="00631302">
            <w:pPr>
              <w:pStyle w:val="af6"/>
              <w:rPr>
                <w:rFonts w:ascii="Times New Roman" w:hAnsi="Times New Roman" w:cs="Times New Roman"/>
                <w:szCs w:val="24"/>
              </w:rPr>
            </w:pPr>
          </w:p>
        </w:tc>
        <w:tc>
          <w:tcPr>
            <w:tcW w:w="2011" w:type="dxa"/>
            <w:tcBorders>
              <w:top w:val="nil"/>
              <w:left w:val="nil"/>
              <w:bottom w:val="nil"/>
              <w:right w:val="nil"/>
            </w:tcBorders>
            <w:shd w:val="clear" w:color="auto" w:fill="FFFFFF" w:themeFill="background1"/>
          </w:tcPr>
          <w:p w:rsidR="00EB3264" w:rsidRPr="004A6374" w:rsidRDefault="00EB3264" w:rsidP="00631302">
            <w:pPr>
              <w:pStyle w:val="af6"/>
              <w:rPr>
                <w:rStyle w:val="affb"/>
                <w:rFonts w:ascii="Times New Roman" w:hAnsi="Times New Roman" w:cs="Times New Roman"/>
                <w:b w:val="0"/>
                <w:i w:val="0"/>
                <w:color w:val="auto"/>
                <w:szCs w:val="24"/>
              </w:rPr>
            </w:pPr>
          </w:p>
        </w:tc>
        <w:tc>
          <w:tcPr>
            <w:tcW w:w="2012" w:type="dxa"/>
            <w:tcBorders>
              <w:top w:val="nil"/>
              <w:left w:val="nil"/>
              <w:bottom w:val="nil"/>
              <w:right w:val="nil"/>
            </w:tcBorders>
            <w:shd w:val="clear" w:color="auto" w:fill="auto"/>
          </w:tcPr>
          <w:p w:rsidR="00EB3264" w:rsidRPr="004A6374" w:rsidRDefault="00EB3264" w:rsidP="00631302">
            <w:pPr>
              <w:pStyle w:val="af6"/>
              <w:rPr>
                <w:rFonts w:ascii="Times New Roman" w:hAnsi="Times New Roman" w:cs="Times New Roman"/>
                <w:szCs w:val="24"/>
              </w:rPr>
            </w:pPr>
          </w:p>
        </w:tc>
        <w:tc>
          <w:tcPr>
            <w:tcW w:w="1908" w:type="dxa"/>
            <w:tcBorders>
              <w:top w:val="nil"/>
              <w:left w:val="nil"/>
              <w:bottom w:val="nil"/>
              <w:right w:val="nil"/>
            </w:tcBorders>
            <w:shd w:val="clear" w:color="auto" w:fill="auto"/>
          </w:tcPr>
          <w:p w:rsidR="00EB3264" w:rsidRPr="004A6374" w:rsidRDefault="00EB3264" w:rsidP="00631302">
            <w:pPr>
              <w:pStyle w:val="af6"/>
              <w:rPr>
                <w:rFonts w:ascii="Times New Roman" w:hAnsi="Times New Roman" w:cs="Times New Roman"/>
                <w:szCs w:val="24"/>
                <w:lang w:val="en-US"/>
              </w:rPr>
            </w:pPr>
          </w:p>
        </w:tc>
      </w:tr>
      <w:tr w:rsidR="00EB3264" w:rsidRPr="00A15C78" w:rsidTr="00EB3264">
        <w:tc>
          <w:tcPr>
            <w:tcW w:w="9968" w:type="dxa"/>
            <w:gridSpan w:val="5"/>
            <w:tcBorders>
              <w:top w:val="nil"/>
              <w:left w:val="nil"/>
              <w:bottom w:val="single" w:sz="4" w:space="0" w:color="000000" w:themeColor="text1"/>
              <w:right w:val="nil"/>
            </w:tcBorders>
            <w:shd w:val="clear" w:color="auto" w:fill="auto"/>
          </w:tcPr>
          <w:p w:rsidR="00EB3264" w:rsidRPr="00A15C78" w:rsidRDefault="006A6054" w:rsidP="006A6054">
            <w:pPr>
              <w:pStyle w:val="af6"/>
              <w:jc w:val="right"/>
              <w:rPr>
                <w:rFonts w:ascii="Times New Roman" w:hAnsi="Times New Roman" w:cs="Times New Roman"/>
                <w:szCs w:val="24"/>
              </w:rPr>
            </w:pPr>
            <w:r>
              <w:rPr>
                <w:rFonts w:ascii="Times New Roman" w:hAnsi="Times New Roman" w:cs="Times New Roman"/>
                <w:szCs w:val="24"/>
              </w:rPr>
              <w:lastRenderedPageBreak/>
              <w:t xml:space="preserve">Продолжение таблицы 1.3 </w:t>
            </w:r>
          </w:p>
        </w:tc>
      </w:tr>
      <w:tr w:rsidR="00A15C78" w:rsidRPr="004A6374" w:rsidTr="00631302">
        <w:tc>
          <w:tcPr>
            <w:tcW w:w="2026" w:type="dxa"/>
            <w:shd w:val="clear" w:color="auto" w:fill="auto"/>
          </w:tcPr>
          <w:p w:rsidR="00A15C78" w:rsidRPr="004A6374" w:rsidRDefault="00A15C78" w:rsidP="00631302">
            <w:pPr>
              <w:pStyle w:val="af6"/>
              <w:rPr>
                <w:rFonts w:ascii="Times New Roman" w:hAnsi="Times New Roman" w:cs="Times New Roman"/>
                <w:b/>
                <w:szCs w:val="24"/>
              </w:rPr>
            </w:pPr>
            <w:r w:rsidRPr="004A6374">
              <w:rPr>
                <w:rFonts w:ascii="Times New Roman" w:hAnsi="Times New Roman" w:cs="Times New Roman"/>
                <w:b/>
                <w:szCs w:val="24"/>
              </w:rPr>
              <w:t>Характеристика</w:t>
            </w:r>
          </w:p>
        </w:tc>
        <w:tc>
          <w:tcPr>
            <w:tcW w:w="2011" w:type="dxa"/>
            <w:shd w:val="clear" w:color="auto" w:fill="auto"/>
          </w:tcPr>
          <w:p w:rsidR="00A15C78" w:rsidRPr="004A6374" w:rsidRDefault="00A15C78" w:rsidP="00631302">
            <w:pPr>
              <w:pStyle w:val="af6"/>
              <w:rPr>
                <w:rFonts w:ascii="Times New Roman" w:hAnsi="Times New Roman" w:cs="Times New Roman"/>
                <w:b/>
                <w:szCs w:val="24"/>
              </w:rPr>
            </w:pPr>
            <w:r w:rsidRPr="004A6374">
              <w:rPr>
                <w:rFonts w:ascii="Times New Roman" w:hAnsi="Times New Roman" w:cs="Times New Roman"/>
                <w:b/>
                <w:szCs w:val="24"/>
                <w:lang w:val="en-US"/>
              </w:rPr>
              <w:t>Opera</w:t>
            </w:r>
          </w:p>
        </w:tc>
        <w:tc>
          <w:tcPr>
            <w:tcW w:w="2011" w:type="dxa"/>
            <w:shd w:val="clear" w:color="auto" w:fill="auto"/>
          </w:tcPr>
          <w:p w:rsidR="00A15C78" w:rsidRPr="004A6374" w:rsidRDefault="00A15C78" w:rsidP="00631302">
            <w:pPr>
              <w:pStyle w:val="af6"/>
              <w:rPr>
                <w:rFonts w:ascii="Times New Roman" w:hAnsi="Times New Roman" w:cs="Times New Roman"/>
                <w:b/>
                <w:szCs w:val="24"/>
              </w:rPr>
            </w:pPr>
            <w:r w:rsidRPr="004A6374">
              <w:rPr>
                <w:rFonts w:ascii="Times New Roman" w:hAnsi="Times New Roman" w:cs="Times New Roman"/>
                <w:b/>
                <w:szCs w:val="24"/>
                <w:lang w:val="en-US"/>
              </w:rPr>
              <w:t>Fire</w:t>
            </w:r>
            <w:r w:rsidRPr="004A6374">
              <w:rPr>
                <w:rFonts w:ascii="Times New Roman" w:hAnsi="Times New Roman" w:cs="Times New Roman"/>
                <w:b/>
                <w:szCs w:val="24"/>
              </w:rPr>
              <w:t xml:space="preserve"> </w:t>
            </w:r>
            <w:r w:rsidRPr="004A6374">
              <w:rPr>
                <w:rFonts w:ascii="Times New Roman" w:hAnsi="Times New Roman" w:cs="Times New Roman"/>
                <w:b/>
                <w:szCs w:val="24"/>
                <w:lang w:val="en-US"/>
              </w:rPr>
              <w:t>Fox</w:t>
            </w:r>
          </w:p>
        </w:tc>
        <w:tc>
          <w:tcPr>
            <w:tcW w:w="2012" w:type="dxa"/>
            <w:shd w:val="clear" w:color="auto" w:fill="auto"/>
          </w:tcPr>
          <w:p w:rsidR="00A15C78" w:rsidRPr="004A6374" w:rsidRDefault="00A15C78" w:rsidP="00631302">
            <w:pPr>
              <w:pStyle w:val="af6"/>
              <w:rPr>
                <w:rFonts w:ascii="Times New Roman" w:hAnsi="Times New Roman" w:cs="Times New Roman"/>
                <w:b/>
                <w:szCs w:val="24"/>
              </w:rPr>
            </w:pPr>
            <w:r w:rsidRPr="004A6374">
              <w:rPr>
                <w:rFonts w:ascii="Times New Roman" w:hAnsi="Times New Roman" w:cs="Times New Roman"/>
                <w:b/>
                <w:szCs w:val="24"/>
                <w:lang w:val="en-US"/>
              </w:rPr>
              <w:t>Chrome</w:t>
            </w:r>
          </w:p>
        </w:tc>
        <w:tc>
          <w:tcPr>
            <w:tcW w:w="1908" w:type="dxa"/>
            <w:shd w:val="clear" w:color="auto" w:fill="auto"/>
          </w:tcPr>
          <w:p w:rsidR="00A15C78" w:rsidRPr="004A6374" w:rsidRDefault="00A15C78" w:rsidP="00631302">
            <w:pPr>
              <w:pStyle w:val="af6"/>
              <w:rPr>
                <w:rFonts w:ascii="Times New Roman" w:hAnsi="Times New Roman" w:cs="Times New Roman"/>
                <w:b/>
                <w:szCs w:val="24"/>
              </w:rPr>
            </w:pPr>
            <w:r w:rsidRPr="004A6374">
              <w:rPr>
                <w:rFonts w:ascii="Times New Roman" w:hAnsi="Times New Roman" w:cs="Times New Roman"/>
                <w:b/>
                <w:szCs w:val="24"/>
                <w:lang w:val="en-US"/>
              </w:rPr>
              <w:t>Internet</w:t>
            </w:r>
            <w:r w:rsidRPr="004A6374">
              <w:rPr>
                <w:rFonts w:ascii="Times New Roman" w:hAnsi="Times New Roman" w:cs="Times New Roman"/>
                <w:b/>
                <w:szCs w:val="24"/>
              </w:rPr>
              <w:t xml:space="preserve"> </w:t>
            </w:r>
            <w:r w:rsidRPr="004A6374">
              <w:rPr>
                <w:rFonts w:ascii="Times New Roman" w:hAnsi="Times New Roman" w:cs="Times New Roman"/>
                <w:b/>
                <w:szCs w:val="24"/>
                <w:lang w:val="en-US"/>
              </w:rPr>
              <w:t>Explorer</w:t>
            </w:r>
          </w:p>
        </w:tc>
      </w:tr>
      <w:tr w:rsidR="00431929" w:rsidRPr="004A6374" w:rsidTr="00EB3264">
        <w:tc>
          <w:tcPr>
            <w:tcW w:w="2026" w:type="dxa"/>
            <w:tcBorders>
              <w:top w:val="single" w:sz="4" w:space="0" w:color="000000" w:themeColor="text1"/>
            </w:tcBorders>
            <w:shd w:val="clear" w:color="auto" w:fill="auto"/>
          </w:tcPr>
          <w:p w:rsidR="00431929" w:rsidRPr="004A6374" w:rsidRDefault="00431929" w:rsidP="00DC7062">
            <w:pPr>
              <w:pStyle w:val="af6"/>
              <w:rPr>
                <w:rFonts w:ascii="Times New Roman" w:hAnsi="Times New Roman" w:cs="Times New Roman"/>
                <w:szCs w:val="24"/>
                <w:lang w:val="en-US"/>
              </w:rPr>
            </w:pPr>
            <w:r w:rsidRPr="004A6374">
              <w:rPr>
                <w:rFonts w:ascii="Times New Roman" w:hAnsi="Times New Roman" w:cs="Times New Roman"/>
                <w:szCs w:val="24"/>
              </w:rPr>
              <w:t>Скорость работы</w:t>
            </w:r>
            <w:r w:rsidRPr="004A6374">
              <w:rPr>
                <w:rFonts w:ascii="Times New Roman" w:hAnsi="Times New Roman" w:cs="Times New Roman"/>
                <w:szCs w:val="24"/>
                <w:lang w:val="en-US"/>
              </w:rPr>
              <w:t xml:space="preserve"> </w:t>
            </w:r>
            <w:r w:rsidRPr="004A6374">
              <w:rPr>
                <w:rFonts w:ascii="Times New Roman" w:hAnsi="Times New Roman" w:cs="Times New Roman"/>
                <w:szCs w:val="24"/>
              </w:rPr>
              <w:t xml:space="preserve">с </w:t>
            </w:r>
            <w:r w:rsidRPr="004A6374">
              <w:rPr>
                <w:rFonts w:ascii="Times New Roman" w:hAnsi="Times New Roman" w:cs="Times New Roman"/>
                <w:szCs w:val="24"/>
                <w:lang w:val="en-US"/>
              </w:rPr>
              <w:t xml:space="preserve">CSS </w:t>
            </w:r>
          </w:p>
        </w:tc>
        <w:tc>
          <w:tcPr>
            <w:tcW w:w="2011" w:type="dxa"/>
            <w:tcBorders>
              <w:top w:val="single" w:sz="4" w:space="0" w:color="000000" w:themeColor="text1"/>
            </w:tcBorders>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высокая</w:t>
            </w:r>
          </w:p>
        </w:tc>
        <w:tc>
          <w:tcPr>
            <w:tcW w:w="2011" w:type="dxa"/>
            <w:tcBorders>
              <w:top w:val="single" w:sz="4" w:space="0" w:color="000000" w:themeColor="text1"/>
            </w:tcBorders>
            <w:shd w:val="clear" w:color="auto" w:fill="FFFFFF" w:themeFill="background1"/>
          </w:tcPr>
          <w:p w:rsidR="00431929" w:rsidRPr="004A6374" w:rsidRDefault="00431929" w:rsidP="00DC7062">
            <w:pPr>
              <w:pStyle w:val="af6"/>
              <w:rPr>
                <w:rStyle w:val="affb"/>
                <w:rFonts w:ascii="Times New Roman" w:hAnsi="Times New Roman" w:cs="Times New Roman"/>
                <w:b w:val="0"/>
                <w:i w:val="0"/>
                <w:color w:val="auto"/>
                <w:szCs w:val="24"/>
              </w:rPr>
            </w:pPr>
            <w:r w:rsidRPr="004A6374">
              <w:rPr>
                <w:rStyle w:val="affb"/>
                <w:rFonts w:ascii="Times New Roman" w:hAnsi="Times New Roman" w:cs="Times New Roman"/>
                <w:b w:val="0"/>
                <w:i w:val="0"/>
                <w:color w:val="auto"/>
                <w:szCs w:val="24"/>
              </w:rPr>
              <w:t>средняя</w:t>
            </w:r>
          </w:p>
        </w:tc>
        <w:tc>
          <w:tcPr>
            <w:tcW w:w="2012" w:type="dxa"/>
            <w:tcBorders>
              <w:top w:val="single" w:sz="4" w:space="0" w:color="000000" w:themeColor="text1"/>
            </w:tcBorders>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средняя</w:t>
            </w:r>
          </w:p>
        </w:tc>
        <w:tc>
          <w:tcPr>
            <w:tcW w:w="1908" w:type="dxa"/>
            <w:tcBorders>
              <w:top w:val="single" w:sz="4" w:space="0" w:color="000000" w:themeColor="text1"/>
            </w:tcBorders>
            <w:shd w:val="clear" w:color="auto" w:fill="auto"/>
          </w:tcPr>
          <w:p w:rsidR="00431929" w:rsidRPr="004A6374" w:rsidRDefault="00431929" w:rsidP="00DC7062">
            <w:pPr>
              <w:pStyle w:val="af6"/>
              <w:rPr>
                <w:rFonts w:ascii="Times New Roman" w:hAnsi="Times New Roman" w:cs="Times New Roman"/>
                <w:szCs w:val="24"/>
                <w:lang w:val="en-US"/>
              </w:rPr>
            </w:pPr>
            <w:r w:rsidRPr="004A6374">
              <w:rPr>
                <w:rFonts w:ascii="Times New Roman" w:hAnsi="Times New Roman" w:cs="Times New Roman"/>
                <w:szCs w:val="24"/>
              </w:rPr>
              <w:t>низкая</w:t>
            </w:r>
          </w:p>
        </w:tc>
      </w:tr>
      <w:tr w:rsidR="00431929" w:rsidRPr="004A6374" w:rsidTr="00EB3264">
        <w:tc>
          <w:tcPr>
            <w:tcW w:w="2026" w:type="dxa"/>
            <w:shd w:val="clear" w:color="auto" w:fill="auto"/>
          </w:tcPr>
          <w:p w:rsidR="00431929" w:rsidRPr="004A6374" w:rsidRDefault="00431929" w:rsidP="00DC7062">
            <w:pPr>
              <w:pStyle w:val="af6"/>
              <w:rPr>
                <w:rFonts w:ascii="Times New Roman" w:hAnsi="Times New Roman" w:cs="Times New Roman"/>
                <w:szCs w:val="24"/>
                <w:lang w:val="en-US"/>
              </w:rPr>
            </w:pPr>
            <w:r w:rsidRPr="004A6374">
              <w:rPr>
                <w:rFonts w:ascii="Times New Roman" w:hAnsi="Times New Roman" w:cs="Times New Roman"/>
                <w:szCs w:val="24"/>
              </w:rPr>
              <w:t>Время загрузки</w:t>
            </w:r>
            <w:r w:rsidRPr="004A6374">
              <w:rPr>
                <w:rFonts w:ascii="Times New Roman" w:hAnsi="Times New Roman" w:cs="Times New Roman"/>
                <w:szCs w:val="24"/>
                <w:lang w:val="en-US"/>
              </w:rPr>
              <w:t xml:space="preserve"> </w:t>
            </w:r>
          </w:p>
        </w:tc>
        <w:tc>
          <w:tcPr>
            <w:tcW w:w="2011"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высокая</w:t>
            </w:r>
          </w:p>
        </w:tc>
        <w:tc>
          <w:tcPr>
            <w:tcW w:w="2011" w:type="dxa"/>
            <w:shd w:val="clear" w:color="auto" w:fill="FFFFFF" w:themeFill="background1"/>
          </w:tcPr>
          <w:p w:rsidR="00431929" w:rsidRPr="004A6374" w:rsidRDefault="00431929" w:rsidP="00DC7062">
            <w:pPr>
              <w:pStyle w:val="af6"/>
              <w:rPr>
                <w:rStyle w:val="affb"/>
                <w:rFonts w:ascii="Times New Roman" w:hAnsi="Times New Roman" w:cs="Times New Roman"/>
                <w:b w:val="0"/>
                <w:i w:val="0"/>
                <w:color w:val="auto"/>
                <w:szCs w:val="24"/>
              </w:rPr>
            </w:pPr>
            <w:r w:rsidRPr="004A6374">
              <w:rPr>
                <w:rStyle w:val="affb"/>
                <w:rFonts w:ascii="Times New Roman" w:hAnsi="Times New Roman" w:cs="Times New Roman"/>
                <w:b w:val="0"/>
                <w:i w:val="0"/>
                <w:color w:val="auto"/>
                <w:szCs w:val="24"/>
              </w:rPr>
              <w:t>средняя</w:t>
            </w:r>
          </w:p>
        </w:tc>
        <w:tc>
          <w:tcPr>
            <w:tcW w:w="2012"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средняя</w:t>
            </w:r>
          </w:p>
        </w:tc>
        <w:tc>
          <w:tcPr>
            <w:tcW w:w="1908" w:type="dxa"/>
            <w:shd w:val="clear" w:color="auto" w:fill="auto"/>
          </w:tcPr>
          <w:p w:rsidR="00431929" w:rsidRPr="004A6374" w:rsidRDefault="00431929" w:rsidP="00DC7062">
            <w:pPr>
              <w:pStyle w:val="af6"/>
              <w:rPr>
                <w:rFonts w:ascii="Times New Roman" w:hAnsi="Times New Roman" w:cs="Times New Roman"/>
                <w:szCs w:val="24"/>
                <w:lang w:val="en-US"/>
              </w:rPr>
            </w:pPr>
            <w:r w:rsidRPr="004A6374">
              <w:rPr>
                <w:rFonts w:ascii="Times New Roman" w:hAnsi="Times New Roman" w:cs="Times New Roman"/>
                <w:szCs w:val="24"/>
              </w:rPr>
              <w:t>низкая</w:t>
            </w:r>
          </w:p>
        </w:tc>
      </w:tr>
      <w:tr w:rsidR="00431929" w:rsidRPr="004A6374" w:rsidTr="00EB3264">
        <w:tc>
          <w:tcPr>
            <w:tcW w:w="2026" w:type="dxa"/>
            <w:shd w:val="clear" w:color="auto" w:fill="auto"/>
          </w:tcPr>
          <w:p w:rsidR="00431929" w:rsidRPr="004A6374" w:rsidRDefault="00431929" w:rsidP="00DC7062">
            <w:pPr>
              <w:pStyle w:val="af6"/>
              <w:rPr>
                <w:rFonts w:ascii="Times New Roman" w:hAnsi="Times New Roman" w:cs="Times New Roman"/>
                <w:szCs w:val="24"/>
                <w:lang w:val="en-US"/>
              </w:rPr>
            </w:pPr>
            <w:r w:rsidRPr="004A6374">
              <w:rPr>
                <w:rFonts w:ascii="Times New Roman" w:hAnsi="Times New Roman" w:cs="Times New Roman"/>
                <w:szCs w:val="24"/>
              </w:rPr>
              <w:t>Использование памяти</w:t>
            </w:r>
            <w:r w:rsidRPr="004A6374">
              <w:rPr>
                <w:rFonts w:ascii="Times New Roman" w:hAnsi="Times New Roman" w:cs="Times New Roman"/>
                <w:szCs w:val="24"/>
                <w:lang w:val="en-US"/>
              </w:rPr>
              <w:t xml:space="preserve"> </w:t>
            </w:r>
          </w:p>
        </w:tc>
        <w:tc>
          <w:tcPr>
            <w:tcW w:w="2011"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средняя</w:t>
            </w:r>
          </w:p>
        </w:tc>
        <w:tc>
          <w:tcPr>
            <w:tcW w:w="2011" w:type="dxa"/>
            <w:shd w:val="clear" w:color="auto" w:fill="FFFFFF" w:themeFill="background1"/>
          </w:tcPr>
          <w:p w:rsidR="00431929" w:rsidRPr="004A6374" w:rsidRDefault="00431929" w:rsidP="00DC7062">
            <w:pPr>
              <w:pStyle w:val="af6"/>
              <w:rPr>
                <w:rStyle w:val="affb"/>
                <w:rFonts w:ascii="Times New Roman" w:hAnsi="Times New Roman" w:cs="Times New Roman"/>
                <w:b w:val="0"/>
                <w:i w:val="0"/>
                <w:color w:val="auto"/>
                <w:szCs w:val="24"/>
              </w:rPr>
            </w:pPr>
            <w:r w:rsidRPr="004A6374">
              <w:rPr>
                <w:rStyle w:val="affb"/>
                <w:rFonts w:ascii="Times New Roman" w:hAnsi="Times New Roman" w:cs="Times New Roman"/>
                <w:b w:val="0"/>
                <w:i w:val="0"/>
                <w:color w:val="auto"/>
                <w:szCs w:val="24"/>
              </w:rPr>
              <w:t>низкая</w:t>
            </w:r>
          </w:p>
        </w:tc>
        <w:tc>
          <w:tcPr>
            <w:tcW w:w="2012"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низкая</w:t>
            </w:r>
          </w:p>
        </w:tc>
        <w:tc>
          <w:tcPr>
            <w:tcW w:w="1908" w:type="dxa"/>
            <w:shd w:val="clear" w:color="auto" w:fill="auto"/>
          </w:tcPr>
          <w:p w:rsidR="00431929" w:rsidRPr="004A6374" w:rsidRDefault="00431929" w:rsidP="00DC7062">
            <w:pPr>
              <w:pStyle w:val="af6"/>
              <w:rPr>
                <w:rFonts w:ascii="Times New Roman" w:hAnsi="Times New Roman" w:cs="Times New Roman"/>
                <w:szCs w:val="24"/>
                <w:lang w:val="en-US"/>
              </w:rPr>
            </w:pPr>
            <w:r w:rsidRPr="004A6374">
              <w:rPr>
                <w:rFonts w:ascii="Times New Roman" w:hAnsi="Times New Roman" w:cs="Times New Roman"/>
                <w:szCs w:val="24"/>
              </w:rPr>
              <w:t>высокая</w:t>
            </w:r>
          </w:p>
        </w:tc>
      </w:tr>
      <w:tr w:rsidR="00431929" w:rsidRPr="004A6374" w:rsidTr="00EB3264">
        <w:tc>
          <w:tcPr>
            <w:tcW w:w="2026"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Эмуляция версий</w:t>
            </w:r>
          </w:p>
        </w:tc>
        <w:tc>
          <w:tcPr>
            <w:tcW w:w="2011"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нет</w:t>
            </w:r>
          </w:p>
        </w:tc>
        <w:tc>
          <w:tcPr>
            <w:tcW w:w="2011" w:type="dxa"/>
            <w:shd w:val="clear" w:color="auto" w:fill="FFFFFF" w:themeFill="background1"/>
          </w:tcPr>
          <w:p w:rsidR="00431929" w:rsidRPr="004A6374" w:rsidRDefault="00431929" w:rsidP="00DC7062">
            <w:pPr>
              <w:pStyle w:val="af6"/>
              <w:rPr>
                <w:rStyle w:val="affb"/>
                <w:rFonts w:ascii="Times New Roman" w:hAnsi="Times New Roman" w:cs="Times New Roman"/>
                <w:b w:val="0"/>
                <w:i w:val="0"/>
                <w:color w:val="auto"/>
                <w:szCs w:val="24"/>
              </w:rPr>
            </w:pPr>
            <w:r w:rsidRPr="004A6374">
              <w:rPr>
                <w:rStyle w:val="affb"/>
                <w:rFonts w:ascii="Times New Roman" w:hAnsi="Times New Roman" w:cs="Times New Roman"/>
                <w:b w:val="0"/>
                <w:i w:val="0"/>
                <w:color w:val="auto"/>
                <w:szCs w:val="24"/>
              </w:rPr>
              <w:t>нет</w:t>
            </w:r>
          </w:p>
        </w:tc>
        <w:tc>
          <w:tcPr>
            <w:tcW w:w="2012"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нет</w:t>
            </w:r>
          </w:p>
        </w:tc>
        <w:tc>
          <w:tcPr>
            <w:tcW w:w="1908" w:type="dxa"/>
            <w:shd w:val="clear" w:color="auto" w:fill="auto"/>
          </w:tcPr>
          <w:p w:rsidR="00431929" w:rsidRPr="004A6374" w:rsidRDefault="00431929" w:rsidP="00DC7062">
            <w:pPr>
              <w:pStyle w:val="af6"/>
              <w:rPr>
                <w:rFonts w:ascii="Times New Roman" w:hAnsi="Times New Roman" w:cs="Times New Roman"/>
                <w:szCs w:val="24"/>
              </w:rPr>
            </w:pPr>
            <w:r w:rsidRPr="004A6374">
              <w:rPr>
                <w:rFonts w:ascii="Times New Roman" w:hAnsi="Times New Roman" w:cs="Times New Roman"/>
                <w:szCs w:val="24"/>
              </w:rPr>
              <w:t>есть</w:t>
            </w:r>
          </w:p>
        </w:tc>
      </w:tr>
    </w:tbl>
    <w:p w:rsidR="00431929" w:rsidRPr="0001304F" w:rsidRDefault="00431929" w:rsidP="00431929">
      <w:pPr>
        <w:ind w:firstLine="0"/>
        <w:rPr>
          <w:b/>
        </w:rPr>
      </w:pPr>
    </w:p>
    <w:p w:rsidR="00485A5E" w:rsidRPr="00A0311C" w:rsidRDefault="00485A5E" w:rsidP="00485A5E">
      <w:r>
        <w:t xml:space="preserve">Таким образом, исходя </w:t>
      </w:r>
      <w:r w:rsidR="00431929">
        <w:t xml:space="preserve">из анализа основных характеристик браузеров, </w:t>
      </w:r>
      <w:proofErr w:type="spellStart"/>
      <w:r w:rsidR="00431929">
        <w:t>приведенных</w:t>
      </w:r>
      <w:proofErr w:type="spellEnd"/>
      <w:r w:rsidR="00431929">
        <w:t xml:space="preserve"> в таблице</w:t>
      </w:r>
      <w:r>
        <w:t xml:space="preserve"> </w:t>
      </w:r>
      <w:r w:rsidR="00BC5DF5" w:rsidRPr="00BC5DF5">
        <w:t>1.</w:t>
      </w:r>
      <w:r w:rsidRPr="00BC5DF5">
        <w:t>3, в качестве</w:t>
      </w:r>
      <w:r>
        <w:t xml:space="preserve"> браузеров для тестирования были выбраны </w:t>
      </w:r>
      <w:r>
        <w:rPr>
          <w:lang w:val="en-US"/>
        </w:rPr>
        <w:t>Opera</w:t>
      </w:r>
      <w:r w:rsidRPr="001446B8">
        <w:t xml:space="preserve"> </w:t>
      </w:r>
      <w:r>
        <w:t xml:space="preserve">(отладчик </w:t>
      </w:r>
      <w:r>
        <w:rPr>
          <w:lang w:val="en-US"/>
        </w:rPr>
        <w:t>Dragonfly</w:t>
      </w:r>
      <w:r>
        <w:t xml:space="preserve">) и </w:t>
      </w:r>
      <w:r>
        <w:rPr>
          <w:lang w:val="en-US"/>
        </w:rPr>
        <w:t>Internet</w:t>
      </w:r>
      <w:r w:rsidRPr="00760DF1">
        <w:t xml:space="preserve"> </w:t>
      </w:r>
      <w:r>
        <w:rPr>
          <w:lang w:val="en-US"/>
        </w:rPr>
        <w:t>Explorer</w:t>
      </w:r>
      <w:r w:rsidRPr="007E2B4A">
        <w:t>.</w:t>
      </w:r>
      <w:r>
        <w:t xml:space="preserve"> </w:t>
      </w:r>
      <w:r w:rsidR="003475CC">
        <w:t xml:space="preserve">Браузер </w:t>
      </w:r>
      <w:r>
        <w:rPr>
          <w:lang w:val="en-US"/>
        </w:rPr>
        <w:t>Opera</w:t>
      </w:r>
      <w:r w:rsidRPr="001446B8">
        <w:t xml:space="preserve"> </w:t>
      </w:r>
      <w:r>
        <w:t>будет использоваться для поверхностной отладки, так как её скорость работы высока и требуем</w:t>
      </w:r>
      <w:r w:rsidR="003475CC">
        <w:t>ые</w:t>
      </w:r>
      <w:r>
        <w:t xml:space="preserve"> ресурсы незначительны. Удобный отладчик </w:t>
      </w:r>
      <w:r>
        <w:rPr>
          <w:lang w:val="en-US"/>
        </w:rPr>
        <w:t>Dragonfly</w:t>
      </w:r>
      <w:r>
        <w:t xml:space="preserve"> позволяет в интерактивном режиме наблюдать за процессами, проходящими в </w:t>
      </w:r>
      <w:r>
        <w:rPr>
          <w:lang w:val="en-US"/>
        </w:rPr>
        <w:t>web</w:t>
      </w:r>
      <w:r w:rsidRPr="001446B8">
        <w:t>-</w:t>
      </w:r>
      <w:r>
        <w:t xml:space="preserve">приложении (срабатывание </w:t>
      </w:r>
      <w:proofErr w:type="spellStart"/>
      <w:r>
        <w:rPr>
          <w:lang w:val="en-US"/>
        </w:rPr>
        <w:t>js</w:t>
      </w:r>
      <w:proofErr w:type="spellEnd"/>
      <w:r w:rsidRPr="001446B8">
        <w:t xml:space="preserve"> </w:t>
      </w:r>
      <w:r>
        <w:t xml:space="preserve">и </w:t>
      </w:r>
      <w:proofErr w:type="spellStart"/>
      <w:r>
        <w:rPr>
          <w:lang w:val="en-US"/>
        </w:rPr>
        <w:t>jquery</w:t>
      </w:r>
      <w:proofErr w:type="spellEnd"/>
      <w:r w:rsidRPr="001446B8">
        <w:t xml:space="preserve"> </w:t>
      </w:r>
      <w:r>
        <w:t xml:space="preserve">скриптов, отправка </w:t>
      </w:r>
      <w:r>
        <w:rPr>
          <w:lang w:val="en-US"/>
        </w:rPr>
        <w:t>POST</w:t>
      </w:r>
      <w:r w:rsidRPr="001446B8">
        <w:t xml:space="preserve"> </w:t>
      </w:r>
      <w:r>
        <w:t xml:space="preserve">и </w:t>
      </w:r>
      <w:r>
        <w:rPr>
          <w:lang w:val="en-US"/>
        </w:rPr>
        <w:t>GET</w:t>
      </w:r>
      <w:r w:rsidRPr="001446B8">
        <w:t xml:space="preserve"> </w:t>
      </w:r>
      <w:r>
        <w:t>запросов и т.д</w:t>
      </w:r>
      <w:r w:rsidR="003475CC">
        <w:t>.</w:t>
      </w:r>
      <w:r>
        <w:t xml:space="preserve">). </w:t>
      </w:r>
      <w:r>
        <w:rPr>
          <w:lang w:val="en-US"/>
        </w:rPr>
        <w:t>Internet</w:t>
      </w:r>
      <w:r w:rsidRPr="00A0311C">
        <w:t xml:space="preserve"> </w:t>
      </w:r>
      <w:r>
        <w:rPr>
          <w:lang w:val="en-US"/>
        </w:rPr>
        <w:t>Explorer</w:t>
      </w:r>
      <w:r w:rsidRPr="00A0311C">
        <w:t xml:space="preserve"> </w:t>
      </w:r>
      <w:r w:rsidR="003475CC">
        <w:t xml:space="preserve">предполагается </w:t>
      </w:r>
      <w:r>
        <w:t xml:space="preserve">использовать как </w:t>
      </w:r>
      <w:r w:rsidR="00431929">
        <w:t xml:space="preserve">браузер </w:t>
      </w:r>
      <w:r>
        <w:t>с минимальным</w:t>
      </w:r>
      <w:r w:rsidR="00431929">
        <w:t>и</w:t>
      </w:r>
      <w:r>
        <w:t xml:space="preserve"> характеристиками. Возможность эмуляции позволит отлаживать программы на версии </w:t>
      </w:r>
      <w:r>
        <w:rPr>
          <w:lang w:val="en-US"/>
        </w:rPr>
        <w:t>IE</w:t>
      </w:r>
      <w:r>
        <w:t xml:space="preserve"> 6,</w:t>
      </w:r>
      <w:r w:rsidRPr="00A0311C">
        <w:t xml:space="preserve"> </w:t>
      </w:r>
      <w:r>
        <w:t>что гарантирует создание приложения, работающего на всех платформах.</w:t>
      </w:r>
    </w:p>
    <w:p w:rsidR="00326649" w:rsidRDefault="00326649">
      <w:pPr>
        <w:spacing w:line="240" w:lineRule="auto"/>
        <w:ind w:firstLine="0"/>
        <w:jc w:val="left"/>
      </w:pPr>
      <w:r>
        <w:br w:type="page"/>
      </w:r>
    </w:p>
    <w:p w:rsidR="001F4D93" w:rsidRDefault="001F4D93" w:rsidP="00431929">
      <w:pPr>
        <w:pStyle w:val="2"/>
        <w:numPr>
          <w:ilvl w:val="0"/>
          <w:numId w:val="22"/>
        </w:numPr>
        <w:spacing w:before="240" w:after="240"/>
        <w:ind w:left="0" w:firstLine="0"/>
      </w:pPr>
      <w:bookmarkStart w:id="16" w:name="_Toc389598011"/>
      <w:r w:rsidRPr="001F4D93">
        <w:lastRenderedPageBreak/>
        <w:t>Разработка технического задания</w:t>
      </w:r>
      <w:bookmarkEnd w:id="16"/>
    </w:p>
    <w:p w:rsidR="00DD4DF8" w:rsidRPr="0036289E" w:rsidRDefault="00DD4DF8" w:rsidP="0058557F">
      <w:r w:rsidRPr="0036289E">
        <w:t xml:space="preserve">Техническое задание необходимо </w:t>
      </w:r>
      <w:proofErr w:type="gramStart"/>
      <w:r w:rsidRPr="0036289E">
        <w:t>для того, что бы</w:t>
      </w:r>
      <w:proofErr w:type="gramEnd"/>
      <w:r w:rsidRPr="0036289E">
        <w:t xml:space="preserve"> определить основные исходные данные при проектировании информационной системы</w:t>
      </w:r>
      <w:r w:rsidR="00AD2298">
        <w:t>.</w:t>
      </w:r>
      <w:r w:rsidRPr="0036289E">
        <w:t xml:space="preserve"> Так же техническое задание необходимо для задания конкретных требований к системе и документации, условиям функционирования системы. На основании теоретического исследования, проведённого в рамках данной главы, были определены приоритетные факторы, влияющие на окончательный вид технического задания. Расширенное техническое задание на разрабатываемый программный продукт приведено в приложении А.</w:t>
      </w:r>
    </w:p>
    <w:p w:rsidR="0088397B" w:rsidRDefault="0088397B" w:rsidP="00431929">
      <w:pPr>
        <w:pStyle w:val="2"/>
        <w:numPr>
          <w:ilvl w:val="0"/>
          <w:numId w:val="22"/>
        </w:numPr>
        <w:spacing w:before="240" w:after="240"/>
        <w:ind w:left="0" w:firstLine="0"/>
      </w:pPr>
      <w:bookmarkStart w:id="17" w:name="_Toc389598012"/>
      <w:r>
        <w:t>Постановка задачи проектирования</w:t>
      </w:r>
      <w:bookmarkEnd w:id="17"/>
    </w:p>
    <w:p w:rsidR="0088397B" w:rsidRPr="005001A2" w:rsidRDefault="0088397B" w:rsidP="0088397B">
      <w:r>
        <w:t xml:space="preserve">Целью проектирования является разработка </w:t>
      </w:r>
      <w:r>
        <w:rPr>
          <w:lang w:val="en-US"/>
        </w:rPr>
        <w:t>web</w:t>
      </w:r>
      <w:r w:rsidRPr="001875D8">
        <w:t>-</w:t>
      </w:r>
      <w:r>
        <w:t xml:space="preserve">приложения, включающего в себя систему графического отображения данных, полученных </w:t>
      </w:r>
      <w:r w:rsidRPr="001A217D">
        <w:t xml:space="preserve">приложением </w:t>
      </w:r>
      <w:proofErr w:type="spellStart"/>
      <w:r w:rsidR="00BC5DF5">
        <w:rPr>
          <w:lang w:val="en-US"/>
        </w:rPr>
        <w:t>Icinga</w:t>
      </w:r>
      <w:proofErr w:type="spellEnd"/>
      <w:r w:rsidRPr="001A217D">
        <w:t xml:space="preserve"> </w:t>
      </w:r>
      <w:r>
        <w:rPr>
          <w:lang w:val="en-US"/>
        </w:rPr>
        <w:t>v</w:t>
      </w:r>
      <w:r w:rsidRPr="001A217D">
        <w:t>1.10.0</w:t>
      </w:r>
      <w:r w:rsidR="005001A2">
        <w:t xml:space="preserve">, разработку новой улучшенной версии системы мониторинга </w:t>
      </w:r>
      <w:proofErr w:type="spellStart"/>
      <w:r w:rsidR="00BC5DF5">
        <w:rPr>
          <w:lang w:val="en-US"/>
        </w:rPr>
        <w:t>Icinga</w:t>
      </w:r>
      <w:proofErr w:type="spellEnd"/>
      <w:r w:rsidR="005001A2" w:rsidRPr="005001A2">
        <w:t xml:space="preserve">, </w:t>
      </w:r>
      <w:r w:rsidR="005001A2">
        <w:t>разработка системы управления базой данных устройств и сервисов.</w:t>
      </w:r>
    </w:p>
    <w:p w:rsidR="0088397B" w:rsidRPr="00CC7037" w:rsidRDefault="0088397B" w:rsidP="0088397B">
      <w:r>
        <w:t xml:space="preserve">Разрабатываемое приложение должно быть доступным на любой платформе. Сайт, который необходимо реализовать должен иллюстрировать графики, отображающие данные по использованию сервисов на различных хостах. Система базируется на </w:t>
      </w:r>
      <w:r>
        <w:rPr>
          <w:lang w:val="en-US"/>
        </w:rPr>
        <w:t>CentOS</w:t>
      </w:r>
      <w:r w:rsidRPr="00CC7037">
        <w:t xml:space="preserve"> </w:t>
      </w:r>
      <w:r>
        <w:rPr>
          <w:lang w:val="en-US"/>
        </w:rPr>
        <w:t>v</w:t>
      </w:r>
      <w:r w:rsidRPr="00CC7037">
        <w:t>6.5.</w:t>
      </w:r>
    </w:p>
    <w:p w:rsidR="0088397B" w:rsidRDefault="0088397B" w:rsidP="0088397B">
      <w:r>
        <w:t xml:space="preserve">Сайт должен </w:t>
      </w:r>
      <w:r>
        <w:rPr>
          <w:shd w:val="clear" w:color="auto" w:fill="FFFFFF"/>
        </w:rPr>
        <w:t xml:space="preserve">отображение комментария к графику на основании данных из базы данных </w:t>
      </w:r>
      <w:r>
        <w:rPr>
          <w:shd w:val="clear" w:color="auto" w:fill="FFFFFF"/>
          <w:lang w:val="en-US"/>
        </w:rPr>
        <w:t>Repository</w:t>
      </w:r>
      <w:r>
        <w:rPr>
          <w:shd w:val="clear" w:color="auto" w:fill="FFFFFF"/>
        </w:rPr>
        <w:t xml:space="preserve">. Так же, </w:t>
      </w:r>
      <w:r>
        <w:t xml:space="preserve">необходимо на графиках выводить соответствующую информацию с </w:t>
      </w:r>
      <w:proofErr w:type="spellStart"/>
      <w:r>
        <w:t>сопряженных</w:t>
      </w:r>
      <w:proofErr w:type="spellEnd"/>
      <w:r>
        <w:t xml:space="preserve"> устройств (</w:t>
      </w:r>
      <w:proofErr w:type="spellStart"/>
      <w:r>
        <w:t>Input</w:t>
      </w:r>
      <w:proofErr w:type="spellEnd"/>
      <w:r>
        <w:t xml:space="preserve"> с устройства А должен будет совпадать с </w:t>
      </w:r>
      <w:proofErr w:type="spellStart"/>
      <w:r>
        <w:t>Output</w:t>
      </w:r>
      <w:proofErr w:type="spellEnd"/>
      <w:r>
        <w:t xml:space="preserve"> с устройства B).</w:t>
      </w:r>
    </w:p>
    <w:p w:rsidR="0088397B" w:rsidRDefault="0088397B" w:rsidP="0088397B">
      <w:r>
        <w:t>В хранилище будут заданы связи между сервисами устройств. Если мы видим, что сервис, для которого отображается график, связан с другим сервисом, то:</w:t>
      </w:r>
    </w:p>
    <w:p w:rsidR="0088397B" w:rsidRDefault="00431929" w:rsidP="006A6054">
      <w:pPr>
        <w:pStyle w:val="ae"/>
        <w:numPr>
          <w:ilvl w:val="0"/>
          <w:numId w:val="44"/>
        </w:numPr>
        <w:tabs>
          <w:tab w:val="left" w:pos="1134"/>
        </w:tabs>
        <w:ind w:left="0" w:firstLine="709"/>
      </w:pPr>
      <w:proofErr w:type="spellStart"/>
      <w:r>
        <w:t>создается</w:t>
      </w:r>
      <w:proofErr w:type="spellEnd"/>
      <w:r w:rsidR="0088397B">
        <w:t xml:space="preserve"> комментарий, который указывает, что </w:t>
      </w:r>
      <w:r>
        <w:t>данная связь присутствует</w:t>
      </w:r>
      <w:r w:rsidR="0088397B" w:rsidRPr="001A217D">
        <w:t>;</w:t>
      </w:r>
    </w:p>
    <w:p w:rsidR="0088397B" w:rsidRPr="001A217D" w:rsidRDefault="00431929" w:rsidP="006A6054">
      <w:pPr>
        <w:pStyle w:val="ae"/>
        <w:numPr>
          <w:ilvl w:val="0"/>
          <w:numId w:val="44"/>
        </w:numPr>
        <w:tabs>
          <w:tab w:val="left" w:pos="1134"/>
        </w:tabs>
        <w:ind w:left="0" w:firstLine="709"/>
      </w:pPr>
      <w:r>
        <w:t>на экране</w:t>
      </w:r>
      <w:r w:rsidR="0088397B">
        <w:t xml:space="preserve"> отображается график связанного сервиса</w:t>
      </w:r>
      <w:r w:rsidR="0088397B" w:rsidRPr="001A217D">
        <w:t>.</w:t>
      </w:r>
    </w:p>
    <w:p w:rsidR="0088397B" w:rsidRPr="001A217D" w:rsidRDefault="0088397B" w:rsidP="0088397B">
      <w:r>
        <w:t xml:space="preserve">Необходимо реализовать базу данных </w:t>
      </w:r>
      <w:r>
        <w:rPr>
          <w:lang w:val="en-US"/>
        </w:rPr>
        <w:t>repository</w:t>
      </w:r>
      <w:r w:rsidRPr="001A217D">
        <w:t xml:space="preserve">, </w:t>
      </w:r>
      <w:r>
        <w:t>которая бы хранила данные о сервисах, хостах, сопряжённых сервисах</w:t>
      </w:r>
      <w:r w:rsidR="00431929">
        <w:t xml:space="preserve"> </w:t>
      </w:r>
      <w:r w:rsidRPr="001A217D">
        <w:t>(</w:t>
      </w:r>
      <w:r>
        <w:rPr>
          <w:lang w:val="en-US"/>
        </w:rPr>
        <w:t>conjugate</w:t>
      </w:r>
      <w:r w:rsidRPr="001A217D">
        <w:t>)</w:t>
      </w:r>
      <w:r>
        <w:t xml:space="preserve">, а </w:t>
      </w:r>
      <w:proofErr w:type="gramStart"/>
      <w:r>
        <w:t>так же</w:t>
      </w:r>
      <w:proofErr w:type="gramEnd"/>
      <w:r>
        <w:t xml:space="preserve"> пороговых значениях сервисов (</w:t>
      </w:r>
      <w:r>
        <w:rPr>
          <w:lang w:val="en-US"/>
        </w:rPr>
        <w:t>thresholds</w:t>
      </w:r>
      <w:r>
        <w:t>)</w:t>
      </w:r>
      <w:r w:rsidRPr="001A217D">
        <w:t>.</w:t>
      </w:r>
      <w:r>
        <w:t xml:space="preserve"> Данная база данных должна быть связана с базой данных </w:t>
      </w:r>
      <w:proofErr w:type="spellStart"/>
      <w:r>
        <w:rPr>
          <w:lang w:val="en-US"/>
        </w:rPr>
        <w:t>db</w:t>
      </w:r>
      <w:proofErr w:type="spellEnd"/>
      <w:r w:rsidRPr="007E43EE">
        <w:t>.</w:t>
      </w:r>
      <w:proofErr w:type="spellStart"/>
      <w:r>
        <w:rPr>
          <w:lang w:val="en-US"/>
        </w:rPr>
        <w:t>ingraph</w:t>
      </w:r>
      <w:proofErr w:type="spellEnd"/>
      <w:r>
        <w:t>.</w:t>
      </w:r>
    </w:p>
    <w:p w:rsidR="0088397B" w:rsidRPr="0021013A" w:rsidRDefault="002B1645" w:rsidP="0088397B">
      <w:r>
        <w:t>Данное</w:t>
      </w:r>
      <w:r w:rsidR="0088397B">
        <w:t xml:space="preserve"> </w:t>
      </w:r>
      <w:r w:rsidR="00431929">
        <w:t>программное обеспечение должно</w:t>
      </w:r>
      <w:r w:rsidR="0088397B">
        <w:t xml:space="preserve"> быть реализован</w:t>
      </w:r>
      <w:r w:rsidR="00431929">
        <w:t>о</w:t>
      </w:r>
      <w:r w:rsidR="0088397B">
        <w:t xml:space="preserve"> </w:t>
      </w:r>
      <w:r w:rsidR="00431929">
        <w:t xml:space="preserve">как </w:t>
      </w:r>
      <w:proofErr w:type="gramStart"/>
      <w:r w:rsidR="0088397B">
        <w:t>отд</w:t>
      </w:r>
      <w:r w:rsidR="00431929">
        <w:t>ельное</w:t>
      </w:r>
      <w:r w:rsidR="0088397B">
        <w:t xml:space="preserve"> </w:t>
      </w:r>
      <w:r w:rsidR="0088397B">
        <w:rPr>
          <w:lang w:val="en-US"/>
        </w:rPr>
        <w:t>web</w:t>
      </w:r>
      <w:r w:rsidR="0088397B" w:rsidRPr="007E43EE">
        <w:t>-</w:t>
      </w:r>
      <w:r w:rsidR="0088397B">
        <w:t>приложени</w:t>
      </w:r>
      <w:r w:rsidR="00431929">
        <w:t>е</w:t>
      </w:r>
      <w:proofErr w:type="gramEnd"/>
      <w:r>
        <w:t xml:space="preserve"> </w:t>
      </w:r>
      <w:r w:rsidR="00431929">
        <w:t>представлен</w:t>
      </w:r>
      <w:r>
        <w:t>н</w:t>
      </w:r>
      <w:r w:rsidR="00431929">
        <w:t>о</w:t>
      </w:r>
      <w:r>
        <w:t>е</w:t>
      </w:r>
      <w:r w:rsidR="00431929">
        <w:t xml:space="preserve"> в виде одного</w:t>
      </w:r>
      <w:r w:rsidR="0088397B">
        <w:t xml:space="preserve"> из </w:t>
      </w:r>
      <w:r>
        <w:t xml:space="preserve">модулей </w:t>
      </w:r>
      <w:proofErr w:type="spellStart"/>
      <w:r w:rsidR="00BC5DF5">
        <w:rPr>
          <w:lang w:val="en-US"/>
        </w:rPr>
        <w:t>Icinga</w:t>
      </w:r>
      <w:proofErr w:type="spellEnd"/>
      <w:r w:rsidR="0088397B" w:rsidRPr="0021013A">
        <w:t>. Данные о хостах, сервисах</w:t>
      </w:r>
      <w:r w:rsidRPr="0021013A">
        <w:t xml:space="preserve"> и</w:t>
      </w:r>
      <w:r w:rsidR="0088397B" w:rsidRPr="0021013A">
        <w:t xml:space="preserve"> значения</w:t>
      </w:r>
      <w:r w:rsidRPr="0021013A">
        <w:t xml:space="preserve"> параметров</w:t>
      </w:r>
      <w:r w:rsidR="0088397B" w:rsidRPr="0021013A">
        <w:t xml:space="preserve">, </w:t>
      </w:r>
      <w:r w:rsidRPr="0021013A">
        <w:t>отображаемые</w:t>
      </w:r>
      <w:r w:rsidR="0088397B" w:rsidRPr="0021013A">
        <w:t xml:space="preserve"> на графиках</w:t>
      </w:r>
      <w:r w:rsidR="00BC5DF5" w:rsidRPr="0021013A">
        <w:t>,</w:t>
      </w:r>
      <w:r w:rsidR="0088397B" w:rsidRPr="0021013A">
        <w:t xml:space="preserve"> </w:t>
      </w:r>
      <w:r w:rsidR="00BC5DF5" w:rsidRPr="0021013A">
        <w:t>находятся в</w:t>
      </w:r>
      <w:r w:rsidR="00DA2128" w:rsidRPr="0021013A">
        <w:t xml:space="preserve"> базе</w:t>
      </w:r>
      <w:r w:rsidR="0088397B" w:rsidRPr="0021013A">
        <w:t xml:space="preserve"> данных </w:t>
      </w:r>
      <w:proofErr w:type="spellStart"/>
      <w:r w:rsidR="0088397B" w:rsidRPr="0021013A">
        <w:rPr>
          <w:lang w:val="en-US"/>
        </w:rPr>
        <w:t>db</w:t>
      </w:r>
      <w:proofErr w:type="spellEnd"/>
      <w:r w:rsidR="0088397B" w:rsidRPr="0021013A">
        <w:t>.</w:t>
      </w:r>
      <w:proofErr w:type="spellStart"/>
      <w:r w:rsidR="00BC5DF5" w:rsidRPr="0021013A">
        <w:rPr>
          <w:lang w:val="en-US"/>
        </w:rPr>
        <w:t>Icinga</w:t>
      </w:r>
      <w:proofErr w:type="spellEnd"/>
      <w:r w:rsidR="0088397B" w:rsidRPr="0021013A">
        <w:t xml:space="preserve">. Заполнение базы данных </w:t>
      </w:r>
      <w:proofErr w:type="spellStart"/>
      <w:r w:rsidR="0088397B" w:rsidRPr="0021013A">
        <w:rPr>
          <w:lang w:val="en-US"/>
        </w:rPr>
        <w:t>db</w:t>
      </w:r>
      <w:proofErr w:type="spellEnd"/>
      <w:r w:rsidR="0088397B" w:rsidRPr="0021013A">
        <w:t>.</w:t>
      </w:r>
      <w:proofErr w:type="spellStart"/>
      <w:r w:rsidR="00BC5DF5" w:rsidRPr="0021013A">
        <w:rPr>
          <w:lang w:val="en-US"/>
        </w:rPr>
        <w:t>Icinga</w:t>
      </w:r>
      <w:proofErr w:type="spellEnd"/>
      <w:r w:rsidR="0088397B" w:rsidRPr="0021013A">
        <w:t xml:space="preserve"> ведётся постоянно с помощью приложения </w:t>
      </w:r>
      <w:proofErr w:type="spellStart"/>
      <w:r w:rsidR="00BC5DF5" w:rsidRPr="0021013A">
        <w:rPr>
          <w:lang w:val="en-US"/>
        </w:rPr>
        <w:t>Icinga</w:t>
      </w:r>
      <w:proofErr w:type="spellEnd"/>
      <w:r w:rsidR="0088397B" w:rsidRPr="0021013A">
        <w:t>.</w:t>
      </w:r>
    </w:p>
    <w:p w:rsidR="0088397B" w:rsidRDefault="0088397B" w:rsidP="0088397B">
      <w:r w:rsidRPr="0021013A">
        <w:t xml:space="preserve">Таким образом, разрабатываемое </w:t>
      </w:r>
      <w:proofErr w:type="spellStart"/>
      <w:r w:rsidR="00BC5DF5" w:rsidRPr="0021013A">
        <w:t>web</w:t>
      </w:r>
      <w:proofErr w:type="spellEnd"/>
      <w:r w:rsidR="00BC5DF5" w:rsidRPr="0021013A">
        <w:t>-</w:t>
      </w:r>
      <w:r w:rsidRPr="0021013A">
        <w:t>приложение должно выполнять следующие функции:</w:t>
      </w:r>
    </w:p>
    <w:p w:rsidR="0088397B" w:rsidRDefault="0088397B" w:rsidP="00707CC4">
      <w:pPr>
        <w:pStyle w:val="ae"/>
        <w:numPr>
          <w:ilvl w:val="0"/>
          <w:numId w:val="8"/>
        </w:numPr>
        <w:ind w:left="0" w:firstLine="709"/>
      </w:pPr>
      <w:r>
        <w:lastRenderedPageBreak/>
        <w:t>считывать из базы данных список компьютерных систем и сервисов для них;</w:t>
      </w:r>
    </w:p>
    <w:p w:rsidR="0088397B" w:rsidRDefault="0088397B" w:rsidP="00707CC4">
      <w:pPr>
        <w:pStyle w:val="ae"/>
        <w:numPr>
          <w:ilvl w:val="0"/>
          <w:numId w:val="8"/>
        </w:numPr>
        <w:ind w:left="0" w:firstLine="709"/>
      </w:pPr>
      <w:r>
        <w:t>предоставлять пользователю список компьютерных систем и сервисов, привязанных к ним, в режиме «живого поиска»;</w:t>
      </w:r>
    </w:p>
    <w:p w:rsidR="0088397B" w:rsidRDefault="0088397B" w:rsidP="00707CC4">
      <w:pPr>
        <w:pStyle w:val="ae"/>
        <w:numPr>
          <w:ilvl w:val="0"/>
          <w:numId w:val="8"/>
        </w:numPr>
        <w:ind w:left="0" w:firstLine="709"/>
      </w:pPr>
      <w:r>
        <w:t>отображать информацию о компьютерных системах и сервисах в виде графика;</w:t>
      </w:r>
    </w:p>
    <w:p w:rsidR="0088397B" w:rsidRDefault="0088397B" w:rsidP="00707CC4">
      <w:pPr>
        <w:pStyle w:val="ae"/>
        <w:numPr>
          <w:ilvl w:val="0"/>
          <w:numId w:val="8"/>
        </w:numPr>
        <w:ind w:left="0" w:firstLine="709"/>
      </w:pPr>
      <w:r>
        <w:t>отображать описание сервиса, если таковое существует;</w:t>
      </w:r>
    </w:p>
    <w:p w:rsidR="0088397B" w:rsidRDefault="0088397B" w:rsidP="00707CC4">
      <w:pPr>
        <w:pStyle w:val="ae"/>
        <w:numPr>
          <w:ilvl w:val="0"/>
          <w:numId w:val="8"/>
        </w:numPr>
        <w:ind w:left="0" w:firstLine="709"/>
      </w:pPr>
      <w:r>
        <w:t xml:space="preserve">отображать информацию о сопряжённом устройстве и его сервисах, если таковое устройство существует; </w:t>
      </w:r>
    </w:p>
    <w:p w:rsidR="0088397B" w:rsidRDefault="0088397B" w:rsidP="00707CC4">
      <w:pPr>
        <w:pStyle w:val="ae"/>
        <w:numPr>
          <w:ilvl w:val="0"/>
          <w:numId w:val="8"/>
        </w:numPr>
        <w:ind w:left="0" w:firstLine="709"/>
      </w:pPr>
      <w:r>
        <w:t xml:space="preserve">на графике должна быть </w:t>
      </w:r>
      <w:r w:rsidR="002B1645">
        <w:t xml:space="preserve">предоставлена возможность </w:t>
      </w:r>
      <w:r>
        <w:t xml:space="preserve">выбора временного диапазона, </w:t>
      </w:r>
      <w:r w:rsidR="002B1645">
        <w:t xml:space="preserve">осуществляться </w:t>
      </w:r>
      <w:r>
        <w:t>масштабировани</w:t>
      </w:r>
      <w:r w:rsidR="002B1645">
        <w:t>е</w:t>
      </w:r>
      <w:r>
        <w:t>;</w:t>
      </w:r>
    </w:p>
    <w:p w:rsidR="0088397B" w:rsidRDefault="0088397B" w:rsidP="00707CC4">
      <w:pPr>
        <w:pStyle w:val="ae"/>
        <w:numPr>
          <w:ilvl w:val="0"/>
          <w:numId w:val="8"/>
        </w:numPr>
        <w:ind w:left="0" w:firstLine="709"/>
      </w:pPr>
      <w:r>
        <w:t xml:space="preserve">график должен иметь возможность экспорта в виде </w:t>
      </w:r>
      <w:proofErr w:type="spellStart"/>
      <w:r w:rsidRPr="00EB355D">
        <w:t>pdf</w:t>
      </w:r>
      <w:proofErr w:type="spellEnd"/>
      <w:r w:rsidRPr="0075721E">
        <w:t xml:space="preserve"> </w:t>
      </w:r>
      <w:r>
        <w:t xml:space="preserve">или </w:t>
      </w:r>
      <w:proofErr w:type="spellStart"/>
      <w:r w:rsidRPr="00EB355D">
        <w:t>png</w:t>
      </w:r>
      <w:proofErr w:type="spellEnd"/>
      <w:r w:rsidRPr="0075721E">
        <w:t xml:space="preserve"> </w:t>
      </w:r>
      <w:r>
        <w:t xml:space="preserve">файлов. </w:t>
      </w:r>
    </w:p>
    <w:p w:rsidR="00C75093" w:rsidRDefault="00C75093" w:rsidP="00EB355D">
      <w:r>
        <w:t xml:space="preserve">Так же необходимо расширить функционал библиотеки </w:t>
      </w:r>
      <w:proofErr w:type="spellStart"/>
      <w:r w:rsidRPr="00EB355D">
        <w:t>plot</w:t>
      </w:r>
      <w:proofErr w:type="spellEnd"/>
      <w:r>
        <w:t xml:space="preserve"> следующими модулями:</w:t>
      </w:r>
    </w:p>
    <w:p w:rsidR="00C75093" w:rsidRDefault="00C75093" w:rsidP="00707CC4">
      <w:pPr>
        <w:pStyle w:val="ae"/>
        <w:numPr>
          <w:ilvl w:val="0"/>
          <w:numId w:val="10"/>
        </w:numPr>
        <w:ind w:left="0" w:firstLine="709"/>
      </w:pPr>
      <w:r>
        <w:t>модуль отображения сопряжённого графика;</w:t>
      </w:r>
    </w:p>
    <w:p w:rsidR="00C75093" w:rsidRDefault="00C75093" w:rsidP="00707CC4">
      <w:pPr>
        <w:pStyle w:val="ae"/>
        <w:numPr>
          <w:ilvl w:val="0"/>
          <w:numId w:val="10"/>
        </w:numPr>
        <w:ind w:left="0" w:firstLine="709"/>
      </w:pPr>
      <w:r>
        <w:t>модуль отображения дополнительной информации;</w:t>
      </w:r>
    </w:p>
    <w:p w:rsidR="00C75093" w:rsidRDefault="00C75093" w:rsidP="00707CC4">
      <w:pPr>
        <w:pStyle w:val="ae"/>
        <w:numPr>
          <w:ilvl w:val="0"/>
          <w:numId w:val="10"/>
        </w:numPr>
        <w:ind w:left="0" w:firstLine="709"/>
      </w:pPr>
      <w:r>
        <w:t>модуль подсветки точек графика и отображения их значений</w:t>
      </w:r>
      <w:r w:rsidR="002B1645" w:rsidRPr="002B1645">
        <w:t>;</w:t>
      </w:r>
    </w:p>
    <w:p w:rsidR="00C75093" w:rsidRPr="00BE356C" w:rsidRDefault="00C75093" w:rsidP="00707CC4">
      <w:pPr>
        <w:pStyle w:val="ae"/>
        <w:numPr>
          <w:ilvl w:val="0"/>
          <w:numId w:val="10"/>
        </w:numPr>
        <w:ind w:left="0" w:firstLine="709"/>
      </w:pPr>
      <w:r>
        <w:t xml:space="preserve">модуль экспорта графика в </w:t>
      </w:r>
      <w:r w:rsidRPr="00BE356C">
        <w:rPr>
          <w:lang w:val="en-US"/>
        </w:rPr>
        <w:t>pdf</w:t>
      </w:r>
      <w:r w:rsidRPr="00BE356C">
        <w:t xml:space="preserve"> </w:t>
      </w:r>
      <w:r>
        <w:t>файл</w:t>
      </w:r>
      <w:r w:rsidR="002B1645" w:rsidRPr="002B1645">
        <w:t>.</w:t>
      </w:r>
      <w:r>
        <w:t xml:space="preserve"> </w:t>
      </w:r>
    </w:p>
    <w:p w:rsidR="00DD4DF8" w:rsidRPr="00DD4DF8" w:rsidRDefault="00DD4DF8" w:rsidP="00DD4DF8"/>
    <w:p w:rsidR="00C01BC7" w:rsidRDefault="00D97F73" w:rsidP="00A00C70">
      <w:pPr>
        <w:pStyle w:val="1"/>
      </w:pPr>
      <w:bookmarkStart w:id="18" w:name="_Toc389598013"/>
      <w:r>
        <w:lastRenderedPageBreak/>
        <w:t>2</w:t>
      </w:r>
      <w:r>
        <w:tab/>
      </w:r>
      <w:r w:rsidR="00AD2298">
        <w:t>Разработка системы мониторинга компьютерных систем и сетей</w:t>
      </w:r>
      <w:bookmarkEnd w:id="18"/>
    </w:p>
    <w:p w:rsidR="0035452E" w:rsidRDefault="0035452E" w:rsidP="00707CC4">
      <w:pPr>
        <w:pStyle w:val="2"/>
        <w:numPr>
          <w:ilvl w:val="0"/>
          <w:numId w:val="26"/>
        </w:numPr>
        <w:ind w:left="0" w:firstLine="0"/>
      </w:pPr>
      <w:bookmarkStart w:id="19" w:name="_Toc389598014"/>
      <w:r w:rsidRPr="00E9308E">
        <w:t>Функциональная структура программного комплекса</w:t>
      </w:r>
      <w:bookmarkEnd w:id="19"/>
    </w:p>
    <w:p w:rsidR="00333924" w:rsidRDefault="00333924" w:rsidP="00333924">
      <w:r>
        <w:t>Реализуемой программное средство представляет собой систему, состоящую из нескольких модулей:</w:t>
      </w:r>
    </w:p>
    <w:p w:rsidR="00333924" w:rsidRPr="00333924" w:rsidRDefault="00BC5DF5" w:rsidP="00707CC4">
      <w:pPr>
        <w:pStyle w:val="ae"/>
        <w:numPr>
          <w:ilvl w:val="0"/>
          <w:numId w:val="27"/>
        </w:numPr>
        <w:ind w:left="0" w:firstLine="709"/>
        <w:rPr>
          <w:lang w:val="en-US"/>
        </w:rPr>
      </w:pPr>
      <w:proofErr w:type="spellStart"/>
      <w:r>
        <w:rPr>
          <w:lang w:val="en-US"/>
        </w:rPr>
        <w:t>Icinga</w:t>
      </w:r>
      <w:proofErr w:type="spellEnd"/>
      <w:r w:rsidR="00333924" w:rsidRPr="00333924">
        <w:rPr>
          <w:lang w:val="en-US"/>
        </w:rPr>
        <w:t>;</w:t>
      </w:r>
    </w:p>
    <w:p w:rsidR="00333924" w:rsidRPr="00333924" w:rsidRDefault="00BC5DF5" w:rsidP="00707CC4">
      <w:pPr>
        <w:pStyle w:val="ae"/>
        <w:numPr>
          <w:ilvl w:val="0"/>
          <w:numId w:val="27"/>
        </w:numPr>
        <w:ind w:left="0" w:firstLine="709"/>
        <w:rPr>
          <w:lang w:val="en-US"/>
        </w:rPr>
      </w:pPr>
      <w:proofErr w:type="spellStart"/>
      <w:r>
        <w:rPr>
          <w:lang w:val="en-US"/>
        </w:rPr>
        <w:t>Icinga</w:t>
      </w:r>
      <w:proofErr w:type="spellEnd"/>
      <w:r w:rsidR="00333924" w:rsidRPr="00333924">
        <w:rPr>
          <w:lang w:val="en-US"/>
        </w:rPr>
        <w:t>-web;</w:t>
      </w:r>
    </w:p>
    <w:p w:rsidR="00333924" w:rsidRPr="00333924" w:rsidRDefault="00333924" w:rsidP="00707CC4">
      <w:pPr>
        <w:pStyle w:val="ae"/>
        <w:numPr>
          <w:ilvl w:val="0"/>
          <w:numId w:val="27"/>
        </w:numPr>
        <w:ind w:left="0" w:firstLine="709"/>
        <w:rPr>
          <w:lang w:val="en-US"/>
        </w:rPr>
      </w:pPr>
      <w:proofErr w:type="spellStart"/>
      <w:r>
        <w:rPr>
          <w:lang w:val="en-US"/>
        </w:rPr>
        <w:t>Ingraph</w:t>
      </w:r>
      <w:proofErr w:type="spellEnd"/>
      <w:r>
        <w:rPr>
          <w:lang w:val="en-US"/>
        </w:rPr>
        <w:t>;</w:t>
      </w:r>
    </w:p>
    <w:p w:rsidR="00333924" w:rsidRPr="00333924" w:rsidRDefault="00333924" w:rsidP="00707CC4">
      <w:pPr>
        <w:pStyle w:val="ae"/>
        <w:numPr>
          <w:ilvl w:val="0"/>
          <w:numId w:val="27"/>
        </w:numPr>
        <w:ind w:left="0" w:firstLine="709"/>
        <w:rPr>
          <w:lang w:val="en-US"/>
        </w:rPr>
      </w:pPr>
      <w:proofErr w:type="spellStart"/>
      <w:r w:rsidRPr="00333924">
        <w:rPr>
          <w:lang w:val="en-US"/>
        </w:rPr>
        <w:t>AssetDB</w:t>
      </w:r>
      <w:proofErr w:type="spellEnd"/>
      <w:r w:rsidRPr="00333924">
        <w:rPr>
          <w:lang w:val="en-US"/>
        </w:rPr>
        <w:t>(Repository);</w:t>
      </w:r>
    </w:p>
    <w:p w:rsidR="00333924" w:rsidRPr="00333924" w:rsidRDefault="00333924" w:rsidP="00707CC4">
      <w:pPr>
        <w:pStyle w:val="ae"/>
        <w:numPr>
          <w:ilvl w:val="0"/>
          <w:numId w:val="27"/>
        </w:numPr>
        <w:ind w:left="0" w:firstLine="709"/>
        <w:rPr>
          <w:lang w:val="en-US"/>
        </w:rPr>
      </w:pPr>
      <w:proofErr w:type="spellStart"/>
      <w:r w:rsidRPr="00333924">
        <w:rPr>
          <w:lang w:val="en-US"/>
        </w:rPr>
        <w:t>NagiosQL</w:t>
      </w:r>
      <w:proofErr w:type="spellEnd"/>
      <w:r w:rsidRPr="00333924">
        <w:rPr>
          <w:lang w:val="en-US"/>
        </w:rPr>
        <w:t>;</w:t>
      </w:r>
    </w:p>
    <w:p w:rsidR="00333924" w:rsidRPr="00333924" w:rsidRDefault="00333924" w:rsidP="00707CC4">
      <w:pPr>
        <w:pStyle w:val="ae"/>
        <w:numPr>
          <w:ilvl w:val="0"/>
          <w:numId w:val="27"/>
        </w:numPr>
        <w:ind w:left="0" w:firstLine="709"/>
        <w:rPr>
          <w:lang w:val="en-US"/>
        </w:rPr>
      </w:pPr>
      <w:proofErr w:type="spellStart"/>
      <w:r w:rsidRPr="00333924">
        <w:rPr>
          <w:lang w:val="en-US"/>
        </w:rPr>
        <w:t>NagVis</w:t>
      </w:r>
      <w:proofErr w:type="spellEnd"/>
      <w:r w:rsidRPr="00333924">
        <w:rPr>
          <w:lang w:val="en-US"/>
        </w:rPr>
        <w:t>;</w:t>
      </w:r>
    </w:p>
    <w:p w:rsidR="00333924" w:rsidRDefault="00333924" w:rsidP="00707CC4">
      <w:pPr>
        <w:pStyle w:val="ae"/>
        <w:numPr>
          <w:ilvl w:val="0"/>
          <w:numId w:val="27"/>
        </w:numPr>
        <w:ind w:left="0" w:firstLine="709"/>
        <w:rPr>
          <w:lang w:val="en-US"/>
        </w:rPr>
      </w:pPr>
      <w:proofErr w:type="spellStart"/>
      <w:r w:rsidRPr="00333924">
        <w:rPr>
          <w:lang w:val="en-US"/>
        </w:rPr>
        <w:t>NagTrap</w:t>
      </w:r>
      <w:proofErr w:type="spellEnd"/>
      <w:r w:rsidRPr="00333924">
        <w:rPr>
          <w:lang w:val="en-US"/>
        </w:rPr>
        <w:t>.</w:t>
      </w:r>
    </w:p>
    <w:p w:rsidR="00333924" w:rsidRDefault="00333924" w:rsidP="00333924">
      <w:r>
        <w:t xml:space="preserve">Однако </w:t>
      </w:r>
      <w:proofErr w:type="spellStart"/>
      <w:r w:rsidRPr="00333924">
        <w:rPr>
          <w:lang w:val="en-US"/>
        </w:rPr>
        <w:t>NagiosQL</w:t>
      </w:r>
      <w:proofErr w:type="spellEnd"/>
      <w:r>
        <w:t xml:space="preserve">, </w:t>
      </w:r>
      <w:proofErr w:type="spellStart"/>
      <w:r w:rsidRPr="00333924">
        <w:rPr>
          <w:lang w:val="en-US"/>
        </w:rPr>
        <w:t>NagVis</w:t>
      </w:r>
      <w:proofErr w:type="spellEnd"/>
      <w:r>
        <w:t xml:space="preserve">, </w:t>
      </w:r>
      <w:proofErr w:type="spellStart"/>
      <w:r w:rsidRPr="00333924">
        <w:rPr>
          <w:lang w:val="en-US"/>
        </w:rPr>
        <w:t>NagTrap</w:t>
      </w:r>
      <w:proofErr w:type="spellEnd"/>
      <w:r>
        <w:t xml:space="preserve"> не входят в дипломное проектирование по причине того, что данные модули разрабатывались другой командой разработчиков.</w:t>
      </w:r>
    </w:p>
    <w:p w:rsidR="00333924" w:rsidRDefault="00BC5DF5" w:rsidP="00333924">
      <w:proofErr w:type="spellStart"/>
      <w:r>
        <w:rPr>
          <w:lang w:val="en-US"/>
        </w:rPr>
        <w:t>Icinga</w:t>
      </w:r>
      <w:proofErr w:type="spellEnd"/>
      <w:r w:rsidR="00333924">
        <w:t xml:space="preserve"> – представляет собой модуль сбора информации и представления простейшего анализа полученных данных. Данная система реализована на языке С/С++.</w:t>
      </w:r>
    </w:p>
    <w:p w:rsidR="00333924" w:rsidRPr="00280E8D" w:rsidRDefault="00BC5DF5" w:rsidP="00333924">
      <w:proofErr w:type="spellStart"/>
      <w:r>
        <w:rPr>
          <w:lang w:val="en-US"/>
        </w:rPr>
        <w:t>Icinga</w:t>
      </w:r>
      <w:proofErr w:type="spellEnd"/>
      <w:r w:rsidR="00333924" w:rsidRPr="00333924">
        <w:t>-</w:t>
      </w:r>
      <w:r w:rsidR="00333924" w:rsidRPr="00333924">
        <w:rPr>
          <w:lang w:val="en-US"/>
        </w:rPr>
        <w:t>web</w:t>
      </w:r>
      <w:r w:rsidR="00333924">
        <w:t xml:space="preserve"> – представляет собой </w:t>
      </w:r>
      <w:r w:rsidR="00333924">
        <w:rPr>
          <w:lang w:val="en-US"/>
        </w:rPr>
        <w:t>web</w:t>
      </w:r>
      <w:r w:rsidR="00333924" w:rsidRPr="00333924">
        <w:t>-</w:t>
      </w:r>
      <w:r w:rsidR="00333924">
        <w:t>оболочку для отображения более глубокого анализа собранных данных</w:t>
      </w:r>
      <w:r w:rsidR="003932EC" w:rsidRPr="003932EC">
        <w:t xml:space="preserve">. </w:t>
      </w:r>
    </w:p>
    <w:p w:rsidR="003932EC" w:rsidRDefault="003932EC" w:rsidP="00333924">
      <w:proofErr w:type="spellStart"/>
      <w:r>
        <w:rPr>
          <w:lang w:val="en-US"/>
        </w:rPr>
        <w:t>Ingraph</w:t>
      </w:r>
      <w:proofErr w:type="spellEnd"/>
      <w:r w:rsidRPr="003932EC">
        <w:t xml:space="preserve"> – </w:t>
      </w:r>
      <w:r>
        <w:t xml:space="preserve">модуль для графического отображения информации. Данный модуль доступен из </w:t>
      </w:r>
      <w:proofErr w:type="spellStart"/>
      <w:r w:rsidR="00BC5DF5">
        <w:rPr>
          <w:lang w:val="en-US"/>
        </w:rPr>
        <w:t>Icinga</w:t>
      </w:r>
      <w:proofErr w:type="spellEnd"/>
      <w:r>
        <w:t xml:space="preserve"> и </w:t>
      </w:r>
      <w:proofErr w:type="spellStart"/>
      <w:r w:rsidR="00BC5DF5">
        <w:rPr>
          <w:lang w:val="en-US"/>
        </w:rPr>
        <w:t>Icinga</w:t>
      </w:r>
      <w:proofErr w:type="spellEnd"/>
      <w:r w:rsidRPr="003932EC">
        <w:t>-</w:t>
      </w:r>
      <w:r w:rsidRPr="00333924">
        <w:rPr>
          <w:lang w:val="en-US"/>
        </w:rPr>
        <w:t>web</w:t>
      </w:r>
      <w:r>
        <w:t xml:space="preserve"> как </w:t>
      </w:r>
      <w:r>
        <w:rPr>
          <w:lang w:val="en-US"/>
        </w:rPr>
        <w:t>tooltip</w:t>
      </w:r>
      <w:r w:rsidRPr="003932EC">
        <w:t xml:space="preserve"> </w:t>
      </w:r>
      <w:r>
        <w:t>для сервисов.</w:t>
      </w:r>
    </w:p>
    <w:p w:rsidR="003932EC" w:rsidRPr="003932EC" w:rsidRDefault="003932EC" w:rsidP="00333924">
      <w:proofErr w:type="spellStart"/>
      <w:r w:rsidRPr="00333924">
        <w:rPr>
          <w:lang w:val="en-US"/>
        </w:rPr>
        <w:t>AssetDB</w:t>
      </w:r>
      <w:proofErr w:type="spellEnd"/>
      <w:r>
        <w:t xml:space="preserve"> – модуль контроля и управления устройствами и сервисами, а также взаимодействием устройств и сервисов.</w:t>
      </w:r>
    </w:p>
    <w:p w:rsidR="0035452E" w:rsidRDefault="00E9308E" w:rsidP="002B1645">
      <w:pPr>
        <w:pStyle w:val="2"/>
        <w:numPr>
          <w:ilvl w:val="0"/>
          <w:numId w:val="26"/>
        </w:numPr>
        <w:spacing w:before="240" w:after="240"/>
        <w:ind w:left="0" w:firstLine="0"/>
      </w:pPr>
      <w:bookmarkStart w:id="20" w:name="_Toc389598015"/>
      <w:r w:rsidRPr="00E9308E">
        <w:t>Варианты использования</w:t>
      </w:r>
      <w:bookmarkEnd w:id="20"/>
    </w:p>
    <w:p w:rsidR="001E58E5" w:rsidRDefault="001E58E5" w:rsidP="000446C6">
      <w:r w:rsidRPr="00752EDD">
        <w:t xml:space="preserve">При создании диаграмм вариантов использования нужно выделить два вида сущностей – </w:t>
      </w:r>
      <w:proofErr w:type="spellStart"/>
      <w:r w:rsidRPr="00752EDD">
        <w:t>актеры</w:t>
      </w:r>
      <w:proofErr w:type="spellEnd"/>
      <w:r w:rsidRPr="00752EDD">
        <w:t xml:space="preserve"> и прецеденты. </w:t>
      </w:r>
      <w:proofErr w:type="spellStart"/>
      <w:r w:rsidRPr="00752EDD">
        <w:t>Актер</w:t>
      </w:r>
      <w:proofErr w:type="spellEnd"/>
      <w:r w:rsidRPr="00752EDD">
        <w:t xml:space="preserve"> – это множество логически связанных ролей, исполняемых при взаимодействии с прецедентами</w:t>
      </w:r>
      <w:r w:rsidR="00727DB2">
        <w:t xml:space="preserve"> [</w:t>
      </w:r>
      <w:r w:rsidR="00593922" w:rsidRPr="00593922">
        <w:t>19</w:t>
      </w:r>
      <w:r w:rsidR="00B215DC" w:rsidRPr="00B215DC">
        <w:t>]</w:t>
      </w:r>
      <w:r w:rsidRPr="00752EDD">
        <w:t xml:space="preserve">. Прецедент – это описание множества последовательных событий, включая варианты, выполняемые системой, которые приводят к наблюдаемому </w:t>
      </w:r>
      <w:proofErr w:type="spellStart"/>
      <w:r w:rsidRPr="00752EDD">
        <w:t>актером</w:t>
      </w:r>
      <w:proofErr w:type="spellEnd"/>
      <w:r w:rsidRPr="00752EDD">
        <w:t xml:space="preserve"> результату</w:t>
      </w:r>
      <w:r w:rsidR="00727DB2">
        <w:t xml:space="preserve"> [</w:t>
      </w:r>
      <w:r w:rsidR="00593922" w:rsidRPr="00593922">
        <w:t>19</w:t>
      </w:r>
      <w:r w:rsidR="00B215DC" w:rsidRPr="00B215DC">
        <w:t>]</w:t>
      </w:r>
      <w:r w:rsidRPr="00752EDD">
        <w:t xml:space="preserve">. </w:t>
      </w:r>
    </w:p>
    <w:p w:rsidR="001E58E5" w:rsidRPr="003F3DEB" w:rsidRDefault="003F3DEB" w:rsidP="001E58E5">
      <w:r>
        <w:t>Диаграмму вариантов использования разрабатываемой систем</w:t>
      </w:r>
      <w:r w:rsidR="0021013A">
        <w:t>ы можно увидеть в приложении Б</w:t>
      </w:r>
      <w:r w:rsidRPr="003F3DEB">
        <w:t>.</w:t>
      </w:r>
    </w:p>
    <w:p w:rsidR="003F3DEB" w:rsidRPr="003F3DEB" w:rsidRDefault="003F3DEB" w:rsidP="003F3DEB">
      <w:r w:rsidRPr="003F3DEB">
        <w:t xml:space="preserve">Для разрабатываемой </w:t>
      </w:r>
      <w:r>
        <w:t>системы мониторинга существует одна группа пользователей – администратор. На данном этапе ведётся разработка системы сквозной аутентификации.</w:t>
      </w:r>
    </w:p>
    <w:p w:rsidR="0035452E" w:rsidRDefault="00E9308E" w:rsidP="00B215DC">
      <w:pPr>
        <w:pStyle w:val="2"/>
        <w:numPr>
          <w:ilvl w:val="0"/>
          <w:numId w:val="26"/>
        </w:numPr>
        <w:spacing w:before="240" w:after="240"/>
        <w:ind w:left="0" w:firstLine="0"/>
      </w:pPr>
      <w:bookmarkStart w:id="21" w:name="_Toc389598016"/>
      <w:r w:rsidRPr="00E9308E">
        <w:lastRenderedPageBreak/>
        <w:t>Информационное обеспечение проекта</w:t>
      </w:r>
      <w:bookmarkEnd w:id="21"/>
    </w:p>
    <w:p w:rsidR="009B6C22" w:rsidRDefault="009B6C22" w:rsidP="000F096C">
      <w:r w:rsidRPr="008B793B">
        <w:t xml:space="preserve">В состав информационного обеспечения проекта на различных этапах разработки автоматизированной информационной </w:t>
      </w:r>
      <w:proofErr w:type="gramStart"/>
      <w:r w:rsidRPr="008B793B">
        <w:t>системы  коменданта</w:t>
      </w:r>
      <w:proofErr w:type="gramEnd"/>
      <w:r w:rsidRPr="008B793B">
        <w:t xml:space="preserve"> учебных корпусов входят стандарты, которые приведены в таблице 2.1.</w:t>
      </w:r>
    </w:p>
    <w:p w:rsidR="009B6C22" w:rsidRPr="007200B6" w:rsidRDefault="009B6C22" w:rsidP="007200B6">
      <w:pPr>
        <w:pStyle w:val="af6"/>
      </w:pPr>
      <w:r w:rsidRPr="007200B6">
        <w:t xml:space="preserve">Таблица 2.1 – Информационное обеспечение </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2111"/>
        <w:gridCol w:w="5399"/>
        <w:gridCol w:w="2458"/>
      </w:tblGrid>
      <w:tr w:rsidR="006B15C7" w:rsidRPr="006B15C7" w:rsidTr="007200B6">
        <w:trPr>
          <w:cantSplit/>
          <w:trHeight w:val="454"/>
        </w:trPr>
        <w:tc>
          <w:tcPr>
            <w:tcW w:w="1059" w:type="pct"/>
            <w:vAlign w:val="center"/>
          </w:tcPr>
          <w:p w:rsidR="009B6C22" w:rsidRPr="006B15C7" w:rsidRDefault="009B6C22" w:rsidP="003E7914">
            <w:pPr>
              <w:pStyle w:val="aff"/>
              <w:spacing w:line="288" w:lineRule="auto"/>
              <w:ind w:firstLine="0"/>
              <w:jc w:val="center"/>
            </w:pPr>
            <w:r w:rsidRPr="006B15C7">
              <w:rPr>
                <w:b/>
              </w:rPr>
              <w:t>Стандарты</w:t>
            </w:r>
          </w:p>
        </w:tc>
        <w:tc>
          <w:tcPr>
            <w:tcW w:w="2708" w:type="pct"/>
            <w:vAlign w:val="center"/>
          </w:tcPr>
          <w:p w:rsidR="009B6C22" w:rsidRPr="006B15C7" w:rsidRDefault="009B6C22" w:rsidP="003E7914">
            <w:pPr>
              <w:pStyle w:val="aff"/>
              <w:ind w:firstLine="0"/>
              <w:jc w:val="center"/>
              <w:rPr>
                <w:b/>
              </w:rPr>
            </w:pPr>
            <w:r w:rsidRPr="006B15C7">
              <w:rPr>
                <w:b/>
              </w:rPr>
              <w:t>Назначение</w:t>
            </w:r>
          </w:p>
        </w:tc>
        <w:tc>
          <w:tcPr>
            <w:tcW w:w="1233" w:type="pct"/>
            <w:vAlign w:val="center"/>
          </w:tcPr>
          <w:p w:rsidR="009B6C22" w:rsidRPr="006B15C7" w:rsidRDefault="009B6C22" w:rsidP="003E7914">
            <w:pPr>
              <w:pStyle w:val="aff"/>
              <w:spacing w:line="288" w:lineRule="auto"/>
              <w:ind w:firstLine="0"/>
              <w:jc w:val="center"/>
              <w:rPr>
                <w:b/>
              </w:rPr>
            </w:pPr>
            <w:r w:rsidRPr="006B15C7">
              <w:rPr>
                <w:b/>
              </w:rPr>
              <w:t>Этапы разработки</w:t>
            </w:r>
          </w:p>
        </w:tc>
      </w:tr>
      <w:tr w:rsidR="006B15C7" w:rsidRPr="006B15C7" w:rsidTr="007200B6">
        <w:trPr>
          <w:cantSplit/>
          <w:trHeight w:val="452"/>
        </w:trPr>
        <w:tc>
          <w:tcPr>
            <w:tcW w:w="1059" w:type="pct"/>
            <w:vAlign w:val="center"/>
          </w:tcPr>
          <w:p w:rsidR="009B6C22" w:rsidRPr="006B15C7" w:rsidRDefault="009B6C22" w:rsidP="003E7914">
            <w:pPr>
              <w:pStyle w:val="aff"/>
              <w:ind w:firstLine="34"/>
            </w:pPr>
            <w:r w:rsidRPr="006B15C7">
              <w:t>UML</w:t>
            </w:r>
          </w:p>
        </w:tc>
        <w:tc>
          <w:tcPr>
            <w:tcW w:w="2708" w:type="pct"/>
            <w:vAlign w:val="center"/>
          </w:tcPr>
          <w:p w:rsidR="009B6C22" w:rsidRPr="006B15C7" w:rsidRDefault="009B6C22" w:rsidP="003E7914">
            <w:pPr>
              <w:pStyle w:val="aff"/>
              <w:spacing w:line="288" w:lineRule="auto"/>
              <w:ind w:firstLine="34"/>
            </w:pPr>
            <w:r w:rsidRPr="006B15C7">
              <w:t>Язык для визуализации, специфицирования, конструирования и документирования систем</w:t>
            </w:r>
          </w:p>
        </w:tc>
        <w:tc>
          <w:tcPr>
            <w:tcW w:w="1233" w:type="pct"/>
            <w:vAlign w:val="center"/>
          </w:tcPr>
          <w:p w:rsidR="009B6C22" w:rsidRPr="006B15C7" w:rsidRDefault="009B6C22" w:rsidP="003E7914">
            <w:pPr>
              <w:pStyle w:val="aff"/>
              <w:ind w:firstLine="34"/>
            </w:pPr>
            <w:r w:rsidRPr="006B15C7">
              <w:t>Проектирование</w:t>
            </w:r>
          </w:p>
        </w:tc>
      </w:tr>
      <w:tr w:rsidR="006B15C7" w:rsidRPr="006B15C7" w:rsidTr="007200B6">
        <w:trPr>
          <w:cantSplit/>
          <w:trHeight w:val="452"/>
        </w:trPr>
        <w:tc>
          <w:tcPr>
            <w:tcW w:w="1059" w:type="pct"/>
            <w:vAlign w:val="center"/>
          </w:tcPr>
          <w:p w:rsidR="009B6C22" w:rsidRPr="006B15C7" w:rsidRDefault="009B6C22" w:rsidP="003E7914">
            <w:pPr>
              <w:pStyle w:val="aff"/>
              <w:ind w:firstLine="34"/>
            </w:pPr>
            <w:r w:rsidRPr="006B15C7">
              <w:t>SQL</w:t>
            </w:r>
          </w:p>
        </w:tc>
        <w:tc>
          <w:tcPr>
            <w:tcW w:w="2708" w:type="pct"/>
            <w:vAlign w:val="center"/>
          </w:tcPr>
          <w:p w:rsidR="009B6C22" w:rsidRPr="006B15C7" w:rsidRDefault="009B6C22" w:rsidP="003E7914">
            <w:pPr>
              <w:pStyle w:val="aff"/>
              <w:spacing w:line="288" w:lineRule="auto"/>
              <w:ind w:firstLine="0"/>
            </w:pPr>
            <w:r w:rsidRPr="006B15C7">
              <w:t xml:space="preserve">Структурированный язык </w:t>
            </w:r>
            <w:proofErr w:type="gramStart"/>
            <w:r w:rsidRPr="006B15C7">
              <w:t>запросов  SQL</w:t>
            </w:r>
            <w:proofErr w:type="gramEnd"/>
            <w:r w:rsidRPr="006B15C7">
              <w:t xml:space="preserve"> (</w:t>
            </w:r>
            <w:proofErr w:type="spellStart"/>
            <w:r w:rsidRPr="006B15C7">
              <w:t>Structured</w:t>
            </w:r>
            <w:proofErr w:type="spellEnd"/>
            <w:r w:rsidRPr="006B15C7">
              <w:t xml:space="preserve"> </w:t>
            </w:r>
            <w:proofErr w:type="spellStart"/>
            <w:r w:rsidRPr="006B15C7">
              <w:t>Query</w:t>
            </w:r>
            <w:proofErr w:type="spellEnd"/>
            <w:r w:rsidRPr="006B15C7">
              <w:t xml:space="preserve"> </w:t>
            </w:r>
            <w:proofErr w:type="spellStart"/>
            <w:r w:rsidRPr="006B15C7">
              <w:t>Language</w:t>
            </w:r>
            <w:proofErr w:type="spellEnd"/>
            <w:r w:rsidRPr="006B15C7">
              <w:t>) используется при создании запросов, а также для обновления и управления реляционными базами данных.</w:t>
            </w:r>
          </w:p>
        </w:tc>
        <w:tc>
          <w:tcPr>
            <w:tcW w:w="1233" w:type="pct"/>
            <w:vAlign w:val="center"/>
          </w:tcPr>
          <w:p w:rsidR="009B6C22" w:rsidRPr="006B15C7" w:rsidRDefault="006B15C7" w:rsidP="006B15C7">
            <w:pPr>
              <w:pStyle w:val="aff"/>
              <w:ind w:firstLine="0"/>
            </w:pPr>
            <w:r w:rsidRPr="006B15C7">
              <w:t>Проектирование</w:t>
            </w:r>
            <w:r>
              <w:br/>
            </w:r>
            <w:r w:rsidR="009B6C22" w:rsidRPr="006B15C7">
              <w:t>Реализация</w:t>
            </w:r>
          </w:p>
        </w:tc>
      </w:tr>
      <w:tr w:rsidR="007B7036" w:rsidRPr="006B15C7" w:rsidTr="007200B6">
        <w:trPr>
          <w:cantSplit/>
          <w:trHeight w:val="405"/>
        </w:trPr>
        <w:tc>
          <w:tcPr>
            <w:tcW w:w="1059" w:type="pct"/>
            <w:vAlign w:val="center"/>
          </w:tcPr>
          <w:p w:rsidR="007B7036" w:rsidRPr="006B15C7" w:rsidRDefault="007B7036" w:rsidP="003E7914">
            <w:pPr>
              <w:ind w:firstLine="0"/>
              <w:rPr>
                <w:rFonts w:cs="Times New Roman"/>
                <w:szCs w:val="24"/>
              </w:rPr>
            </w:pPr>
            <w:r>
              <w:rPr>
                <w:rFonts w:cs="Times New Roman"/>
                <w:szCs w:val="24"/>
              </w:rPr>
              <w:t>С</w:t>
            </w:r>
          </w:p>
        </w:tc>
        <w:tc>
          <w:tcPr>
            <w:tcW w:w="2708" w:type="pct"/>
            <w:vAlign w:val="center"/>
          </w:tcPr>
          <w:p w:rsidR="007B7036" w:rsidRPr="006B15C7" w:rsidRDefault="007B7036" w:rsidP="004B2BBE">
            <w:pPr>
              <w:ind w:firstLine="0"/>
              <w:rPr>
                <w:szCs w:val="24"/>
              </w:rPr>
            </w:pPr>
            <w:r w:rsidRPr="006B15C7">
              <w:rPr>
                <w:rFonts w:cs="Times New Roman"/>
                <w:szCs w:val="24"/>
              </w:rPr>
              <w:t xml:space="preserve">Язык программирования </w:t>
            </w:r>
            <w:r w:rsidR="004B2BBE">
              <w:rPr>
                <w:rFonts w:cs="Times New Roman"/>
                <w:szCs w:val="24"/>
              </w:rPr>
              <w:t>низкого</w:t>
            </w:r>
            <w:r w:rsidRPr="006B15C7">
              <w:rPr>
                <w:rFonts w:cs="Times New Roman"/>
                <w:szCs w:val="24"/>
              </w:rPr>
              <w:t xml:space="preserve"> уровня</w:t>
            </w:r>
          </w:p>
        </w:tc>
        <w:tc>
          <w:tcPr>
            <w:tcW w:w="1233" w:type="pct"/>
            <w:vAlign w:val="center"/>
          </w:tcPr>
          <w:p w:rsidR="007B7036" w:rsidRPr="006B15C7" w:rsidRDefault="007B7036" w:rsidP="003E7914">
            <w:pPr>
              <w:ind w:firstLine="0"/>
              <w:rPr>
                <w:rFonts w:cs="Times New Roman"/>
                <w:szCs w:val="24"/>
              </w:rPr>
            </w:pPr>
            <w:r w:rsidRPr="006B15C7">
              <w:rPr>
                <w:rFonts w:cs="Times New Roman"/>
                <w:szCs w:val="24"/>
              </w:rPr>
              <w:t>Реализация</w:t>
            </w:r>
          </w:p>
        </w:tc>
      </w:tr>
      <w:tr w:rsidR="007B7036" w:rsidRPr="006B15C7" w:rsidTr="007200B6">
        <w:trPr>
          <w:cantSplit/>
          <w:trHeight w:val="405"/>
        </w:trPr>
        <w:tc>
          <w:tcPr>
            <w:tcW w:w="1059" w:type="pct"/>
            <w:vAlign w:val="center"/>
          </w:tcPr>
          <w:p w:rsidR="007B7036" w:rsidRPr="007B7036" w:rsidRDefault="004167CA" w:rsidP="003E7914">
            <w:pPr>
              <w:ind w:firstLine="0"/>
              <w:rPr>
                <w:rFonts w:cs="Times New Roman"/>
                <w:szCs w:val="24"/>
                <w:lang w:val="en-US"/>
              </w:rPr>
            </w:pPr>
            <w:r>
              <w:rPr>
                <w:rFonts w:cs="Times New Roman"/>
                <w:szCs w:val="24"/>
                <w:lang w:val="en-US"/>
              </w:rPr>
              <w:t>PHP</w:t>
            </w:r>
          </w:p>
        </w:tc>
        <w:tc>
          <w:tcPr>
            <w:tcW w:w="2708" w:type="pct"/>
            <w:vAlign w:val="center"/>
          </w:tcPr>
          <w:p w:rsidR="007B7036" w:rsidRPr="006B15C7" w:rsidRDefault="007B7036" w:rsidP="003E7914">
            <w:pPr>
              <w:ind w:firstLine="0"/>
              <w:rPr>
                <w:szCs w:val="24"/>
              </w:rPr>
            </w:pPr>
            <w:r w:rsidRPr="006B15C7">
              <w:rPr>
                <w:rFonts w:cs="Times New Roman"/>
                <w:szCs w:val="24"/>
              </w:rPr>
              <w:t>Язык программирования высокого уровня</w:t>
            </w:r>
          </w:p>
        </w:tc>
        <w:tc>
          <w:tcPr>
            <w:tcW w:w="1233" w:type="pct"/>
            <w:vAlign w:val="center"/>
          </w:tcPr>
          <w:p w:rsidR="007B7036" w:rsidRPr="006B15C7" w:rsidRDefault="007B7036" w:rsidP="003E7914">
            <w:pPr>
              <w:ind w:firstLine="0"/>
              <w:rPr>
                <w:rFonts w:cs="Times New Roman"/>
                <w:szCs w:val="24"/>
              </w:rPr>
            </w:pPr>
            <w:r w:rsidRPr="006B15C7">
              <w:rPr>
                <w:rFonts w:cs="Times New Roman"/>
                <w:szCs w:val="24"/>
              </w:rPr>
              <w:t>Реализация</w:t>
            </w:r>
          </w:p>
        </w:tc>
      </w:tr>
      <w:tr w:rsidR="00BE28D9" w:rsidRPr="006B15C7" w:rsidTr="007200B6">
        <w:trPr>
          <w:cantSplit/>
          <w:trHeight w:val="405"/>
        </w:trPr>
        <w:tc>
          <w:tcPr>
            <w:tcW w:w="1059" w:type="pct"/>
            <w:vAlign w:val="center"/>
          </w:tcPr>
          <w:p w:rsidR="00BE28D9" w:rsidRPr="007B7036" w:rsidRDefault="00BE28D9" w:rsidP="003E7914">
            <w:pPr>
              <w:ind w:firstLine="0"/>
              <w:rPr>
                <w:rFonts w:cs="Times New Roman"/>
                <w:szCs w:val="24"/>
                <w:lang w:val="en-US"/>
              </w:rPr>
            </w:pPr>
            <w:r>
              <w:rPr>
                <w:rFonts w:cs="Times New Roman"/>
                <w:szCs w:val="24"/>
                <w:lang w:val="en-US"/>
              </w:rPr>
              <w:t>JavaScript</w:t>
            </w:r>
          </w:p>
        </w:tc>
        <w:tc>
          <w:tcPr>
            <w:tcW w:w="2708" w:type="pct"/>
            <w:vAlign w:val="center"/>
          </w:tcPr>
          <w:p w:rsidR="00BE28D9" w:rsidRPr="006B15C7" w:rsidRDefault="00BE28D9" w:rsidP="003E7914">
            <w:pPr>
              <w:ind w:firstLine="0"/>
              <w:rPr>
                <w:szCs w:val="24"/>
              </w:rPr>
            </w:pPr>
            <w:r w:rsidRPr="006B15C7">
              <w:rPr>
                <w:rFonts w:cs="Times New Roman"/>
                <w:szCs w:val="24"/>
              </w:rPr>
              <w:t>Язык программирования высокого уровня</w:t>
            </w:r>
          </w:p>
        </w:tc>
        <w:tc>
          <w:tcPr>
            <w:tcW w:w="1233" w:type="pct"/>
            <w:vAlign w:val="center"/>
          </w:tcPr>
          <w:p w:rsidR="00BE28D9" w:rsidRPr="006B15C7" w:rsidRDefault="00BE28D9" w:rsidP="003E7914">
            <w:pPr>
              <w:ind w:firstLine="0"/>
              <w:rPr>
                <w:rFonts w:cs="Times New Roman"/>
                <w:szCs w:val="24"/>
              </w:rPr>
            </w:pPr>
            <w:r w:rsidRPr="006B15C7">
              <w:rPr>
                <w:rFonts w:cs="Times New Roman"/>
                <w:szCs w:val="24"/>
              </w:rPr>
              <w:t>Реализация</w:t>
            </w:r>
          </w:p>
        </w:tc>
      </w:tr>
      <w:tr w:rsidR="00F720E1" w:rsidRPr="006B15C7" w:rsidTr="00631302">
        <w:trPr>
          <w:cantSplit/>
          <w:trHeight w:val="405"/>
        </w:trPr>
        <w:tc>
          <w:tcPr>
            <w:tcW w:w="1059" w:type="pct"/>
            <w:vAlign w:val="center"/>
          </w:tcPr>
          <w:p w:rsidR="00F720E1" w:rsidRPr="00BE28D9" w:rsidRDefault="00F720E1" w:rsidP="00631302">
            <w:pPr>
              <w:ind w:firstLine="0"/>
              <w:rPr>
                <w:rFonts w:cs="Times New Roman"/>
                <w:szCs w:val="24"/>
                <w:lang w:val="en-US"/>
              </w:rPr>
            </w:pPr>
            <w:r>
              <w:rPr>
                <w:rFonts w:cs="Times New Roman"/>
                <w:szCs w:val="24"/>
                <w:lang w:val="en-US"/>
              </w:rPr>
              <w:t>HTML</w:t>
            </w:r>
          </w:p>
        </w:tc>
        <w:tc>
          <w:tcPr>
            <w:tcW w:w="2708" w:type="pct"/>
            <w:vAlign w:val="center"/>
          </w:tcPr>
          <w:p w:rsidR="00F720E1" w:rsidRPr="00BE28D9" w:rsidRDefault="00F720E1" w:rsidP="00631302">
            <w:pPr>
              <w:ind w:firstLine="0"/>
              <w:rPr>
                <w:szCs w:val="24"/>
              </w:rPr>
            </w:pPr>
            <w:r w:rsidRPr="006B15C7">
              <w:rPr>
                <w:rFonts w:cs="Times New Roman"/>
                <w:szCs w:val="24"/>
              </w:rPr>
              <w:t xml:space="preserve">Язык </w:t>
            </w:r>
            <w:r>
              <w:rPr>
                <w:rFonts w:cs="Times New Roman"/>
                <w:szCs w:val="24"/>
              </w:rPr>
              <w:t>разметки текста</w:t>
            </w:r>
          </w:p>
        </w:tc>
        <w:tc>
          <w:tcPr>
            <w:tcW w:w="1233" w:type="pct"/>
            <w:vAlign w:val="center"/>
          </w:tcPr>
          <w:p w:rsidR="00F720E1" w:rsidRPr="006B15C7" w:rsidRDefault="00F720E1" w:rsidP="00631302">
            <w:pPr>
              <w:ind w:firstLine="0"/>
              <w:rPr>
                <w:rFonts w:cs="Times New Roman"/>
                <w:szCs w:val="24"/>
              </w:rPr>
            </w:pPr>
            <w:r w:rsidRPr="006B15C7">
              <w:rPr>
                <w:rFonts w:cs="Times New Roman"/>
                <w:szCs w:val="24"/>
              </w:rPr>
              <w:t>Реализация</w:t>
            </w:r>
          </w:p>
        </w:tc>
      </w:tr>
    </w:tbl>
    <w:p w:rsidR="00B62A7E" w:rsidRDefault="00B62A7E" w:rsidP="00B62A7E"/>
    <w:p w:rsidR="009B6C22" w:rsidRPr="00860B57" w:rsidRDefault="009B6C22" w:rsidP="00B62A7E">
      <w:r w:rsidRPr="00860B57">
        <w:t xml:space="preserve">Язык UML на этапе проектирования применялся для моделирования </w:t>
      </w:r>
      <w:proofErr w:type="gramStart"/>
      <w:r w:rsidRPr="00860B57">
        <w:t>информационной  системы</w:t>
      </w:r>
      <w:proofErr w:type="gramEnd"/>
      <w:r w:rsidRPr="00860B57">
        <w:t xml:space="preserve"> при помощи CASE-средства </w:t>
      </w:r>
      <w:proofErr w:type="spellStart"/>
      <w:r w:rsidRPr="00860B57">
        <w:t>Rational</w:t>
      </w:r>
      <w:proofErr w:type="spellEnd"/>
      <w:r w:rsidRPr="00860B57">
        <w:t xml:space="preserve"> </w:t>
      </w:r>
      <w:proofErr w:type="spellStart"/>
      <w:r w:rsidRPr="00860B57">
        <w:t>Rose</w:t>
      </w:r>
      <w:proofErr w:type="spellEnd"/>
      <w:r w:rsidRPr="00860B57">
        <w:t xml:space="preserve"> </w:t>
      </w:r>
      <w:proofErr w:type="spellStart"/>
      <w:r w:rsidRPr="00860B57">
        <w:t>Enterprise</w:t>
      </w:r>
      <w:proofErr w:type="spellEnd"/>
      <w:r w:rsidRPr="00860B57">
        <w:t xml:space="preserve"> </w:t>
      </w:r>
      <w:proofErr w:type="spellStart"/>
      <w:r w:rsidRPr="00860B57">
        <w:t>Architect</w:t>
      </w:r>
      <w:proofErr w:type="spellEnd"/>
      <w:r w:rsidR="00B62A7E">
        <w:t xml:space="preserve"> 9.0</w:t>
      </w:r>
      <w:r w:rsidRPr="00860B57">
        <w:t>.</w:t>
      </w:r>
    </w:p>
    <w:p w:rsidR="009B6C22" w:rsidRPr="00860B57" w:rsidRDefault="009B6C22" w:rsidP="00B62A7E">
      <w:proofErr w:type="gramStart"/>
      <w:r w:rsidRPr="00860B57">
        <w:t>Стандарт  SQL</w:t>
      </w:r>
      <w:proofErr w:type="gramEnd"/>
      <w:r w:rsidRPr="00860B57">
        <w:t xml:space="preserve"> применялся для реализации базы данных при помощи </w:t>
      </w:r>
      <w:r w:rsidR="00D244B1">
        <w:rPr>
          <w:lang w:val="en-US"/>
        </w:rPr>
        <w:t>MySQL</w:t>
      </w:r>
      <w:r w:rsidRPr="00860B57">
        <w:t>.</w:t>
      </w:r>
    </w:p>
    <w:p w:rsidR="009B6C22" w:rsidRPr="00E0607E" w:rsidRDefault="009B6C22" w:rsidP="00B62A7E">
      <w:r w:rsidRPr="00860B57">
        <w:t xml:space="preserve">Язык программирования </w:t>
      </w:r>
      <w:r w:rsidR="00512D9A">
        <w:t>низкого уровня С</w:t>
      </w:r>
      <w:r w:rsidRPr="00860B57">
        <w:t xml:space="preserve"> применялся для разработки приложения</w:t>
      </w:r>
      <w:r w:rsidR="00512D9A">
        <w:t xml:space="preserve"> мониторинга </w:t>
      </w:r>
      <w:proofErr w:type="spellStart"/>
      <w:r w:rsidR="00BC5DF5">
        <w:rPr>
          <w:lang w:val="en-US"/>
        </w:rPr>
        <w:t>Icinga</w:t>
      </w:r>
      <w:proofErr w:type="spellEnd"/>
      <w:r w:rsidRPr="00860B57">
        <w:t xml:space="preserve">. </w:t>
      </w:r>
      <w:r w:rsidR="00512D9A">
        <w:t xml:space="preserve">Данное приложение представляет собой демон, который располагается на базе </w:t>
      </w:r>
      <w:r w:rsidR="00512D9A">
        <w:rPr>
          <w:lang w:val="en-US"/>
        </w:rPr>
        <w:t>Unix</w:t>
      </w:r>
      <w:r w:rsidR="00512D9A" w:rsidRPr="00512D9A">
        <w:t xml:space="preserve"> </w:t>
      </w:r>
      <w:r w:rsidR="00512D9A">
        <w:t>подобных системах.</w:t>
      </w:r>
    </w:p>
    <w:p w:rsidR="00BE28D9" w:rsidRPr="001445E3" w:rsidRDefault="00BE28D9" w:rsidP="00B62A7E">
      <w:pPr>
        <w:rPr>
          <w:rFonts w:cs="Times New Roman"/>
          <w:szCs w:val="24"/>
        </w:rPr>
      </w:pPr>
      <w:r w:rsidRPr="00860B57">
        <w:t>Язык</w:t>
      </w:r>
      <w:r>
        <w:t>и</w:t>
      </w:r>
      <w:r w:rsidRPr="00860B57">
        <w:t xml:space="preserve"> программирования </w:t>
      </w:r>
      <w:r>
        <w:t>высокого</w:t>
      </w:r>
      <w:r w:rsidR="00A402FE">
        <w:t xml:space="preserve"> уровня </w:t>
      </w:r>
      <w:r w:rsidR="004167CA">
        <w:rPr>
          <w:lang w:val="en-US"/>
        </w:rPr>
        <w:t>PHP</w:t>
      </w:r>
      <w:r w:rsidR="00A402FE" w:rsidRPr="00A402FE">
        <w:t xml:space="preserve"> </w:t>
      </w:r>
      <w:r w:rsidR="00A402FE">
        <w:t xml:space="preserve">и </w:t>
      </w:r>
      <w:r w:rsidR="00A402FE">
        <w:rPr>
          <w:rFonts w:cs="Times New Roman"/>
          <w:szCs w:val="24"/>
          <w:lang w:val="en-US"/>
        </w:rPr>
        <w:t>JavaScript</w:t>
      </w:r>
      <w:r w:rsidR="00A402FE">
        <w:rPr>
          <w:rFonts w:cs="Times New Roman"/>
          <w:szCs w:val="24"/>
        </w:rPr>
        <w:t xml:space="preserve"> </w:t>
      </w:r>
      <w:r w:rsidR="001445E3">
        <w:rPr>
          <w:rFonts w:cs="Times New Roman"/>
          <w:szCs w:val="24"/>
        </w:rPr>
        <w:t>применяется</w:t>
      </w:r>
      <w:r w:rsidR="00A402FE">
        <w:rPr>
          <w:rFonts w:cs="Times New Roman"/>
          <w:szCs w:val="24"/>
        </w:rPr>
        <w:t xml:space="preserve"> </w:t>
      </w:r>
      <w:r w:rsidR="001445E3">
        <w:rPr>
          <w:rFonts w:cs="Times New Roman"/>
          <w:szCs w:val="24"/>
        </w:rPr>
        <w:t>при</w:t>
      </w:r>
      <w:r w:rsidR="00A402FE">
        <w:rPr>
          <w:rFonts w:cs="Times New Roman"/>
          <w:szCs w:val="24"/>
        </w:rPr>
        <w:t xml:space="preserve"> реализации вспомогательных модулей </w:t>
      </w:r>
      <w:proofErr w:type="spellStart"/>
      <w:r w:rsidR="00A402FE">
        <w:rPr>
          <w:rFonts w:cs="Times New Roman"/>
          <w:szCs w:val="24"/>
          <w:lang w:val="en-US"/>
        </w:rPr>
        <w:t>Ingraph</w:t>
      </w:r>
      <w:proofErr w:type="spellEnd"/>
      <w:r w:rsidR="00A402FE" w:rsidRPr="00A402FE">
        <w:rPr>
          <w:rFonts w:cs="Times New Roman"/>
          <w:szCs w:val="24"/>
        </w:rPr>
        <w:t xml:space="preserve"> </w:t>
      </w:r>
      <w:r w:rsidR="00A402FE">
        <w:rPr>
          <w:rFonts w:cs="Times New Roman"/>
          <w:szCs w:val="24"/>
        </w:rPr>
        <w:t xml:space="preserve">и </w:t>
      </w:r>
      <w:proofErr w:type="spellStart"/>
      <w:r w:rsidR="00A402FE">
        <w:rPr>
          <w:rFonts w:cs="Times New Roman"/>
          <w:szCs w:val="24"/>
          <w:lang w:val="en-US"/>
        </w:rPr>
        <w:t>AssetDB</w:t>
      </w:r>
      <w:proofErr w:type="spellEnd"/>
      <w:r w:rsidR="00A402FE" w:rsidRPr="00A402FE">
        <w:rPr>
          <w:rFonts w:cs="Times New Roman"/>
          <w:szCs w:val="24"/>
        </w:rPr>
        <w:t xml:space="preserve">, </w:t>
      </w:r>
      <w:r w:rsidR="00A402FE">
        <w:rPr>
          <w:rFonts w:cs="Times New Roman"/>
          <w:szCs w:val="24"/>
        </w:rPr>
        <w:t xml:space="preserve">а </w:t>
      </w:r>
      <w:proofErr w:type="gramStart"/>
      <w:r w:rsidR="00A402FE">
        <w:rPr>
          <w:rFonts w:cs="Times New Roman"/>
          <w:szCs w:val="24"/>
        </w:rPr>
        <w:t>так же</w:t>
      </w:r>
      <w:proofErr w:type="gramEnd"/>
      <w:r w:rsidR="00A402FE">
        <w:rPr>
          <w:rFonts w:cs="Times New Roman"/>
          <w:szCs w:val="24"/>
        </w:rPr>
        <w:t xml:space="preserve"> вспомогательного функционала для модуля </w:t>
      </w:r>
      <w:proofErr w:type="spellStart"/>
      <w:r w:rsidR="00BC5DF5">
        <w:rPr>
          <w:rFonts w:cs="Times New Roman"/>
          <w:szCs w:val="24"/>
          <w:lang w:val="en-US"/>
        </w:rPr>
        <w:t>Icinga</w:t>
      </w:r>
      <w:proofErr w:type="spellEnd"/>
      <w:r w:rsidR="00A402FE" w:rsidRPr="001445E3">
        <w:rPr>
          <w:rFonts w:cs="Times New Roman"/>
          <w:szCs w:val="24"/>
        </w:rPr>
        <w:t>.</w:t>
      </w:r>
    </w:p>
    <w:p w:rsidR="001445E3" w:rsidRPr="004E68E3" w:rsidRDefault="001445E3" w:rsidP="00B62A7E">
      <w:r>
        <w:rPr>
          <w:rFonts w:cs="Times New Roman"/>
          <w:szCs w:val="24"/>
        </w:rPr>
        <w:t xml:space="preserve">Язык разметки гипертекста </w:t>
      </w:r>
      <w:r>
        <w:rPr>
          <w:rFonts w:cs="Times New Roman"/>
          <w:szCs w:val="24"/>
          <w:lang w:val="en-US"/>
        </w:rPr>
        <w:t>HTML</w:t>
      </w:r>
      <w:r w:rsidRPr="004E68E3">
        <w:rPr>
          <w:rFonts w:cs="Times New Roman"/>
          <w:szCs w:val="24"/>
        </w:rPr>
        <w:t xml:space="preserve"> </w:t>
      </w:r>
      <w:r w:rsidR="004E68E3" w:rsidRPr="00860B57">
        <w:t>применялся</w:t>
      </w:r>
      <w:r w:rsidR="004E68E3">
        <w:t xml:space="preserve"> при создании пользовательского интерфейса.</w:t>
      </w:r>
    </w:p>
    <w:p w:rsidR="001900D8" w:rsidRDefault="001900D8">
      <w:pPr>
        <w:spacing w:line="240" w:lineRule="auto"/>
        <w:ind w:firstLine="0"/>
        <w:jc w:val="left"/>
      </w:pPr>
      <w:r>
        <w:br w:type="page"/>
      </w:r>
    </w:p>
    <w:p w:rsidR="0035452E" w:rsidRPr="00E9308E" w:rsidRDefault="00E9308E" w:rsidP="00707CC4">
      <w:pPr>
        <w:pStyle w:val="2"/>
        <w:numPr>
          <w:ilvl w:val="0"/>
          <w:numId w:val="26"/>
        </w:numPr>
        <w:ind w:left="0" w:firstLine="0"/>
      </w:pPr>
      <w:bookmarkStart w:id="22" w:name="_Toc389598017"/>
      <w:r w:rsidRPr="00E9308E">
        <w:lastRenderedPageBreak/>
        <w:t>Разработка структуры базы данных</w:t>
      </w:r>
      <w:bookmarkEnd w:id="22"/>
    </w:p>
    <w:p w:rsidR="001900D8" w:rsidRDefault="001900D8" w:rsidP="001900D8">
      <w:r>
        <w:t xml:space="preserve">В данной главе представлена структура базы </w:t>
      </w:r>
      <w:r w:rsidR="00865E14">
        <w:t>данных</w:t>
      </w:r>
      <w:r>
        <w:t>,</w:t>
      </w:r>
      <w:r w:rsidRPr="00BA561E">
        <w:t xml:space="preserve"> согласно требованиям, выдвинутым заказчиком. База данных необходима </w:t>
      </w:r>
      <w:proofErr w:type="gramStart"/>
      <w:r w:rsidRPr="00BA561E">
        <w:t>для  хранения</w:t>
      </w:r>
      <w:proofErr w:type="gramEnd"/>
      <w:r w:rsidRPr="00BA561E">
        <w:t xml:space="preserve"> вспомогательной информации о хостах и сервисах</w:t>
      </w:r>
      <w:r>
        <w:t>, пороговых значениях, сопряжённых сервисах, связи устройств и сервисов</w:t>
      </w:r>
      <w:r w:rsidRPr="00BA561E">
        <w:t xml:space="preserve">. </w:t>
      </w:r>
    </w:p>
    <w:p w:rsidR="001900D8" w:rsidRDefault="000023B3" w:rsidP="001900D8">
      <w:proofErr w:type="gramStart"/>
      <w:r>
        <w:t xml:space="preserve">Сущности </w:t>
      </w:r>
      <w:r w:rsidR="001900D8">
        <w:t xml:space="preserve"> и</w:t>
      </w:r>
      <w:proofErr w:type="gramEnd"/>
      <w:r w:rsidR="001900D8">
        <w:t xml:space="preserve"> связи базы данных приведённые в таблице </w:t>
      </w:r>
      <w:r w:rsidR="008427DC">
        <w:t>2.2</w:t>
      </w:r>
      <w:r w:rsidR="001900D8">
        <w:t>.</w:t>
      </w:r>
    </w:p>
    <w:p w:rsidR="001900D8" w:rsidRPr="008427DC" w:rsidRDefault="001900D8" w:rsidP="008427DC">
      <w:pPr>
        <w:pStyle w:val="af6"/>
      </w:pPr>
      <w:r w:rsidRPr="008427DC">
        <w:t xml:space="preserve">Таблица </w:t>
      </w:r>
      <w:r w:rsidR="008427DC">
        <w:t>2.2</w:t>
      </w:r>
      <w:r w:rsidRPr="008427DC">
        <w:t xml:space="preserve"> – Сущности и связи базы данных</w:t>
      </w:r>
    </w:p>
    <w:tbl>
      <w:tblPr>
        <w:tblStyle w:val="af"/>
        <w:tblW w:w="0" w:type="auto"/>
        <w:tblLook w:val="04A0" w:firstRow="1" w:lastRow="0" w:firstColumn="1" w:lastColumn="0" w:noHBand="0" w:noVBand="1"/>
      </w:tblPr>
      <w:tblGrid>
        <w:gridCol w:w="3211"/>
        <w:gridCol w:w="6757"/>
      </w:tblGrid>
      <w:tr w:rsidR="001900D8" w:rsidRPr="007064E9" w:rsidTr="003E7914">
        <w:tc>
          <w:tcPr>
            <w:tcW w:w="3227" w:type="dxa"/>
          </w:tcPr>
          <w:p w:rsidR="001900D8" w:rsidRPr="007064E9" w:rsidRDefault="001900D8" w:rsidP="003E7914">
            <w:pPr>
              <w:ind w:firstLine="0"/>
              <w:rPr>
                <w:rFonts w:ascii="Times New Roman" w:hAnsi="Times New Roman" w:cs="Times New Roman"/>
                <w:b/>
                <w:sz w:val="24"/>
                <w:szCs w:val="24"/>
              </w:rPr>
            </w:pPr>
            <w:r w:rsidRPr="007064E9">
              <w:rPr>
                <w:rFonts w:ascii="Times New Roman" w:hAnsi="Times New Roman" w:cs="Times New Roman"/>
                <w:b/>
                <w:sz w:val="24"/>
                <w:szCs w:val="24"/>
              </w:rPr>
              <w:t>Название сущности/связи</w:t>
            </w:r>
          </w:p>
        </w:tc>
        <w:tc>
          <w:tcPr>
            <w:tcW w:w="6911" w:type="dxa"/>
          </w:tcPr>
          <w:p w:rsidR="001900D8" w:rsidRPr="007064E9" w:rsidRDefault="001900D8" w:rsidP="003E7914">
            <w:pPr>
              <w:ind w:firstLine="0"/>
              <w:rPr>
                <w:rFonts w:ascii="Times New Roman" w:hAnsi="Times New Roman" w:cs="Times New Roman"/>
                <w:b/>
                <w:sz w:val="24"/>
                <w:szCs w:val="24"/>
              </w:rPr>
            </w:pPr>
            <w:r w:rsidRPr="007064E9">
              <w:rPr>
                <w:rFonts w:ascii="Times New Roman" w:hAnsi="Times New Roman" w:cs="Times New Roman"/>
                <w:b/>
                <w:sz w:val="24"/>
                <w:szCs w:val="24"/>
              </w:rPr>
              <w:t>Описание</w:t>
            </w:r>
          </w:p>
        </w:tc>
      </w:tr>
      <w:tr w:rsidR="001900D8" w:rsidRPr="00D4226A" w:rsidTr="003E7914">
        <w:tc>
          <w:tcPr>
            <w:tcW w:w="3227" w:type="dxa"/>
          </w:tcPr>
          <w:p w:rsidR="001900D8" w:rsidRPr="00D4226A" w:rsidRDefault="001900D8" w:rsidP="003E7914">
            <w:pPr>
              <w:ind w:firstLine="0"/>
              <w:rPr>
                <w:rFonts w:ascii="Times New Roman" w:hAnsi="Times New Roman" w:cs="Times New Roman"/>
                <w:sz w:val="24"/>
                <w:szCs w:val="24"/>
                <w:lang w:val="en-US"/>
              </w:rPr>
            </w:pPr>
            <w:r w:rsidRPr="00D4226A">
              <w:rPr>
                <w:rFonts w:ascii="Times New Roman" w:hAnsi="Times New Roman" w:cs="Times New Roman"/>
                <w:sz w:val="24"/>
                <w:szCs w:val="24"/>
                <w:lang w:val="en-US"/>
              </w:rPr>
              <w:t>contacts</w:t>
            </w:r>
          </w:p>
        </w:tc>
        <w:tc>
          <w:tcPr>
            <w:tcW w:w="6911" w:type="dxa"/>
          </w:tcPr>
          <w:p w:rsidR="001900D8" w:rsidRPr="00D4226A" w:rsidRDefault="001900D8" w:rsidP="003E7914">
            <w:pPr>
              <w:ind w:firstLine="0"/>
              <w:rPr>
                <w:rFonts w:ascii="Times New Roman" w:hAnsi="Times New Roman" w:cs="Times New Roman"/>
                <w:sz w:val="24"/>
                <w:szCs w:val="24"/>
              </w:rPr>
            </w:pPr>
            <w:r w:rsidRPr="00D4226A">
              <w:rPr>
                <w:rFonts w:ascii="Times New Roman" w:hAnsi="Times New Roman" w:cs="Times New Roman"/>
                <w:sz w:val="24"/>
                <w:szCs w:val="24"/>
              </w:rPr>
              <w:t>Содержит информацию о контактах устройства</w:t>
            </w:r>
          </w:p>
        </w:tc>
      </w:tr>
      <w:tr w:rsidR="001900D8" w:rsidRPr="00D4226A" w:rsidTr="003E7914">
        <w:tc>
          <w:tcPr>
            <w:tcW w:w="3227" w:type="dxa"/>
          </w:tcPr>
          <w:p w:rsidR="001900D8" w:rsidRPr="00D4226A" w:rsidRDefault="001900D8" w:rsidP="003E7914">
            <w:pPr>
              <w:ind w:firstLine="0"/>
              <w:rPr>
                <w:rFonts w:ascii="Times New Roman" w:hAnsi="Times New Roman" w:cs="Times New Roman"/>
                <w:sz w:val="24"/>
                <w:szCs w:val="24"/>
                <w:lang w:val="en-US"/>
              </w:rPr>
            </w:pPr>
            <w:r w:rsidRPr="00D4226A">
              <w:rPr>
                <w:rFonts w:ascii="Times New Roman" w:hAnsi="Times New Roman" w:cs="Times New Roman"/>
                <w:sz w:val="24"/>
                <w:szCs w:val="24"/>
                <w:lang w:val="en-US"/>
              </w:rPr>
              <w:t>devices</w:t>
            </w:r>
          </w:p>
        </w:tc>
        <w:tc>
          <w:tcPr>
            <w:tcW w:w="6911" w:type="dxa"/>
          </w:tcPr>
          <w:p w:rsidR="001900D8" w:rsidRPr="00D4226A" w:rsidRDefault="001900D8" w:rsidP="003E7914">
            <w:pPr>
              <w:ind w:firstLine="0"/>
              <w:rPr>
                <w:rFonts w:ascii="Times New Roman" w:hAnsi="Times New Roman" w:cs="Times New Roman"/>
                <w:sz w:val="24"/>
                <w:szCs w:val="24"/>
              </w:rPr>
            </w:pPr>
            <w:r w:rsidRPr="00D4226A">
              <w:rPr>
                <w:rFonts w:ascii="Times New Roman" w:hAnsi="Times New Roman" w:cs="Times New Roman"/>
                <w:sz w:val="24"/>
                <w:szCs w:val="24"/>
              </w:rPr>
              <w:t>Хранит информацию об устройстве</w:t>
            </w:r>
          </w:p>
        </w:tc>
      </w:tr>
      <w:tr w:rsidR="001900D8" w:rsidRPr="00D4226A" w:rsidTr="003E7914">
        <w:tc>
          <w:tcPr>
            <w:tcW w:w="3227" w:type="dxa"/>
          </w:tcPr>
          <w:p w:rsidR="001900D8" w:rsidRPr="00D4226A" w:rsidRDefault="001900D8" w:rsidP="003E7914">
            <w:pPr>
              <w:ind w:firstLine="0"/>
              <w:rPr>
                <w:rFonts w:ascii="Times New Roman" w:hAnsi="Times New Roman" w:cs="Times New Roman"/>
                <w:sz w:val="24"/>
                <w:szCs w:val="24"/>
                <w:lang w:val="en-US"/>
              </w:rPr>
            </w:pPr>
            <w:proofErr w:type="spellStart"/>
            <w:r>
              <w:rPr>
                <w:rFonts w:ascii="Times New Roman" w:hAnsi="Times New Roman" w:cs="Times New Roman"/>
                <w:sz w:val="24"/>
                <w:szCs w:val="24"/>
                <w:lang w:val="en-US"/>
              </w:rPr>
              <w:t>d</w:t>
            </w:r>
            <w:r w:rsidRPr="00D4226A">
              <w:rPr>
                <w:rFonts w:ascii="Times New Roman" w:hAnsi="Times New Roman" w:cs="Times New Roman"/>
                <w:sz w:val="24"/>
                <w:szCs w:val="24"/>
                <w:lang w:val="en-US"/>
              </w:rPr>
              <w:t>evices_has_services</w:t>
            </w:r>
            <w:proofErr w:type="spellEnd"/>
          </w:p>
        </w:tc>
        <w:tc>
          <w:tcPr>
            <w:tcW w:w="6911" w:type="dxa"/>
          </w:tcPr>
          <w:p w:rsidR="001900D8" w:rsidRPr="00D4226A" w:rsidRDefault="001900D8" w:rsidP="003E7914">
            <w:pPr>
              <w:ind w:firstLine="0"/>
              <w:rPr>
                <w:rFonts w:ascii="Times New Roman" w:hAnsi="Times New Roman" w:cs="Times New Roman"/>
                <w:sz w:val="24"/>
                <w:szCs w:val="24"/>
              </w:rPr>
            </w:pPr>
            <w:r w:rsidRPr="00D4226A">
              <w:rPr>
                <w:rFonts w:ascii="Times New Roman" w:hAnsi="Times New Roman" w:cs="Times New Roman"/>
                <w:sz w:val="24"/>
                <w:szCs w:val="24"/>
              </w:rPr>
              <w:t>Связь устройства и сервиса</w:t>
            </w:r>
          </w:p>
        </w:tc>
      </w:tr>
      <w:tr w:rsidR="001900D8" w:rsidRPr="00D4226A" w:rsidTr="003E7914">
        <w:tc>
          <w:tcPr>
            <w:tcW w:w="3227" w:type="dxa"/>
          </w:tcPr>
          <w:p w:rsidR="001900D8" w:rsidRPr="00D4226A" w:rsidRDefault="001900D8" w:rsidP="003E7914">
            <w:pPr>
              <w:ind w:firstLine="0"/>
              <w:rPr>
                <w:rFonts w:ascii="Times New Roman" w:hAnsi="Times New Roman" w:cs="Times New Roman"/>
                <w:sz w:val="24"/>
                <w:szCs w:val="24"/>
                <w:lang w:val="en-US"/>
              </w:rPr>
            </w:pPr>
            <w:r w:rsidRPr="00D4226A">
              <w:rPr>
                <w:rFonts w:ascii="Times New Roman" w:hAnsi="Times New Roman" w:cs="Times New Roman"/>
                <w:sz w:val="24"/>
                <w:szCs w:val="24"/>
                <w:lang w:val="en-US"/>
              </w:rPr>
              <w:t>owner</w:t>
            </w:r>
          </w:p>
        </w:tc>
        <w:tc>
          <w:tcPr>
            <w:tcW w:w="6911" w:type="dxa"/>
          </w:tcPr>
          <w:p w:rsidR="001900D8" w:rsidRPr="00D4226A" w:rsidRDefault="001900D8" w:rsidP="003E7914">
            <w:pPr>
              <w:ind w:firstLine="0"/>
              <w:rPr>
                <w:rFonts w:ascii="Times New Roman" w:hAnsi="Times New Roman" w:cs="Times New Roman"/>
                <w:sz w:val="24"/>
                <w:szCs w:val="24"/>
              </w:rPr>
            </w:pPr>
            <w:r w:rsidRPr="00D4226A">
              <w:rPr>
                <w:rFonts w:ascii="Times New Roman" w:hAnsi="Times New Roman" w:cs="Times New Roman"/>
                <w:sz w:val="24"/>
                <w:szCs w:val="24"/>
              </w:rPr>
              <w:t>Хранит информацию о владельце устройства</w:t>
            </w:r>
          </w:p>
        </w:tc>
      </w:tr>
      <w:tr w:rsidR="001900D8" w:rsidRPr="00D4226A" w:rsidTr="003E7914">
        <w:tc>
          <w:tcPr>
            <w:tcW w:w="3227" w:type="dxa"/>
          </w:tcPr>
          <w:p w:rsidR="001900D8" w:rsidRPr="00D4226A" w:rsidRDefault="001900D8" w:rsidP="003E7914">
            <w:pPr>
              <w:ind w:firstLine="0"/>
              <w:rPr>
                <w:rFonts w:ascii="Times New Roman" w:hAnsi="Times New Roman" w:cs="Times New Roman"/>
                <w:sz w:val="24"/>
                <w:szCs w:val="24"/>
                <w:lang w:val="en-US"/>
              </w:rPr>
            </w:pPr>
            <w:proofErr w:type="spellStart"/>
            <w:r w:rsidRPr="00D4226A">
              <w:rPr>
                <w:rFonts w:ascii="Times New Roman" w:hAnsi="Times New Roman" w:cs="Times New Roman"/>
                <w:sz w:val="24"/>
                <w:szCs w:val="24"/>
                <w:lang w:val="en-US"/>
              </w:rPr>
              <w:t>relation_devices_services</w:t>
            </w:r>
            <w:proofErr w:type="spellEnd"/>
          </w:p>
        </w:tc>
        <w:tc>
          <w:tcPr>
            <w:tcW w:w="6911" w:type="dxa"/>
          </w:tcPr>
          <w:p w:rsidR="001900D8" w:rsidRPr="00D4226A" w:rsidRDefault="001900D8" w:rsidP="003E7914">
            <w:pPr>
              <w:ind w:firstLine="0"/>
              <w:rPr>
                <w:rFonts w:ascii="Times New Roman" w:hAnsi="Times New Roman" w:cs="Times New Roman"/>
                <w:sz w:val="24"/>
                <w:szCs w:val="24"/>
              </w:rPr>
            </w:pPr>
            <w:r w:rsidRPr="00D4226A">
              <w:rPr>
                <w:rFonts w:ascii="Times New Roman" w:hAnsi="Times New Roman" w:cs="Times New Roman"/>
                <w:sz w:val="24"/>
                <w:szCs w:val="24"/>
              </w:rPr>
              <w:t>Связь сопряжённых сервисов на устройствах</w:t>
            </w:r>
          </w:p>
        </w:tc>
      </w:tr>
      <w:tr w:rsidR="001900D8" w:rsidRPr="00D4226A" w:rsidTr="003E7914">
        <w:tc>
          <w:tcPr>
            <w:tcW w:w="3227" w:type="dxa"/>
          </w:tcPr>
          <w:p w:rsidR="001900D8" w:rsidRPr="00D4226A" w:rsidRDefault="001900D8" w:rsidP="003E7914">
            <w:pPr>
              <w:ind w:firstLine="0"/>
              <w:rPr>
                <w:rFonts w:ascii="Times New Roman" w:hAnsi="Times New Roman" w:cs="Times New Roman"/>
                <w:sz w:val="24"/>
                <w:szCs w:val="24"/>
                <w:lang w:val="en-US"/>
              </w:rPr>
            </w:pPr>
            <w:proofErr w:type="spellStart"/>
            <w:r w:rsidRPr="00D4226A">
              <w:rPr>
                <w:rFonts w:ascii="Times New Roman" w:hAnsi="Times New Roman" w:cs="Times New Roman"/>
                <w:sz w:val="24"/>
                <w:szCs w:val="24"/>
                <w:lang w:val="en-US"/>
              </w:rPr>
              <w:t>service_thresholds</w:t>
            </w:r>
            <w:proofErr w:type="spellEnd"/>
          </w:p>
        </w:tc>
        <w:tc>
          <w:tcPr>
            <w:tcW w:w="6911" w:type="dxa"/>
          </w:tcPr>
          <w:p w:rsidR="001900D8" w:rsidRPr="00D4226A" w:rsidRDefault="001900D8" w:rsidP="003E7914">
            <w:pPr>
              <w:ind w:firstLine="0"/>
              <w:rPr>
                <w:rFonts w:ascii="Times New Roman" w:hAnsi="Times New Roman" w:cs="Times New Roman"/>
                <w:sz w:val="24"/>
                <w:szCs w:val="24"/>
              </w:rPr>
            </w:pPr>
            <w:r w:rsidRPr="00D4226A">
              <w:rPr>
                <w:rFonts w:ascii="Times New Roman" w:hAnsi="Times New Roman" w:cs="Times New Roman"/>
                <w:sz w:val="24"/>
                <w:szCs w:val="24"/>
              </w:rPr>
              <w:t>Хранит информацию о пороговых значениях сервиса</w:t>
            </w:r>
          </w:p>
        </w:tc>
      </w:tr>
      <w:tr w:rsidR="001900D8" w:rsidRPr="00D4226A" w:rsidTr="003E7914">
        <w:tc>
          <w:tcPr>
            <w:tcW w:w="3227" w:type="dxa"/>
          </w:tcPr>
          <w:p w:rsidR="001900D8" w:rsidRPr="00D4226A" w:rsidRDefault="001900D8" w:rsidP="003E7914">
            <w:pPr>
              <w:ind w:firstLine="0"/>
              <w:rPr>
                <w:rFonts w:ascii="Times New Roman" w:hAnsi="Times New Roman" w:cs="Times New Roman"/>
                <w:sz w:val="24"/>
                <w:szCs w:val="24"/>
                <w:lang w:val="en-US"/>
              </w:rPr>
            </w:pPr>
            <w:r w:rsidRPr="00D4226A">
              <w:rPr>
                <w:rFonts w:ascii="Times New Roman" w:hAnsi="Times New Roman" w:cs="Times New Roman"/>
                <w:sz w:val="24"/>
                <w:szCs w:val="24"/>
                <w:lang w:val="en-US"/>
              </w:rPr>
              <w:t>services</w:t>
            </w:r>
          </w:p>
        </w:tc>
        <w:tc>
          <w:tcPr>
            <w:tcW w:w="6911" w:type="dxa"/>
          </w:tcPr>
          <w:p w:rsidR="001900D8" w:rsidRPr="00D4226A" w:rsidRDefault="001900D8" w:rsidP="003E7914">
            <w:pPr>
              <w:ind w:firstLine="0"/>
              <w:rPr>
                <w:rFonts w:ascii="Times New Roman" w:hAnsi="Times New Roman" w:cs="Times New Roman"/>
                <w:sz w:val="24"/>
                <w:szCs w:val="24"/>
              </w:rPr>
            </w:pPr>
            <w:r w:rsidRPr="00D4226A">
              <w:rPr>
                <w:rFonts w:ascii="Times New Roman" w:hAnsi="Times New Roman" w:cs="Times New Roman"/>
                <w:sz w:val="24"/>
                <w:szCs w:val="24"/>
              </w:rPr>
              <w:t>Хранит информацию о сервисах</w:t>
            </w:r>
          </w:p>
        </w:tc>
      </w:tr>
      <w:tr w:rsidR="001900D8" w:rsidRPr="00D4226A" w:rsidTr="003E7914">
        <w:tc>
          <w:tcPr>
            <w:tcW w:w="3227" w:type="dxa"/>
          </w:tcPr>
          <w:p w:rsidR="001900D8" w:rsidRPr="00D4226A" w:rsidRDefault="001900D8" w:rsidP="003E7914">
            <w:pPr>
              <w:ind w:firstLine="0"/>
              <w:rPr>
                <w:rFonts w:ascii="Times New Roman" w:hAnsi="Times New Roman" w:cs="Times New Roman"/>
                <w:sz w:val="24"/>
                <w:szCs w:val="24"/>
                <w:lang w:val="en-US"/>
              </w:rPr>
            </w:pPr>
            <w:r w:rsidRPr="00D4226A">
              <w:rPr>
                <w:rFonts w:ascii="Times New Roman" w:hAnsi="Times New Roman" w:cs="Times New Roman"/>
                <w:sz w:val="24"/>
                <w:szCs w:val="24"/>
                <w:lang w:val="en-US"/>
              </w:rPr>
              <w:t>ports</w:t>
            </w:r>
          </w:p>
        </w:tc>
        <w:tc>
          <w:tcPr>
            <w:tcW w:w="6911" w:type="dxa"/>
          </w:tcPr>
          <w:p w:rsidR="001900D8" w:rsidRPr="00D4226A" w:rsidRDefault="001900D8" w:rsidP="003E7914">
            <w:pPr>
              <w:ind w:firstLine="0"/>
              <w:rPr>
                <w:rFonts w:ascii="Times New Roman" w:hAnsi="Times New Roman" w:cs="Times New Roman"/>
                <w:sz w:val="24"/>
                <w:szCs w:val="24"/>
              </w:rPr>
            </w:pPr>
            <w:r w:rsidRPr="00D4226A">
              <w:rPr>
                <w:rFonts w:ascii="Times New Roman" w:hAnsi="Times New Roman" w:cs="Times New Roman"/>
                <w:sz w:val="24"/>
                <w:szCs w:val="24"/>
              </w:rPr>
              <w:t xml:space="preserve">Хранит информацию о портах </w:t>
            </w:r>
            <w:r>
              <w:rPr>
                <w:rFonts w:ascii="Times New Roman" w:hAnsi="Times New Roman" w:cs="Times New Roman"/>
                <w:sz w:val="24"/>
                <w:szCs w:val="24"/>
              </w:rPr>
              <w:t>сервиса</w:t>
            </w:r>
          </w:p>
        </w:tc>
      </w:tr>
      <w:tr w:rsidR="001900D8" w:rsidRPr="00D4226A" w:rsidTr="003E7914">
        <w:tc>
          <w:tcPr>
            <w:tcW w:w="3227" w:type="dxa"/>
          </w:tcPr>
          <w:p w:rsidR="001900D8" w:rsidRPr="003114E2" w:rsidRDefault="001900D8" w:rsidP="003E7914">
            <w:pPr>
              <w:ind w:firstLine="0"/>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6911" w:type="dxa"/>
          </w:tcPr>
          <w:p w:rsidR="001900D8" w:rsidRPr="00D4226A" w:rsidRDefault="001900D8" w:rsidP="003E7914">
            <w:pPr>
              <w:ind w:firstLine="0"/>
              <w:rPr>
                <w:rFonts w:ascii="Times New Roman" w:hAnsi="Times New Roman" w:cs="Times New Roman"/>
                <w:sz w:val="24"/>
                <w:szCs w:val="24"/>
              </w:rPr>
            </w:pPr>
            <w:r w:rsidRPr="00D4226A">
              <w:rPr>
                <w:rFonts w:ascii="Times New Roman" w:hAnsi="Times New Roman" w:cs="Times New Roman"/>
                <w:sz w:val="24"/>
                <w:szCs w:val="24"/>
              </w:rPr>
              <w:t xml:space="preserve">Хранит информацию </w:t>
            </w:r>
            <w:r>
              <w:rPr>
                <w:rFonts w:ascii="Times New Roman" w:hAnsi="Times New Roman" w:cs="Times New Roman"/>
                <w:sz w:val="24"/>
                <w:szCs w:val="24"/>
              </w:rPr>
              <w:t>статусе активности хоста</w:t>
            </w:r>
          </w:p>
        </w:tc>
      </w:tr>
    </w:tbl>
    <w:p w:rsidR="001900D8" w:rsidRPr="005B266B" w:rsidRDefault="006A4DD8" w:rsidP="00B215DC">
      <w:pPr>
        <w:spacing w:before="240"/>
      </w:pPr>
      <w:r>
        <w:t>Сущ</w:t>
      </w:r>
      <w:r w:rsidR="002D1B6A">
        <w:t xml:space="preserve">ность </w:t>
      </w:r>
      <w:r w:rsidR="002D1B6A" w:rsidRPr="00D44864">
        <w:rPr>
          <w:lang w:val="en-US"/>
        </w:rPr>
        <w:t>contacts</w:t>
      </w:r>
      <w:r w:rsidR="002D1B6A">
        <w:t xml:space="preserve"> представляет собой список контактов, включающих в себя </w:t>
      </w:r>
      <w:r w:rsidR="00C87BC1">
        <w:rPr>
          <w:lang w:val="en-US"/>
        </w:rPr>
        <w:t>email</w:t>
      </w:r>
      <w:r w:rsidR="002D1B6A">
        <w:t xml:space="preserve"> администратора и вспомогательную информацию о нём.</w:t>
      </w:r>
      <w:r w:rsidR="005B266B" w:rsidRPr="005B266B">
        <w:t xml:space="preserve"> </w:t>
      </w:r>
      <w:r w:rsidR="00F93FCA">
        <w:t>Описание</w:t>
      </w:r>
      <w:r w:rsidR="005B266B">
        <w:t xml:space="preserve"> сущности представлено в таблице 2.3.</w:t>
      </w:r>
    </w:p>
    <w:p w:rsidR="001900D8" w:rsidRPr="00F93FCA" w:rsidRDefault="001900D8" w:rsidP="00F93FCA">
      <w:pPr>
        <w:pStyle w:val="af6"/>
        <w:rPr>
          <w:lang w:val="en-US"/>
        </w:rPr>
      </w:pPr>
      <w:r w:rsidRPr="00F93FCA">
        <w:t>Таблица</w:t>
      </w:r>
      <w:r w:rsidRPr="00F93FCA">
        <w:rPr>
          <w:lang w:val="en-US"/>
        </w:rPr>
        <w:t xml:space="preserve"> </w:t>
      </w:r>
      <w:r w:rsidR="006A4DD8" w:rsidRPr="00F93FCA">
        <w:rPr>
          <w:lang w:val="en-US"/>
        </w:rPr>
        <w:t>2.</w:t>
      </w:r>
      <w:r w:rsidR="006A4DD8" w:rsidRPr="00F93FCA">
        <w:t>3</w:t>
      </w:r>
      <w:r w:rsidRPr="00F93FCA">
        <w:rPr>
          <w:lang w:val="en-US"/>
        </w:rPr>
        <w:t xml:space="preserve"> – </w:t>
      </w:r>
      <w:r w:rsidRPr="00F93FCA">
        <w:t>Сущность</w:t>
      </w:r>
      <w:r w:rsidRPr="00F93FCA">
        <w:rPr>
          <w:lang w:val="en-US"/>
        </w:rPr>
        <w:t xml:space="preserve"> contacts</w:t>
      </w:r>
    </w:p>
    <w:tbl>
      <w:tblPr>
        <w:tblStyle w:val="af"/>
        <w:tblW w:w="0" w:type="auto"/>
        <w:tblLook w:val="04A0" w:firstRow="1" w:lastRow="0" w:firstColumn="1" w:lastColumn="0" w:noHBand="0" w:noVBand="1"/>
      </w:tblPr>
      <w:tblGrid>
        <w:gridCol w:w="2096"/>
        <w:gridCol w:w="1474"/>
        <w:gridCol w:w="866"/>
        <w:gridCol w:w="1119"/>
        <w:gridCol w:w="1938"/>
        <w:gridCol w:w="2475"/>
      </w:tblGrid>
      <w:tr w:rsidR="001900D8" w:rsidRPr="006A4DD8" w:rsidTr="00F93FCA">
        <w:tc>
          <w:tcPr>
            <w:tcW w:w="2096" w:type="dxa"/>
          </w:tcPr>
          <w:p w:rsidR="001900D8" w:rsidRPr="00A0064F"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Поле</w:t>
            </w:r>
            <w:r w:rsidRPr="00A0064F">
              <w:rPr>
                <w:rFonts w:ascii="Times New Roman" w:hAnsi="Times New Roman" w:cs="Times New Roman"/>
                <w:b/>
                <w:sz w:val="24"/>
                <w:szCs w:val="24"/>
                <w:lang w:val="en-US"/>
              </w:rPr>
              <w:t xml:space="preserve"> </w:t>
            </w:r>
          </w:p>
        </w:tc>
        <w:tc>
          <w:tcPr>
            <w:tcW w:w="1474" w:type="dxa"/>
          </w:tcPr>
          <w:p w:rsidR="001900D8" w:rsidRPr="00A0064F"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Тип</w:t>
            </w:r>
          </w:p>
        </w:tc>
        <w:tc>
          <w:tcPr>
            <w:tcW w:w="866" w:type="dxa"/>
          </w:tcPr>
          <w:p w:rsidR="001900D8" w:rsidRPr="008164CE"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lang w:val="en-US"/>
              </w:rPr>
              <w:t>Null</w:t>
            </w:r>
          </w:p>
        </w:tc>
        <w:tc>
          <w:tcPr>
            <w:tcW w:w="1119" w:type="dxa"/>
          </w:tcPr>
          <w:p w:rsidR="001900D8" w:rsidRPr="00A0064F"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Ключ</w:t>
            </w:r>
          </w:p>
        </w:tc>
        <w:tc>
          <w:tcPr>
            <w:tcW w:w="1938" w:type="dxa"/>
          </w:tcPr>
          <w:p w:rsidR="001900D8" w:rsidRPr="00A0064F"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По</w:t>
            </w:r>
            <w:r w:rsidRPr="00A0064F">
              <w:rPr>
                <w:rFonts w:ascii="Times New Roman" w:hAnsi="Times New Roman" w:cs="Times New Roman"/>
                <w:b/>
                <w:sz w:val="24"/>
                <w:szCs w:val="24"/>
                <w:lang w:val="en-US"/>
              </w:rPr>
              <w:t xml:space="preserve"> </w:t>
            </w:r>
            <w:r w:rsidRPr="008164CE">
              <w:rPr>
                <w:rFonts w:ascii="Times New Roman" w:hAnsi="Times New Roman" w:cs="Times New Roman"/>
                <w:b/>
                <w:sz w:val="24"/>
                <w:szCs w:val="24"/>
              </w:rPr>
              <w:t>умолчанию</w:t>
            </w:r>
          </w:p>
        </w:tc>
        <w:tc>
          <w:tcPr>
            <w:tcW w:w="2475" w:type="dxa"/>
          </w:tcPr>
          <w:p w:rsidR="001900D8" w:rsidRPr="00A0064F"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Дополнительно</w:t>
            </w:r>
          </w:p>
        </w:tc>
      </w:tr>
      <w:tr w:rsidR="001900D8" w:rsidRPr="006A4DD8" w:rsidTr="00F93FCA">
        <w:tc>
          <w:tcPr>
            <w:tcW w:w="2096" w:type="dxa"/>
          </w:tcPr>
          <w:p w:rsidR="001900D8" w:rsidRPr="00A0064F" w:rsidRDefault="001900D8" w:rsidP="003E7914">
            <w:pPr>
              <w:ind w:firstLine="0"/>
              <w:rPr>
                <w:rFonts w:ascii="Times New Roman" w:hAnsi="Times New Roman" w:cs="Times New Roman"/>
                <w:sz w:val="24"/>
                <w:szCs w:val="24"/>
                <w:lang w:val="en-US"/>
              </w:rPr>
            </w:pPr>
            <w:proofErr w:type="spellStart"/>
            <w:r w:rsidRPr="00A0064F">
              <w:rPr>
                <w:rFonts w:ascii="Times New Roman" w:hAnsi="Times New Roman" w:cs="Times New Roman"/>
                <w:sz w:val="24"/>
                <w:szCs w:val="24"/>
                <w:lang w:val="en-US"/>
              </w:rPr>
              <w:t>id_contact</w:t>
            </w:r>
            <w:proofErr w:type="spellEnd"/>
          </w:p>
        </w:tc>
        <w:tc>
          <w:tcPr>
            <w:tcW w:w="1474" w:type="dxa"/>
          </w:tcPr>
          <w:p w:rsidR="001900D8" w:rsidRPr="00A0064F" w:rsidRDefault="001900D8" w:rsidP="003E7914">
            <w:pPr>
              <w:ind w:firstLine="0"/>
              <w:rPr>
                <w:rFonts w:ascii="Times New Roman" w:hAnsi="Times New Roman" w:cs="Times New Roman"/>
                <w:sz w:val="24"/>
                <w:szCs w:val="24"/>
                <w:lang w:val="en-US"/>
              </w:rPr>
            </w:pPr>
            <w:proofErr w:type="spellStart"/>
            <w:r w:rsidRPr="00A0064F">
              <w:rPr>
                <w:rFonts w:ascii="Times New Roman" w:hAnsi="Times New Roman" w:cs="Times New Roman"/>
                <w:sz w:val="24"/>
                <w:szCs w:val="24"/>
                <w:lang w:val="en-US"/>
              </w:rPr>
              <w:t>int</w:t>
            </w:r>
            <w:proofErr w:type="spellEnd"/>
            <w:r w:rsidRPr="00A0064F">
              <w:rPr>
                <w:rFonts w:ascii="Times New Roman" w:hAnsi="Times New Roman" w:cs="Times New Roman"/>
                <w:sz w:val="24"/>
                <w:szCs w:val="24"/>
                <w:lang w:val="en-US"/>
              </w:rPr>
              <w:t>(11)</w:t>
            </w:r>
          </w:p>
        </w:tc>
        <w:tc>
          <w:tcPr>
            <w:tcW w:w="866" w:type="dxa"/>
          </w:tcPr>
          <w:p w:rsidR="001900D8" w:rsidRPr="00501FCB" w:rsidRDefault="001900D8" w:rsidP="003E7914">
            <w:pPr>
              <w:ind w:firstLine="0"/>
              <w:rPr>
                <w:rFonts w:ascii="Times New Roman" w:hAnsi="Times New Roman" w:cs="Times New Roman"/>
                <w:sz w:val="24"/>
                <w:szCs w:val="24"/>
                <w:lang w:val="en-US"/>
              </w:rPr>
            </w:pPr>
            <w:r w:rsidRPr="00501FCB">
              <w:rPr>
                <w:rFonts w:ascii="Times New Roman" w:hAnsi="Times New Roman" w:cs="Times New Roman"/>
                <w:sz w:val="24"/>
                <w:szCs w:val="24"/>
                <w:lang w:val="en-US"/>
              </w:rPr>
              <w:t>No</w:t>
            </w:r>
          </w:p>
        </w:tc>
        <w:tc>
          <w:tcPr>
            <w:tcW w:w="1119" w:type="dxa"/>
          </w:tcPr>
          <w:p w:rsidR="001900D8" w:rsidRPr="00A0064F" w:rsidRDefault="001900D8" w:rsidP="003E7914">
            <w:pPr>
              <w:ind w:firstLine="0"/>
              <w:rPr>
                <w:rFonts w:ascii="Times New Roman" w:hAnsi="Times New Roman" w:cs="Times New Roman"/>
                <w:sz w:val="24"/>
                <w:szCs w:val="24"/>
                <w:lang w:val="en-US"/>
              </w:rPr>
            </w:pPr>
            <w:proofErr w:type="spellStart"/>
            <w:r w:rsidRPr="00501FCB">
              <w:rPr>
                <w:rFonts w:ascii="Times New Roman" w:hAnsi="Times New Roman" w:cs="Times New Roman"/>
                <w:sz w:val="24"/>
                <w:szCs w:val="24"/>
                <w:lang w:val="en-US"/>
              </w:rPr>
              <w:t>Pri</w:t>
            </w:r>
            <w:proofErr w:type="spellEnd"/>
          </w:p>
        </w:tc>
        <w:tc>
          <w:tcPr>
            <w:tcW w:w="1938" w:type="dxa"/>
          </w:tcPr>
          <w:p w:rsidR="001900D8" w:rsidRPr="00A0064F" w:rsidRDefault="001900D8" w:rsidP="003E7914">
            <w:pPr>
              <w:ind w:firstLine="0"/>
              <w:rPr>
                <w:rFonts w:ascii="Times New Roman" w:hAnsi="Times New Roman" w:cs="Times New Roman"/>
                <w:sz w:val="24"/>
                <w:szCs w:val="24"/>
                <w:lang w:val="en-US"/>
              </w:rPr>
            </w:pPr>
          </w:p>
        </w:tc>
        <w:tc>
          <w:tcPr>
            <w:tcW w:w="2475" w:type="dxa"/>
          </w:tcPr>
          <w:p w:rsidR="001900D8" w:rsidRPr="00A0064F" w:rsidRDefault="001900D8" w:rsidP="003E7914">
            <w:pPr>
              <w:ind w:firstLine="0"/>
              <w:rPr>
                <w:rFonts w:ascii="Times New Roman" w:hAnsi="Times New Roman" w:cs="Times New Roman"/>
                <w:sz w:val="24"/>
                <w:szCs w:val="24"/>
                <w:lang w:val="en-US"/>
              </w:rPr>
            </w:pPr>
            <w:r w:rsidRPr="00A0064F">
              <w:rPr>
                <w:rFonts w:ascii="Times New Roman" w:hAnsi="Times New Roman" w:cs="Times New Roman"/>
                <w:sz w:val="24"/>
                <w:szCs w:val="24"/>
                <w:lang w:val="en-US"/>
              </w:rPr>
              <w:t>AUTO_INCREMENT</w:t>
            </w:r>
          </w:p>
        </w:tc>
      </w:tr>
      <w:tr w:rsidR="001900D8" w:rsidRPr="00501FCB" w:rsidTr="00F93FCA">
        <w:tc>
          <w:tcPr>
            <w:tcW w:w="2096" w:type="dxa"/>
          </w:tcPr>
          <w:p w:rsidR="001900D8" w:rsidRPr="00501FCB" w:rsidRDefault="001900D8" w:rsidP="003E7914">
            <w:pPr>
              <w:ind w:firstLine="0"/>
              <w:rPr>
                <w:rFonts w:ascii="Times New Roman" w:hAnsi="Times New Roman" w:cs="Times New Roman"/>
                <w:sz w:val="24"/>
                <w:szCs w:val="24"/>
                <w:lang w:val="en-US"/>
              </w:rPr>
            </w:pPr>
            <w:proofErr w:type="spellStart"/>
            <w:r w:rsidRPr="00501FCB">
              <w:rPr>
                <w:rFonts w:ascii="Times New Roman" w:hAnsi="Times New Roman" w:cs="Times New Roman"/>
                <w:sz w:val="24"/>
                <w:szCs w:val="24"/>
                <w:lang w:val="en-US"/>
              </w:rPr>
              <w:t>description_contact</w:t>
            </w:r>
            <w:proofErr w:type="spellEnd"/>
          </w:p>
        </w:tc>
        <w:tc>
          <w:tcPr>
            <w:tcW w:w="1474" w:type="dxa"/>
          </w:tcPr>
          <w:p w:rsidR="001900D8" w:rsidRPr="00A0064F" w:rsidRDefault="001900D8" w:rsidP="003E7914">
            <w:pPr>
              <w:ind w:firstLine="0"/>
              <w:rPr>
                <w:rFonts w:ascii="Times New Roman" w:hAnsi="Times New Roman" w:cs="Times New Roman"/>
                <w:sz w:val="24"/>
                <w:szCs w:val="24"/>
                <w:lang w:val="en-US"/>
              </w:rPr>
            </w:pPr>
            <w:r w:rsidRPr="00A0064F">
              <w:rPr>
                <w:rFonts w:ascii="Times New Roman" w:hAnsi="Times New Roman" w:cs="Times New Roman"/>
                <w:sz w:val="24"/>
                <w:szCs w:val="24"/>
                <w:lang w:val="en-US"/>
              </w:rPr>
              <w:t>varchar(255)</w:t>
            </w:r>
          </w:p>
        </w:tc>
        <w:tc>
          <w:tcPr>
            <w:tcW w:w="866" w:type="dxa"/>
          </w:tcPr>
          <w:p w:rsidR="001900D8" w:rsidRPr="00501FCB" w:rsidRDefault="001900D8" w:rsidP="003E7914">
            <w:pPr>
              <w:ind w:firstLine="0"/>
              <w:rPr>
                <w:rFonts w:ascii="Times New Roman" w:hAnsi="Times New Roman" w:cs="Times New Roman"/>
                <w:sz w:val="24"/>
                <w:szCs w:val="24"/>
                <w:lang w:val="en-US"/>
              </w:rPr>
            </w:pPr>
            <w:r w:rsidRPr="00501FCB">
              <w:rPr>
                <w:rFonts w:ascii="Times New Roman" w:hAnsi="Times New Roman" w:cs="Times New Roman"/>
                <w:sz w:val="24"/>
                <w:szCs w:val="24"/>
                <w:lang w:val="en-US"/>
              </w:rPr>
              <w:t>Yes</w:t>
            </w:r>
          </w:p>
        </w:tc>
        <w:tc>
          <w:tcPr>
            <w:tcW w:w="1119" w:type="dxa"/>
          </w:tcPr>
          <w:p w:rsidR="001900D8" w:rsidRPr="00A0064F" w:rsidRDefault="001900D8" w:rsidP="003E7914">
            <w:pPr>
              <w:ind w:firstLine="0"/>
              <w:rPr>
                <w:rFonts w:ascii="Times New Roman" w:hAnsi="Times New Roman" w:cs="Times New Roman"/>
                <w:sz w:val="24"/>
                <w:szCs w:val="24"/>
                <w:lang w:val="en-US"/>
              </w:rPr>
            </w:pPr>
          </w:p>
        </w:tc>
        <w:tc>
          <w:tcPr>
            <w:tcW w:w="1938" w:type="dxa"/>
          </w:tcPr>
          <w:p w:rsidR="001900D8" w:rsidRPr="00501FCB" w:rsidRDefault="001900D8" w:rsidP="003E7914">
            <w:pPr>
              <w:ind w:firstLine="0"/>
              <w:rPr>
                <w:rFonts w:ascii="Times New Roman" w:hAnsi="Times New Roman" w:cs="Times New Roman"/>
                <w:sz w:val="24"/>
                <w:szCs w:val="24"/>
              </w:rPr>
            </w:pPr>
            <w:r w:rsidRPr="00501FCB">
              <w:rPr>
                <w:rFonts w:ascii="Times New Roman" w:hAnsi="Times New Roman" w:cs="Times New Roman"/>
                <w:sz w:val="24"/>
                <w:szCs w:val="24"/>
              </w:rPr>
              <w:t>NULL</w:t>
            </w:r>
          </w:p>
        </w:tc>
        <w:tc>
          <w:tcPr>
            <w:tcW w:w="2475" w:type="dxa"/>
          </w:tcPr>
          <w:p w:rsidR="001900D8" w:rsidRPr="00501FCB" w:rsidRDefault="001900D8" w:rsidP="003E7914">
            <w:pPr>
              <w:ind w:firstLine="0"/>
              <w:rPr>
                <w:rFonts w:ascii="Times New Roman" w:hAnsi="Times New Roman" w:cs="Times New Roman"/>
                <w:sz w:val="24"/>
                <w:szCs w:val="24"/>
                <w:lang w:val="en-US"/>
              </w:rPr>
            </w:pPr>
          </w:p>
        </w:tc>
      </w:tr>
    </w:tbl>
    <w:p w:rsidR="00F93FCA" w:rsidRPr="005B266B" w:rsidRDefault="00F93FCA" w:rsidP="00F93FCA">
      <w:pPr>
        <w:spacing w:before="240"/>
      </w:pPr>
      <w:r>
        <w:t xml:space="preserve">Сущность </w:t>
      </w:r>
      <w:r w:rsidRPr="00D44864">
        <w:rPr>
          <w:rFonts w:cs="Times New Roman"/>
          <w:szCs w:val="24"/>
          <w:lang w:val="en-US"/>
        </w:rPr>
        <w:t>owner</w:t>
      </w:r>
      <w:r w:rsidRPr="00A0064F">
        <w:rPr>
          <w:b/>
        </w:rPr>
        <w:t xml:space="preserve"> </w:t>
      </w:r>
      <w:r>
        <w:t xml:space="preserve">представляет собой список </w:t>
      </w:r>
      <w:r w:rsidR="00FA5262">
        <w:t>владельцев устройства, включающих в себя информацию о владельце</w:t>
      </w:r>
      <w:r>
        <w:t>.</w:t>
      </w:r>
      <w:r w:rsidRPr="005B266B">
        <w:t xml:space="preserve"> </w:t>
      </w:r>
      <w:r>
        <w:t>Описание сущ</w:t>
      </w:r>
      <w:r w:rsidR="00AF2107">
        <w:t>ности представлено в таблице 2.4</w:t>
      </w:r>
      <w:r>
        <w:t>.</w:t>
      </w:r>
    </w:p>
    <w:p w:rsidR="001900D8" w:rsidRPr="00A0064F" w:rsidRDefault="001900D8" w:rsidP="00AF2107">
      <w:pPr>
        <w:pStyle w:val="af6"/>
      </w:pPr>
      <w:r>
        <w:t xml:space="preserve">Таблица </w:t>
      </w:r>
      <w:proofErr w:type="gramStart"/>
      <w:r w:rsidR="006A4DD8">
        <w:t>2.4</w:t>
      </w:r>
      <w:r w:rsidR="00A0064F" w:rsidRPr="00A0064F">
        <w:t xml:space="preserve"> </w:t>
      </w:r>
      <w:r>
        <w:t xml:space="preserve"> –</w:t>
      </w:r>
      <w:proofErr w:type="gramEnd"/>
      <w:r>
        <w:t xml:space="preserve"> </w:t>
      </w:r>
      <w:r w:rsidRPr="00D44864">
        <w:t xml:space="preserve">Сущность </w:t>
      </w:r>
      <w:r w:rsidRPr="00D44864">
        <w:rPr>
          <w:rFonts w:cs="Times New Roman"/>
          <w:szCs w:val="24"/>
          <w:lang w:val="en-US"/>
        </w:rPr>
        <w:t>owner</w:t>
      </w:r>
      <w:r w:rsidRPr="00A0064F">
        <w:t xml:space="preserve"> </w:t>
      </w:r>
    </w:p>
    <w:tbl>
      <w:tblPr>
        <w:tblStyle w:val="af"/>
        <w:tblW w:w="0" w:type="auto"/>
        <w:tblLook w:val="04A0" w:firstRow="1" w:lastRow="0" w:firstColumn="1" w:lastColumn="0" w:noHBand="0" w:noVBand="1"/>
      </w:tblPr>
      <w:tblGrid>
        <w:gridCol w:w="2003"/>
        <w:gridCol w:w="1475"/>
        <w:gridCol w:w="885"/>
        <w:gridCol w:w="1144"/>
        <w:gridCol w:w="1980"/>
        <w:gridCol w:w="2481"/>
      </w:tblGrid>
      <w:tr w:rsidR="001900D8" w:rsidRPr="008164CE" w:rsidTr="00AF2107">
        <w:tc>
          <w:tcPr>
            <w:tcW w:w="2003"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 xml:space="preserve">Поле </w:t>
            </w:r>
          </w:p>
        </w:tc>
        <w:tc>
          <w:tcPr>
            <w:tcW w:w="1475"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Тип</w:t>
            </w:r>
          </w:p>
        </w:tc>
        <w:tc>
          <w:tcPr>
            <w:tcW w:w="885" w:type="dxa"/>
          </w:tcPr>
          <w:p w:rsidR="001900D8" w:rsidRPr="00A0064F"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lang w:val="en-US"/>
              </w:rPr>
              <w:t>Null</w:t>
            </w:r>
          </w:p>
        </w:tc>
        <w:tc>
          <w:tcPr>
            <w:tcW w:w="1144"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Ключ</w:t>
            </w:r>
          </w:p>
        </w:tc>
        <w:tc>
          <w:tcPr>
            <w:tcW w:w="1980"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По умолчанию</w:t>
            </w:r>
          </w:p>
        </w:tc>
        <w:tc>
          <w:tcPr>
            <w:tcW w:w="2481"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Дополнительно</w:t>
            </w:r>
          </w:p>
        </w:tc>
      </w:tr>
      <w:tr w:rsidR="001900D8" w:rsidRPr="00501FCB" w:rsidTr="00AF2107">
        <w:tc>
          <w:tcPr>
            <w:tcW w:w="2003" w:type="dxa"/>
          </w:tcPr>
          <w:p w:rsidR="001900D8" w:rsidRPr="00A0064F" w:rsidRDefault="001900D8" w:rsidP="003E7914">
            <w:pPr>
              <w:ind w:firstLine="0"/>
              <w:rPr>
                <w:rFonts w:ascii="Times New Roman" w:hAnsi="Times New Roman" w:cs="Times New Roman"/>
                <w:sz w:val="24"/>
                <w:szCs w:val="24"/>
              </w:rPr>
            </w:pPr>
            <w:proofErr w:type="spellStart"/>
            <w:r w:rsidRPr="00501FCB">
              <w:rPr>
                <w:rFonts w:ascii="Times New Roman" w:hAnsi="Times New Roman" w:cs="Times New Roman"/>
                <w:sz w:val="24"/>
                <w:szCs w:val="24"/>
              </w:rPr>
              <w:t>id</w:t>
            </w:r>
            <w:proofErr w:type="spellEnd"/>
            <w:r w:rsidRPr="00501FCB">
              <w:rPr>
                <w:rFonts w:ascii="Times New Roman" w:hAnsi="Times New Roman" w:cs="Times New Roman"/>
                <w:sz w:val="24"/>
                <w:szCs w:val="24"/>
              </w:rPr>
              <w:t>_</w:t>
            </w:r>
            <w:r>
              <w:rPr>
                <w:rFonts w:ascii="Times New Roman" w:hAnsi="Times New Roman" w:cs="Times New Roman"/>
                <w:sz w:val="24"/>
                <w:szCs w:val="24"/>
                <w:lang w:val="en-US"/>
              </w:rPr>
              <w:t>owner</w:t>
            </w:r>
          </w:p>
        </w:tc>
        <w:tc>
          <w:tcPr>
            <w:tcW w:w="1475" w:type="dxa"/>
          </w:tcPr>
          <w:p w:rsidR="001900D8" w:rsidRPr="00501FCB" w:rsidRDefault="001900D8" w:rsidP="003E7914">
            <w:pPr>
              <w:ind w:firstLine="0"/>
              <w:rPr>
                <w:rFonts w:ascii="Times New Roman" w:hAnsi="Times New Roman" w:cs="Times New Roman"/>
                <w:sz w:val="24"/>
                <w:szCs w:val="24"/>
              </w:rPr>
            </w:pPr>
            <w:proofErr w:type="spellStart"/>
            <w:r w:rsidRPr="00501FCB">
              <w:rPr>
                <w:rFonts w:ascii="Times New Roman" w:hAnsi="Times New Roman" w:cs="Times New Roman"/>
                <w:sz w:val="24"/>
                <w:szCs w:val="24"/>
              </w:rPr>
              <w:t>int</w:t>
            </w:r>
            <w:proofErr w:type="spellEnd"/>
            <w:r w:rsidRPr="00501FCB">
              <w:rPr>
                <w:rFonts w:ascii="Times New Roman" w:hAnsi="Times New Roman" w:cs="Times New Roman"/>
                <w:sz w:val="24"/>
                <w:szCs w:val="24"/>
              </w:rPr>
              <w:t>(11)</w:t>
            </w:r>
          </w:p>
        </w:tc>
        <w:tc>
          <w:tcPr>
            <w:tcW w:w="885" w:type="dxa"/>
          </w:tcPr>
          <w:p w:rsidR="001900D8" w:rsidRPr="00A0064F" w:rsidRDefault="001900D8" w:rsidP="003E7914">
            <w:pPr>
              <w:ind w:firstLine="0"/>
              <w:rPr>
                <w:rFonts w:ascii="Times New Roman" w:hAnsi="Times New Roman" w:cs="Times New Roman"/>
                <w:sz w:val="24"/>
                <w:szCs w:val="24"/>
              </w:rPr>
            </w:pPr>
            <w:r w:rsidRPr="00501FCB">
              <w:rPr>
                <w:rFonts w:ascii="Times New Roman" w:hAnsi="Times New Roman" w:cs="Times New Roman"/>
                <w:sz w:val="24"/>
                <w:szCs w:val="24"/>
                <w:lang w:val="en-US"/>
              </w:rPr>
              <w:t>No</w:t>
            </w:r>
          </w:p>
        </w:tc>
        <w:tc>
          <w:tcPr>
            <w:tcW w:w="1144" w:type="dxa"/>
          </w:tcPr>
          <w:p w:rsidR="001900D8" w:rsidRPr="00501FCB" w:rsidRDefault="001900D8" w:rsidP="003E7914">
            <w:pPr>
              <w:ind w:firstLine="0"/>
              <w:rPr>
                <w:rFonts w:ascii="Times New Roman" w:hAnsi="Times New Roman" w:cs="Times New Roman"/>
                <w:sz w:val="24"/>
                <w:szCs w:val="24"/>
              </w:rPr>
            </w:pPr>
            <w:proofErr w:type="spellStart"/>
            <w:r w:rsidRPr="00501FCB">
              <w:rPr>
                <w:rFonts w:ascii="Times New Roman" w:hAnsi="Times New Roman" w:cs="Times New Roman"/>
                <w:sz w:val="24"/>
                <w:szCs w:val="24"/>
                <w:lang w:val="en-US"/>
              </w:rPr>
              <w:t>Pri</w:t>
            </w:r>
            <w:proofErr w:type="spellEnd"/>
          </w:p>
        </w:tc>
        <w:tc>
          <w:tcPr>
            <w:tcW w:w="1980" w:type="dxa"/>
          </w:tcPr>
          <w:p w:rsidR="001900D8" w:rsidRPr="00501FCB" w:rsidRDefault="001900D8" w:rsidP="003E7914">
            <w:pPr>
              <w:ind w:firstLine="0"/>
              <w:rPr>
                <w:rFonts w:ascii="Times New Roman" w:hAnsi="Times New Roman" w:cs="Times New Roman"/>
                <w:sz w:val="24"/>
                <w:szCs w:val="24"/>
              </w:rPr>
            </w:pPr>
          </w:p>
        </w:tc>
        <w:tc>
          <w:tcPr>
            <w:tcW w:w="2481" w:type="dxa"/>
          </w:tcPr>
          <w:p w:rsidR="001900D8" w:rsidRPr="00501FCB" w:rsidRDefault="001900D8" w:rsidP="003E7914">
            <w:pPr>
              <w:ind w:firstLine="0"/>
              <w:rPr>
                <w:rFonts w:ascii="Times New Roman" w:hAnsi="Times New Roman" w:cs="Times New Roman"/>
                <w:sz w:val="24"/>
                <w:szCs w:val="24"/>
              </w:rPr>
            </w:pPr>
            <w:r w:rsidRPr="00501FCB">
              <w:rPr>
                <w:rFonts w:ascii="Times New Roman" w:hAnsi="Times New Roman" w:cs="Times New Roman"/>
                <w:sz w:val="24"/>
                <w:szCs w:val="24"/>
              </w:rPr>
              <w:t>AUTO_INCREMENT</w:t>
            </w:r>
          </w:p>
        </w:tc>
      </w:tr>
      <w:tr w:rsidR="001900D8" w:rsidRPr="00501FCB" w:rsidTr="00AF2107">
        <w:tc>
          <w:tcPr>
            <w:tcW w:w="2003" w:type="dxa"/>
          </w:tcPr>
          <w:p w:rsidR="001900D8" w:rsidRPr="00A0064F" w:rsidRDefault="001900D8" w:rsidP="003E7914">
            <w:pPr>
              <w:ind w:firstLine="0"/>
              <w:rPr>
                <w:rFonts w:ascii="Times New Roman" w:hAnsi="Times New Roman" w:cs="Times New Roman"/>
                <w:sz w:val="24"/>
                <w:szCs w:val="24"/>
              </w:rPr>
            </w:pPr>
            <w:r w:rsidRPr="00335B08">
              <w:rPr>
                <w:rFonts w:ascii="Times New Roman" w:hAnsi="Times New Roman" w:cs="Times New Roman"/>
                <w:sz w:val="24"/>
                <w:szCs w:val="24"/>
                <w:lang w:val="en-US"/>
              </w:rPr>
              <w:t>description</w:t>
            </w:r>
            <w:r w:rsidRPr="00A0064F">
              <w:rPr>
                <w:rFonts w:ascii="Times New Roman" w:hAnsi="Times New Roman" w:cs="Times New Roman"/>
                <w:sz w:val="24"/>
                <w:szCs w:val="24"/>
              </w:rPr>
              <w:t>_</w:t>
            </w:r>
            <w:r w:rsidRPr="00335B08">
              <w:rPr>
                <w:rFonts w:ascii="Times New Roman" w:hAnsi="Times New Roman" w:cs="Times New Roman"/>
                <w:sz w:val="24"/>
                <w:szCs w:val="24"/>
                <w:lang w:val="en-US"/>
              </w:rPr>
              <w:t>owner</w:t>
            </w:r>
          </w:p>
        </w:tc>
        <w:tc>
          <w:tcPr>
            <w:tcW w:w="1475" w:type="dxa"/>
          </w:tcPr>
          <w:p w:rsidR="001900D8" w:rsidRPr="00501FCB" w:rsidRDefault="001900D8" w:rsidP="003E7914">
            <w:pPr>
              <w:ind w:firstLine="0"/>
              <w:rPr>
                <w:rFonts w:ascii="Times New Roman" w:hAnsi="Times New Roman" w:cs="Times New Roman"/>
                <w:sz w:val="24"/>
                <w:szCs w:val="24"/>
              </w:rPr>
            </w:pPr>
            <w:proofErr w:type="spellStart"/>
            <w:r w:rsidRPr="00501FCB">
              <w:rPr>
                <w:rFonts w:ascii="Times New Roman" w:hAnsi="Times New Roman" w:cs="Times New Roman"/>
                <w:sz w:val="24"/>
                <w:szCs w:val="24"/>
              </w:rPr>
              <w:t>varchar</w:t>
            </w:r>
            <w:proofErr w:type="spellEnd"/>
            <w:r w:rsidRPr="00501FCB">
              <w:rPr>
                <w:rFonts w:ascii="Times New Roman" w:hAnsi="Times New Roman" w:cs="Times New Roman"/>
                <w:sz w:val="24"/>
                <w:szCs w:val="24"/>
              </w:rPr>
              <w:t>(255)</w:t>
            </w:r>
          </w:p>
        </w:tc>
        <w:tc>
          <w:tcPr>
            <w:tcW w:w="885" w:type="dxa"/>
          </w:tcPr>
          <w:p w:rsidR="001900D8" w:rsidRPr="00A0064F" w:rsidRDefault="001900D8" w:rsidP="003E7914">
            <w:pPr>
              <w:ind w:firstLine="0"/>
              <w:rPr>
                <w:rFonts w:ascii="Times New Roman" w:hAnsi="Times New Roman" w:cs="Times New Roman"/>
                <w:sz w:val="24"/>
                <w:szCs w:val="24"/>
              </w:rPr>
            </w:pPr>
            <w:r w:rsidRPr="00501FCB">
              <w:rPr>
                <w:rFonts w:ascii="Times New Roman" w:hAnsi="Times New Roman" w:cs="Times New Roman"/>
                <w:sz w:val="24"/>
                <w:szCs w:val="24"/>
                <w:lang w:val="en-US"/>
              </w:rPr>
              <w:t>Yes</w:t>
            </w:r>
          </w:p>
        </w:tc>
        <w:tc>
          <w:tcPr>
            <w:tcW w:w="1144" w:type="dxa"/>
          </w:tcPr>
          <w:p w:rsidR="001900D8" w:rsidRPr="00501FCB" w:rsidRDefault="001900D8" w:rsidP="003E7914">
            <w:pPr>
              <w:ind w:firstLine="0"/>
              <w:rPr>
                <w:rFonts w:ascii="Times New Roman" w:hAnsi="Times New Roman" w:cs="Times New Roman"/>
                <w:sz w:val="24"/>
                <w:szCs w:val="24"/>
              </w:rPr>
            </w:pPr>
          </w:p>
        </w:tc>
        <w:tc>
          <w:tcPr>
            <w:tcW w:w="1980" w:type="dxa"/>
          </w:tcPr>
          <w:p w:rsidR="001900D8" w:rsidRPr="00501FCB" w:rsidRDefault="001900D8" w:rsidP="003E7914">
            <w:pPr>
              <w:ind w:firstLine="0"/>
              <w:rPr>
                <w:rFonts w:ascii="Times New Roman" w:hAnsi="Times New Roman" w:cs="Times New Roman"/>
                <w:sz w:val="24"/>
                <w:szCs w:val="24"/>
              </w:rPr>
            </w:pPr>
            <w:r w:rsidRPr="00501FCB">
              <w:rPr>
                <w:rFonts w:ascii="Times New Roman" w:hAnsi="Times New Roman" w:cs="Times New Roman"/>
                <w:sz w:val="24"/>
                <w:szCs w:val="24"/>
              </w:rPr>
              <w:t>NULL</w:t>
            </w:r>
          </w:p>
        </w:tc>
        <w:tc>
          <w:tcPr>
            <w:tcW w:w="2481" w:type="dxa"/>
          </w:tcPr>
          <w:p w:rsidR="001900D8" w:rsidRPr="00501FCB" w:rsidRDefault="001900D8" w:rsidP="003E7914">
            <w:pPr>
              <w:ind w:firstLine="0"/>
              <w:rPr>
                <w:rFonts w:ascii="Times New Roman" w:hAnsi="Times New Roman" w:cs="Times New Roman"/>
                <w:sz w:val="24"/>
                <w:szCs w:val="24"/>
                <w:lang w:val="en-US"/>
              </w:rPr>
            </w:pPr>
          </w:p>
        </w:tc>
      </w:tr>
    </w:tbl>
    <w:p w:rsidR="00AF2107" w:rsidRPr="005B266B" w:rsidRDefault="00AF2107" w:rsidP="00AF2107">
      <w:pPr>
        <w:spacing w:before="240"/>
      </w:pPr>
      <w:r>
        <w:lastRenderedPageBreak/>
        <w:t xml:space="preserve">Связь </w:t>
      </w:r>
      <w:r w:rsidRPr="00D44864">
        <w:rPr>
          <w:rFonts w:cs="Times New Roman"/>
          <w:szCs w:val="24"/>
          <w:lang w:val="en-US"/>
        </w:rPr>
        <w:t>devices</w:t>
      </w:r>
      <w:r w:rsidRPr="00AF2107">
        <w:rPr>
          <w:rFonts w:cs="Times New Roman"/>
          <w:szCs w:val="24"/>
        </w:rPr>
        <w:t>_</w:t>
      </w:r>
      <w:r w:rsidRPr="00D44864">
        <w:rPr>
          <w:rFonts w:cs="Times New Roman"/>
          <w:szCs w:val="24"/>
          <w:lang w:val="en-US"/>
        </w:rPr>
        <w:t>has</w:t>
      </w:r>
      <w:r w:rsidRPr="00AF2107">
        <w:rPr>
          <w:rFonts w:cs="Times New Roman"/>
          <w:szCs w:val="24"/>
        </w:rPr>
        <w:t>_</w:t>
      </w:r>
      <w:r w:rsidRPr="00D44864">
        <w:rPr>
          <w:rFonts w:cs="Times New Roman"/>
          <w:szCs w:val="24"/>
          <w:lang w:val="en-US"/>
        </w:rPr>
        <w:t>services</w:t>
      </w:r>
      <w:r>
        <w:t xml:space="preserve"> представляет собой список ключей, связывающих устройство и сервис. Данная связь представляет логическое расположение сервисов на устройствах.</w:t>
      </w:r>
      <w:r w:rsidRPr="005B266B">
        <w:t xml:space="preserve"> </w:t>
      </w:r>
      <w:r>
        <w:t>Описание связи представлено в таблице 2.5.</w:t>
      </w:r>
    </w:p>
    <w:p w:rsidR="001900D8" w:rsidRPr="00AF2107" w:rsidRDefault="001900D8" w:rsidP="00AF2107">
      <w:pPr>
        <w:pStyle w:val="af6"/>
      </w:pPr>
      <w:r w:rsidRPr="00AF2107">
        <w:t>Таблица</w:t>
      </w:r>
      <w:r w:rsidR="000023B3" w:rsidRPr="00AF2107">
        <w:t xml:space="preserve"> </w:t>
      </w:r>
      <w:r w:rsidR="006A4DD8" w:rsidRPr="00AF2107">
        <w:t>2.5</w:t>
      </w:r>
      <w:r w:rsidRPr="00AF2107">
        <w:t xml:space="preserve"> – Связь </w:t>
      </w:r>
      <w:r w:rsidRPr="00AF2107">
        <w:rPr>
          <w:rFonts w:cs="Times New Roman"/>
          <w:szCs w:val="24"/>
          <w:lang w:val="en-US"/>
        </w:rPr>
        <w:t>devices</w:t>
      </w:r>
      <w:r w:rsidRPr="00AF2107">
        <w:rPr>
          <w:rFonts w:cs="Times New Roman"/>
          <w:szCs w:val="24"/>
        </w:rPr>
        <w:t>_</w:t>
      </w:r>
      <w:r w:rsidRPr="00AF2107">
        <w:rPr>
          <w:rFonts w:cs="Times New Roman"/>
          <w:szCs w:val="24"/>
          <w:lang w:val="en-US"/>
        </w:rPr>
        <w:t>has</w:t>
      </w:r>
      <w:r w:rsidRPr="00AF2107">
        <w:rPr>
          <w:rFonts w:cs="Times New Roman"/>
          <w:szCs w:val="24"/>
        </w:rPr>
        <w:t>_</w:t>
      </w:r>
      <w:r w:rsidRPr="00AF2107">
        <w:rPr>
          <w:rFonts w:cs="Times New Roman"/>
          <w:szCs w:val="24"/>
          <w:lang w:val="en-US"/>
        </w:rPr>
        <w:t>services</w:t>
      </w:r>
    </w:p>
    <w:tbl>
      <w:tblPr>
        <w:tblStyle w:val="af"/>
        <w:tblW w:w="0" w:type="auto"/>
        <w:tblLook w:val="04A0" w:firstRow="1" w:lastRow="0" w:firstColumn="1" w:lastColumn="0" w:noHBand="0" w:noVBand="1"/>
      </w:tblPr>
      <w:tblGrid>
        <w:gridCol w:w="2143"/>
        <w:gridCol w:w="1309"/>
        <w:gridCol w:w="908"/>
        <w:gridCol w:w="1174"/>
        <w:gridCol w:w="2031"/>
        <w:gridCol w:w="2403"/>
      </w:tblGrid>
      <w:tr w:rsidR="001900D8" w:rsidRPr="00AF2107" w:rsidTr="009F4118">
        <w:tc>
          <w:tcPr>
            <w:tcW w:w="2143" w:type="dxa"/>
          </w:tcPr>
          <w:p w:rsidR="001900D8" w:rsidRPr="00AF2107"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Поле</w:t>
            </w:r>
            <w:r w:rsidRPr="00AF2107">
              <w:rPr>
                <w:rFonts w:ascii="Times New Roman" w:hAnsi="Times New Roman" w:cs="Times New Roman"/>
                <w:b/>
                <w:sz w:val="24"/>
                <w:szCs w:val="24"/>
              </w:rPr>
              <w:t xml:space="preserve"> </w:t>
            </w:r>
          </w:p>
        </w:tc>
        <w:tc>
          <w:tcPr>
            <w:tcW w:w="1309" w:type="dxa"/>
          </w:tcPr>
          <w:p w:rsidR="001900D8" w:rsidRPr="00AF2107"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Тип</w:t>
            </w:r>
          </w:p>
        </w:tc>
        <w:tc>
          <w:tcPr>
            <w:tcW w:w="908" w:type="dxa"/>
          </w:tcPr>
          <w:p w:rsidR="001900D8" w:rsidRPr="00AF2107"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lang w:val="en-US"/>
              </w:rPr>
              <w:t>Null</w:t>
            </w:r>
          </w:p>
        </w:tc>
        <w:tc>
          <w:tcPr>
            <w:tcW w:w="1174" w:type="dxa"/>
          </w:tcPr>
          <w:p w:rsidR="001900D8" w:rsidRPr="00AF2107"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Ключ</w:t>
            </w:r>
          </w:p>
        </w:tc>
        <w:tc>
          <w:tcPr>
            <w:tcW w:w="2031" w:type="dxa"/>
          </w:tcPr>
          <w:p w:rsidR="001900D8" w:rsidRPr="00AF2107"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По</w:t>
            </w:r>
            <w:r w:rsidRPr="00AF2107">
              <w:rPr>
                <w:rFonts w:ascii="Times New Roman" w:hAnsi="Times New Roman" w:cs="Times New Roman"/>
                <w:b/>
                <w:sz w:val="24"/>
                <w:szCs w:val="24"/>
              </w:rPr>
              <w:t xml:space="preserve"> </w:t>
            </w:r>
            <w:r w:rsidRPr="008164CE">
              <w:rPr>
                <w:rFonts w:ascii="Times New Roman" w:hAnsi="Times New Roman" w:cs="Times New Roman"/>
                <w:b/>
                <w:sz w:val="24"/>
                <w:szCs w:val="24"/>
              </w:rPr>
              <w:t>умолчанию</w:t>
            </w:r>
          </w:p>
        </w:tc>
        <w:tc>
          <w:tcPr>
            <w:tcW w:w="2403" w:type="dxa"/>
          </w:tcPr>
          <w:p w:rsidR="001900D8" w:rsidRPr="00AF2107"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Дополнительно</w:t>
            </w:r>
          </w:p>
        </w:tc>
      </w:tr>
      <w:tr w:rsidR="001900D8" w:rsidRPr="006A4DD8" w:rsidTr="009F4118">
        <w:tc>
          <w:tcPr>
            <w:tcW w:w="2143" w:type="dxa"/>
          </w:tcPr>
          <w:p w:rsidR="001900D8" w:rsidRPr="006A4DD8" w:rsidRDefault="001900D8" w:rsidP="003E7914">
            <w:pPr>
              <w:ind w:firstLine="0"/>
              <w:rPr>
                <w:rFonts w:ascii="Times New Roman" w:hAnsi="Times New Roman" w:cs="Times New Roman"/>
                <w:sz w:val="24"/>
                <w:szCs w:val="24"/>
                <w:lang w:val="en-US"/>
              </w:rPr>
            </w:pPr>
            <w:proofErr w:type="spellStart"/>
            <w:r w:rsidRPr="006A4DD8">
              <w:rPr>
                <w:rFonts w:ascii="Times New Roman" w:hAnsi="Times New Roman" w:cs="Times New Roman"/>
                <w:sz w:val="24"/>
                <w:szCs w:val="24"/>
                <w:lang w:val="en-US"/>
              </w:rPr>
              <w:t>devices_id_device</w:t>
            </w:r>
            <w:proofErr w:type="spellEnd"/>
          </w:p>
        </w:tc>
        <w:tc>
          <w:tcPr>
            <w:tcW w:w="1309" w:type="dxa"/>
          </w:tcPr>
          <w:p w:rsidR="001900D8" w:rsidRPr="006A4DD8" w:rsidRDefault="001900D8" w:rsidP="003E7914">
            <w:pPr>
              <w:ind w:firstLine="0"/>
              <w:rPr>
                <w:rFonts w:ascii="Times New Roman" w:hAnsi="Times New Roman" w:cs="Times New Roman"/>
                <w:sz w:val="24"/>
                <w:szCs w:val="24"/>
                <w:lang w:val="en-US"/>
              </w:rPr>
            </w:pPr>
            <w:proofErr w:type="spellStart"/>
            <w:r w:rsidRPr="006A4DD8">
              <w:rPr>
                <w:rFonts w:ascii="Times New Roman" w:hAnsi="Times New Roman" w:cs="Times New Roman"/>
                <w:sz w:val="24"/>
                <w:szCs w:val="24"/>
                <w:lang w:val="en-US"/>
              </w:rPr>
              <w:t>int</w:t>
            </w:r>
            <w:proofErr w:type="spellEnd"/>
            <w:r w:rsidRPr="006A4DD8">
              <w:rPr>
                <w:rFonts w:ascii="Times New Roman" w:hAnsi="Times New Roman" w:cs="Times New Roman"/>
                <w:sz w:val="24"/>
                <w:szCs w:val="24"/>
                <w:lang w:val="en-US"/>
              </w:rPr>
              <w:t>(11)</w:t>
            </w:r>
          </w:p>
        </w:tc>
        <w:tc>
          <w:tcPr>
            <w:tcW w:w="908" w:type="dxa"/>
          </w:tcPr>
          <w:p w:rsidR="001900D8" w:rsidRPr="005F02D6" w:rsidRDefault="001900D8" w:rsidP="003E7914">
            <w:pPr>
              <w:ind w:firstLine="0"/>
              <w:rPr>
                <w:rFonts w:ascii="Times New Roman" w:hAnsi="Times New Roman" w:cs="Times New Roman"/>
                <w:sz w:val="24"/>
                <w:szCs w:val="24"/>
                <w:lang w:val="en-US"/>
              </w:rPr>
            </w:pPr>
            <w:r w:rsidRPr="005F02D6">
              <w:rPr>
                <w:rFonts w:ascii="Times New Roman" w:hAnsi="Times New Roman" w:cs="Times New Roman"/>
                <w:sz w:val="24"/>
                <w:szCs w:val="24"/>
                <w:lang w:val="en-US"/>
              </w:rPr>
              <w:t>No</w:t>
            </w:r>
          </w:p>
        </w:tc>
        <w:tc>
          <w:tcPr>
            <w:tcW w:w="1174" w:type="dxa"/>
          </w:tcPr>
          <w:p w:rsidR="001900D8" w:rsidRPr="005F02D6" w:rsidRDefault="001900D8" w:rsidP="003E7914">
            <w:pPr>
              <w:ind w:firstLine="0"/>
              <w:rPr>
                <w:rFonts w:ascii="Times New Roman" w:hAnsi="Times New Roman" w:cs="Times New Roman"/>
                <w:sz w:val="24"/>
                <w:szCs w:val="24"/>
                <w:lang w:val="en-US"/>
              </w:rPr>
            </w:pPr>
            <w:r w:rsidRPr="005F02D6">
              <w:rPr>
                <w:rFonts w:ascii="Times New Roman" w:hAnsi="Times New Roman" w:cs="Times New Roman"/>
                <w:sz w:val="24"/>
                <w:szCs w:val="24"/>
                <w:lang w:val="en-US"/>
              </w:rPr>
              <w:t>FK</w:t>
            </w:r>
          </w:p>
        </w:tc>
        <w:tc>
          <w:tcPr>
            <w:tcW w:w="2031" w:type="dxa"/>
          </w:tcPr>
          <w:p w:rsidR="001900D8" w:rsidRPr="005F02D6" w:rsidRDefault="001900D8" w:rsidP="003E7914">
            <w:pPr>
              <w:ind w:firstLine="0"/>
              <w:rPr>
                <w:rFonts w:ascii="Times New Roman" w:hAnsi="Times New Roman" w:cs="Times New Roman"/>
                <w:sz w:val="24"/>
                <w:szCs w:val="24"/>
                <w:lang w:val="en-US"/>
              </w:rPr>
            </w:pPr>
          </w:p>
        </w:tc>
        <w:tc>
          <w:tcPr>
            <w:tcW w:w="2403" w:type="dxa"/>
          </w:tcPr>
          <w:p w:rsidR="001900D8" w:rsidRPr="006A4DD8" w:rsidRDefault="001900D8" w:rsidP="003E7914">
            <w:pPr>
              <w:ind w:firstLine="0"/>
              <w:rPr>
                <w:rFonts w:ascii="Times New Roman" w:hAnsi="Times New Roman" w:cs="Times New Roman"/>
                <w:sz w:val="24"/>
                <w:szCs w:val="24"/>
                <w:lang w:val="en-US"/>
              </w:rPr>
            </w:pPr>
          </w:p>
        </w:tc>
      </w:tr>
      <w:tr w:rsidR="001900D8" w:rsidRPr="006A4DD8" w:rsidTr="009F4118">
        <w:tc>
          <w:tcPr>
            <w:tcW w:w="2143" w:type="dxa"/>
          </w:tcPr>
          <w:p w:rsidR="001900D8" w:rsidRPr="006A4DD8" w:rsidRDefault="001900D8" w:rsidP="003E7914">
            <w:pPr>
              <w:ind w:firstLine="0"/>
              <w:rPr>
                <w:rFonts w:ascii="Times New Roman" w:hAnsi="Times New Roman" w:cs="Times New Roman"/>
                <w:sz w:val="24"/>
                <w:szCs w:val="24"/>
                <w:lang w:val="en-US"/>
              </w:rPr>
            </w:pPr>
            <w:proofErr w:type="spellStart"/>
            <w:r w:rsidRPr="006A4DD8">
              <w:rPr>
                <w:rFonts w:ascii="Times New Roman" w:hAnsi="Times New Roman" w:cs="Times New Roman"/>
                <w:sz w:val="24"/>
                <w:szCs w:val="24"/>
                <w:lang w:val="en-US"/>
              </w:rPr>
              <w:t>services_id_service</w:t>
            </w:r>
            <w:proofErr w:type="spellEnd"/>
          </w:p>
        </w:tc>
        <w:tc>
          <w:tcPr>
            <w:tcW w:w="1309" w:type="dxa"/>
          </w:tcPr>
          <w:p w:rsidR="001900D8" w:rsidRPr="006A4DD8" w:rsidRDefault="001900D8" w:rsidP="003E7914">
            <w:pPr>
              <w:ind w:firstLine="0"/>
              <w:rPr>
                <w:rFonts w:ascii="Times New Roman" w:hAnsi="Times New Roman" w:cs="Times New Roman"/>
                <w:sz w:val="24"/>
                <w:szCs w:val="24"/>
                <w:lang w:val="en-US"/>
              </w:rPr>
            </w:pPr>
            <w:proofErr w:type="spellStart"/>
            <w:r w:rsidRPr="006A4DD8">
              <w:rPr>
                <w:rFonts w:ascii="Times New Roman" w:hAnsi="Times New Roman" w:cs="Times New Roman"/>
                <w:sz w:val="24"/>
                <w:szCs w:val="24"/>
                <w:lang w:val="en-US"/>
              </w:rPr>
              <w:t>int</w:t>
            </w:r>
            <w:proofErr w:type="spellEnd"/>
            <w:r w:rsidRPr="006A4DD8">
              <w:rPr>
                <w:rFonts w:ascii="Times New Roman" w:hAnsi="Times New Roman" w:cs="Times New Roman"/>
                <w:sz w:val="24"/>
                <w:szCs w:val="24"/>
                <w:lang w:val="en-US"/>
              </w:rPr>
              <w:t>(11)</w:t>
            </w:r>
          </w:p>
        </w:tc>
        <w:tc>
          <w:tcPr>
            <w:tcW w:w="908" w:type="dxa"/>
          </w:tcPr>
          <w:p w:rsidR="001900D8" w:rsidRPr="005F02D6" w:rsidRDefault="001900D8" w:rsidP="003E7914">
            <w:pPr>
              <w:ind w:firstLine="0"/>
              <w:rPr>
                <w:rFonts w:ascii="Times New Roman" w:hAnsi="Times New Roman" w:cs="Times New Roman"/>
                <w:sz w:val="24"/>
                <w:szCs w:val="24"/>
                <w:lang w:val="en-US"/>
              </w:rPr>
            </w:pPr>
            <w:r w:rsidRPr="005F02D6">
              <w:rPr>
                <w:rFonts w:ascii="Times New Roman" w:hAnsi="Times New Roman" w:cs="Times New Roman"/>
                <w:sz w:val="24"/>
                <w:szCs w:val="24"/>
                <w:lang w:val="en-US"/>
              </w:rPr>
              <w:t>No</w:t>
            </w:r>
          </w:p>
        </w:tc>
        <w:tc>
          <w:tcPr>
            <w:tcW w:w="1174" w:type="dxa"/>
          </w:tcPr>
          <w:p w:rsidR="001900D8" w:rsidRPr="005F02D6" w:rsidRDefault="001900D8" w:rsidP="003E7914">
            <w:pPr>
              <w:ind w:firstLine="0"/>
              <w:rPr>
                <w:rFonts w:ascii="Times New Roman" w:hAnsi="Times New Roman" w:cs="Times New Roman"/>
                <w:sz w:val="24"/>
                <w:szCs w:val="24"/>
                <w:lang w:val="en-US"/>
              </w:rPr>
            </w:pPr>
            <w:r w:rsidRPr="005F02D6">
              <w:rPr>
                <w:rFonts w:ascii="Times New Roman" w:hAnsi="Times New Roman" w:cs="Times New Roman"/>
                <w:sz w:val="24"/>
                <w:szCs w:val="24"/>
                <w:lang w:val="en-US"/>
              </w:rPr>
              <w:t>FK</w:t>
            </w:r>
          </w:p>
        </w:tc>
        <w:tc>
          <w:tcPr>
            <w:tcW w:w="2031" w:type="dxa"/>
          </w:tcPr>
          <w:p w:rsidR="001900D8" w:rsidRPr="005F02D6" w:rsidRDefault="001900D8" w:rsidP="003E7914">
            <w:pPr>
              <w:ind w:firstLine="0"/>
              <w:rPr>
                <w:rFonts w:ascii="Times New Roman" w:hAnsi="Times New Roman" w:cs="Times New Roman"/>
                <w:sz w:val="24"/>
                <w:szCs w:val="24"/>
                <w:lang w:val="en-US"/>
              </w:rPr>
            </w:pPr>
          </w:p>
        </w:tc>
        <w:tc>
          <w:tcPr>
            <w:tcW w:w="2403" w:type="dxa"/>
          </w:tcPr>
          <w:p w:rsidR="001900D8" w:rsidRPr="006A4DD8" w:rsidRDefault="001900D8" w:rsidP="003E7914">
            <w:pPr>
              <w:ind w:firstLine="0"/>
              <w:rPr>
                <w:rFonts w:ascii="Times New Roman" w:hAnsi="Times New Roman" w:cs="Times New Roman"/>
                <w:sz w:val="24"/>
                <w:szCs w:val="24"/>
                <w:lang w:val="en-US"/>
              </w:rPr>
            </w:pPr>
          </w:p>
        </w:tc>
      </w:tr>
      <w:tr w:rsidR="001900D8" w:rsidRPr="005F02D6" w:rsidTr="009F4118">
        <w:tc>
          <w:tcPr>
            <w:tcW w:w="2143" w:type="dxa"/>
          </w:tcPr>
          <w:p w:rsidR="001900D8" w:rsidRPr="006A4DD8" w:rsidRDefault="001900D8" w:rsidP="003E7914">
            <w:pPr>
              <w:ind w:firstLine="0"/>
              <w:rPr>
                <w:rFonts w:ascii="Times New Roman" w:hAnsi="Times New Roman" w:cs="Times New Roman"/>
                <w:sz w:val="24"/>
                <w:szCs w:val="24"/>
                <w:lang w:val="en-US"/>
              </w:rPr>
            </w:pPr>
            <w:proofErr w:type="spellStart"/>
            <w:r w:rsidRPr="006A4DD8">
              <w:rPr>
                <w:rFonts w:ascii="Times New Roman" w:hAnsi="Times New Roman" w:cs="Times New Roman"/>
                <w:sz w:val="24"/>
                <w:szCs w:val="24"/>
                <w:lang w:val="en-US"/>
              </w:rPr>
              <w:t>has_id</w:t>
            </w:r>
            <w:proofErr w:type="spellEnd"/>
          </w:p>
        </w:tc>
        <w:tc>
          <w:tcPr>
            <w:tcW w:w="1309" w:type="dxa"/>
          </w:tcPr>
          <w:p w:rsidR="001900D8" w:rsidRPr="005F02D6" w:rsidRDefault="001900D8" w:rsidP="003E7914">
            <w:pPr>
              <w:ind w:firstLine="0"/>
              <w:rPr>
                <w:rFonts w:ascii="Times New Roman" w:hAnsi="Times New Roman" w:cs="Times New Roman"/>
                <w:sz w:val="24"/>
                <w:szCs w:val="24"/>
              </w:rPr>
            </w:pPr>
            <w:proofErr w:type="spellStart"/>
            <w:r w:rsidRPr="006A4DD8">
              <w:rPr>
                <w:rFonts w:ascii="Times New Roman" w:hAnsi="Times New Roman" w:cs="Times New Roman"/>
                <w:sz w:val="24"/>
                <w:szCs w:val="24"/>
                <w:lang w:val="en-US"/>
              </w:rPr>
              <w:t>i</w:t>
            </w:r>
            <w:r w:rsidRPr="005F02D6">
              <w:rPr>
                <w:rFonts w:ascii="Times New Roman" w:hAnsi="Times New Roman" w:cs="Times New Roman"/>
                <w:sz w:val="24"/>
                <w:szCs w:val="24"/>
              </w:rPr>
              <w:t>nt</w:t>
            </w:r>
            <w:proofErr w:type="spellEnd"/>
            <w:r w:rsidRPr="005F02D6">
              <w:rPr>
                <w:rFonts w:ascii="Times New Roman" w:hAnsi="Times New Roman" w:cs="Times New Roman"/>
                <w:sz w:val="24"/>
                <w:szCs w:val="24"/>
              </w:rPr>
              <w:t>(11)</w:t>
            </w:r>
          </w:p>
        </w:tc>
        <w:tc>
          <w:tcPr>
            <w:tcW w:w="908" w:type="dxa"/>
          </w:tcPr>
          <w:p w:rsidR="001900D8" w:rsidRPr="005F02D6" w:rsidRDefault="001900D8" w:rsidP="003E7914">
            <w:pPr>
              <w:ind w:firstLine="0"/>
              <w:rPr>
                <w:rFonts w:ascii="Times New Roman" w:hAnsi="Times New Roman" w:cs="Times New Roman"/>
                <w:sz w:val="24"/>
                <w:szCs w:val="24"/>
                <w:lang w:val="en-US"/>
              </w:rPr>
            </w:pPr>
            <w:r w:rsidRPr="005F02D6">
              <w:rPr>
                <w:rFonts w:ascii="Times New Roman" w:hAnsi="Times New Roman" w:cs="Times New Roman"/>
                <w:sz w:val="24"/>
                <w:szCs w:val="24"/>
                <w:lang w:val="en-US"/>
              </w:rPr>
              <w:t>No</w:t>
            </w:r>
          </w:p>
        </w:tc>
        <w:tc>
          <w:tcPr>
            <w:tcW w:w="1174" w:type="dxa"/>
          </w:tcPr>
          <w:p w:rsidR="001900D8" w:rsidRPr="005F02D6" w:rsidRDefault="001900D8" w:rsidP="003E7914">
            <w:pPr>
              <w:ind w:firstLine="0"/>
              <w:rPr>
                <w:rFonts w:ascii="Times New Roman" w:hAnsi="Times New Roman" w:cs="Times New Roman"/>
                <w:sz w:val="24"/>
                <w:szCs w:val="24"/>
                <w:lang w:val="en-US"/>
              </w:rPr>
            </w:pPr>
            <w:proofErr w:type="spellStart"/>
            <w:r w:rsidRPr="005F02D6">
              <w:rPr>
                <w:rFonts w:ascii="Times New Roman" w:hAnsi="Times New Roman" w:cs="Times New Roman"/>
                <w:sz w:val="24"/>
                <w:szCs w:val="24"/>
                <w:lang w:val="en-US"/>
              </w:rPr>
              <w:t>Pri</w:t>
            </w:r>
            <w:proofErr w:type="spellEnd"/>
          </w:p>
        </w:tc>
        <w:tc>
          <w:tcPr>
            <w:tcW w:w="2031" w:type="dxa"/>
          </w:tcPr>
          <w:p w:rsidR="001900D8" w:rsidRPr="005F02D6" w:rsidRDefault="001900D8" w:rsidP="003E7914">
            <w:pPr>
              <w:ind w:firstLine="0"/>
              <w:rPr>
                <w:rFonts w:ascii="Times New Roman" w:hAnsi="Times New Roman" w:cs="Times New Roman"/>
                <w:sz w:val="24"/>
                <w:szCs w:val="24"/>
                <w:lang w:val="en-US"/>
              </w:rPr>
            </w:pPr>
            <w:r w:rsidRPr="005F02D6">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AUTO_INCREMENT</w:t>
            </w:r>
          </w:p>
        </w:tc>
      </w:tr>
    </w:tbl>
    <w:p w:rsidR="009F4118" w:rsidRPr="005B266B" w:rsidRDefault="009F4118" w:rsidP="009F4118">
      <w:pPr>
        <w:spacing w:before="240"/>
      </w:pPr>
      <w:r>
        <w:t xml:space="preserve">Сущность </w:t>
      </w:r>
      <w:r w:rsidR="00590444" w:rsidRPr="00D44864">
        <w:rPr>
          <w:lang w:val="en-US"/>
        </w:rPr>
        <w:t>devices</w:t>
      </w:r>
      <w:r w:rsidR="00590444">
        <w:t xml:space="preserve"> </w:t>
      </w:r>
      <w:r>
        <w:t xml:space="preserve">представляет собой список </w:t>
      </w:r>
      <w:r w:rsidR="00590444">
        <w:t>устройств</w:t>
      </w:r>
      <w:r>
        <w:t xml:space="preserve">, включающих в себя информацию о </w:t>
      </w:r>
      <w:r w:rsidR="00590444">
        <w:t>устройствах, такую как название устройства,</w:t>
      </w:r>
      <w:r w:rsidR="00590444" w:rsidRPr="00590444">
        <w:t xml:space="preserve"> </w:t>
      </w:r>
      <w:r w:rsidR="00590444">
        <w:t>физический и логический адрес, тип, местоположение, владельца и т.д</w:t>
      </w:r>
      <w:r>
        <w:t>.</w:t>
      </w:r>
      <w:r w:rsidRPr="005B266B">
        <w:t xml:space="preserve"> </w:t>
      </w:r>
      <w:r>
        <w:t>Описание сущности представлено в таблице 2.</w:t>
      </w:r>
      <w:r w:rsidR="00590444">
        <w:t>6</w:t>
      </w:r>
      <w:r>
        <w:t>.</w:t>
      </w:r>
    </w:p>
    <w:p w:rsidR="001900D8" w:rsidRPr="00F35D01" w:rsidRDefault="001900D8" w:rsidP="00F35D01">
      <w:pPr>
        <w:pStyle w:val="af6"/>
      </w:pPr>
      <w:r w:rsidRPr="00F35D01">
        <w:t xml:space="preserve">Таблица </w:t>
      </w:r>
      <w:r w:rsidR="006A4DD8" w:rsidRPr="00F35D01">
        <w:t>2.6</w:t>
      </w:r>
      <w:r w:rsidRPr="00F35D01">
        <w:t xml:space="preserve"> – Сущность </w:t>
      </w:r>
      <w:r w:rsidRPr="00F35D01">
        <w:rPr>
          <w:lang w:val="en-US"/>
        </w:rPr>
        <w:t>devices</w:t>
      </w:r>
    </w:p>
    <w:tbl>
      <w:tblPr>
        <w:tblStyle w:val="af"/>
        <w:tblW w:w="0" w:type="auto"/>
        <w:tblLook w:val="04A0" w:firstRow="1" w:lastRow="0" w:firstColumn="1" w:lastColumn="0" w:noHBand="0" w:noVBand="1"/>
      </w:tblPr>
      <w:tblGrid>
        <w:gridCol w:w="1717"/>
        <w:gridCol w:w="1557"/>
        <w:gridCol w:w="947"/>
        <w:gridCol w:w="1225"/>
        <w:gridCol w:w="2119"/>
        <w:gridCol w:w="2403"/>
      </w:tblGrid>
      <w:tr w:rsidR="001900D8" w:rsidRPr="0088260E" w:rsidTr="00F35D01">
        <w:tc>
          <w:tcPr>
            <w:tcW w:w="1717" w:type="dxa"/>
          </w:tcPr>
          <w:p w:rsidR="001900D8" w:rsidRPr="0088260E" w:rsidRDefault="001900D8" w:rsidP="003E7914">
            <w:pPr>
              <w:ind w:firstLine="0"/>
              <w:rPr>
                <w:rFonts w:ascii="Times New Roman" w:hAnsi="Times New Roman" w:cs="Times New Roman"/>
                <w:b/>
                <w:sz w:val="24"/>
                <w:szCs w:val="24"/>
              </w:rPr>
            </w:pPr>
            <w:r w:rsidRPr="0088260E">
              <w:rPr>
                <w:rFonts w:ascii="Times New Roman" w:hAnsi="Times New Roman" w:cs="Times New Roman"/>
                <w:b/>
                <w:sz w:val="24"/>
                <w:szCs w:val="24"/>
              </w:rPr>
              <w:t xml:space="preserve">Поле </w:t>
            </w:r>
          </w:p>
        </w:tc>
        <w:tc>
          <w:tcPr>
            <w:tcW w:w="1557" w:type="dxa"/>
          </w:tcPr>
          <w:p w:rsidR="001900D8" w:rsidRPr="0088260E" w:rsidRDefault="001900D8" w:rsidP="003E7914">
            <w:pPr>
              <w:ind w:firstLine="0"/>
              <w:rPr>
                <w:rFonts w:ascii="Times New Roman" w:hAnsi="Times New Roman" w:cs="Times New Roman"/>
                <w:b/>
                <w:sz w:val="24"/>
                <w:szCs w:val="24"/>
              </w:rPr>
            </w:pPr>
            <w:r w:rsidRPr="0088260E">
              <w:rPr>
                <w:rFonts w:ascii="Times New Roman" w:hAnsi="Times New Roman" w:cs="Times New Roman"/>
                <w:b/>
                <w:sz w:val="24"/>
                <w:szCs w:val="24"/>
              </w:rPr>
              <w:t>Тип</w:t>
            </w:r>
          </w:p>
        </w:tc>
        <w:tc>
          <w:tcPr>
            <w:tcW w:w="947" w:type="dxa"/>
          </w:tcPr>
          <w:p w:rsidR="001900D8" w:rsidRPr="006A4DD8" w:rsidRDefault="001900D8" w:rsidP="003E7914">
            <w:pPr>
              <w:ind w:firstLine="0"/>
              <w:rPr>
                <w:rFonts w:ascii="Times New Roman" w:hAnsi="Times New Roman" w:cs="Times New Roman"/>
                <w:b/>
                <w:sz w:val="24"/>
                <w:szCs w:val="24"/>
              </w:rPr>
            </w:pPr>
            <w:r w:rsidRPr="0088260E">
              <w:rPr>
                <w:rFonts w:ascii="Times New Roman" w:hAnsi="Times New Roman" w:cs="Times New Roman"/>
                <w:b/>
                <w:sz w:val="24"/>
                <w:szCs w:val="24"/>
                <w:lang w:val="en-US"/>
              </w:rPr>
              <w:t>Null</w:t>
            </w:r>
          </w:p>
        </w:tc>
        <w:tc>
          <w:tcPr>
            <w:tcW w:w="1225" w:type="dxa"/>
          </w:tcPr>
          <w:p w:rsidR="001900D8" w:rsidRPr="0088260E" w:rsidRDefault="001900D8" w:rsidP="003E7914">
            <w:pPr>
              <w:ind w:firstLine="0"/>
              <w:rPr>
                <w:rFonts w:ascii="Times New Roman" w:hAnsi="Times New Roman" w:cs="Times New Roman"/>
                <w:b/>
                <w:sz w:val="24"/>
                <w:szCs w:val="24"/>
              </w:rPr>
            </w:pPr>
            <w:r w:rsidRPr="0088260E">
              <w:rPr>
                <w:rFonts w:ascii="Times New Roman" w:hAnsi="Times New Roman" w:cs="Times New Roman"/>
                <w:b/>
                <w:sz w:val="24"/>
                <w:szCs w:val="24"/>
              </w:rPr>
              <w:t>Ключ</w:t>
            </w:r>
          </w:p>
        </w:tc>
        <w:tc>
          <w:tcPr>
            <w:tcW w:w="2119" w:type="dxa"/>
          </w:tcPr>
          <w:p w:rsidR="001900D8" w:rsidRPr="0088260E" w:rsidRDefault="001900D8" w:rsidP="003E7914">
            <w:pPr>
              <w:ind w:firstLine="0"/>
              <w:rPr>
                <w:rFonts w:ascii="Times New Roman" w:hAnsi="Times New Roman" w:cs="Times New Roman"/>
                <w:b/>
                <w:sz w:val="24"/>
                <w:szCs w:val="24"/>
              </w:rPr>
            </w:pPr>
            <w:r w:rsidRPr="0088260E">
              <w:rPr>
                <w:rFonts w:ascii="Times New Roman" w:hAnsi="Times New Roman" w:cs="Times New Roman"/>
                <w:b/>
                <w:sz w:val="24"/>
                <w:szCs w:val="24"/>
              </w:rPr>
              <w:t>По умолчанию</w:t>
            </w:r>
          </w:p>
        </w:tc>
        <w:tc>
          <w:tcPr>
            <w:tcW w:w="2403" w:type="dxa"/>
          </w:tcPr>
          <w:p w:rsidR="001900D8" w:rsidRPr="0088260E" w:rsidRDefault="001900D8" w:rsidP="003E7914">
            <w:pPr>
              <w:ind w:firstLine="0"/>
              <w:rPr>
                <w:rFonts w:ascii="Times New Roman" w:hAnsi="Times New Roman" w:cs="Times New Roman"/>
                <w:b/>
                <w:sz w:val="24"/>
                <w:szCs w:val="24"/>
              </w:rPr>
            </w:pPr>
            <w:r w:rsidRPr="0088260E">
              <w:rPr>
                <w:rFonts w:ascii="Times New Roman" w:hAnsi="Times New Roman" w:cs="Times New Roman"/>
                <w:b/>
                <w:sz w:val="24"/>
                <w:szCs w:val="24"/>
              </w:rPr>
              <w:t>Дополнительно</w:t>
            </w:r>
          </w:p>
        </w:tc>
      </w:tr>
      <w:tr w:rsidR="001900D8" w:rsidRPr="0088260E" w:rsidTr="00F35D01">
        <w:tc>
          <w:tcPr>
            <w:tcW w:w="171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id_device</w:t>
            </w:r>
            <w:proofErr w:type="spellEnd"/>
          </w:p>
        </w:tc>
        <w:tc>
          <w:tcPr>
            <w:tcW w:w="1557" w:type="dxa"/>
          </w:tcPr>
          <w:p w:rsidR="001900D8" w:rsidRPr="006A4DD8"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lang w:val="en-US"/>
              </w:rPr>
              <w:t>int</w:t>
            </w:r>
            <w:proofErr w:type="spellEnd"/>
            <w:r w:rsidRPr="006A4DD8">
              <w:rPr>
                <w:rFonts w:ascii="Times New Roman" w:hAnsi="Times New Roman" w:cs="Times New Roman"/>
                <w:sz w:val="24"/>
                <w:szCs w:val="24"/>
              </w:rPr>
              <w:t>(11)</w:t>
            </w:r>
          </w:p>
        </w:tc>
        <w:tc>
          <w:tcPr>
            <w:tcW w:w="947" w:type="dxa"/>
          </w:tcPr>
          <w:p w:rsidR="001900D8" w:rsidRPr="006A4DD8" w:rsidRDefault="001900D8" w:rsidP="003E7914">
            <w:pPr>
              <w:ind w:firstLine="0"/>
              <w:rPr>
                <w:rFonts w:ascii="Times New Roman" w:hAnsi="Times New Roman" w:cs="Times New Roman"/>
                <w:sz w:val="24"/>
                <w:szCs w:val="24"/>
              </w:rPr>
            </w:pPr>
            <w:r w:rsidRPr="0088260E">
              <w:rPr>
                <w:rFonts w:ascii="Times New Roman" w:hAnsi="Times New Roman" w:cs="Times New Roman"/>
                <w:sz w:val="24"/>
                <w:szCs w:val="24"/>
                <w:lang w:val="en-US"/>
              </w:rPr>
              <w:t>No</w:t>
            </w:r>
          </w:p>
        </w:tc>
        <w:tc>
          <w:tcPr>
            <w:tcW w:w="1225" w:type="dxa"/>
          </w:tcPr>
          <w:p w:rsidR="001900D8" w:rsidRPr="006A4DD8"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lang w:val="en-US"/>
              </w:rPr>
              <w:t>Pri</w:t>
            </w:r>
            <w:proofErr w:type="spellEnd"/>
          </w:p>
        </w:tc>
        <w:tc>
          <w:tcPr>
            <w:tcW w:w="2119" w:type="dxa"/>
          </w:tcPr>
          <w:p w:rsidR="001900D8" w:rsidRPr="006A4DD8" w:rsidRDefault="001900D8" w:rsidP="003E7914">
            <w:pPr>
              <w:ind w:firstLine="0"/>
              <w:rPr>
                <w:rFonts w:ascii="Times New Roman" w:hAnsi="Times New Roman" w:cs="Times New Roman"/>
                <w:sz w:val="24"/>
                <w:szCs w:val="24"/>
              </w:rPr>
            </w:pPr>
          </w:p>
        </w:tc>
        <w:tc>
          <w:tcPr>
            <w:tcW w:w="2403" w:type="dxa"/>
          </w:tcPr>
          <w:p w:rsidR="001900D8" w:rsidRPr="006A4DD8" w:rsidRDefault="001900D8" w:rsidP="003E7914">
            <w:pPr>
              <w:ind w:firstLine="0"/>
              <w:rPr>
                <w:rFonts w:ascii="Times New Roman" w:hAnsi="Times New Roman" w:cs="Times New Roman"/>
                <w:sz w:val="24"/>
                <w:szCs w:val="24"/>
              </w:rPr>
            </w:pPr>
            <w:r w:rsidRPr="0088260E">
              <w:rPr>
                <w:rFonts w:ascii="Times New Roman" w:hAnsi="Times New Roman" w:cs="Times New Roman"/>
                <w:sz w:val="24"/>
                <w:szCs w:val="24"/>
                <w:lang w:val="en-US"/>
              </w:rPr>
              <w:t>AUTO</w:t>
            </w:r>
            <w:r w:rsidRPr="006A4DD8">
              <w:rPr>
                <w:rFonts w:ascii="Times New Roman" w:hAnsi="Times New Roman" w:cs="Times New Roman"/>
                <w:sz w:val="24"/>
                <w:szCs w:val="24"/>
              </w:rPr>
              <w:t>_</w:t>
            </w:r>
            <w:r w:rsidRPr="0088260E">
              <w:rPr>
                <w:rFonts w:ascii="Times New Roman" w:hAnsi="Times New Roman" w:cs="Times New Roman"/>
                <w:sz w:val="24"/>
                <w:szCs w:val="24"/>
                <w:lang w:val="en-US"/>
              </w:rPr>
              <w:t>INCREMENT</w:t>
            </w:r>
          </w:p>
        </w:tc>
      </w:tr>
      <w:tr w:rsidR="001900D8" w:rsidRPr="0088260E" w:rsidTr="00F35D01">
        <w:tc>
          <w:tcPr>
            <w:tcW w:w="171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host_name</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varchar</w:t>
            </w:r>
            <w:proofErr w:type="spellEnd"/>
            <w:r w:rsidRPr="0088260E">
              <w:rPr>
                <w:rFonts w:ascii="Times New Roman" w:hAnsi="Times New Roman" w:cs="Times New Roman"/>
                <w:sz w:val="24"/>
                <w:szCs w:val="24"/>
              </w:rPr>
              <w:t>(</w:t>
            </w:r>
            <w:r w:rsidRPr="006A4DD8">
              <w:rPr>
                <w:rFonts w:ascii="Times New Roman" w:hAnsi="Times New Roman" w:cs="Times New Roman"/>
                <w:sz w:val="24"/>
                <w:szCs w:val="24"/>
              </w:rPr>
              <w:t>50</w:t>
            </w:r>
            <w:r w:rsidRPr="0088260E">
              <w:rPr>
                <w:rFonts w:ascii="Times New Roman" w:hAnsi="Times New Roman" w:cs="Times New Roman"/>
                <w:sz w:val="24"/>
                <w:szCs w:val="24"/>
              </w:rPr>
              <w:t>)</w:t>
            </w:r>
          </w:p>
        </w:tc>
        <w:tc>
          <w:tcPr>
            <w:tcW w:w="947" w:type="dxa"/>
          </w:tcPr>
          <w:p w:rsidR="001900D8" w:rsidRPr="006A4DD8" w:rsidRDefault="001900D8" w:rsidP="003E7914">
            <w:pPr>
              <w:ind w:firstLine="0"/>
              <w:rPr>
                <w:rFonts w:ascii="Times New Roman" w:hAnsi="Times New Roman" w:cs="Times New Roman"/>
                <w:sz w:val="24"/>
                <w:szCs w:val="24"/>
              </w:rPr>
            </w:pPr>
            <w:r w:rsidRPr="0088260E">
              <w:rPr>
                <w:rFonts w:ascii="Times New Roman" w:hAnsi="Times New Roman" w:cs="Times New Roman"/>
                <w:sz w:val="24"/>
                <w:szCs w:val="24"/>
                <w:lang w:val="en-US"/>
              </w:rPr>
              <w:t>No</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M</w:t>
            </w:r>
            <w:r w:rsidR="001900D8" w:rsidRPr="0088260E">
              <w:rPr>
                <w:rFonts w:ascii="Times New Roman" w:hAnsi="Times New Roman" w:cs="Times New Roman"/>
                <w:sz w:val="24"/>
                <w:szCs w:val="24"/>
              </w:rPr>
              <w:t>ac</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varchar</w:t>
            </w:r>
            <w:proofErr w:type="spellEnd"/>
            <w:r w:rsidRPr="0088260E">
              <w:rPr>
                <w:rFonts w:ascii="Times New Roman" w:hAnsi="Times New Roman" w:cs="Times New Roman"/>
                <w:sz w:val="24"/>
                <w:szCs w:val="24"/>
              </w:rPr>
              <w:t>(2</w:t>
            </w:r>
            <w:r w:rsidRPr="0088260E">
              <w:rPr>
                <w:rFonts w:ascii="Times New Roman" w:hAnsi="Times New Roman" w:cs="Times New Roman"/>
                <w:sz w:val="24"/>
                <w:szCs w:val="24"/>
                <w:lang w:val="en-US"/>
              </w:rPr>
              <w:t>3</w:t>
            </w:r>
            <w:r w:rsidRPr="0088260E">
              <w:rPr>
                <w:rFonts w:ascii="Times New Roman" w:hAnsi="Times New Roman" w:cs="Times New Roman"/>
                <w:sz w:val="24"/>
                <w:szCs w:val="24"/>
              </w:rPr>
              <w:t>)</w:t>
            </w:r>
          </w:p>
        </w:tc>
        <w:tc>
          <w:tcPr>
            <w:tcW w:w="947"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No</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I</w:t>
            </w:r>
            <w:r w:rsidR="001900D8" w:rsidRPr="0088260E">
              <w:rPr>
                <w:rFonts w:ascii="Times New Roman" w:hAnsi="Times New Roman" w:cs="Times New Roman"/>
                <w:sz w:val="24"/>
                <w:szCs w:val="24"/>
              </w:rPr>
              <w:t>p</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varchar</w:t>
            </w:r>
            <w:proofErr w:type="spellEnd"/>
            <w:r w:rsidRPr="0088260E">
              <w:rPr>
                <w:rFonts w:ascii="Times New Roman" w:hAnsi="Times New Roman" w:cs="Times New Roman"/>
                <w:sz w:val="24"/>
                <w:szCs w:val="24"/>
              </w:rPr>
              <w:t>(</w:t>
            </w:r>
            <w:r w:rsidRPr="0088260E">
              <w:rPr>
                <w:rFonts w:ascii="Times New Roman" w:hAnsi="Times New Roman" w:cs="Times New Roman"/>
                <w:sz w:val="24"/>
                <w:szCs w:val="24"/>
                <w:lang w:val="en-US"/>
              </w:rPr>
              <w:t>40</w:t>
            </w:r>
            <w:r w:rsidRPr="0088260E">
              <w:rPr>
                <w:rFonts w:ascii="Times New Roman" w:hAnsi="Times New Roman" w:cs="Times New Roman"/>
                <w:sz w:val="24"/>
                <w:szCs w:val="24"/>
              </w:rPr>
              <w:t>)</w:t>
            </w:r>
          </w:p>
        </w:tc>
        <w:tc>
          <w:tcPr>
            <w:tcW w:w="947"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T</w:t>
            </w:r>
            <w:r w:rsidR="001900D8" w:rsidRPr="0088260E">
              <w:rPr>
                <w:rFonts w:ascii="Times New Roman" w:hAnsi="Times New Roman" w:cs="Times New Roman"/>
                <w:sz w:val="24"/>
                <w:szCs w:val="24"/>
              </w:rPr>
              <w:t>ype</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lang w:val="en-US"/>
              </w:rPr>
              <w:t>int</w:t>
            </w:r>
            <w:proofErr w:type="spellEnd"/>
            <w:r w:rsidRPr="0088260E">
              <w:rPr>
                <w:rFonts w:ascii="Times New Roman" w:hAnsi="Times New Roman" w:cs="Times New Roman"/>
                <w:sz w:val="24"/>
                <w:szCs w:val="24"/>
                <w:lang w:val="en-US"/>
              </w:rPr>
              <w:t>(11)</w:t>
            </w:r>
          </w:p>
        </w:tc>
        <w:tc>
          <w:tcPr>
            <w:tcW w:w="947" w:type="dxa"/>
          </w:tcPr>
          <w:p w:rsidR="001900D8" w:rsidRPr="0088260E" w:rsidRDefault="001900D8" w:rsidP="003E7914">
            <w:pPr>
              <w:ind w:firstLine="0"/>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L</w:t>
            </w:r>
            <w:r w:rsidR="001900D8" w:rsidRPr="0088260E">
              <w:rPr>
                <w:rFonts w:ascii="Times New Roman" w:hAnsi="Times New Roman" w:cs="Times New Roman"/>
                <w:sz w:val="24"/>
                <w:szCs w:val="24"/>
              </w:rPr>
              <w:t>ocation</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varchar</w:t>
            </w:r>
            <w:proofErr w:type="spellEnd"/>
            <w:r w:rsidRPr="0088260E">
              <w:rPr>
                <w:rFonts w:ascii="Times New Roman" w:hAnsi="Times New Roman" w:cs="Times New Roman"/>
                <w:sz w:val="24"/>
                <w:szCs w:val="24"/>
              </w:rPr>
              <w:t>(255)</w:t>
            </w:r>
          </w:p>
        </w:tc>
        <w:tc>
          <w:tcPr>
            <w:tcW w:w="947" w:type="dxa"/>
          </w:tcPr>
          <w:p w:rsidR="001900D8" w:rsidRPr="0088260E" w:rsidRDefault="001900D8" w:rsidP="003E7914">
            <w:pPr>
              <w:ind w:firstLine="0"/>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O</w:t>
            </w:r>
            <w:r w:rsidR="001900D8" w:rsidRPr="0088260E">
              <w:rPr>
                <w:rFonts w:ascii="Times New Roman" w:hAnsi="Times New Roman" w:cs="Times New Roman"/>
                <w:sz w:val="24"/>
                <w:szCs w:val="24"/>
              </w:rPr>
              <w:t>wner</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lang w:val="en-US"/>
              </w:rPr>
              <w:t>int</w:t>
            </w:r>
            <w:proofErr w:type="spellEnd"/>
            <w:r w:rsidRPr="0088260E">
              <w:rPr>
                <w:rFonts w:ascii="Times New Roman" w:hAnsi="Times New Roman" w:cs="Times New Roman"/>
                <w:sz w:val="24"/>
                <w:szCs w:val="24"/>
                <w:lang w:val="en-US"/>
              </w:rPr>
              <w:t>(11)</w:t>
            </w:r>
          </w:p>
        </w:tc>
        <w:tc>
          <w:tcPr>
            <w:tcW w:w="947" w:type="dxa"/>
          </w:tcPr>
          <w:p w:rsidR="001900D8" w:rsidRPr="0088260E" w:rsidRDefault="001900D8" w:rsidP="003E7914">
            <w:pPr>
              <w:ind w:firstLine="0"/>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FK</w:t>
            </w: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start_date</w:t>
            </w:r>
            <w:proofErr w:type="spellEnd"/>
          </w:p>
        </w:tc>
        <w:tc>
          <w:tcPr>
            <w:tcW w:w="1557"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timestamp</w:t>
            </w:r>
          </w:p>
        </w:tc>
        <w:tc>
          <w:tcPr>
            <w:tcW w:w="947" w:type="dxa"/>
          </w:tcPr>
          <w:p w:rsidR="001900D8" w:rsidRPr="0088260E" w:rsidRDefault="001900D8" w:rsidP="003E7914">
            <w:pPr>
              <w:ind w:firstLine="0"/>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S</w:t>
            </w:r>
            <w:r w:rsidR="001900D8" w:rsidRPr="0088260E">
              <w:rPr>
                <w:rFonts w:ascii="Times New Roman" w:hAnsi="Times New Roman" w:cs="Times New Roman"/>
                <w:sz w:val="24"/>
                <w:szCs w:val="24"/>
              </w:rPr>
              <w:t>tatus</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lang w:val="en-US"/>
              </w:rPr>
              <w:t>int</w:t>
            </w:r>
            <w:proofErr w:type="spellEnd"/>
            <w:r w:rsidRPr="0088260E">
              <w:rPr>
                <w:rFonts w:ascii="Times New Roman" w:hAnsi="Times New Roman" w:cs="Times New Roman"/>
                <w:sz w:val="24"/>
                <w:szCs w:val="24"/>
                <w:lang w:val="en-US"/>
              </w:rPr>
              <w:t>(11)</w:t>
            </w:r>
          </w:p>
        </w:tc>
        <w:tc>
          <w:tcPr>
            <w:tcW w:w="947" w:type="dxa"/>
          </w:tcPr>
          <w:p w:rsidR="001900D8" w:rsidRPr="0088260E" w:rsidRDefault="001900D8" w:rsidP="003E7914">
            <w:pPr>
              <w:ind w:firstLine="0"/>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U</w:t>
            </w:r>
            <w:r w:rsidR="001900D8" w:rsidRPr="0088260E">
              <w:rPr>
                <w:rFonts w:ascii="Times New Roman" w:hAnsi="Times New Roman" w:cs="Times New Roman"/>
                <w:sz w:val="24"/>
                <w:szCs w:val="24"/>
              </w:rPr>
              <w:t>ptime</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lang w:val="en-US"/>
              </w:rPr>
              <w:t>int</w:t>
            </w:r>
            <w:proofErr w:type="spellEnd"/>
            <w:r w:rsidRPr="0088260E">
              <w:rPr>
                <w:rFonts w:ascii="Times New Roman" w:hAnsi="Times New Roman" w:cs="Times New Roman"/>
                <w:sz w:val="24"/>
                <w:szCs w:val="24"/>
                <w:lang w:val="en-US"/>
              </w:rPr>
              <w:t>(11)</w:t>
            </w:r>
          </w:p>
        </w:tc>
        <w:tc>
          <w:tcPr>
            <w:tcW w:w="947" w:type="dxa"/>
          </w:tcPr>
          <w:p w:rsidR="001900D8" w:rsidRPr="0088260E" w:rsidRDefault="001900D8" w:rsidP="003E7914">
            <w:pPr>
              <w:ind w:firstLine="0"/>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C</w:t>
            </w:r>
            <w:r w:rsidR="001900D8" w:rsidRPr="0088260E">
              <w:rPr>
                <w:rFonts w:ascii="Times New Roman" w:hAnsi="Times New Roman" w:cs="Times New Roman"/>
                <w:sz w:val="24"/>
                <w:szCs w:val="24"/>
              </w:rPr>
              <w:t>ontact</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lang w:val="en-US"/>
              </w:rPr>
              <w:t>int</w:t>
            </w:r>
            <w:proofErr w:type="spellEnd"/>
            <w:r w:rsidRPr="0088260E">
              <w:rPr>
                <w:rFonts w:ascii="Times New Roman" w:hAnsi="Times New Roman" w:cs="Times New Roman"/>
                <w:sz w:val="24"/>
                <w:szCs w:val="24"/>
                <w:lang w:val="en-US"/>
              </w:rPr>
              <w:t>(11)</w:t>
            </w:r>
          </w:p>
        </w:tc>
        <w:tc>
          <w:tcPr>
            <w:tcW w:w="947" w:type="dxa"/>
          </w:tcPr>
          <w:p w:rsidR="001900D8" w:rsidRPr="0088260E" w:rsidRDefault="001900D8" w:rsidP="003E7914">
            <w:pPr>
              <w:ind w:firstLine="0"/>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rPr>
                <w:rFonts w:ascii="Times New Roman" w:hAnsi="Times New Roman" w:cs="Times New Roman"/>
                <w:sz w:val="24"/>
                <w:szCs w:val="24"/>
              </w:rPr>
            </w:pPr>
            <w:r w:rsidRPr="0088260E">
              <w:rPr>
                <w:rFonts w:ascii="Times New Roman" w:hAnsi="Times New Roman" w:cs="Times New Roman"/>
                <w:sz w:val="24"/>
                <w:szCs w:val="24"/>
                <w:lang w:val="en-US"/>
              </w:rPr>
              <w:t>FK</w:t>
            </w: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M</w:t>
            </w:r>
            <w:r w:rsidR="001900D8" w:rsidRPr="0088260E">
              <w:rPr>
                <w:rFonts w:ascii="Times New Roman" w:hAnsi="Times New Roman" w:cs="Times New Roman"/>
                <w:sz w:val="24"/>
                <w:szCs w:val="24"/>
              </w:rPr>
              <w:t>odel</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varchar</w:t>
            </w:r>
            <w:proofErr w:type="spellEnd"/>
            <w:r w:rsidRPr="0088260E">
              <w:rPr>
                <w:rFonts w:ascii="Times New Roman" w:hAnsi="Times New Roman" w:cs="Times New Roman"/>
                <w:sz w:val="24"/>
                <w:szCs w:val="24"/>
              </w:rPr>
              <w:t>(</w:t>
            </w:r>
            <w:r w:rsidRPr="0088260E">
              <w:rPr>
                <w:rFonts w:ascii="Times New Roman" w:hAnsi="Times New Roman" w:cs="Times New Roman"/>
                <w:sz w:val="24"/>
                <w:szCs w:val="24"/>
                <w:lang w:val="en-US"/>
              </w:rPr>
              <w:t>50</w:t>
            </w:r>
            <w:r w:rsidRPr="0088260E">
              <w:rPr>
                <w:rFonts w:ascii="Times New Roman" w:hAnsi="Times New Roman" w:cs="Times New Roman"/>
                <w:sz w:val="24"/>
                <w:szCs w:val="24"/>
              </w:rPr>
              <w:t>)</w:t>
            </w:r>
          </w:p>
        </w:tc>
        <w:tc>
          <w:tcPr>
            <w:tcW w:w="947" w:type="dxa"/>
          </w:tcPr>
          <w:p w:rsidR="001900D8" w:rsidRPr="0088260E" w:rsidRDefault="001900D8" w:rsidP="003E7914">
            <w:pPr>
              <w:ind w:firstLine="0"/>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S</w:t>
            </w:r>
            <w:r w:rsidR="001900D8" w:rsidRPr="0088260E">
              <w:rPr>
                <w:rFonts w:ascii="Times New Roman" w:hAnsi="Times New Roman" w:cs="Times New Roman"/>
                <w:sz w:val="24"/>
                <w:szCs w:val="24"/>
              </w:rPr>
              <w:t>erial</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varchar</w:t>
            </w:r>
            <w:proofErr w:type="spellEnd"/>
            <w:r w:rsidRPr="0088260E">
              <w:rPr>
                <w:rFonts w:ascii="Times New Roman" w:hAnsi="Times New Roman" w:cs="Times New Roman"/>
                <w:sz w:val="24"/>
                <w:szCs w:val="24"/>
              </w:rPr>
              <w:t>(</w:t>
            </w:r>
            <w:r w:rsidRPr="0088260E">
              <w:rPr>
                <w:rFonts w:ascii="Times New Roman" w:hAnsi="Times New Roman" w:cs="Times New Roman"/>
                <w:sz w:val="24"/>
                <w:szCs w:val="24"/>
                <w:lang w:val="en-US"/>
              </w:rPr>
              <w:t>50</w:t>
            </w:r>
            <w:r w:rsidRPr="0088260E">
              <w:rPr>
                <w:rFonts w:ascii="Times New Roman" w:hAnsi="Times New Roman" w:cs="Times New Roman"/>
                <w:sz w:val="24"/>
                <w:szCs w:val="24"/>
              </w:rPr>
              <w:t>)</w:t>
            </w:r>
          </w:p>
        </w:tc>
        <w:tc>
          <w:tcPr>
            <w:tcW w:w="947" w:type="dxa"/>
          </w:tcPr>
          <w:p w:rsidR="001900D8" w:rsidRPr="0088260E" w:rsidRDefault="001900D8" w:rsidP="003E7914">
            <w:pPr>
              <w:ind w:firstLine="0"/>
            </w:pPr>
            <w:r w:rsidRPr="0088260E">
              <w:rPr>
                <w:rFonts w:ascii="Times New Roman" w:hAnsi="Times New Roman" w:cs="Times New Roman"/>
                <w:sz w:val="24"/>
                <w:szCs w:val="24"/>
                <w:lang w:val="en-US"/>
              </w:rPr>
              <w:t>Yes</w:t>
            </w:r>
          </w:p>
        </w:tc>
        <w:tc>
          <w:tcPr>
            <w:tcW w:w="1225" w:type="dxa"/>
          </w:tcPr>
          <w:p w:rsidR="001900D8" w:rsidRPr="0088260E" w:rsidRDefault="001900D8" w:rsidP="003E7914">
            <w:pPr>
              <w:ind w:firstLine="0"/>
            </w:pPr>
          </w:p>
        </w:tc>
        <w:tc>
          <w:tcPr>
            <w:tcW w:w="2119" w:type="dxa"/>
          </w:tcPr>
          <w:p w:rsidR="001900D8" w:rsidRPr="0088260E" w:rsidRDefault="001900D8" w:rsidP="003E7914">
            <w:pPr>
              <w:ind w:hanging="6"/>
            </w:pPr>
            <w:r w:rsidRPr="0088260E">
              <w:rPr>
                <w:rFonts w:ascii="Times New Roman" w:hAnsi="Times New Roman" w:cs="Times New Roman"/>
                <w:sz w:val="24"/>
                <w:szCs w:val="24"/>
                <w:lang w:val="en-US"/>
              </w:rPr>
              <w:t>NULL</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U</w:t>
            </w:r>
            <w:r w:rsidR="001900D8" w:rsidRPr="0088260E">
              <w:rPr>
                <w:rFonts w:ascii="Times New Roman" w:hAnsi="Times New Roman" w:cs="Times New Roman"/>
                <w:sz w:val="24"/>
                <w:szCs w:val="24"/>
              </w:rPr>
              <w:t>nauthorized</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tinyint</w:t>
            </w:r>
            <w:proofErr w:type="spellEnd"/>
            <w:r w:rsidRPr="0088260E">
              <w:rPr>
                <w:rFonts w:ascii="Times New Roman" w:hAnsi="Times New Roman" w:cs="Times New Roman"/>
                <w:sz w:val="24"/>
                <w:szCs w:val="24"/>
              </w:rPr>
              <w:t>(1)</w:t>
            </w:r>
          </w:p>
        </w:tc>
        <w:tc>
          <w:tcPr>
            <w:tcW w:w="947"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No</w:t>
            </w:r>
          </w:p>
        </w:tc>
        <w:tc>
          <w:tcPr>
            <w:tcW w:w="1225" w:type="dxa"/>
          </w:tcPr>
          <w:p w:rsidR="001900D8" w:rsidRPr="0088260E" w:rsidRDefault="001900D8" w:rsidP="003E7914">
            <w:pPr>
              <w:ind w:firstLine="0"/>
            </w:pPr>
          </w:p>
        </w:tc>
        <w:tc>
          <w:tcPr>
            <w:tcW w:w="2119"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1</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6A4D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A</w:t>
            </w:r>
            <w:r w:rsidR="001900D8" w:rsidRPr="0088260E">
              <w:rPr>
                <w:rFonts w:ascii="Times New Roman" w:hAnsi="Times New Roman" w:cs="Times New Roman"/>
                <w:sz w:val="24"/>
                <w:szCs w:val="24"/>
              </w:rPr>
              <w:t>rchive</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tinyint</w:t>
            </w:r>
            <w:proofErr w:type="spellEnd"/>
            <w:r w:rsidRPr="0088260E">
              <w:rPr>
                <w:rFonts w:ascii="Times New Roman" w:hAnsi="Times New Roman" w:cs="Times New Roman"/>
                <w:sz w:val="24"/>
                <w:szCs w:val="24"/>
              </w:rPr>
              <w:t>(1)</w:t>
            </w:r>
          </w:p>
        </w:tc>
        <w:tc>
          <w:tcPr>
            <w:tcW w:w="947"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No</w:t>
            </w:r>
          </w:p>
        </w:tc>
        <w:tc>
          <w:tcPr>
            <w:tcW w:w="1225" w:type="dxa"/>
          </w:tcPr>
          <w:p w:rsidR="001900D8" w:rsidRPr="0088260E" w:rsidRDefault="001900D8" w:rsidP="003E7914">
            <w:pPr>
              <w:ind w:firstLine="0"/>
            </w:pPr>
          </w:p>
        </w:tc>
        <w:tc>
          <w:tcPr>
            <w:tcW w:w="2119"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0</w:t>
            </w:r>
          </w:p>
        </w:tc>
        <w:tc>
          <w:tcPr>
            <w:tcW w:w="2403" w:type="dxa"/>
          </w:tcPr>
          <w:p w:rsidR="001900D8" w:rsidRPr="0088260E" w:rsidRDefault="001900D8" w:rsidP="003E7914">
            <w:pPr>
              <w:ind w:firstLine="0"/>
              <w:rPr>
                <w:rFonts w:ascii="Times New Roman" w:hAnsi="Times New Roman" w:cs="Times New Roman"/>
                <w:sz w:val="24"/>
                <w:szCs w:val="24"/>
              </w:rPr>
            </w:pPr>
          </w:p>
        </w:tc>
      </w:tr>
      <w:tr w:rsidR="001900D8" w:rsidRPr="0088260E" w:rsidTr="00F35D01">
        <w:tc>
          <w:tcPr>
            <w:tcW w:w="171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archiving_date</w:t>
            </w:r>
            <w:proofErr w:type="spellEnd"/>
          </w:p>
        </w:tc>
        <w:tc>
          <w:tcPr>
            <w:tcW w:w="1557" w:type="dxa"/>
          </w:tcPr>
          <w:p w:rsidR="001900D8" w:rsidRPr="0088260E" w:rsidRDefault="001900D8" w:rsidP="003E7914">
            <w:pPr>
              <w:ind w:firstLine="0"/>
              <w:rPr>
                <w:rFonts w:ascii="Times New Roman" w:hAnsi="Times New Roman" w:cs="Times New Roman"/>
                <w:sz w:val="24"/>
                <w:szCs w:val="24"/>
              </w:rPr>
            </w:pPr>
            <w:proofErr w:type="spellStart"/>
            <w:r w:rsidRPr="0088260E">
              <w:rPr>
                <w:rFonts w:ascii="Times New Roman" w:hAnsi="Times New Roman" w:cs="Times New Roman"/>
                <w:sz w:val="24"/>
                <w:szCs w:val="24"/>
              </w:rPr>
              <w:t>tinyint</w:t>
            </w:r>
            <w:proofErr w:type="spellEnd"/>
            <w:r w:rsidRPr="0088260E">
              <w:rPr>
                <w:rFonts w:ascii="Times New Roman" w:hAnsi="Times New Roman" w:cs="Times New Roman"/>
                <w:sz w:val="24"/>
                <w:szCs w:val="24"/>
              </w:rPr>
              <w:t>(1)</w:t>
            </w:r>
          </w:p>
        </w:tc>
        <w:tc>
          <w:tcPr>
            <w:tcW w:w="947"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No</w:t>
            </w:r>
          </w:p>
        </w:tc>
        <w:tc>
          <w:tcPr>
            <w:tcW w:w="1225" w:type="dxa"/>
          </w:tcPr>
          <w:p w:rsidR="001900D8" w:rsidRPr="0088260E" w:rsidRDefault="001900D8" w:rsidP="003E7914">
            <w:pPr>
              <w:ind w:firstLine="0"/>
            </w:pPr>
          </w:p>
        </w:tc>
        <w:tc>
          <w:tcPr>
            <w:tcW w:w="2119" w:type="dxa"/>
          </w:tcPr>
          <w:p w:rsidR="001900D8" w:rsidRPr="0088260E" w:rsidRDefault="001900D8" w:rsidP="003E7914">
            <w:pPr>
              <w:ind w:firstLine="0"/>
              <w:rPr>
                <w:rFonts w:ascii="Times New Roman" w:hAnsi="Times New Roman" w:cs="Times New Roman"/>
                <w:sz w:val="24"/>
                <w:szCs w:val="24"/>
                <w:lang w:val="en-US"/>
              </w:rPr>
            </w:pPr>
            <w:r w:rsidRPr="0088260E">
              <w:rPr>
                <w:rFonts w:ascii="Times New Roman" w:hAnsi="Times New Roman" w:cs="Times New Roman"/>
                <w:sz w:val="24"/>
                <w:szCs w:val="24"/>
                <w:lang w:val="en-US"/>
              </w:rPr>
              <w:t>1</w:t>
            </w:r>
          </w:p>
        </w:tc>
        <w:tc>
          <w:tcPr>
            <w:tcW w:w="2403" w:type="dxa"/>
          </w:tcPr>
          <w:p w:rsidR="001900D8" w:rsidRPr="0088260E" w:rsidRDefault="001900D8" w:rsidP="003E7914">
            <w:pPr>
              <w:ind w:firstLine="0"/>
              <w:rPr>
                <w:rFonts w:ascii="Times New Roman" w:hAnsi="Times New Roman" w:cs="Times New Roman"/>
                <w:sz w:val="24"/>
                <w:szCs w:val="24"/>
              </w:rPr>
            </w:pPr>
          </w:p>
        </w:tc>
      </w:tr>
    </w:tbl>
    <w:p w:rsidR="00F35D01" w:rsidRPr="005B266B" w:rsidRDefault="00F35D01" w:rsidP="00F35D01">
      <w:pPr>
        <w:spacing w:before="240"/>
      </w:pPr>
      <w:r>
        <w:t xml:space="preserve">Связь </w:t>
      </w:r>
      <w:r w:rsidR="00996CB8" w:rsidRPr="00D44864">
        <w:rPr>
          <w:rFonts w:cs="Times New Roman"/>
          <w:szCs w:val="24"/>
          <w:lang w:val="en-US"/>
        </w:rPr>
        <w:t>relation</w:t>
      </w:r>
      <w:r w:rsidR="00996CB8" w:rsidRPr="00754034">
        <w:rPr>
          <w:rFonts w:cs="Times New Roman"/>
          <w:szCs w:val="24"/>
        </w:rPr>
        <w:t>_</w:t>
      </w:r>
      <w:r w:rsidR="00996CB8" w:rsidRPr="00D44864">
        <w:rPr>
          <w:rFonts w:cs="Times New Roman"/>
          <w:szCs w:val="24"/>
          <w:lang w:val="en-US"/>
        </w:rPr>
        <w:t>devices</w:t>
      </w:r>
      <w:r w:rsidR="00996CB8" w:rsidRPr="00754034">
        <w:rPr>
          <w:rFonts w:cs="Times New Roman"/>
          <w:szCs w:val="24"/>
        </w:rPr>
        <w:t>_</w:t>
      </w:r>
      <w:r w:rsidR="00996CB8" w:rsidRPr="00D44864">
        <w:rPr>
          <w:rFonts w:cs="Times New Roman"/>
          <w:szCs w:val="24"/>
          <w:lang w:val="en-US"/>
        </w:rPr>
        <w:t>services</w:t>
      </w:r>
      <w:r w:rsidR="00996CB8">
        <w:t xml:space="preserve"> </w:t>
      </w:r>
      <w:r>
        <w:t xml:space="preserve">представляет собой список ключей, связывающих </w:t>
      </w:r>
      <w:r w:rsidR="00754034">
        <w:t>сопряжённые устройства</w:t>
      </w:r>
      <w:r>
        <w:t>. Данна</w:t>
      </w:r>
      <w:r w:rsidR="00AE6164">
        <w:t>я связь представляет логическую сцепку входных и выходных устройств и сервисов</w:t>
      </w:r>
      <w:r>
        <w:t>.</w:t>
      </w:r>
      <w:r w:rsidRPr="005B266B">
        <w:t xml:space="preserve"> </w:t>
      </w:r>
      <w:r>
        <w:t>Описание связи представлено в таблице 2.</w:t>
      </w:r>
      <w:r w:rsidR="009870CB">
        <w:t>7</w:t>
      </w:r>
      <w:r>
        <w:t>.</w:t>
      </w:r>
    </w:p>
    <w:p w:rsidR="001900D8" w:rsidRPr="00006630" w:rsidRDefault="001900D8" w:rsidP="00006630">
      <w:pPr>
        <w:pStyle w:val="af6"/>
        <w:rPr>
          <w:lang w:val="en-US"/>
        </w:rPr>
      </w:pPr>
      <w:r w:rsidRPr="00006630">
        <w:lastRenderedPageBreak/>
        <w:t>Таблица</w:t>
      </w:r>
      <w:r w:rsidR="000023B3" w:rsidRPr="00006630">
        <w:rPr>
          <w:lang w:val="en-US"/>
        </w:rPr>
        <w:t xml:space="preserve"> </w:t>
      </w:r>
      <w:r w:rsidR="006A4DD8" w:rsidRPr="00006630">
        <w:rPr>
          <w:lang w:val="en-US"/>
        </w:rPr>
        <w:t>2.7</w:t>
      </w:r>
      <w:r w:rsidRPr="00006630">
        <w:rPr>
          <w:lang w:val="en-US"/>
        </w:rPr>
        <w:t xml:space="preserve"> – </w:t>
      </w:r>
      <w:r w:rsidRPr="00006630">
        <w:t>Связь</w:t>
      </w:r>
      <w:r w:rsidRPr="00006630">
        <w:rPr>
          <w:lang w:val="en-US"/>
        </w:rPr>
        <w:t xml:space="preserve"> </w:t>
      </w:r>
      <w:proofErr w:type="spellStart"/>
      <w:r w:rsidRPr="00006630">
        <w:rPr>
          <w:lang w:val="en-US"/>
        </w:rPr>
        <w:t>relation_devices_services</w:t>
      </w:r>
      <w:proofErr w:type="spellEnd"/>
    </w:p>
    <w:tbl>
      <w:tblPr>
        <w:tblStyle w:val="af"/>
        <w:tblW w:w="0" w:type="auto"/>
        <w:tblLook w:val="04A0" w:firstRow="1" w:lastRow="0" w:firstColumn="1" w:lastColumn="0" w:noHBand="0" w:noVBand="1"/>
      </w:tblPr>
      <w:tblGrid>
        <w:gridCol w:w="1479"/>
        <w:gridCol w:w="1493"/>
        <w:gridCol w:w="1013"/>
        <w:gridCol w:w="1313"/>
        <w:gridCol w:w="2267"/>
        <w:gridCol w:w="2403"/>
      </w:tblGrid>
      <w:tr w:rsidR="001900D8" w:rsidRPr="000023B3" w:rsidTr="00B659BF">
        <w:tc>
          <w:tcPr>
            <w:tcW w:w="1479" w:type="dxa"/>
          </w:tcPr>
          <w:p w:rsidR="001900D8" w:rsidRPr="000023B3"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Поле</w:t>
            </w:r>
            <w:r w:rsidRPr="000023B3">
              <w:rPr>
                <w:rFonts w:ascii="Times New Roman" w:hAnsi="Times New Roman" w:cs="Times New Roman"/>
                <w:b/>
                <w:sz w:val="24"/>
                <w:szCs w:val="24"/>
                <w:lang w:val="en-US"/>
              </w:rPr>
              <w:t xml:space="preserve"> </w:t>
            </w:r>
          </w:p>
        </w:tc>
        <w:tc>
          <w:tcPr>
            <w:tcW w:w="1493" w:type="dxa"/>
          </w:tcPr>
          <w:p w:rsidR="001900D8" w:rsidRPr="000023B3"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Тип</w:t>
            </w:r>
          </w:p>
        </w:tc>
        <w:tc>
          <w:tcPr>
            <w:tcW w:w="1013" w:type="dxa"/>
          </w:tcPr>
          <w:p w:rsidR="001900D8" w:rsidRPr="008164CE"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lang w:val="en-US"/>
              </w:rPr>
              <w:t>Null</w:t>
            </w:r>
          </w:p>
        </w:tc>
        <w:tc>
          <w:tcPr>
            <w:tcW w:w="1313" w:type="dxa"/>
          </w:tcPr>
          <w:p w:rsidR="001900D8" w:rsidRPr="000023B3"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Ключ</w:t>
            </w:r>
          </w:p>
        </w:tc>
        <w:tc>
          <w:tcPr>
            <w:tcW w:w="2267" w:type="dxa"/>
          </w:tcPr>
          <w:p w:rsidR="001900D8" w:rsidRPr="000023B3"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По</w:t>
            </w:r>
            <w:r w:rsidRPr="000023B3">
              <w:rPr>
                <w:rFonts w:ascii="Times New Roman" w:hAnsi="Times New Roman" w:cs="Times New Roman"/>
                <w:b/>
                <w:sz w:val="24"/>
                <w:szCs w:val="24"/>
                <w:lang w:val="en-US"/>
              </w:rPr>
              <w:t xml:space="preserve"> </w:t>
            </w:r>
            <w:r w:rsidRPr="008164CE">
              <w:rPr>
                <w:rFonts w:ascii="Times New Roman" w:hAnsi="Times New Roman" w:cs="Times New Roman"/>
                <w:b/>
                <w:sz w:val="24"/>
                <w:szCs w:val="24"/>
              </w:rPr>
              <w:t>умолчанию</w:t>
            </w:r>
          </w:p>
        </w:tc>
        <w:tc>
          <w:tcPr>
            <w:tcW w:w="2403" w:type="dxa"/>
          </w:tcPr>
          <w:p w:rsidR="001900D8" w:rsidRPr="000023B3" w:rsidRDefault="001900D8"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rPr>
              <w:t>Дополнительно</w:t>
            </w:r>
          </w:p>
        </w:tc>
      </w:tr>
      <w:tr w:rsidR="001900D8" w:rsidRPr="000023B3" w:rsidTr="00B659BF">
        <w:tc>
          <w:tcPr>
            <w:tcW w:w="1479" w:type="dxa"/>
          </w:tcPr>
          <w:p w:rsidR="001900D8" w:rsidRPr="000023B3" w:rsidRDefault="006A4DD8" w:rsidP="003E7914">
            <w:pPr>
              <w:ind w:firstLine="0"/>
              <w:rPr>
                <w:rFonts w:ascii="Times New Roman" w:hAnsi="Times New Roman" w:cs="Times New Roman"/>
                <w:sz w:val="24"/>
                <w:szCs w:val="24"/>
                <w:lang w:val="en-US"/>
              </w:rPr>
            </w:pPr>
            <w:r w:rsidRPr="000023B3">
              <w:rPr>
                <w:rFonts w:ascii="Times New Roman" w:hAnsi="Times New Roman" w:cs="Times New Roman"/>
                <w:sz w:val="24"/>
                <w:szCs w:val="24"/>
                <w:lang w:val="en-US"/>
              </w:rPr>
              <w:t>I</w:t>
            </w:r>
            <w:r w:rsidR="001900D8" w:rsidRPr="000023B3">
              <w:rPr>
                <w:rFonts w:ascii="Times New Roman" w:hAnsi="Times New Roman" w:cs="Times New Roman"/>
                <w:sz w:val="24"/>
                <w:szCs w:val="24"/>
                <w:lang w:val="en-US"/>
              </w:rPr>
              <w:t>d</w:t>
            </w:r>
          </w:p>
        </w:tc>
        <w:tc>
          <w:tcPr>
            <w:tcW w:w="1493" w:type="dxa"/>
          </w:tcPr>
          <w:p w:rsidR="001900D8" w:rsidRPr="000023B3" w:rsidRDefault="001900D8" w:rsidP="003E7914">
            <w:pPr>
              <w:ind w:firstLine="0"/>
              <w:rPr>
                <w:rFonts w:ascii="Times New Roman" w:hAnsi="Times New Roman" w:cs="Times New Roman"/>
                <w:sz w:val="24"/>
                <w:szCs w:val="24"/>
                <w:lang w:val="en-US"/>
              </w:rPr>
            </w:pPr>
            <w:proofErr w:type="spellStart"/>
            <w:r w:rsidRPr="000023B3">
              <w:rPr>
                <w:rFonts w:ascii="Times New Roman" w:hAnsi="Times New Roman" w:cs="Times New Roman"/>
                <w:sz w:val="24"/>
                <w:szCs w:val="24"/>
                <w:lang w:val="en-US"/>
              </w:rPr>
              <w:t>int</w:t>
            </w:r>
            <w:proofErr w:type="spellEnd"/>
            <w:r w:rsidRPr="000023B3">
              <w:rPr>
                <w:rFonts w:ascii="Times New Roman" w:hAnsi="Times New Roman" w:cs="Times New Roman"/>
                <w:sz w:val="24"/>
                <w:szCs w:val="24"/>
                <w:lang w:val="en-US"/>
              </w:rPr>
              <w:t>(10)</w:t>
            </w:r>
          </w:p>
        </w:tc>
        <w:tc>
          <w:tcPr>
            <w:tcW w:w="1013" w:type="dxa"/>
          </w:tcPr>
          <w:p w:rsidR="001900D8" w:rsidRPr="008D3D8D" w:rsidRDefault="001900D8" w:rsidP="003E7914">
            <w:pPr>
              <w:ind w:firstLine="0"/>
              <w:rPr>
                <w:rFonts w:ascii="Times New Roman" w:hAnsi="Times New Roman" w:cs="Times New Roman"/>
                <w:sz w:val="24"/>
                <w:szCs w:val="24"/>
                <w:lang w:val="en-US"/>
              </w:rPr>
            </w:pPr>
            <w:r w:rsidRPr="008D3D8D">
              <w:rPr>
                <w:rFonts w:ascii="Times New Roman" w:hAnsi="Times New Roman" w:cs="Times New Roman"/>
                <w:sz w:val="24"/>
                <w:szCs w:val="24"/>
                <w:lang w:val="en-US"/>
              </w:rPr>
              <w:t>No</w:t>
            </w:r>
          </w:p>
        </w:tc>
        <w:tc>
          <w:tcPr>
            <w:tcW w:w="1313" w:type="dxa"/>
          </w:tcPr>
          <w:p w:rsidR="001900D8" w:rsidRPr="008D3D8D" w:rsidRDefault="001900D8" w:rsidP="003E7914">
            <w:pPr>
              <w:ind w:firstLine="0"/>
              <w:rPr>
                <w:rFonts w:ascii="Times New Roman" w:hAnsi="Times New Roman" w:cs="Times New Roman"/>
                <w:sz w:val="24"/>
                <w:szCs w:val="24"/>
                <w:lang w:val="en-US"/>
              </w:rPr>
            </w:pPr>
            <w:r w:rsidRPr="008D3D8D">
              <w:rPr>
                <w:rFonts w:ascii="Times New Roman" w:hAnsi="Times New Roman" w:cs="Times New Roman"/>
                <w:sz w:val="24"/>
                <w:szCs w:val="24"/>
                <w:lang w:val="en-US"/>
              </w:rPr>
              <w:t>PRI</w:t>
            </w:r>
          </w:p>
        </w:tc>
        <w:tc>
          <w:tcPr>
            <w:tcW w:w="2267" w:type="dxa"/>
          </w:tcPr>
          <w:p w:rsidR="001900D8" w:rsidRPr="008D3D8D" w:rsidRDefault="001900D8" w:rsidP="003E7914">
            <w:pPr>
              <w:ind w:firstLine="0"/>
              <w:rPr>
                <w:rFonts w:ascii="Times New Roman" w:hAnsi="Times New Roman" w:cs="Times New Roman"/>
                <w:sz w:val="24"/>
                <w:szCs w:val="24"/>
                <w:lang w:val="en-US"/>
              </w:rPr>
            </w:pPr>
          </w:p>
        </w:tc>
        <w:tc>
          <w:tcPr>
            <w:tcW w:w="2403" w:type="dxa"/>
          </w:tcPr>
          <w:p w:rsidR="001900D8" w:rsidRPr="000023B3" w:rsidRDefault="001900D8" w:rsidP="003E7914">
            <w:pPr>
              <w:ind w:firstLine="0"/>
              <w:rPr>
                <w:rFonts w:ascii="Times New Roman" w:hAnsi="Times New Roman" w:cs="Times New Roman"/>
                <w:sz w:val="24"/>
                <w:szCs w:val="24"/>
                <w:lang w:val="en-US"/>
              </w:rPr>
            </w:pPr>
            <w:r w:rsidRPr="000023B3">
              <w:rPr>
                <w:rFonts w:ascii="Times New Roman" w:hAnsi="Times New Roman" w:cs="Times New Roman"/>
                <w:sz w:val="24"/>
                <w:szCs w:val="24"/>
                <w:lang w:val="en-US"/>
              </w:rPr>
              <w:t>AUTO_INCREMENT</w:t>
            </w:r>
          </w:p>
        </w:tc>
      </w:tr>
      <w:tr w:rsidR="001900D8" w:rsidRPr="000023B3" w:rsidTr="00B659BF">
        <w:tc>
          <w:tcPr>
            <w:tcW w:w="1479" w:type="dxa"/>
          </w:tcPr>
          <w:p w:rsidR="001900D8" w:rsidRPr="000023B3" w:rsidRDefault="006A4DD8" w:rsidP="003E7914">
            <w:pPr>
              <w:ind w:firstLine="0"/>
              <w:rPr>
                <w:rFonts w:ascii="Times New Roman" w:hAnsi="Times New Roman" w:cs="Times New Roman"/>
                <w:sz w:val="24"/>
                <w:szCs w:val="24"/>
                <w:lang w:val="en-US"/>
              </w:rPr>
            </w:pPr>
            <w:r w:rsidRPr="000023B3">
              <w:rPr>
                <w:rFonts w:ascii="Times New Roman" w:hAnsi="Times New Roman" w:cs="Times New Roman"/>
                <w:sz w:val="24"/>
                <w:szCs w:val="24"/>
                <w:lang w:val="en-US"/>
              </w:rPr>
              <w:t>F</w:t>
            </w:r>
            <w:r w:rsidR="001900D8" w:rsidRPr="000023B3">
              <w:rPr>
                <w:rFonts w:ascii="Times New Roman" w:hAnsi="Times New Roman" w:cs="Times New Roman"/>
                <w:sz w:val="24"/>
                <w:szCs w:val="24"/>
                <w:lang w:val="en-US"/>
              </w:rPr>
              <w:t>rom</w:t>
            </w:r>
          </w:p>
        </w:tc>
        <w:tc>
          <w:tcPr>
            <w:tcW w:w="1493" w:type="dxa"/>
          </w:tcPr>
          <w:p w:rsidR="001900D8" w:rsidRPr="000023B3" w:rsidRDefault="001900D8" w:rsidP="003E7914">
            <w:pPr>
              <w:ind w:firstLine="0"/>
              <w:rPr>
                <w:rFonts w:ascii="Times New Roman" w:hAnsi="Times New Roman" w:cs="Times New Roman"/>
                <w:sz w:val="24"/>
                <w:szCs w:val="24"/>
                <w:lang w:val="en-US"/>
              </w:rPr>
            </w:pPr>
            <w:proofErr w:type="spellStart"/>
            <w:r w:rsidRPr="000023B3">
              <w:rPr>
                <w:rFonts w:ascii="Times New Roman" w:hAnsi="Times New Roman" w:cs="Times New Roman"/>
                <w:sz w:val="24"/>
                <w:szCs w:val="24"/>
                <w:lang w:val="en-US"/>
              </w:rPr>
              <w:t>int</w:t>
            </w:r>
            <w:proofErr w:type="spellEnd"/>
            <w:r w:rsidRPr="000023B3">
              <w:rPr>
                <w:rFonts w:ascii="Times New Roman" w:hAnsi="Times New Roman" w:cs="Times New Roman"/>
                <w:sz w:val="24"/>
                <w:szCs w:val="24"/>
                <w:lang w:val="en-US"/>
              </w:rPr>
              <w:t>(10)</w:t>
            </w:r>
          </w:p>
        </w:tc>
        <w:tc>
          <w:tcPr>
            <w:tcW w:w="1013" w:type="dxa"/>
          </w:tcPr>
          <w:p w:rsidR="001900D8" w:rsidRPr="008D3D8D" w:rsidRDefault="001900D8" w:rsidP="003E7914">
            <w:pPr>
              <w:ind w:firstLine="0"/>
              <w:rPr>
                <w:rFonts w:ascii="Times New Roman" w:hAnsi="Times New Roman" w:cs="Times New Roman"/>
                <w:sz w:val="24"/>
                <w:szCs w:val="24"/>
                <w:lang w:val="en-US"/>
              </w:rPr>
            </w:pPr>
            <w:r w:rsidRPr="008D3D8D">
              <w:rPr>
                <w:rFonts w:ascii="Times New Roman" w:hAnsi="Times New Roman" w:cs="Times New Roman"/>
                <w:sz w:val="24"/>
                <w:szCs w:val="24"/>
                <w:lang w:val="en-US"/>
              </w:rPr>
              <w:t>No</w:t>
            </w:r>
          </w:p>
        </w:tc>
        <w:tc>
          <w:tcPr>
            <w:tcW w:w="1313" w:type="dxa"/>
          </w:tcPr>
          <w:p w:rsidR="001900D8" w:rsidRPr="008D3D8D" w:rsidRDefault="001900D8" w:rsidP="003E7914">
            <w:pPr>
              <w:ind w:firstLine="0"/>
              <w:rPr>
                <w:rFonts w:ascii="Times New Roman" w:hAnsi="Times New Roman" w:cs="Times New Roman"/>
                <w:sz w:val="24"/>
                <w:szCs w:val="24"/>
                <w:lang w:val="en-US"/>
              </w:rPr>
            </w:pPr>
            <w:r w:rsidRPr="008D3D8D">
              <w:rPr>
                <w:rFonts w:ascii="Times New Roman" w:hAnsi="Times New Roman" w:cs="Times New Roman"/>
                <w:sz w:val="24"/>
                <w:szCs w:val="24"/>
                <w:lang w:val="en-US"/>
              </w:rPr>
              <w:t>FK</w:t>
            </w:r>
          </w:p>
        </w:tc>
        <w:tc>
          <w:tcPr>
            <w:tcW w:w="2267" w:type="dxa"/>
          </w:tcPr>
          <w:p w:rsidR="001900D8" w:rsidRPr="000023B3" w:rsidRDefault="001900D8" w:rsidP="003E7914">
            <w:pPr>
              <w:ind w:hanging="6"/>
              <w:rPr>
                <w:lang w:val="en-US"/>
              </w:rPr>
            </w:pPr>
          </w:p>
        </w:tc>
        <w:tc>
          <w:tcPr>
            <w:tcW w:w="2403" w:type="dxa"/>
          </w:tcPr>
          <w:p w:rsidR="001900D8" w:rsidRPr="000023B3" w:rsidRDefault="001900D8" w:rsidP="003E7914">
            <w:pPr>
              <w:ind w:firstLine="0"/>
              <w:rPr>
                <w:rFonts w:ascii="Times New Roman" w:hAnsi="Times New Roman" w:cs="Times New Roman"/>
                <w:sz w:val="24"/>
                <w:szCs w:val="24"/>
                <w:lang w:val="en-US"/>
              </w:rPr>
            </w:pPr>
          </w:p>
        </w:tc>
      </w:tr>
      <w:tr w:rsidR="001900D8" w:rsidRPr="000023B3" w:rsidTr="00B659BF">
        <w:tc>
          <w:tcPr>
            <w:tcW w:w="1479" w:type="dxa"/>
          </w:tcPr>
          <w:p w:rsidR="001900D8" w:rsidRPr="000023B3" w:rsidRDefault="006A4DD8" w:rsidP="003E7914">
            <w:pPr>
              <w:ind w:firstLine="0"/>
              <w:rPr>
                <w:rFonts w:ascii="Times New Roman" w:hAnsi="Times New Roman" w:cs="Times New Roman"/>
                <w:sz w:val="24"/>
                <w:szCs w:val="24"/>
                <w:lang w:val="en-US"/>
              </w:rPr>
            </w:pPr>
            <w:r w:rsidRPr="000023B3">
              <w:rPr>
                <w:rFonts w:ascii="Times New Roman" w:hAnsi="Times New Roman" w:cs="Times New Roman"/>
                <w:sz w:val="24"/>
                <w:szCs w:val="24"/>
                <w:lang w:val="en-US"/>
              </w:rPr>
              <w:t>T</w:t>
            </w:r>
            <w:r w:rsidR="001900D8" w:rsidRPr="000023B3">
              <w:rPr>
                <w:rFonts w:ascii="Times New Roman" w:hAnsi="Times New Roman" w:cs="Times New Roman"/>
                <w:sz w:val="24"/>
                <w:szCs w:val="24"/>
                <w:lang w:val="en-US"/>
              </w:rPr>
              <w:t>o</w:t>
            </w:r>
          </w:p>
        </w:tc>
        <w:tc>
          <w:tcPr>
            <w:tcW w:w="1493" w:type="dxa"/>
          </w:tcPr>
          <w:p w:rsidR="001900D8" w:rsidRPr="000023B3" w:rsidRDefault="001900D8" w:rsidP="003E7914">
            <w:pPr>
              <w:ind w:firstLine="0"/>
              <w:rPr>
                <w:rFonts w:ascii="Times New Roman" w:hAnsi="Times New Roman" w:cs="Times New Roman"/>
                <w:sz w:val="24"/>
                <w:szCs w:val="24"/>
                <w:lang w:val="en-US"/>
              </w:rPr>
            </w:pPr>
            <w:proofErr w:type="spellStart"/>
            <w:r w:rsidRPr="000023B3">
              <w:rPr>
                <w:rFonts w:ascii="Times New Roman" w:hAnsi="Times New Roman" w:cs="Times New Roman"/>
                <w:sz w:val="24"/>
                <w:szCs w:val="24"/>
                <w:lang w:val="en-US"/>
              </w:rPr>
              <w:t>int</w:t>
            </w:r>
            <w:proofErr w:type="spellEnd"/>
            <w:r w:rsidRPr="000023B3">
              <w:rPr>
                <w:rFonts w:ascii="Times New Roman" w:hAnsi="Times New Roman" w:cs="Times New Roman"/>
                <w:sz w:val="24"/>
                <w:szCs w:val="24"/>
                <w:lang w:val="en-US"/>
              </w:rPr>
              <w:t>(10)</w:t>
            </w:r>
          </w:p>
        </w:tc>
        <w:tc>
          <w:tcPr>
            <w:tcW w:w="1013" w:type="dxa"/>
          </w:tcPr>
          <w:p w:rsidR="001900D8" w:rsidRPr="008D3D8D" w:rsidRDefault="001900D8" w:rsidP="003E7914">
            <w:pPr>
              <w:ind w:firstLine="0"/>
              <w:rPr>
                <w:rFonts w:ascii="Times New Roman" w:hAnsi="Times New Roman" w:cs="Times New Roman"/>
                <w:sz w:val="24"/>
                <w:szCs w:val="24"/>
                <w:lang w:val="en-US"/>
              </w:rPr>
            </w:pPr>
            <w:r w:rsidRPr="008D3D8D">
              <w:rPr>
                <w:rFonts w:ascii="Times New Roman" w:hAnsi="Times New Roman" w:cs="Times New Roman"/>
                <w:sz w:val="24"/>
                <w:szCs w:val="24"/>
                <w:lang w:val="en-US"/>
              </w:rPr>
              <w:t>No</w:t>
            </w:r>
          </w:p>
        </w:tc>
        <w:tc>
          <w:tcPr>
            <w:tcW w:w="1313" w:type="dxa"/>
          </w:tcPr>
          <w:p w:rsidR="001900D8" w:rsidRPr="008D3D8D" w:rsidRDefault="001900D8" w:rsidP="003E7914">
            <w:pPr>
              <w:ind w:firstLine="0"/>
              <w:rPr>
                <w:rFonts w:ascii="Times New Roman" w:hAnsi="Times New Roman" w:cs="Times New Roman"/>
                <w:sz w:val="24"/>
                <w:szCs w:val="24"/>
                <w:lang w:val="en-US"/>
              </w:rPr>
            </w:pPr>
            <w:r w:rsidRPr="008D3D8D">
              <w:rPr>
                <w:rFonts w:ascii="Times New Roman" w:hAnsi="Times New Roman" w:cs="Times New Roman"/>
                <w:sz w:val="24"/>
                <w:szCs w:val="24"/>
                <w:lang w:val="en-US"/>
              </w:rPr>
              <w:t>FK</w:t>
            </w:r>
          </w:p>
        </w:tc>
        <w:tc>
          <w:tcPr>
            <w:tcW w:w="2267" w:type="dxa"/>
          </w:tcPr>
          <w:p w:rsidR="001900D8" w:rsidRPr="000023B3" w:rsidRDefault="001900D8" w:rsidP="003E7914">
            <w:pPr>
              <w:ind w:hanging="6"/>
              <w:rPr>
                <w:lang w:val="en-US"/>
              </w:rPr>
            </w:pPr>
          </w:p>
        </w:tc>
        <w:tc>
          <w:tcPr>
            <w:tcW w:w="2403" w:type="dxa"/>
          </w:tcPr>
          <w:p w:rsidR="001900D8" w:rsidRPr="000023B3" w:rsidRDefault="001900D8" w:rsidP="003E7914">
            <w:pPr>
              <w:ind w:firstLine="0"/>
              <w:rPr>
                <w:rFonts w:ascii="Times New Roman" w:hAnsi="Times New Roman" w:cs="Times New Roman"/>
                <w:sz w:val="24"/>
                <w:szCs w:val="24"/>
                <w:lang w:val="en-US"/>
              </w:rPr>
            </w:pPr>
          </w:p>
        </w:tc>
      </w:tr>
    </w:tbl>
    <w:p w:rsidR="00B659BF" w:rsidRPr="005B266B" w:rsidRDefault="00B659BF" w:rsidP="00B659BF">
      <w:pPr>
        <w:spacing w:before="240"/>
      </w:pPr>
      <w:r>
        <w:t xml:space="preserve">Сущность </w:t>
      </w:r>
      <w:r w:rsidR="00E555E1" w:rsidRPr="00D44864">
        <w:rPr>
          <w:rFonts w:cs="Times New Roman"/>
          <w:szCs w:val="24"/>
          <w:lang w:val="en-US"/>
        </w:rPr>
        <w:t>ports</w:t>
      </w:r>
      <w:r w:rsidR="00E555E1">
        <w:t xml:space="preserve"> </w:t>
      </w:r>
      <w:r>
        <w:t xml:space="preserve">представляет собой список </w:t>
      </w:r>
      <w:r w:rsidR="00E555E1">
        <w:t>открытых портов устройства</w:t>
      </w:r>
      <w:r>
        <w:t>, включающих в себя информацию о устройствах,</w:t>
      </w:r>
      <w:r w:rsidR="00285438">
        <w:t xml:space="preserve"> номере порта и его приоритете</w:t>
      </w:r>
      <w:r>
        <w:t>.</w:t>
      </w:r>
      <w:r w:rsidRPr="005B266B">
        <w:t xml:space="preserve"> </w:t>
      </w:r>
      <w:r>
        <w:t>Описание сущности представлено в таблице 2.</w:t>
      </w:r>
      <w:r w:rsidR="001D7F5C">
        <w:t>8</w:t>
      </w:r>
      <w:r>
        <w:t>.</w:t>
      </w:r>
    </w:p>
    <w:p w:rsidR="00286399" w:rsidRPr="008850BA" w:rsidRDefault="00286399" w:rsidP="000E1579">
      <w:pPr>
        <w:pStyle w:val="af6"/>
        <w:rPr>
          <w:lang w:val="en-US"/>
        </w:rPr>
      </w:pPr>
      <w:r w:rsidRPr="008850BA">
        <w:t>Таблица</w:t>
      </w:r>
      <w:r w:rsidRPr="008850BA">
        <w:rPr>
          <w:lang w:val="en-US"/>
        </w:rPr>
        <w:t xml:space="preserve"> </w:t>
      </w:r>
      <w:r w:rsidR="006A4DD8">
        <w:rPr>
          <w:lang w:val="en-US"/>
        </w:rPr>
        <w:t>2.</w:t>
      </w:r>
      <w:r w:rsidR="006A4DD8">
        <w:t>8</w:t>
      </w:r>
      <w:r w:rsidRPr="008850BA">
        <w:rPr>
          <w:lang w:val="en-US"/>
        </w:rPr>
        <w:t xml:space="preserve"> – </w:t>
      </w:r>
      <w:r w:rsidRPr="00D44864">
        <w:t>Сущность</w:t>
      </w:r>
      <w:r w:rsidRPr="00D44864">
        <w:rPr>
          <w:lang w:val="en-US"/>
        </w:rPr>
        <w:t xml:space="preserve"> </w:t>
      </w:r>
      <w:r w:rsidRPr="00D44864">
        <w:rPr>
          <w:rFonts w:cs="Times New Roman"/>
          <w:szCs w:val="24"/>
          <w:lang w:val="en-US"/>
        </w:rPr>
        <w:t>ports</w:t>
      </w:r>
    </w:p>
    <w:tbl>
      <w:tblPr>
        <w:tblStyle w:val="af"/>
        <w:tblW w:w="0" w:type="auto"/>
        <w:tblLook w:val="04A0" w:firstRow="1" w:lastRow="0" w:firstColumn="1" w:lastColumn="0" w:noHBand="0" w:noVBand="1"/>
      </w:tblPr>
      <w:tblGrid>
        <w:gridCol w:w="1715"/>
        <w:gridCol w:w="1483"/>
        <w:gridCol w:w="963"/>
        <w:gridCol w:w="1248"/>
        <w:gridCol w:w="2156"/>
        <w:gridCol w:w="2403"/>
      </w:tblGrid>
      <w:tr w:rsidR="00286399" w:rsidRPr="008164CE" w:rsidTr="000E1579">
        <w:tc>
          <w:tcPr>
            <w:tcW w:w="1715" w:type="dxa"/>
          </w:tcPr>
          <w:p w:rsidR="00286399" w:rsidRPr="008164CE" w:rsidRDefault="00286399"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 xml:space="preserve">Поле </w:t>
            </w:r>
          </w:p>
        </w:tc>
        <w:tc>
          <w:tcPr>
            <w:tcW w:w="1483" w:type="dxa"/>
          </w:tcPr>
          <w:p w:rsidR="00286399" w:rsidRPr="008164CE" w:rsidRDefault="00286399"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Тип</w:t>
            </w:r>
          </w:p>
        </w:tc>
        <w:tc>
          <w:tcPr>
            <w:tcW w:w="963" w:type="dxa"/>
          </w:tcPr>
          <w:p w:rsidR="00286399" w:rsidRPr="008164CE" w:rsidRDefault="00286399" w:rsidP="003E7914">
            <w:pPr>
              <w:ind w:firstLine="0"/>
              <w:rPr>
                <w:rFonts w:ascii="Times New Roman" w:hAnsi="Times New Roman" w:cs="Times New Roman"/>
                <w:b/>
                <w:sz w:val="24"/>
                <w:szCs w:val="24"/>
                <w:lang w:val="en-US"/>
              </w:rPr>
            </w:pPr>
            <w:r w:rsidRPr="008164CE">
              <w:rPr>
                <w:rFonts w:ascii="Times New Roman" w:hAnsi="Times New Roman" w:cs="Times New Roman"/>
                <w:b/>
                <w:sz w:val="24"/>
                <w:szCs w:val="24"/>
                <w:lang w:val="en-US"/>
              </w:rPr>
              <w:t>Null</w:t>
            </w:r>
          </w:p>
        </w:tc>
        <w:tc>
          <w:tcPr>
            <w:tcW w:w="1248" w:type="dxa"/>
          </w:tcPr>
          <w:p w:rsidR="00286399" w:rsidRPr="008164CE" w:rsidRDefault="00286399"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Ключ</w:t>
            </w:r>
          </w:p>
        </w:tc>
        <w:tc>
          <w:tcPr>
            <w:tcW w:w="2156" w:type="dxa"/>
          </w:tcPr>
          <w:p w:rsidR="00286399" w:rsidRPr="008164CE" w:rsidRDefault="00286399"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По умолчанию</w:t>
            </w:r>
          </w:p>
        </w:tc>
        <w:tc>
          <w:tcPr>
            <w:tcW w:w="2403" w:type="dxa"/>
          </w:tcPr>
          <w:p w:rsidR="00286399" w:rsidRPr="008164CE" w:rsidRDefault="00286399"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Дополнительно</w:t>
            </w:r>
          </w:p>
        </w:tc>
      </w:tr>
      <w:tr w:rsidR="00286399" w:rsidRPr="00F8205E" w:rsidTr="000E1579">
        <w:tc>
          <w:tcPr>
            <w:tcW w:w="1715" w:type="dxa"/>
          </w:tcPr>
          <w:p w:rsidR="00286399" w:rsidRPr="00F8205E" w:rsidRDefault="00286399" w:rsidP="003E7914">
            <w:pPr>
              <w:ind w:firstLine="0"/>
              <w:rPr>
                <w:rFonts w:ascii="Times New Roman" w:hAnsi="Times New Roman" w:cs="Times New Roman"/>
                <w:sz w:val="24"/>
                <w:szCs w:val="24"/>
              </w:rPr>
            </w:pPr>
            <w:proofErr w:type="spellStart"/>
            <w:r w:rsidRPr="00F8205E">
              <w:rPr>
                <w:rFonts w:ascii="Times New Roman" w:hAnsi="Times New Roman" w:cs="Times New Roman"/>
                <w:sz w:val="24"/>
                <w:szCs w:val="24"/>
              </w:rPr>
              <w:t>id_port</w:t>
            </w:r>
            <w:proofErr w:type="spellEnd"/>
          </w:p>
        </w:tc>
        <w:tc>
          <w:tcPr>
            <w:tcW w:w="1483" w:type="dxa"/>
          </w:tcPr>
          <w:p w:rsidR="00286399" w:rsidRPr="00F8205E" w:rsidRDefault="00286399" w:rsidP="003E7914">
            <w:pPr>
              <w:ind w:firstLine="0"/>
              <w:rPr>
                <w:rFonts w:ascii="Times New Roman" w:hAnsi="Times New Roman" w:cs="Times New Roman"/>
                <w:sz w:val="24"/>
                <w:szCs w:val="24"/>
              </w:rPr>
            </w:pPr>
            <w:proofErr w:type="spellStart"/>
            <w:r w:rsidRPr="00F8205E">
              <w:rPr>
                <w:rFonts w:ascii="Times New Roman" w:hAnsi="Times New Roman" w:cs="Times New Roman"/>
                <w:sz w:val="24"/>
                <w:szCs w:val="24"/>
              </w:rPr>
              <w:t>int</w:t>
            </w:r>
            <w:proofErr w:type="spellEnd"/>
            <w:r w:rsidRPr="00F8205E">
              <w:rPr>
                <w:rFonts w:ascii="Times New Roman" w:hAnsi="Times New Roman" w:cs="Times New Roman"/>
                <w:sz w:val="24"/>
                <w:szCs w:val="24"/>
              </w:rPr>
              <w:t>(11)</w:t>
            </w:r>
          </w:p>
        </w:tc>
        <w:tc>
          <w:tcPr>
            <w:tcW w:w="963" w:type="dxa"/>
          </w:tcPr>
          <w:p w:rsidR="00286399" w:rsidRPr="00F8205E" w:rsidRDefault="00286399" w:rsidP="003E7914">
            <w:pPr>
              <w:ind w:firstLine="0"/>
            </w:pPr>
            <w:r w:rsidRPr="00F8205E">
              <w:rPr>
                <w:rFonts w:ascii="Times New Roman" w:hAnsi="Times New Roman" w:cs="Times New Roman"/>
                <w:sz w:val="24"/>
                <w:szCs w:val="24"/>
                <w:lang w:val="en-US"/>
              </w:rPr>
              <w:t>No</w:t>
            </w:r>
          </w:p>
        </w:tc>
        <w:tc>
          <w:tcPr>
            <w:tcW w:w="1248" w:type="dxa"/>
          </w:tcPr>
          <w:p w:rsidR="00286399" w:rsidRPr="00F8205E" w:rsidRDefault="00286399" w:rsidP="003E7914">
            <w:pPr>
              <w:ind w:firstLine="0"/>
              <w:rPr>
                <w:rFonts w:ascii="Times New Roman" w:hAnsi="Times New Roman" w:cs="Times New Roman"/>
                <w:sz w:val="24"/>
                <w:szCs w:val="24"/>
                <w:lang w:val="en-US"/>
              </w:rPr>
            </w:pPr>
            <w:proofErr w:type="spellStart"/>
            <w:r w:rsidRPr="00F8205E">
              <w:rPr>
                <w:rFonts w:ascii="Times New Roman" w:hAnsi="Times New Roman" w:cs="Times New Roman"/>
                <w:sz w:val="24"/>
                <w:szCs w:val="24"/>
                <w:lang w:val="en-US"/>
              </w:rPr>
              <w:t>Pri</w:t>
            </w:r>
            <w:proofErr w:type="spellEnd"/>
          </w:p>
        </w:tc>
        <w:tc>
          <w:tcPr>
            <w:tcW w:w="2156" w:type="dxa"/>
          </w:tcPr>
          <w:p w:rsidR="00286399" w:rsidRPr="00F8205E" w:rsidRDefault="00286399" w:rsidP="003E7914">
            <w:pPr>
              <w:ind w:firstLine="0"/>
              <w:rPr>
                <w:rFonts w:ascii="Times New Roman" w:hAnsi="Times New Roman" w:cs="Times New Roman"/>
                <w:sz w:val="24"/>
                <w:szCs w:val="24"/>
              </w:rPr>
            </w:pPr>
          </w:p>
        </w:tc>
        <w:tc>
          <w:tcPr>
            <w:tcW w:w="2403" w:type="dxa"/>
          </w:tcPr>
          <w:p w:rsidR="00286399" w:rsidRPr="00F8205E" w:rsidRDefault="00286399" w:rsidP="003E7914">
            <w:pPr>
              <w:ind w:firstLine="0"/>
              <w:rPr>
                <w:rFonts w:ascii="Times New Roman" w:hAnsi="Times New Roman" w:cs="Times New Roman"/>
                <w:sz w:val="24"/>
                <w:szCs w:val="24"/>
              </w:rPr>
            </w:pPr>
            <w:r w:rsidRPr="00F8205E">
              <w:rPr>
                <w:rFonts w:ascii="Times New Roman" w:hAnsi="Times New Roman" w:cs="Times New Roman"/>
                <w:sz w:val="24"/>
                <w:szCs w:val="24"/>
              </w:rPr>
              <w:t>AUTO_INCREMENT</w:t>
            </w:r>
          </w:p>
        </w:tc>
      </w:tr>
      <w:tr w:rsidR="00286399" w:rsidRPr="00F8205E" w:rsidTr="000E1579">
        <w:tc>
          <w:tcPr>
            <w:tcW w:w="1715" w:type="dxa"/>
          </w:tcPr>
          <w:p w:rsidR="00286399" w:rsidRPr="00F8205E" w:rsidRDefault="00286399" w:rsidP="003E7914">
            <w:pPr>
              <w:ind w:firstLine="0"/>
              <w:rPr>
                <w:rFonts w:ascii="Times New Roman" w:hAnsi="Times New Roman" w:cs="Times New Roman"/>
                <w:sz w:val="24"/>
                <w:szCs w:val="24"/>
              </w:rPr>
            </w:pPr>
            <w:proofErr w:type="spellStart"/>
            <w:r w:rsidRPr="00F8205E">
              <w:rPr>
                <w:rFonts w:ascii="Times New Roman" w:hAnsi="Times New Roman" w:cs="Times New Roman"/>
                <w:sz w:val="24"/>
                <w:szCs w:val="24"/>
              </w:rPr>
              <w:t>port_id_device</w:t>
            </w:r>
            <w:proofErr w:type="spellEnd"/>
          </w:p>
        </w:tc>
        <w:tc>
          <w:tcPr>
            <w:tcW w:w="1483" w:type="dxa"/>
          </w:tcPr>
          <w:p w:rsidR="00286399" w:rsidRPr="00F8205E" w:rsidRDefault="00286399" w:rsidP="003E7914">
            <w:pPr>
              <w:ind w:firstLine="0"/>
              <w:rPr>
                <w:rFonts w:ascii="Times New Roman" w:hAnsi="Times New Roman" w:cs="Times New Roman"/>
                <w:sz w:val="24"/>
                <w:szCs w:val="24"/>
              </w:rPr>
            </w:pPr>
            <w:proofErr w:type="spellStart"/>
            <w:r w:rsidRPr="00F8205E">
              <w:rPr>
                <w:rFonts w:ascii="Times New Roman" w:hAnsi="Times New Roman" w:cs="Times New Roman"/>
                <w:sz w:val="24"/>
                <w:szCs w:val="24"/>
              </w:rPr>
              <w:t>int</w:t>
            </w:r>
            <w:proofErr w:type="spellEnd"/>
            <w:r w:rsidRPr="00F8205E">
              <w:rPr>
                <w:rFonts w:ascii="Times New Roman" w:hAnsi="Times New Roman" w:cs="Times New Roman"/>
                <w:sz w:val="24"/>
                <w:szCs w:val="24"/>
              </w:rPr>
              <w:t>(11)</w:t>
            </w:r>
          </w:p>
        </w:tc>
        <w:tc>
          <w:tcPr>
            <w:tcW w:w="963" w:type="dxa"/>
          </w:tcPr>
          <w:p w:rsidR="00286399" w:rsidRPr="00F8205E" w:rsidRDefault="00286399" w:rsidP="003E7914">
            <w:pPr>
              <w:ind w:firstLine="0"/>
            </w:pPr>
            <w:r w:rsidRPr="00F8205E">
              <w:rPr>
                <w:rFonts w:ascii="Times New Roman" w:hAnsi="Times New Roman" w:cs="Times New Roman"/>
                <w:sz w:val="24"/>
                <w:szCs w:val="24"/>
                <w:lang w:val="en-US"/>
              </w:rPr>
              <w:t>No</w:t>
            </w:r>
          </w:p>
        </w:tc>
        <w:tc>
          <w:tcPr>
            <w:tcW w:w="1248" w:type="dxa"/>
          </w:tcPr>
          <w:p w:rsidR="00286399" w:rsidRPr="00F8205E" w:rsidRDefault="00286399" w:rsidP="003E7914">
            <w:pPr>
              <w:ind w:firstLine="0"/>
              <w:rPr>
                <w:rFonts w:ascii="Times New Roman" w:hAnsi="Times New Roman" w:cs="Times New Roman"/>
                <w:sz w:val="24"/>
                <w:szCs w:val="24"/>
                <w:lang w:val="en-US"/>
              </w:rPr>
            </w:pPr>
            <w:r w:rsidRPr="00F8205E">
              <w:rPr>
                <w:rFonts w:ascii="Times New Roman" w:hAnsi="Times New Roman" w:cs="Times New Roman"/>
                <w:sz w:val="24"/>
                <w:szCs w:val="24"/>
                <w:lang w:val="en-US"/>
              </w:rPr>
              <w:t>FK</w:t>
            </w:r>
          </w:p>
        </w:tc>
        <w:tc>
          <w:tcPr>
            <w:tcW w:w="2156" w:type="dxa"/>
          </w:tcPr>
          <w:p w:rsidR="00286399" w:rsidRPr="00F8205E" w:rsidRDefault="00286399" w:rsidP="003E7914">
            <w:pPr>
              <w:ind w:firstLine="0"/>
              <w:rPr>
                <w:rFonts w:ascii="Times New Roman" w:hAnsi="Times New Roman" w:cs="Times New Roman"/>
                <w:sz w:val="24"/>
                <w:szCs w:val="24"/>
              </w:rPr>
            </w:pPr>
          </w:p>
        </w:tc>
        <w:tc>
          <w:tcPr>
            <w:tcW w:w="2403" w:type="dxa"/>
          </w:tcPr>
          <w:p w:rsidR="00286399" w:rsidRPr="00F8205E" w:rsidRDefault="00286399" w:rsidP="003E7914">
            <w:pPr>
              <w:ind w:firstLine="0"/>
              <w:rPr>
                <w:rFonts w:ascii="Times New Roman" w:hAnsi="Times New Roman" w:cs="Times New Roman"/>
                <w:sz w:val="24"/>
                <w:szCs w:val="24"/>
              </w:rPr>
            </w:pPr>
          </w:p>
        </w:tc>
      </w:tr>
      <w:tr w:rsidR="00286399" w:rsidRPr="00F8205E" w:rsidTr="000E1579">
        <w:tc>
          <w:tcPr>
            <w:tcW w:w="1715" w:type="dxa"/>
          </w:tcPr>
          <w:p w:rsidR="00286399" w:rsidRPr="00F8205E" w:rsidRDefault="00286399" w:rsidP="003E7914">
            <w:pPr>
              <w:ind w:firstLine="0"/>
              <w:rPr>
                <w:rFonts w:ascii="Times New Roman" w:hAnsi="Times New Roman" w:cs="Times New Roman"/>
                <w:sz w:val="24"/>
                <w:szCs w:val="24"/>
              </w:rPr>
            </w:pPr>
            <w:proofErr w:type="spellStart"/>
            <w:r w:rsidRPr="00F8205E">
              <w:rPr>
                <w:rFonts w:ascii="Times New Roman" w:hAnsi="Times New Roman" w:cs="Times New Roman"/>
                <w:sz w:val="24"/>
                <w:szCs w:val="24"/>
              </w:rPr>
              <w:t>port_number</w:t>
            </w:r>
            <w:proofErr w:type="spellEnd"/>
          </w:p>
        </w:tc>
        <w:tc>
          <w:tcPr>
            <w:tcW w:w="1483" w:type="dxa"/>
          </w:tcPr>
          <w:p w:rsidR="00286399" w:rsidRPr="00F8205E" w:rsidRDefault="00286399" w:rsidP="003E7914">
            <w:pPr>
              <w:ind w:firstLine="0"/>
              <w:rPr>
                <w:rFonts w:ascii="Times New Roman" w:hAnsi="Times New Roman" w:cs="Times New Roman"/>
                <w:sz w:val="24"/>
                <w:szCs w:val="24"/>
              </w:rPr>
            </w:pPr>
            <w:proofErr w:type="spellStart"/>
            <w:r w:rsidRPr="00F8205E">
              <w:rPr>
                <w:rFonts w:ascii="Times New Roman" w:hAnsi="Times New Roman" w:cs="Times New Roman"/>
                <w:sz w:val="24"/>
                <w:szCs w:val="24"/>
              </w:rPr>
              <w:t>int</w:t>
            </w:r>
            <w:proofErr w:type="spellEnd"/>
            <w:r w:rsidRPr="00F8205E">
              <w:rPr>
                <w:rFonts w:ascii="Times New Roman" w:hAnsi="Times New Roman" w:cs="Times New Roman"/>
                <w:sz w:val="24"/>
                <w:szCs w:val="24"/>
              </w:rPr>
              <w:t>(</w:t>
            </w:r>
            <w:r w:rsidRPr="00F8205E">
              <w:rPr>
                <w:rFonts w:ascii="Times New Roman" w:hAnsi="Times New Roman" w:cs="Times New Roman"/>
                <w:sz w:val="24"/>
                <w:szCs w:val="24"/>
                <w:lang w:val="en-US"/>
              </w:rPr>
              <w:t>5</w:t>
            </w:r>
            <w:r w:rsidRPr="00F8205E">
              <w:rPr>
                <w:rFonts w:ascii="Times New Roman" w:hAnsi="Times New Roman" w:cs="Times New Roman"/>
                <w:sz w:val="24"/>
                <w:szCs w:val="24"/>
              </w:rPr>
              <w:t>)</w:t>
            </w:r>
          </w:p>
        </w:tc>
        <w:tc>
          <w:tcPr>
            <w:tcW w:w="963" w:type="dxa"/>
          </w:tcPr>
          <w:p w:rsidR="00286399" w:rsidRPr="00F8205E" w:rsidRDefault="00286399" w:rsidP="003E7914">
            <w:pPr>
              <w:ind w:firstLine="0"/>
            </w:pPr>
            <w:r w:rsidRPr="00F8205E">
              <w:rPr>
                <w:rFonts w:ascii="Times New Roman" w:hAnsi="Times New Roman" w:cs="Times New Roman"/>
                <w:sz w:val="24"/>
                <w:szCs w:val="24"/>
                <w:lang w:val="en-US"/>
              </w:rPr>
              <w:t>No</w:t>
            </w:r>
          </w:p>
        </w:tc>
        <w:tc>
          <w:tcPr>
            <w:tcW w:w="1248" w:type="dxa"/>
          </w:tcPr>
          <w:p w:rsidR="00286399" w:rsidRPr="00F8205E" w:rsidRDefault="00286399" w:rsidP="003E7914">
            <w:pPr>
              <w:ind w:firstLine="0"/>
              <w:rPr>
                <w:rFonts w:ascii="Times New Roman" w:hAnsi="Times New Roman" w:cs="Times New Roman"/>
                <w:sz w:val="24"/>
                <w:szCs w:val="24"/>
              </w:rPr>
            </w:pPr>
          </w:p>
        </w:tc>
        <w:tc>
          <w:tcPr>
            <w:tcW w:w="2156" w:type="dxa"/>
          </w:tcPr>
          <w:p w:rsidR="00286399" w:rsidRPr="00F8205E" w:rsidRDefault="00286399" w:rsidP="003E7914">
            <w:pPr>
              <w:ind w:firstLine="0"/>
              <w:rPr>
                <w:rFonts w:ascii="Times New Roman" w:hAnsi="Times New Roman" w:cs="Times New Roman"/>
                <w:sz w:val="24"/>
                <w:szCs w:val="24"/>
              </w:rPr>
            </w:pPr>
          </w:p>
        </w:tc>
        <w:tc>
          <w:tcPr>
            <w:tcW w:w="2403" w:type="dxa"/>
          </w:tcPr>
          <w:p w:rsidR="00286399" w:rsidRPr="00F8205E" w:rsidRDefault="00286399" w:rsidP="003E7914">
            <w:pPr>
              <w:ind w:firstLine="0"/>
              <w:rPr>
                <w:rFonts w:ascii="Times New Roman" w:hAnsi="Times New Roman" w:cs="Times New Roman"/>
                <w:sz w:val="24"/>
                <w:szCs w:val="24"/>
              </w:rPr>
            </w:pPr>
          </w:p>
        </w:tc>
      </w:tr>
      <w:tr w:rsidR="00286399" w:rsidRPr="00F8205E" w:rsidTr="000E1579">
        <w:tc>
          <w:tcPr>
            <w:tcW w:w="1715" w:type="dxa"/>
          </w:tcPr>
          <w:p w:rsidR="00286399" w:rsidRPr="00F8205E" w:rsidRDefault="00286399" w:rsidP="003E7914">
            <w:pPr>
              <w:ind w:firstLine="0"/>
              <w:rPr>
                <w:rFonts w:ascii="Times New Roman" w:hAnsi="Times New Roman" w:cs="Times New Roman"/>
                <w:sz w:val="24"/>
                <w:szCs w:val="24"/>
              </w:rPr>
            </w:pPr>
            <w:proofErr w:type="spellStart"/>
            <w:r w:rsidRPr="00F8205E">
              <w:rPr>
                <w:rFonts w:ascii="Times New Roman" w:hAnsi="Times New Roman" w:cs="Times New Roman"/>
                <w:sz w:val="24"/>
                <w:szCs w:val="24"/>
              </w:rPr>
              <w:t>port_priority</w:t>
            </w:r>
            <w:proofErr w:type="spellEnd"/>
          </w:p>
        </w:tc>
        <w:tc>
          <w:tcPr>
            <w:tcW w:w="1483" w:type="dxa"/>
          </w:tcPr>
          <w:p w:rsidR="00286399" w:rsidRPr="00F8205E" w:rsidRDefault="00286399" w:rsidP="003E7914">
            <w:pPr>
              <w:ind w:firstLine="0"/>
              <w:rPr>
                <w:rFonts w:ascii="Times New Roman" w:hAnsi="Times New Roman" w:cs="Times New Roman"/>
                <w:sz w:val="24"/>
                <w:szCs w:val="24"/>
              </w:rPr>
            </w:pPr>
            <w:proofErr w:type="spellStart"/>
            <w:r w:rsidRPr="00F8205E">
              <w:rPr>
                <w:rFonts w:ascii="Times New Roman" w:hAnsi="Times New Roman" w:cs="Times New Roman"/>
                <w:sz w:val="24"/>
                <w:szCs w:val="24"/>
              </w:rPr>
              <w:t>tinyint</w:t>
            </w:r>
            <w:proofErr w:type="spellEnd"/>
            <w:r w:rsidRPr="00F8205E">
              <w:rPr>
                <w:rFonts w:ascii="Times New Roman" w:hAnsi="Times New Roman" w:cs="Times New Roman"/>
                <w:sz w:val="24"/>
                <w:szCs w:val="24"/>
              </w:rPr>
              <w:t>(1)</w:t>
            </w:r>
          </w:p>
        </w:tc>
        <w:tc>
          <w:tcPr>
            <w:tcW w:w="963" w:type="dxa"/>
          </w:tcPr>
          <w:p w:rsidR="00286399" w:rsidRPr="00F8205E" w:rsidRDefault="00286399" w:rsidP="003E7914">
            <w:pPr>
              <w:ind w:firstLine="0"/>
            </w:pPr>
            <w:r w:rsidRPr="00F8205E">
              <w:rPr>
                <w:rFonts w:ascii="Times New Roman" w:hAnsi="Times New Roman" w:cs="Times New Roman"/>
                <w:sz w:val="24"/>
                <w:szCs w:val="24"/>
                <w:lang w:val="en-US"/>
              </w:rPr>
              <w:t>No</w:t>
            </w:r>
          </w:p>
        </w:tc>
        <w:tc>
          <w:tcPr>
            <w:tcW w:w="1248" w:type="dxa"/>
          </w:tcPr>
          <w:p w:rsidR="00286399" w:rsidRPr="00F8205E" w:rsidRDefault="00286399" w:rsidP="003E7914">
            <w:pPr>
              <w:ind w:firstLine="0"/>
              <w:rPr>
                <w:rFonts w:ascii="Times New Roman" w:hAnsi="Times New Roman" w:cs="Times New Roman"/>
                <w:sz w:val="24"/>
                <w:szCs w:val="24"/>
              </w:rPr>
            </w:pPr>
          </w:p>
        </w:tc>
        <w:tc>
          <w:tcPr>
            <w:tcW w:w="2156" w:type="dxa"/>
          </w:tcPr>
          <w:p w:rsidR="00286399" w:rsidRPr="00F8205E" w:rsidRDefault="00286399" w:rsidP="003E7914">
            <w:pPr>
              <w:ind w:firstLine="0"/>
              <w:rPr>
                <w:rFonts w:ascii="Times New Roman" w:hAnsi="Times New Roman" w:cs="Times New Roman"/>
                <w:sz w:val="24"/>
                <w:szCs w:val="24"/>
                <w:lang w:val="en-US"/>
              </w:rPr>
            </w:pPr>
            <w:r w:rsidRPr="00F8205E">
              <w:rPr>
                <w:rFonts w:ascii="Times New Roman" w:hAnsi="Times New Roman" w:cs="Times New Roman"/>
                <w:sz w:val="24"/>
                <w:szCs w:val="24"/>
                <w:lang w:val="en-US"/>
              </w:rPr>
              <w:t>0</w:t>
            </w:r>
          </w:p>
        </w:tc>
        <w:tc>
          <w:tcPr>
            <w:tcW w:w="2403" w:type="dxa"/>
          </w:tcPr>
          <w:p w:rsidR="00286399" w:rsidRPr="00F8205E" w:rsidRDefault="00286399" w:rsidP="003E7914">
            <w:pPr>
              <w:ind w:firstLine="0"/>
              <w:rPr>
                <w:rFonts w:ascii="Times New Roman" w:hAnsi="Times New Roman" w:cs="Times New Roman"/>
                <w:sz w:val="24"/>
                <w:szCs w:val="24"/>
              </w:rPr>
            </w:pPr>
          </w:p>
        </w:tc>
      </w:tr>
    </w:tbl>
    <w:p w:rsidR="000E1579" w:rsidRPr="005B266B" w:rsidRDefault="000E1579" w:rsidP="000E1579">
      <w:pPr>
        <w:spacing w:before="240"/>
      </w:pPr>
      <w:r>
        <w:t xml:space="preserve">Связь </w:t>
      </w:r>
      <w:r w:rsidRPr="00D44864">
        <w:rPr>
          <w:rFonts w:cs="Times New Roman"/>
          <w:szCs w:val="24"/>
          <w:lang w:val="en-US"/>
        </w:rPr>
        <w:t>thresholds</w:t>
      </w:r>
      <w:r>
        <w:t xml:space="preserve"> представляет собой список </w:t>
      </w:r>
      <w:r w:rsidR="005B7B39">
        <w:t xml:space="preserve">пороговых значений, </w:t>
      </w:r>
      <w:r w:rsidR="005D758D">
        <w:t>привязанных</w:t>
      </w:r>
      <w:r w:rsidR="005B7B39">
        <w:t xml:space="preserve"> к какому-либо сервису</w:t>
      </w:r>
      <w:r w:rsidR="005D758D">
        <w:t>.</w:t>
      </w:r>
      <w:r>
        <w:t xml:space="preserve"> Описание связи представлено в таблице 2.</w:t>
      </w:r>
      <w:r w:rsidR="005D758D">
        <w:t>9</w:t>
      </w:r>
      <w:r>
        <w:t>.</w:t>
      </w:r>
    </w:p>
    <w:p w:rsidR="001900D8" w:rsidRPr="005D758D" w:rsidRDefault="001900D8" w:rsidP="00D04FBE">
      <w:pPr>
        <w:pStyle w:val="af6"/>
      </w:pPr>
      <w:r w:rsidRPr="00D04FBE">
        <w:t>Таблица</w:t>
      </w:r>
      <w:r w:rsidRPr="005B7B39">
        <w:t xml:space="preserve"> </w:t>
      </w:r>
      <w:r w:rsidR="006A4DD8" w:rsidRPr="005B7B39">
        <w:t>2.</w:t>
      </w:r>
      <w:r w:rsidR="006A4DD8" w:rsidRPr="00D04FBE">
        <w:t>9</w:t>
      </w:r>
      <w:r w:rsidRPr="005B7B39">
        <w:t xml:space="preserve">– </w:t>
      </w:r>
      <w:r w:rsidRPr="00D04FBE">
        <w:t>Связь</w:t>
      </w:r>
      <w:r w:rsidRPr="005B7B39">
        <w:t xml:space="preserve"> </w:t>
      </w:r>
      <w:r w:rsidRPr="00D04FBE">
        <w:rPr>
          <w:rFonts w:cs="Times New Roman"/>
          <w:szCs w:val="24"/>
          <w:lang w:val="en-US"/>
        </w:rPr>
        <w:t>service</w:t>
      </w:r>
      <w:r w:rsidRPr="005D758D">
        <w:rPr>
          <w:rFonts w:cs="Times New Roman"/>
          <w:szCs w:val="24"/>
        </w:rPr>
        <w:t>_</w:t>
      </w:r>
      <w:r w:rsidRPr="00D04FBE">
        <w:rPr>
          <w:rFonts w:cs="Times New Roman"/>
          <w:szCs w:val="24"/>
          <w:lang w:val="en-US"/>
        </w:rPr>
        <w:t>thresholds</w:t>
      </w:r>
    </w:p>
    <w:tbl>
      <w:tblPr>
        <w:tblStyle w:val="af"/>
        <w:tblW w:w="0" w:type="auto"/>
        <w:tblLook w:val="04A0" w:firstRow="1" w:lastRow="0" w:firstColumn="1" w:lastColumn="0" w:noHBand="0" w:noVBand="1"/>
      </w:tblPr>
      <w:tblGrid>
        <w:gridCol w:w="2408"/>
        <w:gridCol w:w="1605"/>
        <w:gridCol w:w="763"/>
        <w:gridCol w:w="921"/>
        <w:gridCol w:w="1770"/>
        <w:gridCol w:w="2501"/>
      </w:tblGrid>
      <w:tr w:rsidR="001900D8" w:rsidRPr="005D758D" w:rsidTr="005D758D">
        <w:tc>
          <w:tcPr>
            <w:tcW w:w="2408" w:type="dxa"/>
          </w:tcPr>
          <w:p w:rsidR="001900D8" w:rsidRPr="005D758D"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Поле</w:t>
            </w:r>
            <w:r w:rsidRPr="005D758D">
              <w:rPr>
                <w:rFonts w:ascii="Times New Roman" w:hAnsi="Times New Roman" w:cs="Times New Roman"/>
                <w:b/>
                <w:sz w:val="24"/>
                <w:szCs w:val="24"/>
              </w:rPr>
              <w:t xml:space="preserve"> </w:t>
            </w:r>
          </w:p>
        </w:tc>
        <w:tc>
          <w:tcPr>
            <w:tcW w:w="1605" w:type="dxa"/>
          </w:tcPr>
          <w:p w:rsidR="001900D8" w:rsidRPr="005D758D"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Тип</w:t>
            </w:r>
          </w:p>
        </w:tc>
        <w:tc>
          <w:tcPr>
            <w:tcW w:w="763" w:type="dxa"/>
          </w:tcPr>
          <w:p w:rsidR="001900D8" w:rsidRPr="005D758D"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lang w:val="en-US"/>
              </w:rPr>
              <w:t>Null</w:t>
            </w:r>
          </w:p>
        </w:tc>
        <w:tc>
          <w:tcPr>
            <w:tcW w:w="921" w:type="dxa"/>
          </w:tcPr>
          <w:p w:rsidR="001900D8" w:rsidRPr="005D758D"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Ключ</w:t>
            </w:r>
          </w:p>
        </w:tc>
        <w:tc>
          <w:tcPr>
            <w:tcW w:w="1770" w:type="dxa"/>
          </w:tcPr>
          <w:p w:rsidR="001900D8" w:rsidRPr="005D758D"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По</w:t>
            </w:r>
            <w:r w:rsidRPr="005D758D">
              <w:rPr>
                <w:rFonts w:ascii="Times New Roman" w:hAnsi="Times New Roman" w:cs="Times New Roman"/>
                <w:b/>
                <w:sz w:val="24"/>
                <w:szCs w:val="24"/>
              </w:rPr>
              <w:t xml:space="preserve"> </w:t>
            </w:r>
            <w:r w:rsidRPr="008164CE">
              <w:rPr>
                <w:rFonts w:ascii="Times New Roman" w:hAnsi="Times New Roman" w:cs="Times New Roman"/>
                <w:b/>
                <w:sz w:val="24"/>
                <w:szCs w:val="24"/>
              </w:rPr>
              <w:t>умолчанию</w:t>
            </w:r>
          </w:p>
        </w:tc>
        <w:tc>
          <w:tcPr>
            <w:tcW w:w="2501" w:type="dxa"/>
          </w:tcPr>
          <w:p w:rsidR="001900D8" w:rsidRPr="005D758D"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Дополнительно</w:t>
            </w:r>
          </w:p>
        </w:tc>
      </w:tr>
      <w:tr w:rsidR="001900D8" w:rsidRPr="006A4DD8" w:rsidTr="005D758D">
        <w:tc>
          <w:tcPr>
            <w:tcW w:w="2408" w:type="dxa"/>
          </w:tcPr>
          <w:p w:rsidR="001900D8" w:rsidRPr="005D758D" w:rsidRDefault="001900D8" w:rsidP="003E7914">
            <w:pPr>
              <w:ind w:firstLine="0"/>
              <w:rPr>
                <w:rFonts w:ascii="Times New Roman" w:hAnsi="Times New Roman" w:cs="Times New Roman"/>
                <w:sz w:val="24"/>
                <w:szCs w:val="24"/>
              </w:rPr>
            </w:pPr>
            <w:r w:rsidRPr="006A4DD8">
              <w:rPr>
                <w:rFonts w:ascii="Times New Roman" w:hAnsi="Times New Roman" w:cs="Times New Roman"/>
                <w:sz w:val="24"/>
                <w:szCs w:val="24"/>
                <w:lang w:val="en-US"/>
              </w:rPr>
              <w:t>id</w:t>
            </w:r>
            <w:r w:rsidRPr="005D758D">
              <w:rPr>
                <w:rFonts w:ascii="Times New Roman" w:hAnsi="Times New Roman" w:cs="Times New Roman"/>
                <w:sz w:val="24"/>
                <w:szCs w:val="24"/>
              </w:rPr>
              <w:t>_</w:t>
            </w:r>
            <w:r w:rsidRPr="006A4DD8">
              <w:rPr>
                <w:rFonts w:ascii="Times New Roman" w:hAnsi="Times New Roman" w:cs="Times New Roman"/>
                <w:sz w:val="24"/>
                <w:szCs w:val="24"/>
                <w:lang w:val="en-US"/>
              </w:rPr>
              <w:t>service</w:t>
            </w:r>
            <w:r w:rsidRPr="005D758D">
              <w:rPr>
                <w:rFonts w:ascii="Times New Roman" w:hAnsi="Times New Roman" w:cs="Times New Roman"/>
                <w:sz w:val="24"/>
                <w:szCs w:val="24"/>
              </w:rPr>
              <w:t>_</w:t>
            </w:r>
            <w:r w:rsidRPr="006A4DD8">
              <w:rPr>
                <w:rFonts w:ascii="Times New Roman" w:hAnsi="Times New Roman" w:cs="Times New Roman"/>
                <w:sz w:val="24"/>
                <w:szCs w:val="24"/>
                <w:lang w:val="en-US"/>
              </w:rPr>
              <w:t>thresholds</w:t>
            </w:r>
          </w:p>
        </w:tc>
        <w:tc>
          <w:tcPr>
            <w:tcW w:w="1605" w:type="dxa"/>
          </w:tcPr>
          <w:p w:rsidR="001900D8" w:rsidRPr="005D758D" w:rsidRDefault="001900D8" w:rsidP="003E7914">
            <w:pPr>
              <w:ind w:firstLine="0"/>
              <w:rPr>
                <w:rFonts w:ascii="Times New Roman" w:hAnsi="Times New Roman" w:cs="Times New Roman"/>
                <w:sz w:val="24"/>
                <w:szCs w:val="24"/>
              </w:rPr>
            </w:pPr>
            <w:proofErr w:type="spellStart"/>
            <w:r w:rsidRPr="006A4DD8">
              <w:rPr>
                <w:rFonts w:ascii="Times New Roman" w:hAnsi="Times New Roman" w:cs="Times New Roman"/>
                <w:sz w:val="24"/>
                <w:szCs w:val="24"/>
                <w:lang w:val="en-US"/>
              </w:rPr>
              <w:t>int</w:t>
            </w:r>
            <w:proofErr w:type="spellEnd"/>
            <w:r w:rsidRPr="005D758D">
              <w:rPr>
                <w:rFonts w:ascii="Times New Roman" w:hAnsi="Times New Roman" w:cs="Times New Roman"/>
                <w:sz w:val="24"/>
                <w:szCs w:val="24"/>
              </w:rPr>
              <w:t>(11)</w:t>
            </w:r>
          </w:p>
        </w:tc>
        <w:tc>
          <w:tcPr>
            <w:tcW w:w="763" w:type="dxa"/>
          </w:tcPr>
          <w:p w:rsidR="001900D8" w:rsidRPr="005D758D" w:rsidRDefault="001900D8" w:rsidP="003E7914">
            <w:pPr>
              <w:ind w:firstLine="0"/>
              <w:rPr>
                <w:rFonts w:ascii="Times New Roman" w:hAnsi="Times New Roman" w:cs="Times New Roman"/>
                <w:sz w:val="24"/>
                <w:szCs w:val="24"/>
              </w:rPr>
            </w:pPr>
            <w:r w:rsidRPr="00E40655">
              <w:rPr>
                <w:rFonts w:ascii="Times New Roman" w:hAnsi="Times New Roman" w:cs="Times New Roman"/>
                <w:sz w:val="24"/>
                <w:szCs w:val="24"/>
                <w:lang w:val="en-US"/>
              </w:rPr>
              <w:t>No</w:t>
            </w:r>
          </w:p>
        </w:tc>
        <w:tc>
          <w:tcPr>
            <w:tcW w:w="921" w:type="dxa"/>
          </w:tcPr>
          <w:p w:rsidR="001900D8" w:rsidRPr="005D758D" w:rsidRDefault="001900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lang w:val="en-US"/>
              </w:rPr>
              <w:t>Pri</w:t>
            </w:r>
            <w:proofErr w:type="spellEnd"/>
          </w:p>
        </w:tc>
        <w:tc>
          <w:tcPr>
            <w:tcW w:w="1770" w:type="dxa"/>
          </w:tcPr>
          <w:p w:rsidR="001900D8" w:rsidRPr="005D758D" w:rsidRDefault="001900D8" w:rsidP="003E7914">
            <w:pPr>
              <w:ind w:firstLine="0"/>
              <w:rPr>
                <w:rFonts w:ascii="Times New Roman" w:hAnsi="Times New Roman" w:cs="Times New Roman"/>
                <w:sz w:val="24"/>
                <w:szCs w:val="24"/>
              </w:rPr>
            </w:pPr>
          </w:p>
        </w:tc>
        <w:tc>
          <w:tcPr>
            <w:tcW w:w="2501" w:type="dxa"/>
          </w:tcPr>
          <w:p w:rsidR="001900D8" w:rsidRPr="006A4DD8" w:rsidRDefault="001900D8" w:rsidP="003E7914">
            <w:pPr>
              <w:ind w:firstLine="0"/>
              <w:rPr>
                <w:rFonts w:ascii="Times New Roman" w:hAnsi="Times New Roman" w:cs="Times New Roman"/>
                <w:sz w:val="24"/>
                <w:szCs w:val="24"/>
                <w:lang w:val="en-US"/>
              </w:rPr>
            </w:pPr>
            <w:r w:rsidRPr="006A4DD8">
              <w:rPr>
                <w:rFonts w:ascii="Times New Roman" w:hAnsi="Times New Roman" w:cs="Times New Roman"/>
                <w:sz w:val="24"/>
                <w:szCs w:val="24"/>
                <w:lang w:val="en-US"/>
              </w:rPr>
              <w:t>AUTO_INCREMENT</w:t>
            </w:r>
          </w:p>
        </w:tc>
      </w:tr>
      <w:tr w:rsidR="001900D8" w:rsidRPr="006A4DD8" w:rsidTr="005D758D">
        <w:tc>
          <w:tcPr>
            <w:tcW w:w="2408" w:type="dxa"/>
          </w:tcPr>
          <w:p w:rsidR="001900D8" w:rsidRPr="006A4DD8" w:rsidRDefault="001900D8" w:rsidP="003E7914">
            <w:pPr>
              <w:ind w:firstLine="0"/>
              <w:rPr>
                <w:rFonts w:ascii="Times New Roman" w:hAnsi="Times New Roman" w:cs="Times New Roman"/>
                <w:sz w:val="24"/>
                <w:szCs w:val="24"/>
                <w:lang w:val="en-US"/>
              </w:rPr>
            </w:pPr>
            <w:proofErr w:type="spellStart"/>
            <w:r w:rsidRPr="006A4DD8">
              <w:rPr>
                <w:rFonts w:ascii="Times New Roman" w:hAnsi="Times New Roman" w:cs="Times New Roman"/>
                <w:sz w:val="24"/>
                <w:szCs w:val="24"/>
                <w:lang w:val="en-US"/>
              </w:rPr>
              <w:t>id_device</w:t>
            </w:r>
            <w:proofErr w:type="spellEnd"/>
          </w:p>
        </w:tc>
        <w:tc>
          <w:tcPr>
            <w:tcW w:w="1605" w:type="dxa"/>
          </w:tcPr>
          <w:p w:rsidR="001900D8" w:rsidRPr="006A4DD8" w:rsidRDefault="001900D8" w:rsidP="003E7914">
            <w:pPr>
              <w:ind w:firstLine="0"/>
              <w:rPr>
                <w:rFonts w:ascii="Times New Roman" w:hAnsi="Times New Roman" w:cs="Times New Roman"/>
                <w:sz w:val="24"/>
                <w:szCs w:val="24"/>
                <w:lang w:val="en-US"/>
              </w:rPr>
            </w:pPr>
            <w:proofErr w:type="spellStart"/>
            <w:r w:rsidRPr="006A4DD8">
              <w:rPr>
                <w:rFonts w:ascii="Times New Roman" w:hAnsi="Times New Roman" w:cs="Times New Roman"/>
                <w:sz w:val="24"/>
                <w:szCs w:val="24"/>
                <w:lang w:val="en-US"/>
              </w:rPr>
              <w:t>int</w:t>
            </w:r>
            <w:proofErr w:type="spellEnd"/>
            <w:r w:rsidRPr="006A4DD8">
              <w:rPr>
                <w:rFonts w:ascii="Times New Roman" w:hAnsi="Times New Roman" w:cs="Times New Roman"/>
                <w:sz w:val="24"/>
                <w:szCs w:val="24"/>
                <w:lang w:val="en-US"/>
              </w:rPr>
              <w:t>(10)</w:t>
            </w:r>
          </w:p>
        </w:tc>
        <w:tc>
          <w:tcPr>
            <w:tcW w:w="763" w:type="dxa"/>
          </w:tcPr>
          <w:p w:rsidR="001900D8" w:rsidRPr="006A4DD8" w:rsidRDefault="001900D8" w:rsidP="003E7914">
            <w:pPr>
              <w:ind w:firstLine="0"/>
              <w:rPr>
                <w:lang w:val="en-US"/>
              </w:rPr>
            </w:pPr>
            <w:r w:rsidRPr="00E40655">
              <w:rPr>
                <w:rFonts w:ascii="Times New Roman" w:hAnsi="Times New Roman" w:cs="Times New Roman"/>
                <w:sz w:val="24"/>
                <w:szCs w:val="24"/>
                <w:lang w:val="en-US"/>
              </w:rPr>
              <w:t>No</w:t>
            </w:r>
          </w:p>
        </w:tc>
        <w:tc>
          <w:tcPr>
            <w:tcW w:w="921" w:type="dxa"/>
          </w:tcPr>
          <w:p w:rsidR="001900D8" w:rsidRPr="00E40655" w:rsidRDefault="001900D8" w:rsidP="003E7914">
            <w:pPr>
              <w:ind w:firstLine="0"/>
              <w:rPr>
                <w:rFonts w:ascii="Times New Roman" w:hAnsi="Times New Roman" w:cs="Times New Roman"/>
                <w:sz w:val="24"/>
                <w:szCs w:val="24"/>
                <w:lang w:val="en-US"/>
              </w:rPr>
            </w:pPr>
            <w:r w:rsidRPr="00E40655">
              <w:rPr>
                <w:rFonts w:ascii="Times New Roman" w:hAnsi="Times New Roman" w:cs="Times New Roman"/>
                <w:sz w:val="24"/>
                <w:szCs w:val="24"/>
                <w:lang w:val="en-US"/>
              </w:rPr>
              <w:t>FK</w:t>
            </w:r>
          </w:p>
        </w:tc>
        <w:tc>
          <w:tcPr>
            <w:tcW w:w="1770" w:type="dxa"/>
          </w:tcPr>
          <w:p w:rsidR="001900D8" w:rsidRPr="006A4DD8" w:rsidRDefault="001900D8" w:rsidP="003E7914">
            <w:pPr>
              <w:ind w:firstLine="0"/>
              <w:rPr>
                <w:rFonts w:ascii="Times New Roman" w:hAnsi="Times New Roman" w:cs="Times New Roman"/>
                <w:sz w:val="24"/>
                <w:szCs w:val="24"/>
                <w:lang w:val="en-US"/>
              </w:rPr>
            </w:pPr>
          </w:p>
        </w:tc>
        <w:tc>
          <w:tcPr>
            <w:tcW w:w="2501" w:type="dxa"/>
          </w:tcPr>
          <w:p w:rsidR="001900D8" w:rsidRPr="006A4DD8" w:rsidRDefault="001900D8" w:rsidP="003E7914">
            <w:pPr>
              <w:ind w:firstLine="0"/>
              <w:rPr>
                <w:rFonts w:ascii="Times New Roman" w:hAnsi="Times New Roman" w:cs="Times New Roman"/>
                <w:sz w:val="24"/>
                <w:szCs w:val="24"/>
                <w:lang w:val="en-US"/>
              </w:rPr>
            </w:pPr>
          </w:p>
        </w:tc>
      </w:tr>
      <w:tr w:rsidR="001900D8" w:rsidRPr="00E40655" w:rsidTr="005D758D">
        <w:tc>
          <w:tcPr>
            <w:tcW w:w="2408" w:type="dxa"/>
          </w:tcPr>
          <w:p w:rsidR="001900D8" w:rsidRPr="00E40655" w:rsidRDefault="001900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rPr>
              <w:t>id_service</w:t>
            </w:r>
            <w:proofErr w:type="spellEnd"/>
          </w:p>
        </w:tc>
        <w:tc>
          <w:tcPr>
            <w:tcW w:w="1605" w:type="dxa"/>
          </w:tcPr>
          <w:p w:rsidR="001900D8" w:rsidRPr="00E40655" w:rsidRDefault="001900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rPr>
              <w:t>int</w:t>
            </w:r>
            <w:proofErr w:type="spellEnd"/>
            <w:r w:rsidRPr="00E40655">
              <w:rPr>
                <w:rFonts w:ascii="Times New Roman" w:hAnsi="Times New Roman" w:cs="Times New Roman"/>
                <w:sz w:val="24"/>
                <w:szCs w:val="24"/>
              </w:rPr>
              <w:t>(10)</w:t>
            </w:r>
          </w:p>
        </w:tc>
        <w:tc>
          <w:tcPr>
            <w:tcW w:w="763" w:type="dxa"/>
          </w:tcPr>
          <w:p w:rsidR="001900D8" w:rsidRPr="00E40655" w:rsidRDefault="001900D8" w:rsidP="003E7914">
            <w:pPr>
              <w:ind w:firstLine="0"/>
            </w:pPr>
            <w:r w:rsidRPr="00E40655">
              <w:rPr>
                <w:rFonts w:ascii="Times New Roman" w:hAnsi="Times New Roman" w:cs="Times New Roman"/>
                <w:sz w:val="24"/>
                <w:szCs w:val="24"/>
                <w:lang w:val="en-US"/>
              </w:rPr>
              <w:t>No</w:t>
            </w:r>
          </w:p>
        </w:tc>
        <w:tc>
          <w:tcPr>
            <w:tcW w:w="921" w:type="dxa"/>
          </w:tcPr>
          <w:p w:rsidR="001900D8" w:rsidRPr="00E40655" w:rsidRDefault="001900D8" w:rsidP="003E7914">
            <w:pPr>
              <w:ind w:firstLine="0"/>
              <w:rPr>
                <w:rFonts w:ascii="Times New Roman" w:hAnsi="Times New Roman" w:cs="Times New Roman"/>
                <w:sz w:val="24"/>
                <w:szCs w:val="24"/>
                <w:lang w:val="en-US"/>
              </w:rPr>
            </w:pPr>
            <w:r w:rsidRPr="00E40655">
              <w:rPr>
                <w:rFonts w:ascii="Times New Roman" w:hAnsi="Times New Roman" w:cs="Times New Roman"/>
                <w:sz w:val="24"/>
                <w:szCs w:val="24"/>
                <w:lang w:val="en-US"/>
              </w:rPr>
              <w:t>FK</w:t>
            </w:r>
          </w:p>
        </w:tc>
        <w:tc>
          <w:tcPr>
            <w:tcW w:w="1770" w:type="dxa"/>
          </w:tcPr>
          <w:p w:rsidR="001900D8" w:rsidRPr="00E40655" w:rsidRDefault="001900D8" w:rsidP="003E7914">
            <w:pPr>
              <w:ind w:firstLine="0"/>
              <w:rPr>
                <w:rFonts w:ascii="Times New Roman" w:hAnsi="Times New Roman" w:cs="Times New Roman"/>
                <w:sz w:val="24"/>
                <w:szCs w:val="24"/>
              </w:rPr>
            </w:pPr>
          </w:p>
        </w:tc>
        <w:tc>
          <w:tcPr>
            <w:tcW w:w="2501" w:type="dxa"/>
          </w:tcPr>
          <w:p w:rsidR="001900D8" w:rsidRPr="00E40655" w:rsidRDefault="001900D8" w:rsidP="003E7914">
            <w:pPr>
              <w:ind w:firstLine="0"/>
              <w:rPr>
                <w:rFonts w:ascii="Times New Roman" w:hAnsi="Times New Roman" w:cs="Times New Roman"/>
                <w:sz w:val="24"/>
                <w:szCs w:val="24"/>
              </w:rPr>
            </w:pPr>
          </w:p>
        </w:tc>
      </w:tr>
      <w:tr w:rsidR="001900D8" w:rsidRPr="00E40655" w:rsidTr="005D758D">
        <w:tc>
          <w:tcPr>
            <w:tcW w:w="2408" w:type="dxa"/>
          </w:tcPr>
          <w:p w:rsidR="001900D8" w:rsidRPr="00E40655" w:rsidRDefault="006A4D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rPr>
              <w:t>L</w:t>
            </w:r>
            <w:r w:rsidR="001900D8" w:rsidRPr="00E40655">
              <w:rPr>
                <w:rFonts w:ascii="Times New Roman" w:hAnsi="Times New Roman" w:cs="Times New Roman"/>
                <w:sz w:val="24"/>
                <w:szCs w:val="24"/>
              </w:rPr>
              <w:t>bound</w:t>
            </w:r>
            <w:proofErr w:type="spellEnd"/>
          </w:p>
        </w:tc>
        <w:tc>
          <w:tcPr>
            <w:tcW w:w="1605" w:type="dxa"/>
          </w:tcPr>
          <w:p w:rsidR="001900D8" w:rsidRPr="00E40655" w:rsidRDefault="001900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rPr>
              <w:t>int</w:t>
            </w:r>
            <w:proofErr w:type="spellEnd"/>
            <w:r w:rsidRPr="00E40655">
              <w:rPr>
                <w:rFonts w:ascii="Times New Roman" w:hAnsi="Times New Roman" w:cs="Times New Roman"/>
                <w:sz w:val="24"/>
                <w:szCs w:val="24"/>
              </w:rPr>
              <w:t>(10)</w:t>
            </w:r>
          </w:p>
        </w:tc>
        <w:tc>
          <w:tcPr>
            <w:tcW w:w="763" w:type="dxa"/>
          </w:tcPr>
          <w:p w:rsidR="001900D8" w:rsidRPr="00E40655" w:rsidRDefault="001900D8" w:rsidP="003E7914">
            <w:pPr>
              <w:ind w:firstLine="0"/>
              <w:rPr>
                <w:rFonts w:ascii="Times New Roman" w:hAnsi="Times New Roman" w:cs="Times New Roman"/>
                <w:sz w:val="24"/>
                <w:szCs w:val="24"/>
                <w:lang w:val="en-US"/>
              </w:rPr>
            </w:pPr>
            <w:r w:rsidRPr="00E40655">
              <w:rPr>
                <w:rFonts w:ascii="Times New Roman" w:hAnsi="Times New Roman" w:cs="Times New Roman"/>
                <w:sz w:val="24"/>
                <w:szCs w:val="24"/>
                <w:lang w:val="en-US"/>
              </w:rPr>
              <w:t>Yes</w:t>
            </w:r>
          </w:p>
        </w:tc>
        <w:tc>
          <w:tcPr>
            <w:tcW w:w="921" w:type="dxa"/>
          </w:tcPr>
          <w:p w:rsidR="001900D8" w:rsidRPr="00E40655" w:rsidRDefault="001900D8" w:rsidP="003E7914">
            <w:pPr>
              <w:ind w:firstLine="0"/>
              <w:rPr>
                <w:rFonts w:ascii="Times New Roman" w:hAnsi="Times New Roman" w:cs="Times New Roman"/>
                <w:sz w:val="24"/>
                <w:szCs w:val="24"/>
              </w:rPr>
            </w:pPr>
          </w:p>
        </w:tc>
        <w:tc>
          <w:tcPr>
            <w:tcW w:w="1770" w:type="dxa"/>
          </w:tcPr>
          <w:p w:rsidR="001900D8" w:rsidRPr="00E40655" w:rsidRDefault="001900D8" w:rsidP="003E7914">
            <w:pPr>
              <w:ind w:firstLine="0"/>
              <w:rPr>
                <w:rFonts w:ascii="Times New Roman" w:hAnsi="Times New Roman" w:cs="Times New Roman"/>
                <w:sz w:val="24"/>
                <w:szCs w:val="24"/>
              </w:rPr>
            </w:pPr>
            <w:r w:rsidRPr="00E40655">
              <w:rPr>
                <w:rFonts w:ascii="Times New Roman" w:hAnsi="Times New Roman" w:cs="Times New Roman"/>
                <w:sz w:val="24"/>
                <w:szCs w:val="24"/>
              </w:rPr>
              <w:t>NULL</w:t>
            </w:r>
          </w:p>
        </w:tc>
        <w:tc>
          <w:tcPr>
            <w:tcW w:w="2501" w:type="dxa"/>
          </w:tcPr>
          <w:p w:rsidR="001900D8" w:rsidRPr="00E40655" w:rsidRDefault="001900D8" w:rsidP="003E7914">
            <w:pPr>
              <w:ind w:firstLine="0"/>
              <w:rPr>
                <w:rFonts w:ascii="Times New Roman" w:hAnsi="Times New Roman" w:cs="Times New Roman"/>
                <w:sz w:val="24"/>
                <w:szCs w:val="24"/>
              </w:rPr>
            </w:pPr>
          </w:p>
        </w:tc>
      </w:tr>
      <w:tr w:rsidR="001900D8" w:rsidRPr="00E40655" w:rsidTr="005D758D">
        <w:tc>
          <w:tcPr>
            <w:tcW w:w="2408" w:type="dxa"/>
          </w:tcPr>
          <w:p w:rsidR="001900D8" w:rsidRPr="00E40655" w:rsidRDefault="006A4D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rPr>
              <w:t>R</w:t>
            </w:r>
            <w:r w:rsidR="001900D8" w:rsidRPr="00E40655">
              <w:rPr>
                <w:rFonts w:ascii="Times New Roman" w:hAnsi="Times New Roman" w:cs="Times New Roman"/>
                <w:sz w:val="24"/>
                <w:szCs w:val="24"/>
              </w:rPr>
              <w:t>bound</w:t>
            </w:r>
            <w:proofErr w:type="spellEnd"/>
          </w:p>
        </w:tc>
        <w:tc>
          <w:tcPr>
            <w:tcW w:w="1605" w:type="dxa"/>
          </w:tcPr>
          <w:p w:rsidR="001900D8" w:rsidRPr="00E40655" w:rsidRDefault="001900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rPr>
              <w:t>int</w:t>
            </w:r>
            <w:proofErr w:type="spellEnd"/>
            <w:r w:rsidRPr="00E40655">
              <w:rPr>
                <w:rFonts w:ascii="Times New Roman" w:hAnsi="Times New Roman" w:cs="Times New Roman"/>
                <w:sz w:val="24"/>
                <w:szCs w:val="24"/>
              </w:rPr>
              <w:t>(10)</w:t>
            </w:r>
          </w:p>
        </w:tc>
        <w:tc>
          <w:tcPr>
            <w:tcW w:w="763" w:type="dxa"/>
          </w:tcPr>
          <w:p w:rsidR="001900D8" w:rsidRPr="00E40655" w:rsidRDefault="001900D8" w:rsidP="003E7914">
            <w:pPr>
              <w:ind w:firstLine="0"/>
              <w:rPr>
                <w:rFonts w:ascii="Times New Roman" w:hAnsi="Times New Roman" w:cs="Times New Roman"/>
                <w:sz w:val="24"/>
                <w:szCs w:val="24"/>
                <w:lang w:val="en-US"/>
              </w:rPr>
            </w:pPr>
            <w:r w:rsidRPr="00E40655">
              <w:rPr>
                <w:rFonts w:ascii="Times New Roman" w:hAnsi="Times New Roman" w:cs="Times New Roman"/>
                <w:sz w:val="24"/>
                <w:szCs w:val="24"/>
                <w:lang w:val="en-US"/>
              </w:rPr>
              <w:t>Yes</w:t>
            </w:r>
          </w:p>
        </w:tc>
        <w:tc>
          <w:tcPr>
            <w:tcW w:w="921" w:type="dxa"/>
          </w:tcPr>
          <w:p w:rsidR="001900D8" w:rsidRPr="00E40655" w:rsidRDefault="001900D8" w:rsidP="003E7914">
            <w:pPr>
              <w:ind w:firstLine="0"/>
              <w:rPr>
                <w:rFonts w:ascii="Times New Roman" w:hAnsi="Times New Roman" w:cs="Times New Roman"/>
                <w:sz w:val="24"/>
                <w:szCs w:val="24"/>
              </w:rPr>
            </w:pPr>
          </w:p>
        </w:tc>
        <w:tc>
          <w:tcPr>
            <w:tcW w:w="1770" w:type="dxa"/>
          </w:tcPr>
          <w:p w:rsidR="001900D8" w:rsidRPr="00E40655" w:rsidRDefault="001900D8" w:rsidP="003E7914">
            <w:pPr>
              <w:ind w:firstLine="0"/>
              <w:rPr>
                <w:rFonts w:ascii="Times New Roman" w:hAnsi="Times New Roman" w:cs="Times New Roman"/>
                <w:sz w:val="24"/>
                <w:szCs w:val="24"/>
              </w:rPr>
            </w:pPr>
            <w:r w:rsidRPr="00E40655">
              <w:rPr>
                <w:rFonts w:ascii="Times New Roman" w:hAnsi="Times New Roman" w:cs="Times New Roman"/>
                <w:sz w:val="24"/>
                <w:szCs w:val="24"/>
              </w:rPr>
              <w:t>NULL</w:t>
            </w:r>
          </w:p>
        </w:tc>
        <w:tc>
          <w:tcPr>
            <w:tcW w:w="2501" w:type="dxa"/>
          </w:tcPr>
          <w:p w:rsidR="001900D8" w:rsidRPr="00E40655" w:rsidRDefault="001900D8" w:rsidP="003E7914">
            <w:pPr>
              <w:ind w:firstLine="0"/>
              <w:rPr>
                <w:rFonts w:ascii="Times New Roman" w:hAnsi="Times New Roman" w:cs="Times New Roman"/>
                <w:sz w:val="24"/>
                <w:szCs w:val="24"/>
              </w:rPr>
            </w:pPr>
          </w:p>
        </w:tc>
      </w:tr>
      <w:tr w:rsidR="001900D8" w:rsidRPr="00E40655" w:rsidTr="005D758D">
        <w:tc>
          <w:tcPr>
            <w:tcW w:w="2408" w:type="dxa"/>
          </w:tcPr>
          <w:p w:rsidR="001900D8" w:rsidRPr="00E40655" w:rsidRDefault="006A4D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rPr>
              <w:t>R</w:t>
            </w:r>
            <w:r w:rsidR="001900D8" w:rsidRPr="00E40655">
              <w:rPr>
                <w:rFonts w:ascii="Times New Roman" w:hAnsi="Times New Roman" w:cs="Times New Roman"/>
                <w:sz w:val="24"/>
                <w:szCs w:val="24"/>
              </w:rPr>
              <w:t>esult</w:t>
            </w:r>
            <w:proofErr w:type="spellEnd"/>
          </w:p>
        </w:tc>
        <w:tc>
          <w:tcPr>
            <w:tcW w:w="1605" w:type="dxa"/>
          </w:tcPr>
          <w:p w:rsidR="001900D8" w:rsidRPr="00E40655" w:rsidRDefault="001900D8" w:rsidP="003E7914">
            <w:pPr>
              <w:ind w:firstLine="0"/>
              <w:rPr>
                <w:rFonts w:ascii="Times New Roman" w:hAnsi="Times New Roman" w:cs="Times New Roman"/>
                <w:sz w:val="24"/>
                <w:szCs w:val="24"/>
                <w:lang w:val="en-US"/>
              </w:rPr>
            </w:pPr>
            <w:proofErr w:type="spellStart"/>
            <w:r w:rsidRPr="00E40655">
              <w:rPr>
                <w:rFonts w:ascii="Times New Roman" w:hAnsi="Times New Roman" w:cs="Times New Roman"/>
                <w:sz w:val="24"/>
                <w:szCs w:val="24"/>
              </w:rPr>
              <w:t>Enum</w:t>
            </w:r>
            <w:proofErr w:type="spellEnd"/>
          </w:p>
          <w:p w:rsidR="001900D8" w:rsidRPr="00E40655" w:rsidRDefault="001900D8" w:rsidP="003E7914">
            <w:pPr>
              <w:ind w:firstLine="0"/>
              <w:rPr>
                <w:rFonts w:ascii="Times New Roman" w:hAnsi="Times New Roman" w:cs="Times New Roman"/>
                <w:sz w:val="24"/>
                <w:szCs w:val="24"/>
                <w:lang w:val="en-US"/>
              </w:rPr>
            </w:pPr>
            <w:r w:rsidRPr="00E40655">
              <w:rPr>
                <w:rFonts w:ascii="Times New Roman" w:hAnsi="Times New Roman" w:cs="Times New Roman"/>
                <w:sz w:val="24"/>
                <w:szCs w:val="24"/>
              </w:rPr>
              <w:t>('OK',</w:t>
            </w:r>
          </w:p>
          <w:p w:rsidR="001900D8" w:rsidRPr="00E40655" w:rsidRDefault="001900D8" w:rsidP="003E7914">
            <w:pPr>
              <w:ind w:firstLine="0"/>
              <w:rPr>
                <w:rFonts w:ascii="Times New Roman" w:hAnsi="Times New Roman" w:cs="Times New Roman"/>
                <w:sz w:val="24"/>
                <w:szCs w:val="24"/>
                <w:lang w:val="en-US"/>
              </w:rPr>
            </w:pPr>
            <w:r w:rsidRPr="00E40655">
              <w:rPr>
                <w:rFonts w:ascii="Times New Roman" w:hAnsi="Times New Roman" w:cs="Times New Roman"/>
                <w:sz w:val="24"/>
                <w:szCs w:val="24"/>
              </w:rPr>
              <w:t>'WARNING',</w:t>
            </w:r>
          </w:p>
          <w:p w:rsidR="001900D8" w:rsidRPr="00E40655" w:rsidRDefault="001900D8" w:rsidP="003E7914">
            <w:pPr>
              <w:ind w:firstLine="0"/>
              <w:rPr>
                <w:rFonts w:ascii="Times New Roman" w:hAnsi="Times New Roman" w:cs="Times New Roman"/>
                <w:sz w:val="24"/>
                <w:szCs w:val="24"/>
              </w:rPr>
            </w:pPr>
            <w:r w:rsidRPr="00E40655">
              <w:rPr>
                <w:rFonts w:ascii="Times New Roman" w:hAnsi="Times New Roman" w:cs="Times New Roman"/>
                <w:sz w:val="24"/>
                <w:szCs w:val="24"/>
              </w:rPr>
              <w:t>'ERROR')</w:t>
            </w:r>
          </w:p>
        </w:tc>
        <w:tc>
          <w:tcPr>
            <w:tcW w:w="763" w:type="dxa"/>
          </w:tcPr>
          <w:p w:rsidR="001900D8" w:rsidRPr="00E40655" w:rsidRDefault="001900D8" w:rsidP="003E7914">
            <w:pPr>
              <w:ind w:firstLine="0"/>
              <w:rPr>
                <w:rFonts w:ascii="Times New Roman" w:hAnsi="Times New Roman" w:cs="Times New Roman"/>
                <w:sz w:val="24"/>
                <w:szCs w:val="24"/>
                <w:lang w:val="en-US"/>
              </w:rPr>
            </w:pPr>
            <w:r w:rsidRPr="00E40655">
              <w:rPr>
                <w:rFonts w:ascii="Times New Roman" w:hAnsi="Times New Roman" w:cs="Times New Roman"/>
                <w:sz w:val="24"/>
                <w:szCs w:val="24"/>
                <w:lang w:val="en-US"/>
              </w:rPr>
              <w:t>No</w:t>
            </w:r>
          </w:p>
        </w:tc>
        <w:tc>
          <w:tcPr>
            <w:tcW w:w="921" w:type="dxa"/>
          </w:tcPr>
          <w:p w:rsidR="001900D8" w:rsidRPr="00E40655" w:rsidRDefault="001900D8" w:rsidP="003E7914">
            <w:pPr>
              <w:ind w:firstLine="0"/>
              <w:rPr>
                <w:rFonts w:ascii="Times New Roman" w:hAnsi="Times New Roman" w:cs="Times New Roman"/>
                <w:sz w:val="24"/>
                <w:szCs w:val="24"/>
              </w:rPr>
            </w:pPr>
          </w:p>
        </w:tc>
        <w:tc>
          <w:tcPr>
            <w:tcW w:w="1770" w:type="dxa"/>
          </w:tcPr>
          <w:p w:rsidR="001900D8" w:rsidRPr="00E40655" w:rsidRDefault="001900D8" w:rsidP="003E7914">
            <w:pPr>
              <w:ind w:firstLine="0"/>
              <w:rPr>
                <w:rFonts w:ascii="Times New Roman" w:hAnsi="Times New Roman" w:cs="Times New Roman"/>
                <w:sz w:val="24"/>
                <w:szCs w:val="24"/>
              </w:rPr>
            </w:pPr>
          </w:p>
        </w:tc>
        <w:tc>
          <w:tcPr>
            <w:tcW w:w="2501" w:type="dxa"/>
          </w:tcPr>
          <w:p w:rsidR="001900D8" w:rsidRPr="00E40655" w:rsidRDefault="001900D8" w:rsidP="003E7914">
            <w:pPr>
              <w:ind w:firstLine="0"/>
              <w:rPr>
                <w:rFonts w:ascii="Times New Roman" w:hAnsi="Times New Roman" w:cs="Times New Roman"/>
                <w:sz w:val="24"/>
                <w:szCs w:val="24"/>
              </w:rPr>
            </w:pPr>
          </w:p>
        </w:tc>
      </w:tr>
      <w:tr w:rsidR="001900D8" w:rsidRPr="00E40655" w:rsidTr="005D758D">
        <w:tc>
          <w:tcPr>
            <w:tcW w:w="2408" w:type="dxa"/>
          </w:tcPr>
          <w:p w:rsidR="001900D8" w:rsidRPr="00E40655" w:rsidRDefault="006A4D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rPr>
              <w:t>S</w:t>
            </w:r>
            <w:r w:rsidR="001900D8" w:rsidRPr="00E40655">
              <w:rPr>
                <w:rFonts w:ascii="Times New Roman" w:hAnsi="Times New Roman" w:cs="Times New Roman"/>
                <w:sz w:val="24"/>
                <w:szCs w:val="24"/>
              </w:rPr>
              <w:t>ort</w:t>
            </w:r>
            <w:proofErr w:type="spellEnd"/>
          </w:p>
        </w:tc>
        <w:tc>
          <w:tcPr>
            <w:tcW w:w="1605" w:type="dxa"/>
          </w:tcPr>
          <w:p w:rsidR="001900D8" w:rsidRPr="00E40655" w:rsidRDefault="001900D8" w:rsidP="003E7914">
            <w:pPr>
              <w:ind w:firstLine="0"/>
              <w:rPr>
                <w:rFonts w:ascii="Times New Roman" w:hAnsi="Times New Roman" w:cs="Times New Roman"/>
                <w:sz w:val="24"/>
                <w:szCs w:val="24"/>
              </w:rPr>
            </w:pPr>
            <w:proofErr w:type="spellStart"/>
            <w:r w:rsidRPr="00E40655">
              <w:rPr>
                <w:rFonts w:ascii="Times New Roman" w:hAnsi="Times New Roman" w:cs="Times New Roman"/>
                <w:sz w:val="24"/>
                <w:szCs w:val="24"/>
              </w:rPr>
              <w:t>int</w:t>
            </w:r>
            <w:proofErr w:type="spellEnd"/>
            <w:r w:rsidRPr="00E40655">
              <w:rPr>
                <w:rFonts w:ascii="Times New Roman" w:hAnsi="Times New Roman" w:cs="Times New Roman"/>
                <w:sz w:val="24"/>
                <w:szCs w:val="24"/>
              </w:rPr>
              <w:t xml:space="preserve">(10) </w:t>
            </w:r>
            <w:proofErr w:type="spellStart"/>
            <w:r w:rsidRPr="00E40655">
              <w:rPr>
                <w:rFonts w:ascii="Times New Roman" w:hAnsi="Times New Roman" w:cs="Times New Roman"/>
                <w:sz w:val="24"/>
                <w:szCs w:val="24"/>
              </w:rPr>
              <w:t>unsigned</w:t>
            </w:r>
            <w:proofErr w:type="spellEnd"/>
          </w:p>
        </w:tc>
        <w:tc>
          <w:tcPr>
            <w:tcW w:w="763" w:type="dxa"/>
          </w:tcPr>
          <w:p w:rsidR="001900D8" w:rsidRPr="00E40655" w:rsidRDefault="001900D8" w:rsidP="003E7914">
            <w:pPr>
              <w:ind w:firstLine="0"/>
              <w:rPr>
                <w:rFonts w:ascii="Times New Roman" w:hAnsi="Times New Roman" w:cs="Times New Roman"/>
                <w:sz w:val="24"/>
                <w:szCs w:val="24"/>
                <w:lang w:val="en-US"/>
              </w:rPr>
            </w:pPr>
            <w:r w:rsidRPr="00E40655">
              <w:rPr>
                <w:rFonts w:ascii="Times New Roman" w:hAnsi="Times New Roman" w:cs="Times New Roman"/>
                <w:sz w:val="24"/>
                <w:szCs w:val="24"/>
                <w:lang w:val="en-US"/>
              </w:rPr>
              <w:t>No</w:t>
            </w:r>
          </w:p>
        </w:tc>
        <w:tc>
          <w:tcPr>
            <w:tcW w:w="921" w:type="dxa"/>
          </w:tcPr>
          <w:p w:rsidR="001900D8" w:rsidRPr="00E40655" w:rsidRDefault="001900D8" w:rsidP="003E7914">
            <w:pPr>
              <w:ind w:firstLine="0"/>
              <w:rPr>
                <w:rFonts w:ascii="Times New Roman" w:hAnsi="Times New Roman" w:cs="Times New Roman"/>
                <w:sz w:val="24"/>
                <w:szCs w:val="24"/>
              </w:rPr>
            </w:pPr>
          </w:p>
        </w:tc>
        <w:tc>
          <w:tcPr>
            <w:tcW w:w="1770" w:type="dxa"/>
          </w:tcPr>
          <w:p w:rsidR="001900D8" w:rsidRPr="00E40655" w:rsidRDefault="001900D8" w:rsidP="003E7914">
            <w:pPr>
              <w:ind w:firstLine="0"/>
              <w:rPr>
                <w:rFonts w:ascii="Times New Roman" w:hAnsi="Times New Roman" w:cs="Times New Roman"/>
                <w:sz w:val="24"/>
                <w:szCs w:val="24"/>
                <w:lang w:val="en-US"/>
              </w:rPr>
            </w:pPr>
            <w:r w:rsidRPr="00E40655">
              <w:rPr>
                <w:rFonts w:ascii="Times New Roman" w:hAnsi="Times New Roman" w:cs="Times New Roman"/>
                <w:sz w:val="24"/>
                <w:szCs w:val="24"/>
                <w:lang w:val="en-US"/>
              </w:rPr>
              <w:t>0</w:t>
            </w:r>
          </w:p>
        </w:tc>
        <w:tc>
          <w:tcPr>
            <w:tcW w:w="2501" w:type="dxa"/>
          </w:tcPr>
          <w:p w:rsidR="001900D8" w:rsidRPr="00E40655" w:rsidRDefault="001900D8" w:rsidP="003E7914">
            <w:pPr>
              <w:ind w:firstLine="0"/>
              <w:rPr>
                <w:rFonts w:ascii="Times New Roman" w:hAnsi="Times New Roman" w:cs="Times New Roman"/>
                <w:sz w:val="24"/>
                <w:szCs w:val="24"/>
              </w:rPr>
            </w:pPr>
          </w:p>
        </w:tc>
      </w:tr>
    </w:tbl>
    <w:p w:rsidR="005D758D" w:rsidRPr="005B266B" w:rsidRDefault="005D758D" w:rsidP="005D758D">
      <w:pPr>
        <w:spacing w:before="240"/>
      </w:pPr>
      <w:r>
        <w:lastRenderedPageBreak/>
        <w:t xml:space="preserve">Сущность </w:t>
      </w:r>
      <w:r w:rsidR="009251ED" w:rsidRPr="00D44864">
        <w:rPr>
          <w:rFonts w:cs="Times New Roman"/>
          <w:szCs w:val="24"/>
          <w:lang w:val="en-US"/>
        </w:rPr>
        <w:t>services</w:t>
      </w:r>
      <w:r w:rsidR="009251ED">
        <w:t xml:space="preserve"> </w:t>
      </w:r>
      <w:r>
        <w:t xml:space="preserve">представляет собой список </w:t>
      </w:r>
      <w:r w:rsidR="009251ED">
        <w:t>доступных сервисов</w:t>
      </w:r>
      <w:r w:rsidR="00480284">
        <w:t>. Сущность включает</w:t>
      </w:r>
      <w:r>
        <w:t xml:space="preserve"> в себя информацию о </w:t>
      </w:r>
      <w:r w:rsidR="00480284">
        <w:t>сервисе</w:t>
      </w:r>
      <w:r>
        <w:t>,</w:t>
      </w:r>
      <w:r w:rsidR="00480284">
        <w:t xml:space="preserve"> его описание, порте, на котором работает </w:t>
      </w:r>
      <w:proofErr w:type="gramStart"/>
      <w:r w:rsidR="00480284">
        <w:t xml:space="preserve">сервис, </w:t>
      </w:r>
      <w:r>
        <w:t xml:space="preserve"> </w:t>
      </w:r>
      <w:r w:rsidR="00480284">
        <w:t>передаваемую</w:t>
      </w:r>
      <w:proofErr w:type="gramEnd"/>
      <w:r w:rsidR="00480284">
        <w:t xml:space="preserve"> информацию и т.д.</w:t>
      </w:r>
      <w:r w:rsidRPr="005B266B">
        <w:t xml:space="preserve"> </w:t>
      </w:r>
      <w:r>
        <w:t>Описание сущности представлено в таблице 2.</w:t>
      </w:r>
      <w:r w:rsidR="00480284">
        <w:t>10</w:t>
      </w:r>
      <w:r>
        <w:t>.</w:t>
      </w:r>
    </w:p>
    <w:p w:rsidR="001900D8" w:rsidRPr="00480284" w:rsidRDefault="001900D8" w:rsidP="009251ED">
      <w:pPr>
        <w:pStyle w:val="af6"/>
      </w:pPr>
      <w:r w:rsidRPr="009251ED">
        <w:t>Таблица</w:t>
      </w:r>
      <w:r w:rsidRPr="00480284">
        <w:t xml:space="preserve"> </w:t>
      </w:r>
      <w:r w:rsidR="006A4DD8" w:rsidRPr="00480284">
        <w:t>2.</w:t>
      </w:r>
      <w:r w:rsidR="006A4DD8" w:rsidRPr="009251ED">
        <w:t>10</w:t>
      </w:r>
      <w:r w:rsidR="00286399" w:rsidRPr="00480284">
        <w:t xml:space="preserve"> </w:t>
      </w:r>
      <w:r w:rsidRPr="00480284">
        <w:t xml:space="preserve">– </w:t>
      </w:r>
      <w:r w:rsidRPr="009251ED">
        <w:t>Сущность</w:t>
      </w:r>
      <w:r w:rsidRPr="00480284">
        <w:t xml:space="preserve"> </w:t>
      </w:r>
      <w:r w:rsidRPr="009251ED">
        <w:rPr>
          <w:rFonts w:cs="Times New Roman"/>
          <w:szCs w:val="24"/>
          <w:lang w:val="en-US"/>
        </w:rPr>
        <w:t>services</w:t>
      </w:r>
    </w:p>
    <w:tbl>
      <w:tblPr>
        <w:tblStyle w:val="af"/>
        <w:tblW w:w="0" w:type="auto"/>
        <w:tblLook w:val="04A0" w:firstRow="1" w:lastRow="0" w:firstColumn="1" w:lastColumn="0" w:noHBand="0" w:noVBand="1"/>
      </w:tblPr>
      <w:tblGrid>
        <w:gridCol w:w="2231"/>
        <w:gridCol w:w="1456"/>
        <w:gridCol w:w="856"/>
        <w:gridCol w:w="1106"/>
        <w:gridCol w:w="1916"/>
        <w:gridCol w:w="2403"/>
      </w:tblGrid>
      <w:tr w:rsidR="001900D8" w:rsidRPr="00480284" w:rsidTr="00A263F2">
        <w:tc>
          <w:tcPr>
            <w:tcW w:w="2231" w:type="dxa"/>
          </w:tcPr>
          <w:p w:rsidR="001900D8" w:rsidRPr="00480284"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Поле</w:t>
            </w:r>
            <w:r w:rsidRPr="00480284">
              <w:rPr>
                <w:rFonts w:ascii="Times New Roman" w:hAnsi="Times New Roman" w:cs="Times New Roman"/>
                <w:b/>
                <w:sz w:val="24"/>
                <w:szCs w:val="24"/>
              </w:rPr>
              <w:t xml:space="preserve"> </w:t>
            </w:r>
          </w:p>
        </w:tc>
        <w:tc>
          <w:tcPr>
            <w:tcW w:w="1456" w:type="dxa"/>
          </w:tcPr>
          <w:p w:rsidR="001900D8" w:rsidRPr="00480284"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Тип</w:t>
            </w:r>
          </w:p>
        </w:tc>
        <w:tc>
          <w:tcPr>
            <w:tcW w:w="856" w:type="dxa"/>
          </w:tcPr>
          <w:p w:rsidR="001900D8" w:rsidRPr="00480284"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lang w:val="en-US"/>
              </w:rPr>
              <w:t>Null</w:t>
            </w:r>
          </w:p>
        </w:tc>
        <w:tc>
          <w:tcPr>
            <w:tcW w:w="1106" w:type="dxa"/>
          </w:tcPr>
          <w:p w:rsidR="001900D8" w:rsidRPr="00480284"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Ключ</w:t>
            </w:r>
          </w:p>
        </w:tc>
        <w:tc>
          <w:tcPr>
            <w:tcW w:w="1916" w:type="dxa"/>
          </w:tcPr>
          <w:p w:rsidR="001900D8" w:rsidRPr="00480284"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По</w:t>
            </w:r>
            <w:r w:rsidRPr="00480284">
              <w:rPr>
                <w:rFonts w:ascii="Times New Roman" w:hAnsi="Times New Roman" w:cs="Times New Roman"/>
                <w:b/>
                <w:sz w:val="24"/>
                <w:szCs w:val="24"/>
              </w:rPr>
              <w:t xml:space="preserve"> </w:t>
            </w:r>
            <w:r w:rsidRPr="008164CE">
              <w:rPr>
                <w:rFonts w:ascii="Times New Roman" w:hAnsi="Times New Roman" w:cs="Times New Roman"/>
                <w:b/>
                <w:sz w:val="24"/>
                <w:szCs w:val="24"/>
              </w:rPr>
              <w:t>умолчанию</w:t>
            </w:r>
          </w:p>
        </w:tc>
        <w:tc>
          <w:tcPr>
            <w:tcW w:w="2403" w:type="dxa"/>
          </w:tcPr>
          <w:p w:rsidR="001900D8" w:rsidRPr="00480284"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Дополнительно</w:t>
            </w:r>
          </w:p>
        </w:tc>
      </w:tr>
      <w:tr w:rsidR="001900D8" w:rsidRPr="00480284" w:rsidTr="00A263F2">
        <w:tc>
          <w:tcPr>
            <w:tcW w:w="2231" w:type="dxa"/>
          </w:tcPr>
          <w:p w:rsidR="001900D8" w:rsidRPr="00480284" w:rsidRDefault="001900D8" w:rsidP="003E7914">
            <w:pPr>
              <w:ind w:firstLine="0"/>
              <w:rPr>
                <w:rFonts w:ascii="Times New Roman" w:hAnsi="Times New Roman" w:cs="Times New Roman"/>
                <w:sz w:val="24"/>
                <w:szCs w:val="24"/>
              </w:rPr>
            </w:pPr>
            <w:r w:rsidRPr="00286399">
              <w:rPr>
                <w:rFonts w:ascii="Times New Roman" w:hAnsi="Times New Roman" w:cs="Times New Roman"/>
                <w:sz w:val="24"/>
                <w:szCs w:val="24"/>
                <w:lang w:val="en-US"/>
              </w:rPr>
              <w:t>id</w:t>
            </w:r>
            <w:r w:rsidRPr="00480284">
              <w:rPr>
                <w:rFonts w:ascii="Times New Roman" w:hAnsi="Times New Roman" w:cs="Times New Roman"/>
                <w:sz w:val="24"/>
                <w:szCs w:val="24"/>
              </w:rPr>
              <w:t>_</w:t>
            </w:r>
            <w:r w:rsidRPr="00286399">
              <w:rPr>
                <w:rFonts w:ascii="Times New Roman" w:hAnsi="Times New Roman" w:cs="Times New Roman"/>
                <w:sz w:val="24"/>
                <w:szCs w:val="24"/>
                <w:lang w:val="en-US"/>
              </w:rPr>
              <w:t>service</w:t>
            </w:r>
          </w:p>
        </w:tc>
        <w:tc>
          <w:tcPr>
            <w:tcW w:w="1456" w:type="dxa"/>
          </w:tcPr>
          <w:p w:rsidR="001900D8" w:rsidRPr="00480284" w:rsidRDefault="001900D8" w:rsidP="003E7914">
            <w:pPr>
              <w:ind w:firstLine="0"/>
              <w:rPr>
                <w:rFonts w:ascii="Times New Roman" w:hAnsi="Times New Roman" w:cs="Times New Roman"/>
                <w:sz w:val="24"/>
                <w:szCs w:val="24"/>
              </w:rPr>
            </w:pPr>
            <w:proofErr w:type="spellStart"/>
            <w:r w:rsidRPr="00286399">
              <w:rPr>
                <w:rFonts w:ascii="Times New Roman" w:hAnsi="Times New Roman" w:cs="Times New Roman"/>
                <w:sz w:val="24"/>
                <w:szCs w:val="24"/>
                <w:lang w:val="en-US"/>
              </w:rPr>
              <w:t>int</w:t>
            </w:r>
            <w:proofErr w:type="spellEnd"/>
            <w:r w:rsidRPr="00480284">
              <w:rPr>
                <w:rFonts w:ascii="Times New Roman" w:hAnsi="Times New Roman" w:cs="Times New Roman"/>
                <w:sz w:val="24"/>
                <w:szCs w:val="24"/>
              </w:rPr>
              <w:t>(11)</w:t>
            </w:r>
          </w:p>
        </w:tc>
        <w:tc>
          <w:tcPr>
            <w:tcW w:w="856" w:type="dxa"/>
          </w:tcPr>
          <w:p w:rsidR="001900D8" w:rsidRPr="00480284" w:rsidRDefault="001900D8" w:rsidP="003E7914">
            <w:pPr>
              <w:ind w:firstLine="0"/>
              <w:rPr>
                <w:rFonts w:ascii="Times New Roman" w:hAnsi="Times New Roman" w:cs="Times New Roman"/>
                <w:sz w:val="24"/>
                <w:szCs w:val="24"/>
              </w:rPr>
            </w:pPr>
            <w:r w:rsidRPr="003C1E0A">
              <w:rPr>
                <w:rFonts w:ascii="Times New Roman" w:hAnsi="Times New Roman" w:cs="Times New Roman"/>
                <w:sz w:val="24"/>
                <w:szCs w:val="24"/>
                <w:lang w:val="en-US"/>
              </w:rPr>
              <w:t>No</w:t>
            </w:r>
          </w:p>
        </w:tc>
        <w:tc>
          <w:tcPr>
            <w:tcW w:w="1106" w:type="dxa"/>
          </w:tcPr>
          <w:p w:rsidR="001900D8" w:rsidRPr="00480284"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lang w:val="en-US"/>
              </w:rPr>
              <w:t>Pri</w:t>
            </w:r>
            <w:proofErr w:type="spellEnd"/>
          </w:p>
        </w:tc>
        <w:tc>
          <w:tcPr>
            <w:tcW w:w="1916" w:type="dxa"/>
          </w:tcPr>
          <w:p w:rsidR="001900D8" w:rsidRPr="00480284" w:rsidRDefault="001900D8" w:rsidP="003E7914">
            <w:pPr>
              <w:ind w:firstLine="0"/>
              <w:rPr>
                <w:rFonts w:ascii="Times New Roman" w:hAnsi="Times New Roman" w:cs="Times New Roman"/>
                <w:sz w:val="24"/>
                <w:szCs w:val="24"/>
              </w:rPr>
            </w:pPr>
          </w:p>
        </w:tc>
        <w:tc>
          <w:tcPr>
            <w:tcW w:w="2403" w:type="dxa"/>
          </w:tcPr>
          <w:p w:rsidR="001900D8" w:rsidRPr="00480284" w:rsidRDefault="001900D8" w:rsidP="003E7914">
            <w:pPr>
              <w:ind w:firstLine="0"/>
              <w:rPr>
                <w:rFonts w:ascii="Times New Roman" w:hAnsi="Times New Roman" w:cs="Times New Roman"/>
                <w:sz w:val="24"/>
                <w:szCs w:val="24"/>
              </w:rPr>
            </w:pPr>
            <w:r w:rsidRPr="00286399">
              <w:rPr>
                <w:rFonts w:ascii="Times New Roman" w:hAnsi="Times New Roman" w:cs="Times New Roman"/>
                <w:sz w:val="24"/>
                <w:szCs w:val="24"/>
                <w:lang w:val="en-US"/>
              </w:rPr>
              <w:t>AUTO</w:t>
            </w:r>
            <w:r w:rsidRPr="00480284">
              <w:rPr>
                <w:rFonts w:ascii="Times New Roman" w:hAnsi="Times New Roman" w:cs="Times New Roman"/>
                <w:sz w:val="24"/>
                <w:szCs w:val="24"/>
              </w:rPr>
              <w:t>_</w:t>
            </w:r>
            <w:r w:rsidRPr="00286399">
              <w:rPr>
                <w:rFonts w:ascii="Times New Roman" w:hAnsi="Times New Roman" w:cs="Times New Roman"/>
                <w:sz w:val="24"/>
                <w:szCs w:val="24"/>
                <w:lang w:val="en-US"/>
              </w:rPr>
              <w:t>INCREMENT</w:t>
            </w:r>
          </w:p>
        </w:tc>
      </w:tr>
      <w:tr w:rsidR="001900D8" w:rsidRPr="003C1E0A" w:rsidTr="00A263F2">
        <w:tc>
          <w:tcPr>
            <w:tcW w:w="2231" w:type="dxa"/>
          </w:tcPr>
          <w:p w:rsidR="001900D8" w:rsidRPr="00286399" w:rsidRDefault="001900D8" w:rsidP="003E7914">
            <w:pPr>
              <w:ind w:firstLine="0"/>
              <w:rPr>
                <w:rFonts w:ascii="Times New Roman" w:hAnsi="Times New Roman" w:cs="Times New Roman"/>
                <w:sz w:val="24"/>
                <w:szCs w:val="24"/>
                <w:lang w:val="en-US"/>
              </w:rPr>
            </w:pPr>
            <w:proofErr w:type="spellStart"/>
            <w:r w:rsidRPr="00286399">
              <w:rPr>
                <w:rFonts w:ascii="Times New Roman" w:hAnsi="Times New Roman" w:cs="Times New Roman"/>
                <w:sz w:val="24"/>
                <w:szCs w:val="24"/>
                <w:lang w:val="en-US"/>
              </w:rPr>
              <w:t>description_service</w:t>
            </w:r>
            <w:proofErr w:type="spellEnd"/>
          </w:p>
        </w:tc>
        <w:tc>
          <w:tcPr>
            <w:tcW w:w="1456" w:type="dxa"/>
          </w:tcPr>
          <w:p w:rsidR="001900D8" w:rsidRPr="00286399" w:rsidRDefault="001900D8" w:rsidP="003E7914">
            <w:pPr>
              <w:ind w:firstLine="0"/>
              <w:rPr>
                <w:rFonts w:ascii="Times New Roman" w:hAnsi="Times New Roman" w:cs="Times New Roman"/>
                <w:sz w:val="24"/>
                <w:szCs w:val="24"/>
                <w:lang w:val="en-US"/>
              </w:rPr>
            </w:pPr>
            <w:r w:rsidRPr="00286399">
              <w:rPr>
                <w:rFonts w:ascii="Times New Roman" w:hAnsi="Times New Roman" w:cs="Times New Roman"/>
                <w:sz w:val="24"/>
                <w:szCs w:val="24"/>
                <w:lang w:val="en-US"/>
              </w:rPr>
              <w:t>varchar(255)</w:t>
            </w:r>
          </w:p>
        </w:tc>
        <w:tc>
          <w:tcPr>
            <w:tcW w:w="856" w:type="dxa"/>
          </w:tcPr>
          <w:p w:rsidR="001900D8" w:rsidRPr="003C1E0A" w:rsidRDefault="001900D8" w:rsidP="003E7914">
            <w:pPr>
              <w:ind w:firstLine="0"/>
              <w:rPr>
                <w:rFonts w:ascii="Times New Roman" w:hAnsi="Times New Roman" w:cs="Times New Roman"/>
                <w:sz w:val="24"/>
                <w:szCs w:val="24"/>
                <w:lang w:val="en-US"/>
              </w:rPr>
            </w:pPr>
            <w:r w:rsidRPr="003C1E0A">
              <w:rPr>
                <w:rFonts w:ascii="Times New Roman" w:hAnsi="Times New Roman" w:cs="Times New Roman"/>
                <w:sz w:val="24"/>
                <w:szCs w:val="24"/>
                <w:lang w:val="en-US"/>
              </w:rPr>
              <w:t>Yes</w:t>
            </w:r>
          </w:p>
        </w:tc>
        <w:tc>
          <w:tcPr>
            <w:tcW w:w="1106" w:type="dxa"/>
          </w:tcPr>
          <w:p w:rsidR="001900D8" w:rsidRPr="00286399" w:rsidRDefault="001900D8" w:rsidP="003E7914">
            <w:pPr>
              <w:ind w:firstLine="0"/>
              <w:rPr>
                <w:rFonts w:ascii="Times New Roman" w:hAnsi="Times New Roman" w:cs="Times New Roman"/>
                <w:sz w:val="24"/>
                <w:szCs w:val="24"/>
                <w:lang w:val="en-US"/>
              </w:rPr>
            </w:pPr>
          </w:p>
        </w:tc>
        <w:tc>
          <w:tcPr>
            <w:tcW w:w="1916" w:type="dxa"/>
          </w:tcPr>
          <w:p w:rsidR="001900D8" w:rsidRPr="003C1E0A" w:rsidRDefault="001900D8" w:rsidP="003E7914">
            <w:pPr>
              <w:ind w:firstLine="0"/>
              <w:rPr>
                <w:rFonts w:ascii="Times New Roman" w:hAnsi="Times New Roman" w:cs="Times New Roman"/>
                <w:sz w:val="24"/>
                <w:szCs w:val="24"/>
                <w:lang w:val="en-US"/>
              </w:rPr>
            </w:pPr>
            <w:r w:rsidRPr="003C1E0A">
              <w:rPr>
                <w:rFonts w:ascii="Times New Roman" w:hAnsi="Times New Roman" w:cs="Times New Roman"/>
                <w:sz w:val="24"/>
                <w:szCs w:val="24"/>
                <w:lang w:val="en-US"/>
              </w:rPr>
              <w:t>NULL</w:t>
            </w:r>
          </w:p>
        </w:tc>
        <w:tc>
          <w:tcPr>
            <w:tcW w:w="2403" w:type="dxa"/>
          </w:tcPr>
          <w:p w:rsidR="001900D8" w:rsidRPr="003C1E0A" w:rsidRDefault="001900D8" w:rsidP="003E7914">
            <w:pPr>
              <w:ind w:firstLine="0"/>
              <w:rPr>
                <w:rFonts w:ascii="Times New Roman" w:hAnsi="Times New Roman" w:cs="Times New Roman"/>
                <w:sz w:val="24"/>
                <w:szCs w:val="24"/>
              </w:rPr>
            </w:pPr>
          </w:p>
        </w:tc>
      </w:tr>
      <w:tr w:rsidR="001900D8" w:rsidRPr="003C1E0A" w:rsidTr="00A263F2">
        <w:tc>
          <w:tcPr>
            <w:tcW w:w="2231" w:type="dxa"/>
          </w:tcPr>
          <w:p w:rsidR="001900D8" w:rsidRPr="003C1E0A"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ingraph_description</w:t>
            </w:r>
            <w:proofErr w:type="spellEnd"/>
          </w:p>
        </w:tc>
        <w:tc>
          <w:tcPr>
            <w:tcW w:w="1456" w:type="dxa"/>
          </w:tcPr>
          <w:p w:rsidR="001900D8" w:rsidRPr="003C1E0A"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varchar</w:t>
            </w:r>
            <w:proofErr w:type="spellEnd"/>
            <w:r w:rsidRPr="003C1E0A">
              <w:rPr>
                <w:rFonts w:ascii="Times New Roman" w:hAnsi="Times New Roman" w:cs="Times New Roman"/>
                <w:sz w:val="24"/>
                <w:szCs w:val="24"/>
              </w:rPr>
              <w:t>(255)</w:t>
            </w:r>
          </w:p>
        </w:tc>
        <w:tc>
          <w:tcPr>
            <w:tcW w:w="856" w:type="dxa"/>
          </w:tcPr>
          <w:p w:rsidR="001900D8" w:rsidRPr="003C1E0A" w:rsidRDefault="001900D8" w:rsidP="003E7914">
            <w:pPr>
              <w:ind w:firstLine="0"/>
              <w:rPr>
                <w:rFonts w:ascii="Times New Roman" w:hAnsi="Times New Roman" w:cs="Times New Roman"/>
                <w:sz w:val="24"/>
                <w:szCs w:val="24"/>
                <w:lang w:val="en-US"/>
              </w:rPr>
            </w:pPr>
            <w:r w:rsidRPr="003C1E0A">
              <w:rPr>
                <w:rFonts w:ascii="Times New Roman" w:hAnsi="Times New Roman" w:cs="Times New Roman"/>
                <w:sz w:val="24"/>
                <w:szCs w:val="24"/>
                <w:lang w:val="en-US"/>
              </w:rPr>
              <w:t>Yes</w:t>
            </w:r>
          </w:p>
        </w:tc>
        <w:tc>
          <w:tcPr>
            <w:tcW w:w="1106" w:type="dxa"/>
          </w:tcPr>
          <w:p w:rsidR="001900D8" w:rsidRPr="003C1E0A" w:rsidRDefault="001900D8" w:rsidP="003E7914">
            <w:pPr>
              <w:ind w:firstLine="0"/>
              <w:rPr>
                <w:rFonts w:ascii="Times New Roman" w:hAnsi="Times New Roman" w:cs="Times New Roman"/>
                <w:sz w:val="24"/>
                <w:szCs w:val="24"/>
              </w:rPr>
            </w:pPr>
          </w:p>
        </w:tc>
        <w:tc>
          <w:tcPr>
            <w:tcW w:w="1916" w:type="dxa"/>
          </w:tcPr>
          <w:p w:rsidR="001900D8" w:rsidRPr="003C1E0A" w:rsidRDefault="001900D8" w:rsidP="003E7914">
            <w:pPr>
              <w:ind w:firstLine="0"/>
              <w:rPr>
                <w:rFonts w:ascii="Times New Roman" w:hAnsi="Times New Roman" w:cs="Times New Roman"/>
                <w:sz w:val="24"/>
                <w:szCs w:val="24"/>
              </w:rPr>
            </w:pPr>
            <w:r w:rsidRPr="003C1E0A">
              <w:rPr>
                <w:rFonts w:ascii="Times New Roman" w:hAnsi="Times New Roman" w:cs="Times New Roman"/>
                <w:sz w:val="24"/>
                <w:szCs w:val="24"/>
                <w:lang w:val="en-US"/>
              </w:rPr>
              <w:t>NULL</w:t>
            </w:r>
          </w:p>
        </w:tc>
        <w:tc>
          <w:tcPr>
            <w:tcW w:w="2403" w:type="dxa"/>
          </w:tcPr>
          <w:p w:rsidR="001900D8" w:rsidRPr="003C1E0A" w:rsidRDefault="001900D8" w:rsidP="003E7914">
            <w:pPr>
              <w:ind w:firstLine="0"/>
              <w:rPr>
                <w:rFonts w:ascii="Times New Roman" w:hAnsi="Times New Roman" w:cs="Times New Roman"/>
                <w:sz w:val="24"/>
                <w:szCs w:val="24"/>
              </w:rPr>
            </w:pPr>
          </w:p>
        </w:tc>
      </w:tr>
      <w:tr w:rsidR="001900D8" w:rsidRPr="003C1E0A" w:rsidTr="00A263F2">
        <w:tc>
          <w:tcPr>
            <w:tcW w:w="2231" w:type="dxa"/>
          </w:tcPr>
          <w:p w:rsidR="001900D8" w:rsidRPr="003C1E0A" w:rsidRDefault="006A4D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P</w:t>
            </w:r>
            <w:r w:rsidR="001900D8" w:rsidRPr="003C1E0A">
              <w:rPr>
                <w:rFonts w:ascii="Times New Roman" w:hAnsi="Times New Roman" w:cs="Times New Roman"/>
                <w:sz w:val="24"/>
                <w:szCs w:val="24"/>
              </w:rPr>
              <w:t>ort</w:t>
            </w:r>
            <w:proofErr w:type="spellEnd"/>
          </w:p>
        </w:tc>
        <w:tc>
          <w:tcPr>
            <w:tcW w:w="1456" w:type="dxa"/>
          </w:tcPr>
          <w:p w:rsidR="001900D8" w:rsidRPr="003C1E0A" w:rsidRDefault="001900D8" w:rsidP="003E7914">
            <w:pPr>
              <w:ind w:firstLine="0"/>
              <w:rPr>
                <w:rFonts w:ascii="Times New Roman" w:hAnsi="Times New Roman" w:cs="Times New Roman"/>
                <w:sz w:val="24"/>
                <w:szCs w:val="24"/>
              </w:rPr>
            </w:pPr>
            <w:proofErr w:type="spellStart"/>
            <w:r>
              <w:rPr>
                <w:rFonts w:ascii="Times New Roman" w:hAnsi="Times New Roman" w:cs="Times New Roman"/>
                <w:sz w:val="24"/>
                <w:szCs w:val="24"/>
                <w:lang w:val="en-US"/>
              </w:rPr>
              <w:t>int</w:t>
            </w:r>
            <w:proofErr w:type="spellEnd"/>
            <w:r w:rsidRPr="003C1E0A">
              <w:rPr>
                <w:rFonts w:ascii="Times New Roman" w:hAnsi="Times New Roman" w:cs="Times New Roman"/>
                <w:sz w:val="24"/>
                <w:szCs w:val="24"/>
              </w:rPr>
              <w:t>(</w:t>
            </w:r>
            <w:r w:rsidRPr="003C1E0A">
              <w:rPr>
                <w:rFonts w:ascii="Times New Roman" w:hAnsi="Times New Roman" w:cs="Times New Roman"/>
                <w:sz w:val="24"/>
                <w:szCs w:val="24"/>
                <w:lang w:val="en-US"/>
              </w:rPr>
              <w:t>10</w:t>
            </w:r>
            <w:r w:rsidRPr="003C1E0A">
              <w:rPr>
                <w:rFonts w:ascii="Times New Roman" w:hAnsi="Times New Roman" w:cs="Times New Roman"/>
                <w:sz w:val="24"/>
                <w:szCs w:val="24"/>
              </w:rPr>
              <w:t>)</w:t>
            </w:r>
          </w:p>
        </w:tc>
        <w:tc>
          <w:tcPr>
            <w:tcW w:w="856" w:type="dxa"/>
          </w:tcPr>
          <w:p w:rsidR="001900D8" w:rsidRPr="003C1E0A" w:rsidRDefault="001900D8" w:rsidP="003E7914">
            <w:pPr>
              <w:ind w:firstLine="0"/>
              <w:rPr>
                <w:rFonts w:ascii="Times New Roman" w:hAnsi="Times New Roman" w:cs="Times New Roman"/>
                <w:sz w:val="24"/>
                <w:szCs w:val="24"/>
                <w:lang w:val="en-US"/>
              </w:rPr>
            </w:pPr>
            <w:r w:rsidRPr="003C1E0A">
              <w:rPr>
                <w:rFonts w:ascii="Times New Roman" w:hAnsi="Times New Roman" w:cs="Times New Roman"/>
                <w:sz w:val="24"/>
                <w:szCs w:val="24"/>
                <w:lang w:val="en-US"/>
              </w:rPr>
              <w:t>Yes</w:t>
            </w:r>
          </w:p>
        </w:tc>
        <w:tc>
          <w:tcPr>
            <w:tcW w:w="1106" w:type="dxa"/>
          </w:tcPr>
          <w:p w:rsidR="001900D8" w:rsidRPr="003C1E0A" w:rsidRDefault="001900D8" w:rsidP="003E7914">
            <w:pPr>
              <w:ind w:firstLine="0"/>
              <w:rPr>
                <w:rFonts w:ascii="Times New Roman" w:hAnsi="Times New Roman" w:cs="Times New Roman"/>
                <w:sz w:val="24"/>
                <w:szCs w:val="24"/>
              </w:rPr>
            </w:pPr>
            <w:r w:rsidRPr="003C1E0A">
              <w:rPr>
                <w:rFonts w:ascii="Times New Roman" w:hAnsi="Times New Roman" w:cs="Times New Roman"/>
                <w:sz w:val="24"/>
                <w:szCs w:val="24"/>
                <w:lang w:val="en-US"/>
              </w:rPr>
              <w:t>FK</w:t>
            </w:r>
          </w:p>
        </w:tc>
        <w:tc>
          <w:tcPr>
            <w:tcW w:w="1916" w:type="dxa"/>
          </w:tcPr>
          <w:p w:rsidR="001900D8" w:rsidRPr="003C1E0A" w:rsidRDefault="001900D8" w:rsidP="003E7914">
            <w:pPr>
              <w:ind w:firstLine="0"/>
              <w:rPr>
                <w:rFonts w:ascii="Times New Roman" w:hAnsi="Times New Roman" w:cs="Times New Roman"/>
                <w:sz w:val="24"/>
                <w:szCs w:val="24"/>
              </w:rPr>
            </w:pPr>
            <w:r w:rsidRPr="003C1E0A">
              <w:rPr>
                <w:rFonts w:ascii="Times New Roman" w:hAnsi="Times New Roman" w:cs="Times New Roman"/>
                <w:sz w:val="24"/>
                <w:szCs w:val="24"/>
                <w:lang w:val="en-US"/>
              </w:rPr>
              <w:t>NULL</w:t>
            </w:r>
          </w:p>
        </w:tc>
        <w:tc>
          <w:tcPr>
            <w:tcW w:w="2403" w:type="dxa"/>
          </w:tcPr>
          <w:p w:rsidR="001900D8" w:rsidRPr="003C1E0A" w:rsidRDefault="001900D8" w:rsidP="003E7914">
            <w:pPr>
              <w:ind w:firstLine="0"/>
              <w:rPr>
                <w:rFonts w:ascii="Times New Roman" w:hAnsi="Times New Roman" w:cs="Times New Roman"/>
                <w:sz w:val="24"/>
                <w:szCs w:val="24"/>
              </w:rPr>
            </w:pPr>
          </w:p>
        </w:tc>
      </w:tr>
      <w:tr w:rsidR="001900D8" w:rsidRPr="003C1E0A" w:rsidTr="00A263F2">
        <w:tc>
          <w:tcPr>
            <w:tcW w:w="2231" w:type="dxa"/>
          </w:tcPr>
          <w:p w:rsidR="001900D8" w:rsidRPr="003C1E0A" w:rsidRDefault="006A4D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U</w:t>
            </w:r>
            <w:r w:rsidR="001900D8" w:rsidRPr="003C1E0A">
              <w:rPr>
                <w:rFonts w:ascii="Times New Roman" w:hAnsi="Times New Roman" w:cs="Times New Roman"/>
                <w:sz w:val="24"/>
                <w:szCs w:val="24"/>
              </w:rPr>
              <w:t>se</w:t>
            </w:r>
            <w:proofErr w:type="spellEnd"/>
          </w:p>
        </w:tc>
        <w:tc>
          <w:tcPr>
            <w:tcW w:w="1456" w:type="dxa"/>
          </w:tcPr>
          <w:p w:rsidR="001900D8" w:rsidRPr="003C1E0A"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varchar</w:t>
            </w:r>
            <w:proofErr w:type="spellEnd"/>
            <w:r w:rsidRPr="003C1E0A">
              <w:rPr>
                <w:rFonts w:ascii="Times New Roman" w:hAnsi="Times New Roman" w:cs="Times New Roman"/>
                <w:sz w:val="24"/>
                <w:szCs w:val="24"/>
              </w:rPr>
              <w:t>(255)</w:t>
            </w:r>
          </w:p>
        </w:tc>
        <w:tc>
          <w:tcPr>
            <w:tcW w:w="856" w:type="dxa"/>
          </w:tcPr>
          <w:p w:rsidR="001900D8" w:rsidRPr="003C1E0A" w:rsidRDefault="001900D8" w:rsidP="003E7914">
            <w:pPr>
              <w:ind w:firstLine="0"/>
              <w:rPr>
                <w:rFonts w:ascii="Times New Roman" w:hAnsi="Times New Roman" w:cs="Times New Roman"/>
                <w:sz w:val="24"/>
                <w:szCs w:val="24"/>
                <w:lang w:val="en-US"/>
              </w:rPr>
            </w:pPr>
            <w:r w:rsidRPr="003C1E0A">
              <w:rPr>
                <w:rFonts w:ascii="Times New Roman" w:hAnsi="Times New Roman" w:cs="Times New Roman"/>
                <w:sz w:val="24"/>
                <w:szCs w:val="24"/>
                <w:lang w:val="en-US"/>
              </w:rPr>
              <w:t>Yes</w:t>
            </w:r>
          </w:p>
        </w:tc>
        <w:tc>
          <w:tcPr>
            <w:tcW w:w="1106" w:type="dxa"/>
          </w:tcPr>
          <w:p w:rsidR="001900D8" w:rsidRPr="003C1E0A" w:rsidRDefault="001900D8" w:rsidP="003E7914">
            <w:pPr>
              <w:ind w:firstLine="0"/>
              <w:rPr>
                <w:rFonts w:ascii="Times New Roman" w:hAnsi="Times New Roman" w:cs="Times New Roman"/>
                <w:sz w:val="24"/>
                <w:szCs w:val="24"/>
              </w:rPr>
            </w:pPr>
          </w:p>
        </w:tc>
        <w:tc>
          <w:tcPr>
            <w:tcW w:w="1916" w:type="dxa"/>
          </w:tcPr>
          <w:p w:rsidR="001900D8" w:rsidRPr="003C1E0A" w:rsidRDefault="001900D8" w:rsidP="003E7914">
            <w:pPr>
              <w:ind w:firstLine="0"/>
              <w:rPr>
                <w:rFonts w:ascii="Times New Roman" w:hAnsi="Times New Roman" w:cs="Times New Roman"/>
                <w:sz w:val="24"/>
                <w:szCs w:val="24"/>
              </w:rPr>
            </w:pPr>
            <w:r w:rsidRPr="003C1E0A">
              <w:rPr>
                <w:rFonts w:ascii="Times New Roman" w:hAnsi="Times New Roman" w:cs="Times New Roman"/>
                <w:sz w:val="24"/>
                <w:szCs w:val="24"/>
                <w:lang w:val="en-US"/>
              </w:rPr>
              <w:t>NULL</w:t>
            </w:r>
          </w:p>
        </w:tc>
        <w:tc>
          <w:tcPr>
            <w:tcW w:w="2403" w:type="dxa"/>
          </w:tcPr>
          <w:p w:rsidR="001900D8" w:rsidRPr="003C1E0A" w:rsidRDefault="001900D8" w:rsidP="003E7914">
            <w:pPr>
              <w:ind w:firstLine="0"/>
              <w:rPr>
                <w:rFonts w:ascii="Times New Roman" w:hAnsi="Times New Roman" w:cs="Times New Roman"/>
                <w:sz w:val="24"/>
                <w:szCs w:val="24"/>
              </w:rPr>
            </w:pPr>
          </w:p>
        </w:tc>
      </w:tr>
      <w:tr w:rsidR="001900D8" w:rsidRPr="003C1E0A" w:rsidTr="00A263F2">
        <w:tc>
          <w:tcPr>
            <w:tcW w:w="2231" w:type="dxa"/>
          </w:tcPr>
          <w:p w:rsidR="001900D8" w:rsidRPr="003C1E0A"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check_command</w:t>
            </w:r>
            <w:proofErr w:type="spellEnd"/>
          </w:p>
        </w:tc>
        <w:tc>
          <w:tcPr>
            <w:tcW w:w="1456" w:type="dxa"/>
          </w:tcPr>
          <w:p w:rsidR="001900D8" w:rsidRPr="003C1E0A"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varchar</w:t>
            </w:r>
            <w:proofErr w:type="spellEnd"/>
            <w:r w:rsidRPr="003C1E0A">
              <w:rPr>
                <w:rFonts w:ascii="Times New Roman" w:hAnsi="Times New Roman" w:cs="Times New Roman"/>
                <w:sz w:val="24"/>
                <w:szCs w:val="24"/>
              </w:rPr>
              <w:t>(255)</w:t>
            </w:r>
          </w:p>
        </w:tc>
        <w:tc>
          <w:tcPr>
            <w:tcW w:w="856" w:type="dxa"/>
          </w:tcPr>
          <w:p w:rsidR="001900D8" w:rsidRPr="003C1E0A" w:rsidRDefault="001900D8" w:rsidP="003E7914">
            <w:pPr>
              <w:ind w:firstLine="0"/>
              <w:rPr>
                <w:rFonts w:ascii="Times New Roman" w:hAnsi="Times New Roman" w:cs="Times New Roman"/>
                <w:sz w:val="24"/>
                <w:szCs w:val="24"/>
                <w:lang w:val="en-US"/>
              </w:rPr>
            </w:pPr>
            <w:r w:rsidRPr="003C1E0A">
              <w:rPr>
                <w:rFonts w:ascii="Times New Roman" w:hAnsi="Times New Roman" w:cs="Times New Roman"/>
                <w:sz w:val="24"/>
                <w:szCs w:val="24"/>
                <w:lang w:val="en-US"/>
              </w:rPr>
              <w:t>Yes</w:t>
            </w:r>
          </w:p>
        </w:tc>
        <w:tc>
          <w:tcPr>
            <w:tcW w:w="1106" w:type="dxa"/>
          </w:tcPr>
          <w:p w:rsidR="001900D8" w:rsidRPr="003C1E0A" w:rsidRDefault="001900D8" w:rsidP="003E7914">
            <w:pPr>
              <w:ind w:firstLine="0"/>
              <w:rPr>
                <w:rFonts w:ascii="Times New Roman" w:hAnsi="Times New Roman" w:cs="Times New Roman"/>
                <w:sz w:val="24"/>
                <w:szCs w:val="24"/>
              </w:rPr>
            </w:pPr>
          </w:p>
        </w:tc>
        <w:tc>
          <w:tcPr>
            <w:tcW w:w="1916" w:type="dxa"/>
          </w:tcPr>
          <w:p w:rsidR="001900D8" w:rsidRPr="003C1E0A" w:rsidRDefault="001900D8" w:rsidP="003E7914">
            <w:pPr>
              <w:ind w:firstLine="0"/>
              <w:rPr>
                <w:rFonts w:ascii="Times New Roman" w:hAnsi="Times New Roman" w:cs="Times New Roman"/>
                <w:sz w:val="24"/>
                <w:szCs w:val="24"/>
              </w:rPr>
            </w:pPr>
            <w:r w:rsidRPr="003C1E0A">
              <w:rPr>
                <w:rFonts w:ascii="Times New Roman" w:hAnsi="Times New Roman" w:cs="Times New Roman"/>
                <w:sz w:val="24"/>
                <w:szCs w:val="24"/>
                <w:lang w:val="en-US"/>
              </w:rPr>
              <w:t>NULL</w:t>
            </w:r>
          </w:p>
        </w:tc>
        <w:tc>
          <w:tcPr>
            <w:tcW w:w="2403" w:type="dxa"/>
          </w:tcPr>
          <w:p w:rsidR="001900D8" w:rsidRPr="003C1E0A" w:rsidRDefault="001900D8" w:rsidP="003E7914">
            <w:pPr>
              <w:ind w:firstLine="0"/>
              <w:rPr>
                <w:rFonts w:ascii="Times New Roman" w:hAnsi="Times New Roman" w:cs="Times New Roman"/>
                <w:sz w:val="24"/>
                <w:szCs w:val="24"/>
              </w:rPr>
            </w:pPr>
          </w:p>
        </w:tc>
      </w:tr>
      <w:tr w:rsidR="001900D8" w:rsidRPr="003C1E0A" w:rsidTr="00A263F2">
        <w:tc>
          <w:tcPr>
            <w:tcW w:w="2231" w:type="dxa"/>
          </w:tcPr>
          <w:p w:rsidR="001900D8" w:rsidRPr="003C1E0A"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process_perf_data</w:t>
            </w:r>
            <w:proofErr w:type="spellEnd"/>
          </w:p>
        </w:tc>
        <w:tc>
          <w:tcPr>
            <w:tcW w:w="1456" w:type="dxa"/>
          </w:tcPr>
          <w:p w:rsidR="001900D8" w:rsidRPr="003C1E0A"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tinyint</w:t>
            </w:r>
            <w:proofErr w:type="spellEnd"/>
            <w:r w:rsidRPr="003C1E0A">
              <w:rPr>
                <w:rFonts w:ascii="Times New Roman" w:hAnsi="Times New Roman" w:cs="Times New Roman"/>
                <w:sz w:val="24"/>
                <w:szCs w:val="24"/>
              </w:rPr>
              <w:t>(1)</w:t>
            </w:r>
          </w:p>
        </w:tc>
        <w:tc>
          <w:tcPr>
            <w:tcW w:w="856" w:type="dxa"/>
          </w:tcPr>
          <w:p w:rsidR="001900D8" w:rsidRPr="003C1E0A" w:rsidRDefault="001900D8" w:rsidP="003E7914">
            <w:pPr>
              <w:ind w:firstLine="0"/>
              <w:rPr>
                <w:rFonts w:ascii="Times New Roman" w:hAnsi="Times New Roman" w:cs="Times New Roman"/>
                <w:sz w:val="24"/>
                <w:szCs w:val="24"/>
                <w:lang w:val="en-US"/>
              </w:rPr>
            </w:pPr>
            <w:r w:rsidRPr="003C1E0A">
              <w:rPr>
                <w:rFonts w:ascii="Times New Roman" w:hAnsi="Times New Roman" w:cs="Times New Roman"/>
                <w:sz w:val="24"/>
                <w:szCs w:val="24"/>
                <w:lang w:val="en-US"/>
              </w:rPr>
              <w:t>Yes</w:t>
            </w:r>
          </w:p>
        </w:tc>
        <w:tc>
          <w:tcPr>
            <w:tcW w:w="1106" w:type="dxa"/>
          </w:tcPr>
          <w:p w:rsidR="001900D8" w:rsidRPr="003C1E0A" w:rsidRDefault="001900D8" w:rsidP="003E7914">
            <w:pPr>
              <w:ind w:firstLine="0"/>
              <w:rPr>
                <w:rFonts w:ascii="Times New Roman" w:hAnsi="Times New Roman" w:cs="Times New Roman"/>
                <w:sz w:val="24"/>
                <w:szCs w:val="24"/>
              </w:rPr>
            </w:pPr>
          </w:p>
        </w:tc>
        <w:tc>
          <w:tcPr>
            <w:tcW w:w="1916" w:type="dxa"/>
          </w:tcPr>
          <w:p w:rsidR="001900D8" w:rsidRPr="003C1E0A" w:rsidRDefault="001900D8" w:rsidP="003E7914">
            <w:pPr>
              <w:ind w:firstLine="0"/>
              <w:rPr>
                <w:rFonts w:ascii="Times New Roman" w:hAnsi="Times New Roman" w:cs="Times New Roman"/>
                <w:sz w:val="24"/>
                <w:szCs w:val="24"/>
              </w:rPr>
            </w:pPr>
            <w:r w:rsidRPr="003C1E0A">
              <w:rPr>
                <w:rFonts w:ascii="Times New Roman" w:hAnsi="Times New Roman" w:cs="Times New Roman"/>
                <w:sz w:val="24"/>
                <w:szCs w:val="24"/>
                <w:lang w:val="en-US"/>
              </w:rPr>
              <w:t>NULL</w:t>
            </w:r>
          </w:p>
        </w:tc>
        <w:tc>
          <w:tcPr>
            <w:tcW w:w="2403" w:type="dxa"/>
          </w:tcPr>
          <w:p w:rsidR="001900D8" w:rsidRPr="003C1E0A" w:rsidRDefault="001900D8" w:rsidP="003E7914">
            <w:pPr>
              <w:ind w:firstLine="0"/>
              <w:rPr>
                <w:rFonts w:ascii="Times New Roman" w:hAnsi="Times New Roman" w:cs="Times New Roman"/>
                <w:sz w:val="24"/>
                <w:szCs w:val="24"/>
              </w:rPr>
            </w:pPr>
          </w:p>
        </w:tc>
      </w:tr>
      <w:tr w:rsidR="001900D8" w:rsidRPr="003C1E0A" w:rsidTr="00A263F2">
        <w:tc>
          <w:tcPr>
            <w:tcW w:w="2231" w:type="dxa"/>
          </w:tcPr>
          <w:p w:rsidR="001900D8" w:rsidRPr="003C1E0A" w:rsidRDefault="006A4D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R</w:t>
            </w:r>
            <w:r w:rsidR="001900D8" w:rsidRPr="003C1E0A">
              <w:rPr>
                <w:rFonts w:ascii="Times New Roman" w:hAnsi="Times New Roman" w:cs="Times New Roman"/>
                <w:sz w:val="24"/>
                <w:szCs w:val="24"/>
              </w:rPr>
              <w:t>egister</w:t>
            </w:r>
            <w:proofErr w:type="spellEnd"/>
          </w:p>
        </w:tc>
        <w:tc>
          <w:tcPr>
            <w:tcW w:w="1456" w:type="dxa"/>
          </w:tcPr>
          <w:p w:rsidR="001900D8" w:rsidRPr="003C1E0A"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tinyint</w:t>
            </w:r>
            <w:proofErr w:type="spellEnd"/>
            <w:r w:rsidRPr="003C1E0A">
              <w:rPr>
                <w:rFonts w:ascii="Times New Roman" w:hAnsi="Times New Roman" w:cs="Times New Roman"/>
                <w:sz w:val="24"/>
                <w:szCs w:val="24"/>
              </w:rPr>
              <w:t>(1)</w:t>
            </w:r>
          </w:p>
        </w:tc>
        <w:tc>
          <w:tcPr>
            <w:tcW w:w="856" w:type="dxa"/>
          </w:tcPr>
          <w:p w:rsidR="001900D8" w:rsidRPr="003C1E0A" w:rsidRDefault="001900D8" w:rsidP="003E7914">
            <w:pPr>
              <w:ind w:firstLine="0"/>
              <w:rPr>
                <w:rFonts w:ascii="Times New Roman" w:hAnsi="Times New Roman" w:cs="Times New Roman"/>
                <w:sz w:val="24"/>
                <w:szCs w:val="24"/>
                <w:lang w:val="en-US"/>
              </w:rPr>
            </w:pPr>
            <w:r w:rsidRPr="003C1E0A">
              <w:rPr>
                <w:rFonts w:ascii="Times New Roman" w:hAnsi="Times New Roman" w:cs="Times New Roman"/>
                <w:sz w:val="24"/>
                <w:szCs w:val="24"/>
                <w:lang w:val="en-US"/>
              </w:rPr>
              <w:t>Yes</w:t>
            </w:r>
          </w:p>
        </w:tc>
        <w:tc>
          <w:tcPr>
            <w:tcW w:w="1106" w:type="dxa"/>
          </w:tcPr>
          <w:p w:rsidR="001900D8" w:rsidRPr="003C1E0A" w:rsidRDefault="001900D8" w:rsidP="003E7914">
            <w:pPr>
              <w:ind w:firstLine="0"/>
              <w:rPr>
                <w:rFonts w:ascii="Times New Roman" w:hAnsi="Times New Roman" w:cs="Times New Roman"/>
                <w:sz w:val="24"/>
                <w:szCs w:val="24"/>
              </w:rPr>
            </w:pPr>
          </w:p>
        </w:tc>
        <w:tc>
          <w:tcPr>
            <w:tcW w:w="1916" w:type="dxa"/>
          </w:tcPr>
          <w:p w:rsidR="001900D8" w:rsidRPr="003C1E0A" w:rsidRDefault="001900D8" w:rsidP="003E7914">
            <w:pPr>
              <w:ind w:firstLine="0"/>
              <w:rPr>
                <w:rFonts w:ascii="Times New Roman" w:hAnsi="Times New Roman" w:cs="Times New Roman"/>
                <w:sz w:val="24"/>
                <w:szCs w:val="24"/>
              </w:rPr>
            </w:pPr>
            <w:r w:rsidRPr="003C1E0A">
              <w:rPr>
                <w:rFonts w:ascii="Times New Roman" w:hAnsi="Times New Roman" w:cs="Times New Roman"/>
                <w:sz w:val="24"/>
                <w:szCs w:val="24"/>
                <w:lang w:val="en-US"/>
              </w:rPr>
              <w:t>NULL</w:t>
            </w:r>
          </w:p>
        </w:tc>
        <w:tc>
          <w:tcPr>
            <w:tcW w:w="2403" w:type="dxa"/>
          </w:tcPr>
          <w:p w:rsidR="001900D8" w:rsidRPr="003C1E0A" w:rsidRDefault="001900D8" w:rsidP="003E7914">
            <w:pPr>
              <w:ind w:firstLine="0"/>
              <w:rPr>
                <w:rFonts w:ascii="Times New Roman" w:hAnsi="Times New Roman" w:cs="Times New Roman"/>
                <w:sz w:val="24"/>
                <w:szCs w:val="24"/>
              </w:rPr>
            </w:pPr>
          </w:p>
        </w:tc>
      </w:tr>
      <w:tr w:rsidR="001900D8" w:rsidRPr="003C1E0A" w:rsidTr="00A263F2">
        <w:tc>
          <w:tcPr>
            <w:tcW w:w="2231" w:type="dxa"/>
          </w:tcPr>
          <w:p w:rsidR="001900D8" w:rsidRPr="003C1E0A" w:rsidRDefault="006A4D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T</w:t>
            </w:r>
            <w:r w:rsidR="001900D8" w:rsidRPr="003C1E0A">
              <w:rPr>
                <w:rFonts w:ascii="Times New Roman" w:hAnsi="Times New Roman" w:cs="Times New Roman"/>
                <w:sz w:val="24"/>
                <w:szCs w:val="24"/>
              </w:rPr>
              <w:t>hresholds</w:t>
            </w:r>
            <w:proofErr w:type="spellEnd"/>
          </w:p>
        </w:tc>
        <w:tc>
          <w:tcPr>
            <w:tcW w:w="1456" w:type="dxa"/>
          </w:tcPr>
          <w:p w:rsidR="001900D8" w:rsidRPr="003C1E0A" w:rsidRDefault="001900D8" w:rsidP="003E7914">
            <w:pPr>
              <w:ind w:firstLine="0"/>
              <w:rPr>
                <w:rFonts w:ascii="Times New Roman" w:hAnsi="Times New Roman" w:cs="Times New Roman"/>
                <w:sz w:val="24"/>
                <w:szCs w:val="24"/>
              </w:rPr>
            </w:pPr>
            <w:proofErr w:type="spellStart"/>
            <w:r w:rsidRPr="003C1E0A">
              <w:rPr>
                <w:rFonts w:ascii="Times New Roman" w:hAnsi="Times New Roman" w:cs="Times New Roman"/>
                <w:sz w:val="24"/>
                <w:szCs w:val="24"/>
              </w:rPr>
              <w:t>varchar</w:t>
            </w:r>
            <w:proofErr w:type="spellEnd"/>
            <w:r w:rsidRPr="003C1E0A">
              <w:rPr>
                <w:rFonts w:ascii="Times New Roman" w:hAnsi="Times New Roman" w:cs="Times New Roman"/>
                <w:sz w:val="24"/>
                <w:szCs w:val="24"/>
              </w:rPr>
              <w:t>(255)</w:t>
            </w:r>
          </w:p>
        </w:tc>
        <w:tc>
          <w:tcPr>
            <w:tcW w:w="856" w:type="dxa"/>
          </w:tcPr>
          <w:p w:rsidR="001900D8" w:rsidRPr="003C1E0A" w:rsidRDefault="001900D8" w:rsidP="003E7914">
            <w:pPr>
              <w:ind w:firstLine="0"/>
              <w:rPr>
                <w:rFonts w:ascii="Times New Roman" w:hAnsi="Times New Roman" w:cs="Times New Roman"/>
                <w:sz w:val="24"/>
                <w:szCs w:val="24"/>
                <w:lang w:val="en-US"/>
              </w:rPr>
            </w:pPr>
            <w:r w:rsidRPr="003C1E0A">
              <w:rPr>
                <w:rFonts w:ascii="Times New Roman" w:hAnsi="Times New Roman" w:cs="Times New Roman"/>
                <w:sz w:val="24"/>
                <w:szCs w:val="24"/>
                <w:lang w:val="en-US"/>
              </w:rPr>
              <w:t>Yes</w:t>
            </w:r>
          </w:p>
        </w:tc>
        <w:tc>
          <w:tcPr>
            <w:tcW w:w="1106" w:type="dxa"/>
          </w:tcPr>
          <w:p w:rsidR="001900D8" w:rsidRPr="003C1E0A" w:rsidRDefault="001900D8" w:rsidP="003E7914">
            <w:pPr>
              <w:ind w:firstLine="0"/>
              <w:rPr>
                <w:rFonts w:ascii="Times New Roman" w:hAnsi="Times New Roman" w:cs="Times New Roman"/>
                <w:sz w:val="24"/>
                <w:szCs w:val="24"/>
              </w:rPr>
            </w:pPr>
          </w:p>
        </w:tc>
        <w:tc>
          <w:tcPr>
            <w:tcW w:w="1916" w:type="dxa"/>
          </w:tcPr>
          <w:p w:rsidR="001900D8" w:rsidRPr="003C1E0A" w:rsidRDefault="001900D8" w:rsidP="003E7914">
            <w:pPr>
              <w:ind w:firstLine="0"/>
              <w:rPr>
                <w:rFonts w:ascii="Times New Roman" w:hAnsi="Times New Roman" w:cs="Times New Roman"/>
                <w:sz w:val="24"/>
                <w:szCs w:val="24"/>
              </w:rPr>
            </w:pPr>
            <w:r w:rsidRPr="003C1E0A">
              <w:rPr>
                <w:rFonts w:ascii="Times New Roman" w:hAnsi="Times New Roman" w:cs="Times New Roman"/>
                <w:sz w:val="24"/>
                <w:szCs w:val="24"/>
                <w:lang w:val="en-US"/>
              </w:rPr>
              <w:t>NULL</w:t>
            </w:r>
          </w:p>
        </w:tc>
        <w:tc>
          <w:tcPr>
            <w:tcW w:w="2403" w:type="dxa"/>
          </w:tcPr>
          <w:p w:rsidR="001900D8" w:rsidRPr="003C1E0A" w:rsidRDefault="001900D8" w:rsidP="003E7914">
            <w:pPr>
              <w:ind w:firstLine="0"/>
              <w:rPr>
                <w:rFonts w:ascii="Times New Roman" w:hAnsi="Times New Roman" w:cs="Times New Roman"/>
                <w:sz w:val="24"/>
                <w:szCs w:val="24"/>
              </w:rPr>
            </w:pPr>
          </w:p>
        </w:tc>
      </w:tr>
    </w:tbl>
    <w:p w:rsidR="00A263F2" w:rsidRPr="005B266B" w:rsidRDefault="00A263F2" w:rsidP="00A263F2">
      <w:pPr>
        <w:spacing w:before="240"/>
      </w:pPr>
      <w:r>
        <w:t xml:space="preserve">Сущность </w:t>
      </w:r>
      <w:r w:rsidR="00D832EB" w:rsidRPr="00D44864">
        <w:rPr>
          <w:rFonts w:cs="Times New Roman"/>
          <w:szCs w:val="24"/>
          <w:lang w:val="en-US"/>
        </w:rPr>
        <w:t>status</w:t>
      </w:r>
      <w:r w:rsidR="00D832EB">
        <w:t xml:space="preserve"> </w:t>
      </w:r>
      <w:r>
        <w:t xml:space="preserve">представляет собой список доступных </w:t>
      </w:r>
      <w:r w:rsidR="00412464">
        <w:t xml:space="preserve">статусов </w:t>
      </w:r>
      <w:r w:rsidR="0018186A">
        <w:t>сервиса</w:t>
      </w:r>
      <w:r>
        <w:t>. Описание сущности представлено в таблице 2.</w:t>
      </w:r>
      <w:r w:rsidR="0005040D">
        <w:t>11</w:t>
      </w:r>
      <w:r>
        <w:t>.</w:t>
      </w:r>
    </w:p>
    <w:p w:rsidR="001900D8" w:rsidRPr="0005040D" w:rsidRDefault="001900D8" w:rsidP="0005040D">
      <w:pPr>
        <w:pStyle w:val="af6"/>
      </w:pPr>
      <w:r w:rsidRPr="0005040D">
        <w:t xml:space="preserve">Таблица </w:t>
      </w:r>
      <w:r w:rsidR="006A4DD8" w:rsidRPr="0005040D">
        <w:t>2.11</w:t>
      </w:r>
      <w:r w:rsidRPr="0005040D">
        <w:t xml:space="preserve"> – Сущность </w:t>
      </w:r>
      <w:r w:rsidRPr="0005040D">
        <w:rPr>
          <w:rFonts w:cs="Times New Roman"/>
          <w:szCs w:val="24"/>
          <w:lang w:val="en-US"/>
        </w:rPr>
        <w:t>status</w:t>
      </w:r>
    </w:p>
    <w:tbl>
      <w:tblPr>
        <w:tblStyle w:val="af"/>
        <w:tblW w:w="0" w:type="auto"/>
        <w:tblLook w:val="04A0" w:firstRow="1" w:lastRow="0" w:firstColumn="1" w:lastColumn="0" w:noHBand="0" w:noVBand="1"/>
      </w:tblPr>
      <w:tblGrid>
        <w:gridCol w:w="2035"/>
        <w:gridCol w:w="1557"/>
        <w:gridCol w:w="877"/>
        <w:gridCol w:w="1133"/>
        <w:gridCol w:w="1963"/>
        <w:gridCol w:w="2403"/>
      </w:tblGrid>
      <w:tr w:rsidR="001900D8" w:rsidRPr="008164CE" w:rsidTr="003E7914">
        <w:tc>
          <w:tcPr>
            <w:tcW w:w="2048"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 xml:space="preserve">Поле </w:t>
            </w:r>
          </w:p>
        </w:tc>
        <w:tc>
          <w:tcPr>
            <w:tcW w:w="1572"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Тип</w:t>
            </w:r>
          </w:p>
        </w:tc>
        <w:tc>
          <w:tcPr>
            <w:tcW w:w="908" w:type="dxa"/>
          </w:tcPr>
          <w:p w:rsidR="001900D8" w:rsidRPr="006A4DD8"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lang w:val="en-US"/>
              </w:rPr>
              <w:t>Null</w:t>
            </w:r>
          </w:p>
        </w:tc>
        <w:tc>
          <w:tcPr>
            <w:tcW w:w="1174"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Ключ</w:t>
            </w:r>
          </w:p>
        </w:tc>
        <w:tc>
          <w:tcPr>
            <w:tcW w:w="2033"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По умолчанию</w:t>
            </w:r>
          </w:p>
        </w:tc>
        <w:tc>
          <w:tcPr>
            <w:tcW w:w="2403" w:type="dxa"/>
          </w:tcPr>
          <w:p w:rsidR="001900D8" w:rsidRPr="008164CE" w:rsidRDefault="001900D8" w:rsidP="003E7914">
            <w:pPr>
              <w:ind w:firstLine="0"/>
              <w:rPr>
                <w:rFonts w:ascii="Times New Roman" w:hAnsi="Times New Roman" w:cs="Times New Roman"/>
                <w:b/>
                <w:sz w:val="24"/>
                <w:szCs w:val="24"/>
              </w:rPr>
            </w:pPr>
            <w:r w:rsidRPr="008164CE">
              <w:rPr>
                <w:rFonts w:ascii="Times New Roman" w:hAnsi="Times New Roman" w:cs="Times New Roman"/>
                <w:b/>
                <w:sz w:val="24"/>
                <w:szCs w:val="24"/>
              </w:rPr>
              <w:t>Дополнительно</w:t>
            </w:r>
          </w:p>
        </w:tc>
      </w:tr>
      <w:tr w:rsidR="001900D8" w:rsidRPr="002E0147" w:rsidTr="003E7914">
        <w:tc>
          <w:tcPr>
            <w:tcW w:w="2048" w:type="dxa"/>
          </w:tcPr>
          <w:p w:rsidR="001900D8" w:rsidRPr="002E0147" w:rsidRDefault="001900D8" w:rsidP="003E7914">
            <w:pPr>
              <w:ind w:firstLine="0"/>
              <w:rPr>
                <w:rFonts w:ascii="Times New Roman" w:hAnsi="Times New Roman" w:cs="Times New Roman"/>
                <w:sz w:val="24"/>
                <w:szCs w:val="24"/>
              </w:rPr>
            </w:pPr>
            <w:proofErr w:type="spellStart"/>
            <w:r w:rsidRPr="002E0147">
              <w:rPr>
                <w:rFonts w:ascii="Times New Roman" w:hAnsi="Times New Roman" w:cs="Times New Roman"/>
                <w:sz w:val="24"/>
                <w:szCs w:val="24"/>
              </w:rPr>
              <w:t>id_status</w:t>
            </w:r>
            <w:proofErr w:type="spellEnd"/>
          </w:p>
        </w:tc>
        <w:tc>
          <w:tcPr>
            <w:tcW w:w="1572" w:type="dxa"/>
          </w:tcPr>
          <w:p w:rsidR="001900D8" w:rsidRPr="002E0147" w:rsidRDefault="001900D8" w:rsidP="003E7914">
            <w:pPr>
              <w:ind w:firstLine="0"/>
              <w:rPr>
                <w:rFonts w:ascii="Times New Roman" w:hAnsi="Times New Roman" w:cs="Times New Roman"/>
                <w:sz w:val="24"/>
                <w:szCs w:val="24"/>
              </w:rPr>
            </w:pPr>
            <w:proofErr w:type="spellStart"/>
            <w:r w:rsidRPr="002E0147">
              <w:rPr>
                <w:rFonts w:ascii="Times New Roman" w:hAnsi="Times New Roman" w:cs="Times New Roman"/>
                <w:sz w:val="24"/>
                <w:szCs w:val="24"/>
              </w:rPr>
              <w:t>int</w:t>
            </w:r>
            <w:proofErr w:type="spellEnd"/>
            <w:r w:rsidRPr="002E0147">
              <w:rPr>
                <w:rFonts w:ascii="Times New Roman" w:hAnsi="Times New Roman" w:cs="Times New Roman"/>
                <w:sz w:val="24"/>
                <w:szCs w:val="24"/>
              </w:rPr>
              <w:t>(11)</w:t>
            </w:r>
          </w:p>
        </w:tc>
        <w:tc>
          <w:tcPr>
            <w:tcW w:w="908" w:type="dxa"/>
          </w:tcPr>
          <w:p w:rsidR="001900D8" w:rsidRPr="006A4DD8" w:rsidRDefault="001900D8" w:rsidP="003E7914">
            <w:pPr>
              <w:ind w:firstLine="0"/>
              <w:rPr>
                <w:rFonts w:ascii="Times New Roman" w:hAnsi="Times New Roman" w:cs="Times New Roman"/>
                <w:sz w:val="24"/>
                <w:szCs w:val="24"/>
              </w:rPr>
            </w:pPr>
            <w:r w:rsidRPr="002E0147">
              <w:rPr>
                <w:rFonts w:ascii="Times New Roman" w:hAnsi="Times New Roman" w:cs="Times New Roman"/>
                <w:sz w:val="24"/>
                <w:szCs w:val="24"/>
                <w:lang w:val="en-US"/>
              </w:rPr>
              <w:t>No</w:t>
            </w:r>
          </w:p>
        </w:tc>
        <w:tc>
          <w:tcPr>
            <w:tcW w:w="1174" w:type="dxa"/>
          </w:tcPr>
          <w:p w:rsidR="001900D8" w:rsidRPr="006A4DD8" w:rsidRDefault="001900D8" w:rsidP="003E7914">
            <w:pPr>
              <w:ind w:firstLine="0"/>
              <w:rPr>
                <w:rFonts w:ascii="Times New Roman" w:hAnsi="Times New Roman" w:cs="Times New Roman"/>
                <w:sz w:val="24"/>
                <w:szCs w:val="24"/>
              </w:rPr>
            </w:pPr>
            <w:proofErr w:type="spellStart"/>
            <w:r w:rsidRPr="002E0147">
              <w:rPr>
                <w:rFonts w:ascii="Times New Roman" w:hAnsi="Times New Roman" w:cs="Times New Roman"/>
                <w:sz w:val="24"/>
                <w:szCs w:val="24"/>
                <w:lang w:val="en-US"/>
              </w:rPr>
              <w:t>Pri</w:t>
            </w:r>
            <w:proofErr w:type="spellEnd"/>
          </w:p>
        </w:tc>
        <w:tc>
          <w:tcPr>
            <w:tcW w:w="2033" w:type="dxa"/>
          </w:tcPr>
          <w:p w:rsidR="001900D8" w:rsidRPr="002E0147" w:rsidRDefault="001900D8" w:rsidP="003E7914">
            <w:pPr>
              <w:ind w:firstLine="0"/>
              <w:rPr>
                <w:rFonts w:ascii="Times New Roman" w:hAnsi="Times New Roman" w:cs="Times New Roman"/>
                <w:sz w:val="24"/>
                <w:szCs w:val="24"/>
              </w:rPr>
            </w:pPr>
          </w:p>
        </w:tc>
        <w:tc>
          <w:tcPr>
            <w:tcW w:w="2403" w:type="dxa"/>
          </w:tcPr>
          <w:p w:rsidR="001900D8" w:rsidRPr="002E0147" w:rsidRDefault="001900D8" w:rsidP="003E7914">
            <w:pPr>
              <w:ind w:firstLine="0"/>
              <w:rPr>
                <w:rFonts w:ascii="Times New Roman" w:hAnsi="Times New Roman" w:cs="Times New Roman"/>
                <w:sz w:val="24"/>
                <w:szCs w:val="24"/>
              </w:rPr>
            </w:pPr>
            <w:r w:rsidRPr="002E0147">
              <w:rPr>
                <w:rFonts w:ascii="Times New Roman" w:hAnsi="Times New Roman" w:cs="Times New Roman"/>
                <w:sz w:val="24"/>
                <w:szCs w:val="24"/>
              </w:rPr>
              <w:t>AUTO_INCREMENT</w:t>
            </w:r>
          </w:p>
        </w:tc>
      </w:tr>
      <w:tr w:rsidR="001900D8" w:rsidRPr="002E0147" w:rsidTr="003E7914">
        <w:tc>
          <w:tcPr>
            <w:tcW w:w="2048" w:type="dxa"/>
          </w:tcPr>
          <w:p w:rsidR="001900D8" w:rsidRPr="002E0147" w:rsidRDefault="001900D8" w:rsidP="003E7914">
            <w:pPr>
              <w:ind w:firstLine="0"/>
              <w:rPr>
                <w:rFonts w:ascii="Times New Roman" w:hAnsi="Times New Roman" w:cs="Times New Roman"/>
                <w:sz w:val="24"/>
                <w:szCs w:val="24"/>
              </w:rPr>
            </w:pPr>
            <w:proofErr w:type="spellStart"/>
            <w:r w:rsidRPr="002E0147">
              <w:rPr>
                <w:rFonts w:ascii="Times New Roman" w:hAnsi="Times New Roman" w:cs="Times New Roman"/>
                <w:sz w:val="24"/>
                <w:szCs w:val="24"/>
              </w:rPr>
              <w:t>description_status</w:t>
            </w:r>
            <w:proofErr w:type="spellEnd"/>
          </w:p>
        </w:tc>
        <w:tc>
          <w:tcPr>
            <w:tcW w:w="1572" w:type="dxa"/>
          </w:tcPr>
          <w:p w:rsidR="001900D8" w:rsidRPr="002E0147" w:rsidRDefault="001900D8" w:rsidP="003E7914">
            <w:pPr>
              <w:ind w:firstLine="0"/>
              <w:rPr>
                <w:rFonts w:ascii="Times New Roman" w:hAnsi="Times New Roman" w:cs="Times New Roman"/>
                <w:sz w:val="24"/>
                <w:szCs w:val="24"/>
              </w:rPr>
            </w:pPr>
            <w:proofErr w:type="spellStart"/>
            <w:r w:rsidRPr="002E0147">
              <w:rPr>
                <w:rFonts w:ascii="Times New Roman" w:hAnsi="Times New Roman" w:cs="Times New Roman"/>
                <w:sz w:val="24"/>
                <w:szCs w:val="24"/>
              </w:rPr>
              <w:t>varchar</w:t>
            </w:r>
            <w:proofErr w:type="spellEnd"/>
            <w:r w:rsidRPr="002E0147">
              <w:rPr>
                <w:rFonts w:ascii="Times New Roman" w:hAnsi="Times New Roman" w:cs="Times New Roman"/>
                <w:sz w:val="24"/>
                <w:szCs w:val="24"/>
              </w:rPr>
              <w:t>(255)</w:t>
            </w:r>
          </w:p>
        </w:tc>
        <w:tc>
          <w:tcPr>
            <w:tcW w:w="908" w:type="dxa"/>
          </w:tcPr>
          <w:p w:rsidR="001900D8" w:rsidRPr="006A4DD8" w:rsidRDefault="001900D8" w:rsidP="003E7914">
            <w:pPr>
              <w:ind w:firstLine="0"/>
              <w:rPr>
                <w:rFonts w:ascii="Times New Roman" w:hAnsi="Times New Roman" w:cs="Times New Roman"/>
                <w:sz w:val="24"/>
                <w:szCs w:val="24"/>
              </w:rPr>
            </w:pPr>
            <w:r w:rsidRPr="002E0147">
              <w:rPr>
                <w:rFonts w:ascii="Times New Roman" w:hAnsi="Times New Roman" w:cs="Times New Roman"/>
                <w:sz w:val="24"/>
                <w:szCs w:val="24"/>
                <w:lang w:val="en-US"/>
              </w:rPr>
              <w:t>Yes</w:t>
            </w:r>
          </w:p>
        </w:tc>
        <w:tc>
          <w:tcPr>
            <w:tcW w:w="1174" w:type="dxa"/>
          </w:tcPr>
          <w:p w:rsidR="001900D8" w:rsidRPr="002E0147" w:rsidRDefault="001900D8" w:rsidP="003E7914">
            <w:pPr>
              <w:ind w:firstLine="0"/>
              <w:rPr>
                <w:rFonts w:ascii="Times New Roman" w:hAnsi="Times New Roman" w:cs="Times New Roman"/>
                <w:sz w:val="24"/>
                <w:szCs w:val="24"/>
              </w:rPr>
            </w:pPr>
          </w:p>
        </w:tc>
        <w:tc>
          <w:tcPr>
            <w:tcW w:w="2033" w:type="dxa"/>
          </w:tcPr>
          <w:p w:rsidR="001900D8" w:rsidRPr="002E0147" w:rsidRDefault="001900D8" w:rsidP="003E7914">
            <w:pPr>
              <w:ind w:firstLine="0"/>
              <w:rPr>
                <w:rFonts w:ascii="Times New Roman" w:hAnsi="Times New Roman" w:cs="Times New Roman"/>
                <w:sz w:val="24"/>
                <w:szCs w:val="24"/>
                <w:lang w:val="en-US"/>
              </w:rPr>
            </w:pPr>
            <w:r w:rsidRPr="002E0147">
              <w:rPr>
                <w:rFonts w:ascii="Times New Roman" w:hAnsi="Times New Roman" w:cs="Times New Roman"/>
                <w:sz w:val="24"/>
                <w:szCs w:val="24"/>
                <w:lang w:val="en-US"/>
              </w:rPr>
              <w:t>NULL</w:t>
            </w:r>
          </w:p>
        </w:tc>
        <w:tc>
          <w:tcPr>
            <w:tcW w:w="2403" w:type="dxa"/>
          </w:tcPr>
          <w:p w:rsidR="001900D8" w:rsidRPr="002E0147" w:rsidRDefault="001900D8" w:rsidP="003E7914">
            <w:pPr>
              <w:ind w:firstLine="0"/>
              <w:rPr>
                <w:rFonts w:ascii="Times New Roman" w:hAnsi="Times New Roman" w:cs="Times New Roman"/>
                <w:sz w:val="24"/>
                <w:szCs w:val="24"/>
              </w:rPr>
            </w:pPr>
          </w:p>
        </w:tc>
      </w:tr>
    </w:tbl>
    <w:p w:rsidR="009B2222" w:rsidRDefault="009B2222" w:rsidP="001900D8"/>
    <w:p w:rsidR="001900D8" w:rsidRPr="006F3AF3" w:rsidRDefault="001900D8" w:rsidP="001900D8">
      <w:r w:rsidRPr="007C7868">
        <w:t xml:space="preserve">Схема базы данных представлена в </w:t>
      </w:r>
      <w:r w:rsidR="00B215DC">
        <w:t>п</w:t>
      </w:r>
      <w:r w:rsidRPr="007C7868">
        <w:t xml:space="preserve">риложении </w:t>
      </w:r>
      <w:r w:rsidR="00286399">
        <w:t>В</w:t>
      </w:r>
      <w:r w:rsidRPr="007C7868">
        <w:t>.</w:t>
      </w:r>
    </w:p>
    <w:p w:rsidR="00E9308E" w:rsidRDefault="00E9308E" w:rsidP="00707CC4">
      <w:pPr>
        <w:pStyle w:val="2"/>
        <w:numPr>
          <w:ilvl w:val="0"/>
          <w:numId w:val="26"/>
        </w:numPr>
        <w:ind w:left="0" w:firstLine="0"/>
      </w:pPr>
      <w:bookmarkStart w:id="23" w:name="_Toc389598018"/>
      <w:r w:rsidRPr="00E9308E">
        <w:t>Разработка пользовательского интерфейса</w:t>
      </w:r>
      <w:bookmarkEnd w:id="23"/>
    </w:p>
    <w:p w:rsidR="00B16820" w:rsidRPr="00DD09BD" w:rsidRDefault="00B16820" w:rsidP="00B16820">
      <w:r w:rsidRPr="00B16820">
        <w:t xml:space="preserve">Немаловажной задачей является – разработка графического интерфейса пользователя. Согласно техническому заданию, программное обеспечение </w:t>
      </w:r>
      <w:r w:rsidR="00D839DD">
        <w:t xml:space="preserve">является </w:t>
      </w:r>
      <w:proofErr w:type="gramStart"/>
      <w:r w:rsidR="00D839DD">
        <w:t>кросс-платформенным</w:t>
      </w:r>
      <w:proofErr w:type="gramEnd"/>
      <w:r w:rsidR="00D839DD">
        <w:t xml:space="preserve"> </w:t>
      </w:r>
      <w:r w:rsidR="00D839DD">
        <w:rPr>
          <w:lang w:val="en-US"/>
        </w:rPr>
        <w:t>web</w:t>
      </w:r>
      <w:r w:rsidR="00D839DD" w:rsidRPr="00D839DD">
        <w:t>-</w:t>
      </w:r>
      <w:r w:rsidR="00D839DD">
        <w:t xml:space="preserve">приложением. Таким образом при разработки пользовательского интерфейса необходимо учесть поддержку всех видов и версий браузеров, начиная с </w:t>
      </w:r>
      <w:r w:rsidR="00D839DD">
        <w:rPr>
          <w:lang w:val="en-US"/>
        </w:rPr>
        <w:t>IE</w:t>
      </w:r>
      <w:r w:rsidR="00D839DD" w:rsidRPr="00DD09BD">
        <w:t xml:space="preserve"> 6.0.</w:t>
      </w:r>
    </w:p>
    <w:p w:rsidR="00B16820" w:rsidRPr="00B16820" w:rsidRDefault="00B16820" w:rsidP="00B16820">
      <w:r w:rsidRPr="00B16820">
        <w:t>Под графическим интерфейсом пользователя (</w:t>
      </w:r>
      <w:proofErr w:type="spellStart"/>
      <w:r w:rsidRPr="00B16820">
        <w:t>Graphical</w:t>
      </w:r>
      <w:proofErr w:type="spellEnd"/>
      <w:r w:rsidRPr="00B16820">
        <w:t xml:space="preserve"> </w:t>
      </w:r>
      <w:proofErr w:type="spellStart"/>
      <w:r w:rsidRPr="00B16820">
        <w:t>User</w:t>
      </w:r>
      <w:proofErr w:type="spellEnd"/>
      <w:r w:rsidRPr="00B16820">
        <w:t xml:space="preserve"> </w:t>
      </w:r>
      <w:proofErr w:type="spellStart"/>
      <w:r w:rsidRPr="00B16820">
        <w:t>Interface</w:t>
      </w:r>
      <w:proofErr w:type="spellEnd"/>
      <w:r w:rsidRPr="00B16820">
        <w:t xml:space="preserve"> </w:t>
      </w:r>
      <w:r w:rsidR="00B215DC">
        <w:t>–</w:t>
      </w:r>
      <w:r w:rsidRPr="00B16820">
        <w:t xml:space="preserve"> GUI) подразумевается тип экранного представления, при котором пользователь может выбирать команды, запускать задачи и просматривать списки файлов, указывая на пиктограммы или пункты в списках меню, показанных на экране. Действия могут, как правило, выполняться с помощью мыши, либо нажатием клавиш на клавиатуре.</w:t>
      </w:r>
    </w:p>
    <w:p w:rsidR="00F5563E" w:rsidRPr="00F5563E" w:rsidRDefault="00F5563E" w:rsidP="00F5563E">
      <w:r>
        <w:lastRenderedPageBreak/>
        <w:t xml:space="preserve">Согласно </w:t>
      </w:r>
      <w:proofErr w:type="gramStart"/>
      <w:r>
        <w:t>требованиям заказчика</w:t>
      </w:r>
      <w:proofErr w:type="gramEnd"/>
      <w:r>
        <w:t xml:space="preserve"> структура пользовательского интерфейса модуля </w:t>
      </w:r>
      <w:proofErr w:type="spellStart"/>
      <w:r>
        <w:rPr>
          <w:lang w:val="en-US"/>
        </w:rPr>
        <w:t>Ingrpah</w:t>
      </w:r>
      <w:proofErr w:type="spellEnd"/>
      <w:r w:rsidRPr="00F5563E">
        <w:t xml:space="preserve"> </w:t>
      </w:r>
      <w:r>
        <w:t xml:space="preserve">представлена на рисунке </w:t>
      </w:r>
      <w:r w:rsidR="009B2222">
        <w:t>2.</w:t>
      </w:r>
      <w:r w:rsidRPr="00F5563E">
        <w:t>1</w:t>
      </w:r>
    </w:p>
    <w:p w:rsidR="00F5563E" w:rsidRDefault="00F5563E" w:rsidP="00F5563E"/>
    <w:p w:rsidR="00F5563E" w:rsidRDefault="00F5563E" w:rsidP="00F5563E">
      <w:pPr>
        <w:keepNext/>
        <w:ind w:firstLine="0"/>
        <w:jc w:val="center"/>
      </w:pPr>
      <w:r>
        <w:rPr>
          <w:noProof/>
        </w:rPr>
        <w:drawing>
          <wp:inline distT="0" distB="0" distL="0" distR="0" wp14:anchorId="7FBF396E" wp14:editId="660B33EF">
            <wp:extent cx="6070970" cy="2861250"/>
            <wp:effectExtent l="0" t="0" r="0" b="0"/>
            <wp:docPr id="1" name="Рисунок 1" descr="C:\Users\v3.kozlov\Desktop\Wire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3.kozlov\Desktop\Wirefram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71453" cy="2861478"/>
                    </a:xfrm>
                    <a:prstGeom prst="rect">
                      <a:avLst/>
                    </a:prstGeom>
                    <a:noFill/>
                    <a:ln>
                      <a:noFill/>
                    </a:ln>
                  </pic:spPr>
                </pic:pic>
              </a:graphicData>
            </a:graphic>
          </wp:inline>
        </w:drawing>
      </w:r>
    </w:p>
    <w:p w:rsidR="00F5563E" w:rsidRPr="00300784" w:rsidRDefault="005137C1" w:rsidP="00F5563E">
      <w:pPr>
        <w:pStyle w:val="ac"/>
        <w:rPr>
          <w:b w:val="0"/>
        </w:rPr>
      </w:pPr>
      <w:r>
        <w:rPr>
          <w:b w:val="0"/>
        </w:rPr>
        <w:t>Рисунок 2.</w:t>
      </w:r>
      <w:r w:rsidR="00F5563E" w:rsidRPr="003260CC">
        <w:rPr>
          <w:b w:val="0"/>
        </w:rPr>
        <w:t>1</w:t>
      </w:r>
      <w:r w:rsidR="00F5563E" w:rsidRPr="00D44864">
        <w:rPr>
          <w:b w:val="0"/>
        </w:rPr>
        <w:t xml:space="preserve"> – Структура пользовательского интерфейса</w:t>
      </w:r>
      <w:r w:rsidR="00300784" w:rsidRPr="00AA65F5">
        <w:rPr>
          <w:b w:val="0"/>
        </w:rPr>
        <w:t xml:space="preserve"> </w:t>
      </w:r>
      <w:r w:rsidR="00307F16">
        <w:rPr>
          <w:b w:val="0"/>
        </w:rPr>
        <w:t xml:space="preserve">модуля </w:t>
      </w:r>
      <w:proofErr w:type="spellStart"/>
      <w:r w:rsidR="00AA65F5">
        <w:rPr>
          <w:b w:val="0"/>
          <w:lang w:val="en-US"/>
        </w:rPr>
        <w:t>I</w:t>
      </w:r>
      <w:r w:rsidR="00307F16">
        <w:rPr>
          <w:b w:val="0"/>
          <w:lang w:val="en-US"/>
        </w:rPr>
        <w:t>ngraph</w:t>
      </w:r>
      <w:proofErr w:type="spellEnd"/>
    </w:p>
    <w:p w:rsidR="00543ABF" w:rsidRDefault="00E8601C" w:rsidP="00543ABF">
      <w:r>
        <w:t>С</w:t>
      </w:r>
      <w:r w:rsidR="00543ABF">
        <w:t xml:space="preserve">труктура пользовательского интерфейса модуля </w:t>
      </w:r>
      <w:proofErr w:type="spellStart"/>
      <w:r w:rsidR="00BC5DF5">
        <w:rPr>
          <w:lang w:val="en-US"/>
        </w:rPr>
        <w:t>Icinga</w:t>
      </w:r>
      <w:proofErr w:type="spellEnd"/>
      <w:r w:rsidR="00543ABF" w:rsidRPr="00F5563E">
        <w:t xml:space="preserve"> </w:t>
      </w:r>
      <w:r w:rsidR="00543ABF">
        <w:t xml:space="preserve">представлена на рисунке </w:t>
      </w:r>
      <w:r w:rsidR="005137C1">
        <w:t>2.</w:t>
      </w:r>
      <w:r w:rsidR="000542A6">
        <w:t>2.</w:t>
      </w:r>
    </w:p>
    <w:p w:rsidR="005137C1" w:rsidRDefault="005137C1" w:rsidP="00543ABF"/>
    <w:p w:rsidR="000542A6" w:rsidRPr="00E0607E" w:rsidRDefault="00B364B7" w:rsidP="00DC3950">
      <w:pPr>
        <w:ind w:firstLine="0"/>
        <w:jc w:val="center"/>
      </w:pPr>
      <w:r>
        <w:rPr>
          <w:noProof/>
        </w:rPr>
        <w:drawing>
          <wp:inline distT="0" distB="0" distL="0" distR="0" wp14:anchorId="56D44525" wp14:editId="286D76CF">
            <wp:extent cx="6152515" cy="3698875"/>
            <wp:effectExtent l="0" t="0" r="63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52515" cy="3698875"/>
                    </a:xfrm>
                    <a:prstGeom prst="rect">
                      <a:avLst/>
                    </a:prstGeom>
                  </pic:spPr>
                </pic:pic>
              </a:graphicData>
            </a:graphic>
          </wp:inline>
        </w:drawing>
      </w:r>
    </w:p>
    <w:p w:rsidR="007626F5" w:rsidRPr="00154B55" w:rsidRDefault="007626F5" w:rsidP="007626F5">
      <w:pPr>
        <w:pStyle w:val="ac"/>
        <w:rPr>
          <w:b w:val="0"/>
        </w:rPr>
      </w:pPr>
      <w:r w:rsidRPr="003260CC">
        <w:rPr>
          <w:b w:val="0"/>
        </w:rPr>
        <w:t xml:space="preserve">Рисунок </w:t>
      </w:r>
      <w:r w:rsidR="005137C1">
        <w:rPr>
          <w:b w:val="0"/>
        </w:rPr>
        <w:t>2.</w:t>
      </w:r>
      <w:r w:rsidR="00F7696B">
        <w:rPr>
          <w:b w:val="0"/>
        </w:rPr>
        <w:t>2</w:t>
      </w:r>
      <w:r w:rsidRPr="00D44864">
        <w:rPr>
          <w:b w:val="0"/>
        </w:rPr>
        <w:t xml:space="preserve"> – Структура пользовательского интерфейса</w:t>
      </w:r>
      <w:r w:rsidR="00154B55" w:rsidRPr="00154B55">
        <w:rPr>
          <w:b w:val="0"/>
        </w:rPr>
        <w:t xml:space="preserve"> </w:t>
      </w:r>
      <w:r w:rsidR="00154B55">
        <w:rPr>
          <w:b w:val="0"/>
        </w:rPr>
        <w:t xml:space="preserve">модуля </w:t>
      </w:r>
      <w:proofErr w:type="spellStart"/>
      <w:r w:rsidR="00BC5DF5">
        <w:rPr>
          <w:b w:val="0"/>
          <w:lang w:val="en-US"/>
        </w:rPr>
        <w:t>Icinga</w:t>
      </w:r>
      <w:proofErr w:type="spellEnd"/>
    </w:p>
    <w:p w:rsidR="007626F5" w:rsidRPr="00F7696B" w:rsidRDefault="007626F5" w:rsidP="00543ABF"/>
    <w:p w:rsidR="000542A6" w:rsidRDefault="000542A6" w:rsidP="000542A6">
      <w:r>
        <w:lastRenderedPageBreak/>
        <w:t xml:space="preserve">Структура пользовательского интерфейса модуля </w:t>
      </w:r>
      <w:proofErr w:type="spellStart"/>
      <w:r w:rsidR="00313B48">
        <w:rPr>
          <w:lang w:val="en-US"/>
        </w:rPr>
        <w:t>AssetDB</w:t>
      </w:r>
      <w:proofErr w:type="spellEnd"/>
      <w:r w:rsidRPr="00F5563E">
        <w:t xml:space="preserve"> </w:t>
      </w:r>
      <w:r w:rsidR="00B364B7">
        <w:t>представлена на рисунке</w:t>
      </w:r>
      <w:r w:rsidR="00B364B7">
        <w:rPr>
          <w:lang w:val="en-US"/>
        </w:rPr>
        <w:t> </w:t>
      </w:r>
      <w:r w:rsidR="00B8661A">
        <w:t>2.</w:t>
      </w:r>
      <w:r w:rsidR="00C41275">
        <w:t>3.</w:t>
      </w:r>
    </w:p>
    <w:p w:rsidR="00AA7368" w:rsidRPr="00F5563E" w:rsidRDefault="00AA7368" w:rsidP="000542A6"/>
    <w:p w:rsidR="000542A6" w:rsidRPr="00F7696B" w:rsidRDefault="00DC3950" w:rsidP="00DC3950">
      <w:pPr>
        <w:ind w:firstLine="0"/>
        <w:jc w:val="center"/>
      </w:pPr>
      <w:r>
        <w:rPr>
          <w:noProof/>
        </w:rPr>
        <w:drawing>
          <wp:inline distT="0" distB="0" distL="0" distR="0" wp14:anchorId="0A7398ED" wp14:editId="0FBE78A5">
            <wp:extent cx="6152515" cy="3698875"/>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52515" cy="3698875"/>
                    </a:xfrm>
                    <a:prstGeom prst="rect">
                      <a:avLst/>
                    </a:prstGeom>
                  </pic:spPr>
                </pic:pic>
              </a:graphicData>
            </a:graphic>
          </wp:inline>
        </w:drawing>
      </w:r>
    </w:p>
    <w:p w:rsidR="007626F5" w:rsidRPr="00B6589F" w:rsidRDefault="007626F5" w:rsidP="00106919">
      <w:pPr>
        <w:pStyle w:val="ac"/>
      </w:pPr>
      <w:r w:rsidRPr="003260CC">
        <w:rPr>
          <w:b w:val="0"/>
        </w:rPr>
        <w:t xml:space="preserve">Рисунок </w:t>
      </w:r>
      <w:r w:rsidR="00AA7368">
        <w:rPr>
          <w:b w:val="0"/>
        </w:rPr>
        <w:t>2.</w:t>
      </w:r>
      <w:r w:rsidR="00F7696B">
        <w:rPr>
          <w:b w:val="0"/>
        </w:rPr>
        <w:t>3</w:t>
      </w:r>
      <w:r w:rsidRPr="00D44864">
        <w:rPr>
          <w:b w:val="0"/>
        </w:rPr>
        <w:t xml:space="preserve"> – Структура пользовательского </w:t>
      </w:r>
      <w:r w:rsidRPr="00E6060C">
        <w:rPr>
          <w:b w:val="0"/>
        </w:rPr>
        <w:t>интерфейса</w:t>
      </w:r>
      <w:r w:rsidR="009F676A" w:rsidRPr="00E6060C">
        <w:rPr>
          <w:b w:val="0"/>
        </w:rPr>
        <w:t xml:space="preserve"> модуля </w:t>
      </w:r>
      <w:proofErr w:type="spellStart"/>
      <w:r w:rsidR="009F676A" w:rsidRPr="00E6060C">
        <w:rPr>
          <w:b w:val="0"/>
          <w:lang w:val="en-US"/>
        </w:rPr>
        <w:t>AssetDB</w:t>
      </w:r>
      <w:proofErr w:type="spellEnd"/>
    </w:p>
    <w:p w:rsidR="00B10A03" w:rsidRDefault="00B10A03" w:rsidP="00A00C70">
      <w:pPr>
        <w:pStyle w:val="1"/>
      </w:pPr>
      <w:bookmarkStart w:id="24" w:name="_Toc389598019"/>
      <w:r>
        <w:lastRenderedPageBreak/>
        <w:t>3</w:t>
      </w:r>
      <w:r>
        <w:tab/>
        <w:t>Реализация и тестирование</w:t>
      </w:r>
      <w:r w:rsidR="00C409A1">
        <w:t xml:space="preserve"> индивидуального задания</w:t>
      </w:r>
      <w:bookmarkEnd w:id="24"/>
    </w:p>
    <w:p w:rsidR="00DB1449" w:rsidRPr="00DB1449" w:rsidRDefault="00DB1449" w:rsidP="00707CC4">
      <w:pPr>
        <w:pStyle w:val="2"/>
        <w:numPr>
          <w:ilvl w:val="0"/>
          <w:numId w:val="28"/>
        </w:numPr>
        <w:ind w:left="0" w:firstLine="0"/>
      </w:pPr>
      <w:bookmarkStart w:id="25" w:name="_Toc389598020"/>
      <w:r>
        <w:t>Установка и настройка рабочей среды</w:t>
      </w:r>
      <w:bookmarkEnd w:id="25"/>
    </w:p>
    <w:p w:rsidR="00C409A1" w:rsidRDefault="00C409A1" w:rsidP="00C409A1">
      <w:r>
        <w:t xml:space="preserve">Разрабатываемое приложение базируется на </w:t>
      </w:r>
      <w:r>
        <w:rPr>
          <w:lang w:val="en-US"/>
        </w:rPr>
        <w:t>CentOS</w:t>
      </w:r>
      <w:r w:rsidRPr="00C409A1">
        <w:t xml:space="preserve"> 6.0</w:t>
      </w:r>
      <w:r>
        <w:t xml:space="preserve">. После установки операционной системы </w:t>
      </w:r>
      <w:proofErr w:type="gramStart"/>
      <w:r>
        <w:t>на виртуальную машины</w:t>
      </w:r>
      <w:proofErr w:type="gramEnd"/>
      <w:r w:rsidRPr="00C409A1">
        <w:t xml:space="preserve"> </w:t>
      </w:r>
      <w:r>
        <w:t xml:space="preserve">для создания полноценного сервера необходимо </w:t>
      </w:r>
      <w:r w:rsidRPr="002649E5">
        <w:t xml:space="preserve">установить </w:t>
      </w:r>
      <w:r w:rsidR="004167CA" w:rsidRPr="002649E5">
        <w:rPr>
          <w:lang w:val="en-US"/>
        </w:rPr>
        <w:t>Apache</w:t>
      </w:r>
      <w:r w:rsidRPr="002649E5">
        <w:t xml:space="preserve">, </w:t>
      </w:r>
      <w:r w:rsidR="004167CA" w:rsidRPr="002649E5">
        <w:rPr>
          <w:lang w:val="en-US"/>
        </w:rPr>
        <w:t>PHP</w:t>
      </w:r>
      <w:r w:rsidRPr="002649E5">
        <w:t xml:space="preserve"> и </w:t>
      </w:r>
      <w:r w:rsidR="00D244B1" w:rsidRPr="002649E5">
        <w:rPr>
          <w:lang w:val="en-US"/>
        </w:rPr>
        <w:t>MySQL</w:t>
      </w:r>
      <w:r w:rsidR="00E77D69" w:rsidRPr="002649E5">
        <w:t>. Все</w:t>
      </w:r>
      <w:r w:rsidR="00E77D69">
        <w:t xml:space="preserve"> действия выполняются от пользователя </w:t>
      </w:r>
      <w:r w:rsidR="00E77D69">
        <w:rPr>
          <w:lang w:val="en-US"/>
        </w:rPr>
        <w:t>root</w:t>
      </w:r>
      <w:r w:rsidR="00E77D69" w:rsidRPr="00E77D69">
        <w:t xml:space="preserve">. </w:t>
      </w:r>
      <w:r w:rsidR="00E77D69">
        <w:t>Для установки системы необходимо выполнить следующие шаги.</w:t>
      </w:r>
    </w:p>
    <w:p w:rsidR="00E77D69" w:rsidRDefault="00E77D69" w:rsidP="00C409A1">
      <w:r>
        <w:t>Шаг 1. Необходимо обновить систему. Это делается следующей командой:</w:t>
      </w:r>
    </w:p>
    <w:p w:rsidR="00C409A1" w:rsidRPr="00F4212F" w:rsidRDefault="00E77D69" w:rsidP="00C409A1">
      <w:pPr>
        <w:rPr>
          <w:rFonts w:ascii="Consolas" w:eastAsia="Times New Roman" w:hAnsi="Consolas" w:cs="Consolas"/>
          <w:color w:val="000000"/>
          <w:sz w:val="18"/>
          <w:szCs w:val="18"/>
          <w:bdr w:val="single" w:sz="6" w:space="4" w:color="E0E0E0" w:frame="1"/>
          <w:shd w:val="clear" w:color="auto" w:fill="FFFFFF"/>
        </w:rPr>
      </w:pPr>
      <w:r w:rsidRPr="00F4212F">
        <w:rPr>
          <w:rFonts w:ascii="Consolas" w:eastAsia="Times New Roman" w:hAnsi="Consolas" w:cs="Consolas"/>
          <w:color w:val="000000"/>
          <w:sz w:val="18"/>
          <w:szCs w:val="18"/>
          <w:bdr w:val="single" w:sz="6" w:space="4" w:color="E0E0E0" w:frame="1"/>
          <w:shd w:val="clear" w:color="auto" w:fill="FFFFFF"/>
        </w:rPr>
        <w:t xml:space="preserve"># </w:t>
      </w:r>
      <w:r w:rsidRPr="00E77D69">
        <w:rPr>
          <w:rFonts w:ascii="Consolas" w:eastAsia="Times New Roman" w:hAnsi="Consolas" w:cs="Consolas"/>
          <w:color w:val="000000"/>
          <w:sz w:val="18"/>
          <w:szCs w:val="18"/>
          <w:bdr w:val="single" w:sz="6" w:space="4" w:color="E0E0E0" w:frame="1"/>
          <w:shd w:val="clear" w:color="auto" w:fill="FFFFFF"/>
          <w:lang w:val="en-US"/>
        </w:rPr>
        <w:t>yum</w:t>
      </w:r>
      <w:r w:rsidRPr="00F4212F">
        <w:rPr>
          <w:rFonts w:ascii="Consolas" w:eastAsia="Times New Roman" w:hAnsi="Consolas" w:cs="Consolas"/>
          <w:color w:val="000000"/>
          <w:sz w:val="18"/>
          <w:szCs w:val="18"/>
          <w:bdr w:val="single" w:sz="6" w:space="4" w:color="E0E0E0" w:frame="1"/>
          <w:shd w:val="clear" w:color="auto" w:fill="FFFFFF"/>
        </w:rPr>
        <w:t xml:space="preserve"> </w:t>
      </w:r>
      <w:r w:rsidRPr="00E77D69">
        <w:rPr>
          <w:rFonts w:ascii="Consolas" w:eastAsia="Times New Roman" w:hAnsi="Consolas" w:cs="Consolas"/>
          <w:color w:val="000000"/>
          <w:sz w:val="18"/>
          <w:szCs w:val="18"/>
          <w:bdr w:val="single" w:sz="6" w:space="4" w:color="E0E0E0" w:frame="1"/>
          <w:shd w:val="clear" w:color="auto" w:fill="FFFFFF"/>
          <w:lang w:val="en-US"/>
        </w:rPr>
        <w:t>update</w:t>
      </w:r>
    </w:p>
    <w:p w:rsidR="00E77D69" w:rsidRPr="002649E5" w:rsidRDefault="00E77D69" w:rsidP="00E77D69">
      <w:pPr>
        <w:rPr>
          <w:rFonts w:cs="Times New Roman"/>
          <w:szCs w:val="24"/>
        </w:rPr>
      </w:pPr>
      <w:r>
        <w:rPr>
          <w:shd w:val="clear" w:color="auto" w:fill="FFFFFF"/>
        </w:rPr>
        <w:t xml:space="preserve">Шаг 2. Для удобной работы необходимо </w:t>
      </w:r>
      <w:r w:rsidRPr="002649E5">
        <w:rPr>
          <w:rFonts w:cs="Times New Roman"/>
          <w:szCs w:val="24"/>
          <w:shd w:val="clear" w:color="auto" w:fill="FFFFFF"/>
        </w:rPr>
        <w:t xml:space="preserve">установить </w:t>
      </w:r>
      <w:proofErr w:type="spellStart"/>
      <w:r w:rsidRPr="002649E5">
        <w:rPr>
          <w:rFonts w:cs="Times New Roman"/>
          <w:szCs w:val="24"/>
          <w:shd w:val="clear" w:color="auto" w:fill="FFFFFF"/>
        </w:rPr>
        <w:t>Midnight</w:t>
      </w:r>
      <w:proofErr w:type="spellEnd"/>
      <w:r w:rsidRPr="002649E5">
        <w:rPr>
          <w:rFonts w:cs="Times New Roman"/>
          <w:szCs w:val="24"/>
          <w:shd w:val="clear" w:color="auto" w:fill="FFFFFF"/>
        </w:rPr>
        <w:t xml:space="preserve"> </w:t>
      </w:r>
      <w:proofErr w:type="spellStart"/>
      <w:r w:rsidRPr="002649E5">
        <w:rPr>
          <w:rFonts w:cs="Times New Roman"/>
          <w:szCs w:val="24"/>
          <w:shd w:val="clear" w:color="auto" w:fill="FFFFFF"/>
        </w:rPr>
        <w:t>Commander</w:t>
      </w:r>
      <w:proofErr w:type="spellEnd"/>
      <w:r w:rsidRPr="002649E5">
        <w:rPr>
          <w:rFonts w:cs="Times New Roman"/>
          <w:szCs w:val="24"/>
          <w:shd w:val="clear" w:color="auto" w:fill="FFFFFF"/>
        </w:rPr>
        <w:t>:</w:t>
      </w:r>
    </w:p>
    <w:p w:rsidR="00B10A03" w:rsidRPr="00E77D69" w:rsidRDefault="00E77D69" w:rsidP="00B10A03">
      <w:pPr>
        <w:rPr>
          <w:rFonts w:ascii="Consolas" w:eastAsia="Times New Roman" w:hAnsi="Consolas" w:cs="Consolas"/>
          <w:color w:val="000000"/>
          <w:sz w:val="18"/>
          <w:szCs w:val="18"/>
          <w:bdr w:val="single" w:sz="6" w:space="4" w:color="E0E0E0" w:frame="1"/>
          <w:shd w:val="clear" w:color="auto" w:fill="FFFFFF"/>
          <w:lang w:val="en-US"/>
        </w:rPr>
      </w:pPr>
      <w:r w:rsidRPr="00E77D69">
        <w:rPr>
          <w:rFonts w:ascii="Consolas" w:eastAsia="Times New Roman" w:hAnsi="Consolas" w:cs="Consolas"/>
          <w:color w:val="000000"/>
          <w:sz w:val="18"/>
          <w:szCs w:val="18"/>
          <w:bdr w:val="single" w:sz="6" w:space="4" w:color="E0E0E0" w:frame="1"/>
          <w:shd w:val="clear" w:color="auto" w:fill="FFFFFF"/>
          <w:lang w:val="en-US"/>
        </w:rPr>
        <w:t xml:space="preserve"># </w:t>
      </w:r>
      <w:proofErr w:type="gramStart"/>
      <w:r w:rsidRPr="00E77D69">
        <w:rPr>
          <w:rFonts w:ascii="Consolas" w:eastAsia="Times New Roman" w:hAnsi="Consolas" w:cs="Consolas"/>
          <w:color w:val="000000"/>
          <w:sz w:val="18"/>
          <w:szCs w:val="18"/>
          <w:bdr w:val="single" w:sz="6" w:space="4" w:color="E0E0E0" w:frame="1"/>
          <w:shd w:val="clear" w:color="auto" w:fill="FFFFFF"/>
          <w:lang w:val="en-US"/>
        </w:rPr>
        <w:t>yum</w:t>
      </w:r>
      <w:proofErr w:type="gramEnd"/>
      <w:r w:rsidRPr="00E77D69">
        <w:rPr>
          <w:rFonts w:ascii="Consolas" w:eastAsia="Times New Roman" w:hAnsi="Consolas" w:cs="Consolas"/>
          <w:color w:val="000000"/>
          <w:sz w:val="18"/>
          <w:szCs w:val="18"/>
          <w:bdr w:val="single" w:sz="6" w:space="4" w:color="E0E0E0" w:frame="1"/>
          <w:shd w:val="clear" w:color="auto" w:fill="FFFFFF"/>
          <w:lang w:val="en-US"/>
        </w:rPr>
        <w:t xml:space="preserve"> -y install mc</w:t>
      </w:r>
    </w:p>
    <w:p w:rsidR="00E77D69" w:rsidRPr="00C04614" w:rsidRDefault="00E77D69" w:rsidP="00B10A03">
      <w:pPr>
        <w:rPr>
          <w:shd w:val="clear" w:color="auto" w:fill="FFFFFF"/>
          <w:lang w:val="en-US"/>
        </w:rPr>
      </w:pPr>
      <w:r w:rsidRPr="00E77D69">
        <w:rPr>
          <w:shd w:val="clear" w:color="auto" w:fill="FFFFFF"/>
        </w:rPr>
        <w:t>Шаг</w:t>
      </w:r>
      <w:r w:rsidRPr="00F4212F">
        <w:rPr>
          <w:shd w:val="clear" w:color="auto" w:fill="FFFFFF"/>
          <w:lang w:val="en-US"/>
        </w:rPr>
        <w:t xml:space="preserve"> 3. </w:t>
      </w:r>
      <w:r w:rsidRPr="00E77D69">
        <w:rPr>
          <w:shd w:val="clear" w:color="auto" w:fill="FFFFFF"/>
        </w:rPr>
        <w:t>Установка</w:t>
      </w:r>
      <w:r w:rsidRPr="00C04614">
        <w:rPr>
          <w:shd w:val="clear" w:color="auto" w:fill="FFFFFF"/>
          <w:lang w:val="en-US"/>
        </w:rPr>
        <w:t xml:space="preserve"> Apache, SSL:</w:t>
      </w:r>
    </w:p>
    <w:p w:rsidR="00E77D69" w:rsidRPr="00E77D69" w:rsidRDefault="00E77D69" w:rsidP="00B10A03">
      <w:pPr>
        <w:rPr>
          <w:rFonts w:ascii="Consolas" w:eastAsia="Times New Roman" w:hAnsi="Consolas" w:cs="Consolas"/>
          <w:color w:val="000000"/>
          <w:sz w:val="18"/>
          <w:szCs w:val="18"/>
          <w:bdr w:val="single" w:sz="6" w:space="4" w:color="E0E0E0" w:frame="1"/>
          <w:shd w:val="clear" w:color="auto" w:fill="FFFFFF"/>
          <w:lang w:val="en-US"/>
        </w:rPr>
      </w:pPr>
      <w:r w:rsidRPr="00E77D69">
        <w:rPr>
          <w:rFonts w:ascii="Consolas" w:eastAsia="Times New Roman" w:hAnsi="Consolas" w:cs="Consolas"/>
          <w:color w:val="000000"/>
          <w:sz w:val="18"/>
          <w:szCs w:val="18"/>
          <w:bdr w:val="single" w:sz="6" w:space="4" w:color="E0E0E0" w:frame="1"/>
          <w:shd w:val="clear" w:color="auto" w:fill="FFFFFF"/>
          <w:lang w:val="en-US"/>
        </w:rPr>
        <w:t xml:space="preserve"># </w:t>
      </w:r>
      <w:proofErr w:type="gramStart"/>
      <w:r w:rsidRPr="00E77D69">
        <w:rPr>
          <w:rFonts w:ascii="Consolas" w:eastAsia="Times New Roman" w:hAnsi="Consolas" w:cs="Consolas"/>
          <w:color w:val="000000"/>
          <w:sz w:val="18"/>
          <w:szCs w:val="18"/>
          <w:bdr w:val="single" w:sz="6" w:space="4" w:color="E0E0E0" w:frame="1"/>
          <w:shd w:val="clear" w:color="auto" w:fill="FFFFFF"/>
          <w:lang w:val="en-US"/>
        </w:rPr>
        <w:t>yum</w:t>
      </w:r>
      <w:proofErr w:type="gramEnd"/>
      <w:r w:rsidRPr="00E77D69">
        <w:rPr>
          <w:rFonts w:ascii="Consolas" w:eastAsia="Times New Roman" w:hAnsi="Consolas" w:cs="Consolas"/>
          <w:color w:val="000000"/>
          <w:sz w:val="18"/>
          <w:szCs w:val="18"/>
          <w:bdr w:val="single" w:sz="6" w:space="4" w:color="E0E0E0" w:frame="1"/>
          <w:shd w:val="clear" w:color="auto" w:fill="FFFFFF"/>
          <w:lang w:val="en-US"/>
        </w:rPr>
        <w:t xml:space="preserve"> -y install </w:t>
      </w:r>
      <w:proofErr w:type="spellStart"/>
      <w:r w:rsidRPr="00E77D69">
        <w:rPr>
          <w:rFonts w:ascii="Consolas" w:eastAsia="Times New Roman" w:hAnsi="Consolas" w:cs="Consolas"/>
          <w:color w:val="000000"/>
          <w:sz w:val="18"/>
          <w:szCs w:val="18"/>
          <w:bdr w:val="single" w:sz="6" w:space="4" w:color="E0E0E0" w:frame="1"/>
          <w:shd w:val="clear" w:color="auto" w:fill="FFFFFF"/>
          <w:lang w:val="en-US"/>
        </w:rPr>
        <w:t>httpd</w:t>
      </w:r>
      <w:proofErr w:type="spellEnd"/>
      <w:r w:rsidRPr="00E77D69">
        <w:rPr>
          <w:rFonts w:ascii="Consolas" w:eastAsia="Times New Roman" w:hAnsi="Consolas" w:cs="Consolas"/>
          <w:color w:val="000000"/>
          <w:sz w:val="18"/>
          <w:szCs w:val="18"/>
          <w:bdr w:val="single" w:sz="6" w:space="4" w:color="E0E0E0" w:frame="1"/>
          <w:shd w:val="clear" w:color="auto" w:fill="FFFFFF"/>
          <w:lang w:val="en-US"/>
        </w:rPr>
        <w:t xml:space="preserve"> </w:t>
      </w:r>
      <w:proofErr w:type="spellStart"/>
      <w:r w:rsidRPr="00E77D69">
        <w:rPr>
          <w:rFonts w:ascii="Consolas" w:eastAsia="Times New Roman" w:hAnsi="Consolas" w:cs="Consolas"/>
          <w:color w:val="000000"/>
          <w:sz w:val="18"/>
          <w:szCs w:val="18"/>
          <w:bdr w:val="single" w:sz="6" w:space="4" w:color="E0E0E0" w:frame="1"/>
          <w:shd w:val="clear" w:color="auto" w:fill="FFFFFF"/>
          <w:lang w:val="en-US"/>
        </w:rPr>
        <w:t>mod_ssl</w:t>
      </w:r>
      <w:proofErr w:type="spellEnd"/>
    </w:p>
    <w:p w:rsidR="00E77D69" w:rsidRPr="00E77D69" w:rsidRDefault="00E77D69" w:rsidP="00E77D69">
      <w:pPr>
        <w:rPr>
          <w:shd w:val="clear" w:color="auto" w:fill="FFFFFF"/>
        </w:rPr>
      </w:pPr>
      <w:r>
        <w:rPr>
          <w:shd w:val="clear" w:color="auto" w:fill="FFFFFF"/>
        </w:rPr>
        <w:t>Далее необходимо отредактировать</w:t>
      </w:r>
      <w:r w:rsidRPr="00E77D69">
        <w:rPr>
          <w:shd w:val="clear" w:color="auto" w:fill="FFFFFF"/>
        </w:rPr>
        <w:t xml:space="preserve"> конфиг</w:t>
      </w:r>
      <w:r>
        <w:rPr>
          <w:shd w:val="clear" w:color="auto" w:fill="FFFFFF"/>
        </w:rPr>
        <w:t xml:space="preserve">урационный файл </w:t>
      </w:r>
      <w:r>
        <w:rPr>
          <w:shd w:val="clear" w:color="auto" w:fill="FFFFFF"/>
          <w:lang w:val="en-US"/>
        </w:rPr>
        <w:t>apache</w:t>
      </w:r>
      <w:r w:rsidRPr="00E77D69">
        <w:rPr>
          <w:shd w:val="clear" w:color="auto" w:fill="FFFFFF"/>
        </w:rPr>
        <w:t xml:space="preserve">. </w:t>
      </w:r>
      <w:r>
        <w:rPr>
          <w:shd w:val="clear" w:color="auto" w:fill="FFFFFF"/>
        </w:rPr>
        <w:t>Для этого необходимо открыть</w:t>
      </w:r>
      <w:r w:rsidRPr="00E77D69">
        <w:rPr>
          <w:shd w:val="clear" w:color="auto" w:fill="FFFFFF"/>
        </w:rPr>
        <w:t xml:space="preserve"> в любимом редакторе файл </w:t>
      </w:r>
      <w:r w:rsidRPr="00E77D69">
        <w:rPr>
          <w:b/>
          <w:shd w:val="clear" w:color="auto" w:fill="FFFFFF"/>
        </w:rPr>
        <w:t>/</w:t>
      </w:r>
      <w:proofErr w:type="spellStart"/>
      <w:r w:rsidRPr="00E77D69">
        <w:rPr>
          <w:b/>
          <w:shd w:val="clear" w:color="auto" w:fill="FFFFFF"/>
        </w:rPr>
        <w:t>etc</w:t>
      </w:r>
      <w:proofErr w:type="spellEnd"/>
      <w:r w:rsidRPr="00E77D69">
        <w:rPr>
          <w:b/>
          <w:shd w:val="clear" w:color="auto" w:fill="FFFFFF"/>
        </w:rPr>
        <w:t>/</w:t>
      </w:r>
      <w:proofErr w:type="spellStart"/>
      <w:r w:rsidRPr="00E77D69">
        <w:rPr>
          <w:b/>
          <w:shd w:val="clear" w:color="auto" w:fill="FFFFFF"/>
        </w:rPr>
        <w:t>httpd</w:t>
      </w:r>
      <w:proofErr w:type="spellEnd"/>
      <w:r w:rsidRPr="00E77D69">
        <w:rPr>
          <w:b/>
          <w:shd w:val="clear" w:color="auto" w:fill="FFFFFF"/>
        </w:rPr>
        <w:t>/</w:t>
      </w:r>
      <w:proofErr w:type="spellStart"/>
      <w:r w:rsidRPr="00E77D69">
        <w:rPr>
          <w:b/>
          <w:shd w:val="clear" w:color="auto" w:fill="FFFFFF"/>
        </w:rPr>
        <w:t>conf</w:t>
      </w:r>
      <w:proofErr w:type="spellEnd"/>
      <w:r w:rsidRPr="00E77D69">
        <w:rPr>
          <w:b/>
          <w:shd w:val="clear" w:color="auto" w:fill="FFFFFF"/>
        </w:rPr>
        <w:t>/</w:t>
      </w:r>
      <w:proofErr w:type="spellStart"/>
      <w:r w:rsidRPr="00E77D69">
        <w:rPr>
          <w:b/>
          <w:shd w:val="clear" w:color="auto" w:fill="FFFFFF"/>
        </w:rPr>
        <w:t>httpd.conf</w:t>
      </w:r>
      <w:proofErr w:type="spellEnd"/>
      <w:r>
        <w:rPr>
          <w:b/>
          <w:shd w:val="clear" w:color="auto" w:fill="FFFFFF"/>
        </w:rPr>
        <w:t>.</w:t>
      </w:r>
      <w:r w:rsidRPr="00E77D69">
        <w:rPr>
          <w:shd w:val="clear" w:color="auto" w:fill="FFFFFF"/>
        </w:rPr>
        <w:t xml:space="preserve"> В </w:t>
      </w:r>
      <w:proofErr w:type="spellStart"/>
      <w:r w:rsidRPr="00E77D69">
        <w:rPr>
          <w:shd w:val="clear" w:color="auto" w:fill="FFFFFF"/>
        </w:rPr>
        <w:t>ServerName</w:t>
      </w:r>
      <w:proofErr w:type="spellEnd"/>
      <w:r w:rsidRPr="00E77D69">
        <w:rPr>
          <w:shd w:val="clear" w:color="auto" w:fill="FFFFFF"/>
        </w:rPr>
        <w:t xml:space="preserve"> </w:t>
      </w:r>
      <w:r>
        <w:rPr>
          <w:shd w:val="clear" w:color="auto" w:fill="FFFFFF"/>
        </w:rPr>
        <w:t>вносится</w:t>
      </w:r>
      <w:r w:rsidRPr="00E77D69">
        <w:rPr>
          <w:shd w:val="clear" w:color="auto" w:fill="FFFFFF"/>
        </w:rPr>
        <w:t xml:space="preserve"> адрес или имя сервера</w:t>
      </w:r>
      <w:r>
        <w:rPr>
          <w:shd w:val="clear" w:color="auto" w:fill="FFFFFF"/>
        </w:rPr>
        <w:t xml:space="preserve"> текущей копии системы</w:t>
      </w:r>
      <w:r w:rsidRPr="00E77D69">
        <w:rPr>
          <w:shd w:val="clear" w:color="auto" w:fill="FFFFFF"/>
        </w:rPr>
        <w:t>.</w:t>
      </w:r>
      <w:r>
        <w:rPr>
          <w:shd w:val="clear" w:color="auto" w:fill="FFFFFF"/>
        </w:rPr>
        <w:t xml:space="preserve"> Прописывается</w:t>
      </w:r>
      <w:r w:rsidRPr="00E77D69">
        <w:rPr>
          <w:shd w:val="clear" w:color="auto" w:fill="FFFFFF"/>
        </w:rPr>
        <w:t xml:space="preserve"> </w:t>
      </w:r>
      <w:proofErr w:type="spellStart"/>
      <w:r w:rsidRPr="00E77D69">
        <w:rPr>
          <w:shd w:val="clear" w:color="auto" w:fill="FFFFFF"/>
        </w:rPr>
        <w:t>Apache</w:t>
      </w:r>
      <w:proofErr w:type="spellEnd"/>
      <w:r w:rsidRPr="00E77D69">
        <w:rPr>
          <w:shd w:val="clear" w:color="auto" w:fill="FFFFFF"/>
        </w:rPr>
        <w:t xml:space="preserve"> в автозапуск:</w:t>
      </w:r>
    </w:p>
    <w:p w:rsidR="00E77D69" w:rsidRDefault="00E77D69" w:rsidP="00E77D69">
      <w:pPr>
        <w:rPr>
          <w:rFonts w:ascii="Consolas" w:eastAsia="Times New Roman" w:hAnsi="Consolas" w:cs="Consolas"/>
          <w:color w:val="000000"/>
          <w:sz w:val="18"/>
          <w:szCs w:val="18"/>
          <w:bdr w:val="single" w:sz="6" w:space="4" w:color="E0E0E0" w:frame="1"/>
          <w:shd w:val="clear" w:color="auto" w:fill="FFFFFF"/>
        </w:rPr>
      </w:pPr>
      <w:r w:rsidRPr="00E77D69">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E77D69">
        <w:rPr>
          <w:rFonts w:ascii="Consolas" w:eastAsia="Times New Roman" w:hAnsi="Consolas" w:cs="Consolas"/>
          <w:color w:val="000000"/>
          <w:sz w:val="18"/>
          <w:szCs w:val="18"/>
          <w:bdr w:val="single" w:sz="6" w:space="4" w:color="E0E0E0" w:frame="1"/>
          <w:shd w:val="clear" w:color="auto" w:fill="FFFFFF"/>
        </w:rPr>
        <w:t>chkconfig</w:t>
      </w:r>
      <w:proofErr w:type="spellEnd"/>
      <w:r w:rsidRPr="00E77D69">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E77D69">
        <w:rPr>
          <w:rFonts w:ascii="Consolas" w:eastAsia="Times New Roman" w:hAnsi="Consolas" w:cs="Consolas"/>
          <w:color w:val="000000"/>
          <w:sz w:val="18"/>
          <w:szCs w:val="18"/>
          <w:bdr w:val="single" w:sz="6" w:space="4" w:color="E0E0E0" w:frame="1"/>
          <w:shd w:val="clear" w:color="auto" w:fill="FFFFFF"/>
        </w:rPr>
        <w:t>httpd</w:t>
      </w:r>
      <w:proofErr w:type="spellEnd"/>
      <w:r w:rsidRPr="00E77D69">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E77D69">
        <w:rPr>
          <w:rFonts w:ascii="Consolas" w:eastAsia="Times New Roman" w:hAnsi="Consolas" w:cs="Consolas"/>
          <w:color w:val="000000"/>
          <w:sz w:val="18"/>
          <w:szCs w:val="18"/>
          <w:bdr w:val="single" w:sz="6" w:space="4" w:color="E0E0E0" w:frame="1"/>
          <w:shd w:val="clear" w:color="auto" w:fill="FFFFFF"/>
        </w:rPr>
        <w:t>on</w:t>
      </w:r>
      <w:proofErr w:type="spellEnd"/>
    </w:p>
    <w:p w:rsidR="00E77D69" w:rsidRPr="00F4212F" w:rsidRDefault="00E77D69" w:rsidP="00E77D69">
      <w:pPr>
        <w:rPr>
          <w:rFonts w:eastAsia="Times New Roman"/>
        </w:rPr>
      </w:pPr>
      <w:r w:rsidRPr="00E77D69">
        <w:rPr>
          <w:rFonts w:eastAsia="Times New Roman"/>
          <w:lang w:val="en-US"/>
        </w:rPr>
        <w:t>Apache</w:t>
      </w:r>
      <w:r w:rsidR="00376E18">
        <w:rPr>
          <w:rFonts w:eastAsia="Times New Roman"/>
        </w:rPr>
        <w:t xml:space="preserve"> запускается командой</w:t>
      </w:r>
      <w:r w:rsidRPr="00F4212F">
        <w:rPr>
          <w:rFonts w:eastAsia="Times New Roman"/>
        </w:rPr>
        <w:t>:</w:t>
      </w:r>
    </w:p>
    <w:p w:rsidR="00E77D69" w:rsidRPr="00E77D69" w:rsidRDefault="00E77D69" w:rsidP="00376E18">
      <w:pPr>
        <w:rPr>
          <w:rFonts w:ascii="Consolas" w:eastAsia="Times New Roman" w:hAnsi="Consolas" w:cs="Consolas"/>
          <w:color w:val="000000"/>
          <w:sz w:val="18"/>
          <w:szCs w:val="18"/>
          <w:bdr w:val="single" w:sz="6" w:space="4" w:color="E0E0E0" w:frame="1"/>
          <w:shd w:val="clear" w:color="auto" w:fill="FFFFFF"/>
        </w:rPr>
      </w:pPr>
      <w:r w:rsidRPr="00376E18">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376E18">
        <w:rPr>
          <w:rFonts w:ascii="Consolas" w:eastAsia="Times New Roman" w:hAnsi="Consolas" w:cs="Consolas"/>
          <w:color w:val="000000"/>
          <w:sz w:val="18"/>
          <w:szCs w:val="18"/>
          <w:bdr w:val="single" w:sz="6" w:space="4" w:color="E0E0E0" w:frame="1"/>
          <w:shd w:val="clear" w:color="auto" w:fill="FFFFFF"/>
        </w:rPr>
        <w:t>service</w:t>
      </w:r>
      <w:proofErr w:type="spellEnd"/>
      <w:r w:rsidRPr="00376E18">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376E18">
        <w:rPr>
          <w:rFonts w:ascii="Consolas" w:eastAsia="Times New Roman" w:hAnsi="Consolas" w:cs="Consolas"/>
          <w:color w:val="000000"/>
          <w:sz w:val="18"/>
          <w:szCs w:val="18"/>
          <w:bdr w:val="single" w:sz="6" w:space="4" w:color="E0E0E0" w:frame="1"/>
          <w:shd w:val="clear" w:color="auto" w:fill="FFFFFF"/>
        </w:rPr>
        <w:t>httpd</w:t>
      </w:r>
      <w:proofErr w:type="spellEnd"/>
      <w:r w:rsidRPr="00376E18">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376E18">
        <w:rPr>
          <w:rFonts w:ascii="Consolas" w:eastAsia="Times New Roman" w:hAnsi="Consolas" w:cs="Consolas"/>
          <w:color w:val="000000"/>
          <w:sz w:val="18"/>
          <w:szCs w:val="18"/>
          <w:bdr w:val="single" w:sz="6" w:space="4" w:color="E0E0E0" w:frame="1"/>
          <w:shd w:val="clear" w:color="auto" w:fill="FFFFFF"/>
        </w:rPr>
        <w:t>start</w:t>
      </w:r>
      <w:proofErr w:type="spellEnd"/>
    </w:p>
    <w:p w:rsidR="00376E18" w:rsidRPr="00376E18" w:rsidRDefault="00376E18" w:rsidP="00376E18">
      <w:pPr>
        <w:rPr>
          <w:shd w:val="clear" w:color="auto" w:fill="FFFFFF"/>
        </w:rPr>
      </w:pPr>
      <w:r>
        <w:rPr>
          <w:shd w:val="clear" w:color="auto" w:fill="FFFFFF"/>
        </w:rPr>
        <w:t xml:space="preserve">Для проверки работы сервера </w:t>
      </w:r>
      <w:proofErr w:type="spellStart"/>
      <w:r>
        <w:rPr>
          <w:shd w:val="clear" w:color="auto" w:fill="FFFFFF"/>
        </w:rPr>
        <w:t>с</w:t>
      </w:r>
      <w:r w:rsidR="00E77D69" w:rsidRPr="00E77D69">
        <w:rPr>
          <w:shd w:val="clear" w:color="auto" w:fill="FFFFFF"/>
        </w:rPr>
        <w:t>оздаем</w:t>
      </w:r>
      <w:proofErr w:type="spellEnd"/>
      <w:r w:rsidR="00E77D69" w:rsidRPr="00E77D69">
        <w:rPr>
          <w:shd w:val="clear" w:color="auto" w:fill="FFFFFF"/>
        </w:rPr>
        <w:t xml:space="preserve"> тестовую страницу:</w:t>
      </w:r>
    </w:p>
    <w:p w:rsidR="00E77D69" w:rsidRPr="00F4212F" w:rsidRDefault="00E77D69" w:rsidP="00376E18">
      <w:pPr>
        <w:rPr>
          <w:rFonts w:ascii="Consolas" w:eastAsia="Times New Roman" w:hAnsi="Consolas" w:cs="Consolas"/>
          <w:color w:val="000000"/>
          <w:sz w:val="18"/>
          <w:szCs w:val="18"/>
          <w:bdr w:val="single" w:sz="6" w:space="4" w:color="E0E0E0" w:frame="1"/>
          <w:shd w:val="clear" w:color="auto" w:fill="FFFFFF"/>
          <w:lang w:val="en-US"/>
        </w:rPr>
      </w:pPr>
      <w:r w:rsidRPr="00F4212F">
        <w:rPr>
          <w:rFonts w:ascii="Consolas" w:eastAsia="Times New Roman" w:hAnsi="Consolas" w:cs="Consolas"/>
          <w:color w:val="000000"/>
          <w:sz w:val="18"/>
          <w:szCs w:val="18"/>
          <w:bdr w:val="single" w:sz="6" w:space="4" w:color="E0E0E0" w:frame="1"/>
          <w:shd w:val="clear" w:color="auto" w:fill="FFFFFF"/>
          <w:lang w:val="en-US"/>
        </w:rPr>
        <w:t xml:space="preserve"># </w:t>
      </w:r>
      <w:proofErr w:type="gramStart"/>
      <w:r w:rsidRPr="00F4212F">
        <w:rPr>
          <w:rFonts w:ascii="Consolas" w:eastAsia="Times New Roman" w:hAnsi="Consolas" w:cs="Consolas"/>
          <w:color w:val="000000"/>
          <w:sz w:val="18"/>
          <w:szCs w:val="18"/>
          <w:bdr w:val="single" w:sz="6" w:space="4" w:color="E0E0E0" w:frame="1"/>
          <w:shd w:val="clear" w:color="auto" w:fill="FFFFFF"/>
          <w:lang w:val="en-US"/>
        </w:rPr>
        <w:t>echo</w:t>
      </w:r>
      <w:proofErr w:type="gramEnd"/>
      <w:r w:rsidRPr="00F4212F">
        <w:rPr>
          <w:rFonts w:ascii="Consolas" w:eastAsia="Times New Roman" w:hAnsi="Consolas" w:cs="Consolas"/>
          <w:color w:val="000000"/>
          <w:sz w:val="18"/>
          <w:szCs w:val="18"/>
          <w:bdr w:val="single" w:sz="6" w:space="4" w:color="E0E0E0" w:frame="1"/>
          <w:shd w:val="clear" w:color="auto" w:fill="FFFFFF"/>
          <w:lang w:val="en-US"/>
        </w:rPr>
        <w:t xml:space="preserve"> '&lt;h1&gt;It Works!&lt;/h1&gt;' &gt; /</w:t>
      </w:r>
      <w:proofErr w:type="spellStart"/>
      <w:r w:rsidRPr="00F4212F">
        <w:rPr>
          <w:rFonts w:ascii="Consolas" w:eastAsia="Times New Roman" w:hAnsi="Consolas" w:cs="Consolas"/>
          <w:color w:val="000000"/>
          <w:sz w:val="18"/>
          <w:szCs w:val="18"/>
          <w:bdr w:val="single" w:sz="6" w:space="4" w:color="E0E0E0" w:frame="1"/>
          <w:shd w:val="clear" w:color="auto" w:fill="FFFFFF"/>
          <w:lang w:val="en-US"/>
        </w:rPr>
        <w:t>var</w:t>
      </w:r>
      <w:proofErr w:type="spellEnd"/>
      <w:r w:rsidRPr="00F4212F">
        <w:rPr>
          <w:rFonts w:ascii="Consolas" w:eastAsia="Times New Roman" w:hAnsi="Consolas" w:cs="Consolas"/>
          <w:color w:val="000000"/>
          <w:sz w:val="18"/>
          <w:szCs w:val="18"/>
          <w:bdr w:val="single" w:sz="6" w:space="4" w:color="E0E0E0" w:frame="1"/>
          <w:shd w:val="clear" w:color="auto" w:fill="FFFFFF"/>
          <w:lang w:val="en-US"/>
        </w:rPr>
        <w:t>/www/html/index.html</w:t>
      </w:r>
    </w:p>
    <w:p w:rsidR="00E77D69" w:rsidRPr="00E77D69" w:rsidRDefault="00E77D69" w:rsidP="00376E18">
      <w:pPr>
        <w:rPr>
          <w:shd w:val="clear" w:color="auto" w:fill="FFFFFF"/>
        </w:rPr>
      </w:pPr>
      <w:r w:rsidRPr="00E77D69">
        <w:rPr>
          <w:shd w:val="clear" w:color="auto" w:fill="FFFFFF"/>
        </w:rPr>
        <w:t>Проверяем результат, открыв в браузере с другой машины IP-адрес сервера:</w:t>
      </w:r>
    </w:p>
    <w:p w:rsidR="00E77D69" w:rsidRPr="00E77D69" w:rsidRDefault="00E77D69" w:rsidP="00376E18">
      <w:pPr>
        <w:rPr>
          <w:shd w:val="clear" w:color="auto" w:fill="FFFFFF"/>
        </w:rPr>
      </w:pPr>
      <w:r w:rsidRPr="00E77D69">
        <w:rPr>
          <w:shd w:val="clear" w:color="auto" w:fill="FFFFFF"/>
        </w:rPr>
        <w:t>http://IP-адрес_сервера/</w:t>
      </w:r>
    </w:p>
    <w:p w:rsidR="00E77D69" w:rsidRDefault="00E77D69" w:rsidP="00376E18">
      <w:pPr>
        <w:rPr>
          <w:shd w:val="clear" w:color="auto" w:fill="FFFFFF"/>
        </w:rPr>
      </w:pPr>
      <w:r w:rsidRPr="00E77D69">
        <w:rPr>
          <w:shd w:val="clear" w:color="auto" w:fill="FFFFFF"/>
        </w:rPr>
        <w:t xml:space="preserve">Если надпись </w:t>
      </w:r>
      <w:proofErr w:type="spellStart"/>
      <w:r w:rsidRPr="00E77D69">
        <w:rPr>
          <w:shd w:val="clear" w:color="auto" w:fill="FFFFFF"/>
        </w:rPr>
        <w:t>It</w:t>
      </w:r>
      <w:proofErr w:type="spellEnd"/>
      <w:r w:rsidRPr="00E77D69">
        <w:rPr>
          <w:shd w:val="clear" w:color="auto" w:fill="FFFFFF"/>
        </w:rPr>
        <w:t xml:space="preserve"> </w:t>
      </w:r>
      <w:proofErr w:type="spellStart"/>
      <w:r w:rsidRPr="00E77D69">
        <w:rPr>
          <w:shd w:val="clear" w:color="auto" w:fill="FFFFFF"/>
        </w:rPr>
        <w:t>Works</w:t>
      </w:r>
      <w:proofErr w:type="spellEnd"/>
      <w:r w:rsidRPr="00E77D69">
        <w:rPr>
          <w:shd w:val="clear" w:color="auto" w:fill="FFFFFF"/>
        </w:rPr>
        <w:t xml:space="preserve">! появилась, </w:t>
      </w:r>
      <w:r w:rsidR="0039688C">
        <w:rPr>
          <w:shd w:val="clear" w:color="auto" w:fill="FFFFFF"/>
        </w:rPr>
        <w:t>значит сервер работает корректно.</w:t>
      </w:r>
    </w:p>
    <w:p w:rsidR="005B4DB6" w:rsidRDefault="005B4DB6" w:rsidP="005B4DB6">
      <w:r>
        <w:rPr>
          <w:shd w:val="clear" w:color="auto" w:fill="FFFFFF"/>
        </w:rPr>
        <w:t xml:space="preserve">Шаг 4. </w:t>
      </w:r>
      <w:r>
        <w:rPr>
          <w:rStyle w:val="apple-converted-space"/>
          <w:rFonts w:ascii="Trebuchet MS" w:hAnsi="Trebuchet MS"/>
          <w:color w:val="000000"/>
        </w:rPr>
        <w:t> </w:t>
      </w:r>
      <w:r w:rsidR="00DF0179">
        <w:t>Устано</w:t>
      </w:r>
      <w:r>
        <w:t>вка</w:t>
      </w:r>
      <w:r w:rsidR="00DF0179">
        <w:t xml:space="preserve"> </w:t>
      </w:r>
      <w:r w:rsidR="004167CA">
        <w:t>PHP</w:t>
      </w:r>
      <w:r w:rsidR="00DF0179">
        <w:t xml:space="preserve"> и его дополнительные</w:t>
      </w:r>
      <w:r w:rsidR="008C2EDB">
        <w:t xml:space="preserve"> компоненты.</w:t>
      </w:r>
      <w:r w:rsidR="003F593B">
        <w:t xml:space="preserve"> Для этого необходимо выполнить команду:</w:t>
      </w:r>
    </w:p>
    <w:p w:rsidR="003F593B" w:rsidRPr="00F4212F" w:rsidRDefault="003F593B" w:rsidP="003F593B">
      <w:pPr>
        <w:rPr>
          <w:rFonts w:ascii="Consolas" w:eastAsia="Times New Roman" w:hAnsi="Consolas" w:cs="Consolas"/>
          <w:color w:val="000000"/>
          <w:sz w:val="18"/>
          <w:szCs w:val="18"/>
          <w:bdr w:val="single" w:sz="6" w:space="4" w:color="E0E0E0" w:frame="1"/>
          <w:shd w:val="clear" w:color="auto" w:fill="FFFFFF"/>
          <w:lang w:val="en-US"/>
        </w:rPr>
      </w:pPr>
      <w:r w:rsidRPr="00F4212F">
        <w:rPr>
          <w:rFonts w:ascii="Consolas" w:eastAsia="Times New Roman" w:hAnsi="Consolas" w:cs="Consolas"/>
          <w:color w:val="000000"/>
          <w:sz w:val="18"/>
          <w:szCs w:val="18"/>
          <w:bdr w:val="single" w:sz="6" w:space="4" w:color="E0E0E0" w:frame="1"/>
          <w:shd w:val="clear" w:color="auto" w:fill="FFFFFF"/>
          <w:lang w:val="en-US"/>
        </w:rPr>
        <w:t xml:space="preserve"># </w:t>
      </w:r>
      <w:proofErr w:type="gramStart"/>
      <w:r w:rsidRPr="00F4212F">
        <w:rPr>
          <w:rFonts w:ascii="Consolas" w:eastAsia="Times New Roman" w:hAnsi="Consolas" w:cs="Consolas"/>
          <w:color w:val="000000"/>
          <w:sz w:val="18"/>
          <w:szCs w:val="18"/>
          <w:bdr w:val="single" w:sz="6" w:space="4" w:color="E0E0E0" w:frame="1"/>
          <w:shd w:val="clear" w:color="auto" w:fill="FFFFFF"/>
          <w:lang w:val="en-US"/>
        </w:rPr>
        <w:t>yum</w:t>
      </w:r>
      <w:proofErr w:type="gramEnd"/>
      <w:r w:rsidRPr="00F4212F">
        <w:rPr>
          <w:rFonts w:ascii="Consolas" w:eastAsia="Times New Roman" w:hAnsi="Consolas" w:cs="Consolas"/>
          <w:color w:val="000000"/>
          <w:sz w:val="18"/>
          <w:szCs w:val="18"/>
          <w:bdr w:val="single" w:sz="6" w:space="4" w:color="E0E0E0" w:frame="1"/>
          <w:shd w:val="clear" w:color="auto" w:fill="FFFFFF"/>
          <w:lang w:val="en-US"/>
        </w:rPr>
        <w:t xml:space="preserve"> -y install </w:t>
      </w:r>
      <w:r w:rsidR="004167CA">
        <w:rPr>
          <w:rFonts w:ascii="Consolas" w:eastAsia="Times New Roman" w:hAnsi="Consolas" w:cs="Consolas"/>
          <w:color w:val="000000"/>
          <w:sz w:val="18"/>
          <w:szCs w:val="18"/>
          <w:bdr w:val="single" w:sz="6" w:space="4" w:color="E0E0E0" w:frame="1"/>
          <w:shd w:val="clear" w:color="auto" w:fill="FFFFFF"/>
          <w:lang w:val="en-US"/>
        </w:rPr>
        <w:t>PHP</w:t>
      </w:r>
      <w:r w:rsidRPr="00F4212F">
        <w:rPr>
          <w:rFonts w:ascii="Consolas" w:eastAsia="Times New Roman" w:hAnsi="Consolas" w:cs="Consolas"/>
          <w:color w:val="000000"/>
          <w:sz w:val="18"/>
          <w:szCs w:val="18"/>
          <w:bdr w:val="single" w:sz="6" w:space="4" w:color="E0E0E0" w:frame="1"/>
          <w:shd w:val="clear" w:color="auto" w:fill="FFFFFF"/>
          <w:lang w:val="en-US"/>
        </w:rPr>
        <w:t xml:space="preserve"> </w:t>
      </w:r>
      <w:r w:rsidR="004167CA">
        <w:rPr>
          <w:rFonts w:ascii="Consolas" w:eastAsia="Times New Roman" w:hAnsi="Consolas" w:cs="Consolas"/>
          <w:color w:val="000000"/>
          <w:sz w:val="18"/>
          <w:szCs w:val="18"/>
          <w:bdr w:val="single" w:sz="6" w:space="4" w:color="E0E0E0" w:frame="1"/>
          <w:shd w:val="clear" w:color="auto" w:fill="FFFFFF"/>
          <w:lang w:val="en-US"/>
        </w:rPr>
        <w:t>PHP</w:t>
      </w:r>
      <w:r w:rsidRPr="00F4212F">
        <w:rPr>
          <w:rFonts w:ascii="Consolas" w:eastAsia="Times New Roman" w:hAnsi="Consolas" w:cs="Consolas"/>
          <w:color w:val="000000"/>
          <w:sz w:val="18"/>
          <w:szCs w:val="18"/>
          <w:bdr w:val="single" w:sz="6" w:space="4" w:color="E0E0E0" w:frame="1"/>
          <w:shd w:val="clear" w:color="auto" w:fill="FFFFFF"/>
          <w:lang w:val="en-US"/>
        </w:rPr>
        <w:t xml:space="preserve">-common </w:t>
      </w:r>
      <w:r w:rsidR="004167CA">
        <w:rPr>
          <w:rFonts w:ascii="Consolas" w:eastAsia="Times New Roman" w:hAnsi="Consolas" w:cs="Consolas"/>
          <w:color w:val="000000"/>
          <w:sz w:val="18"/>
          <w:szCs w:val="18"/>
          <w:bdr w:val="single" w:sz="6" w:space="4" w:color="E0E0E0" w:frame="1"/>
          <w:shd w:val="clear" w:color="auto" w:fill="FFFFFF"/>
          <w:lang w:val="en-US"/>
        </w:rPr>
        <w:t>PHP</w:t>
      </w:r>
      <w:r w:rsidRPr="00F4212F">
        <w:rPr>
          <w:rFonts w:ascii="Consolas" w:eastAsia="Times New Roman" w:hAnsi="Consolas" w:cs="Consolas"/>
          <w:color w:val="000000"/>
          <w:sz w:val="18"/>
          <w:szCs w:val="18"/>
          <w:bdr w:val="single" w:sz="6" w:space="4" w:color="E0E0E0" w:frame="1"/>
          <w:shd w:val="clear" w:color="auto" w:fill="FFFFFF"/>
          <w:lang w:val="en-US"/>
        </w:rPr>
        <w:t>-</w:t>
      </w:r>
      <w:proofErr w:type="spellStart"/>
      <w:r w:rsidRPr="00F4212F">
        <w:rPr>
          <w:rFonts w:ascii="Consolas" w:eastAsia="Times New Roman" w:hAnsi="Consolas" w:cs="Consolas"/>
          <w:color w:val="000000"/>
          <w:sz w:val="18"/>
          <w:szCs w:val="18"/>
          <w:bdr w:val="single" w:sz="6" w:space="4" w:color="E0E0E0" w:frame="1"/>
          <w:shd w:val="clear" w:color="auto" w:fill="FFFFFF"/>
          <w:lang w:val="en-US"/>
        </w:rPr>
        <w:t>gd</w:t>
      </w:r>
      <w:proofErr w:type="spellEnd"/>
      <w:r w:rsidRPr="00F4212F">
        <w:rPr>
          <w:rFonts w:ascii="Consolas" w:eastAsia="Times New Roman" w:hAnsi="Consolas" w:cs="Consolas"/>
          <w:color w:val="000000"/>
          <w:sz w:val="18"/>
          <w:szCs w:val="18"/>
          <w:bdr w:val="single" w:sz="6" w:space="4" w:color="E0E0E0" w:frame="1"/>
          <w:shd w:val="clear" w:color="auto" w:fill="FFFFFF"/>
          <w:lang w:val="en-US"/>
        </w:rPr>
        <w:t xml:space="preserve"> </w:t>
      </w:r>
      <w:r w:rsidR="004167CA">
        <w:rPr>
          <w:rFonts w:ascii="Consolas" w:eastAsia="Times New Roman" w:hAnsi="Consolas" w:cs="Consolas"/>
          <w:color w:val="000000"/>
          <w:sz w:val="18"/>
          <w:szCs w:val="18"/>
          <w:bdr w:val="single" w:sz="6" w:space="4" w:color="E0E0E0" w:frame="1"/>
          <w:shd w:val="clear" w:color="auto" w:fill="FFFFFF"/>
          <w:lang w:val="en-US"/>
        </w:rPr>
        <w:t>PHP</w:t>
      </w:r>
      <w:r w:rsidRPr="00F4212F">
        <w:rPr>
          <w:rFonts w:ascii="Consolas" w:eastAsia="Times New Roman" w:hAnsi="Consolas" w:cs="Consolas"/>
          <w:color w:val="000000"/>
          <w:sz w:val="18"/>
          <w:szCs w:val="18"/>
          <w:bdr w:val="single" w:sz="6" w:space="4" w:color="E0E0E0" w:frame="1"/>
          <w:shd w:val="clear" w:color="auto" w:fill="FFFFFF"/>
          <w:lang w:val="en-US"/>
        </w:rPr>
        <w:t>-</w:t>
      </w:r>
      <w:r w:rsidR="00D244B1">
        <w:rPr>
          <w:rFonts w:ascii="Consolas" w:eastAsia="Times New Roman" w:hAnsi="Consolas" w:cs="Consolas"/>
          <w:color w:val="000000"/>
          <w:sz w:val="18"/>
          <w:szCs w:val="18"/>
          <w:bdr w:val="single" w:sz="6" w:space="4" w:color="E0E0E0" w:frame="1"/>
          <w:shd w:val="clear" w:color="auto" w:fill="FFFFFF"/>
          <w:lang w:val="en-US"/>
        </w:rPr>
        <w:t>MySQL</w:t>
      </w:r>
      <w:r w:rsidRPr="00F4212F">
        <w:rPr>
          <w:rFonts w:ascii="Consolas" w:eastAsia="Times New Roman" w:hAnsi="Consolas" w:cs="Consolas"/>
          <w:color w:val="000000"/>
          <w:sz w:val="18"/>
          <w:szCs w:val="18"/>
          <w:bdr w:val="single" w:sz="6" w:space="4" w:color="E0E0E0" w:frame="1"/>
          <w:shd w:val="clear" w:color="auto" w:fill="FFFFFF"/>
          <w:lang w:val="en-US"/>
        </w:rPr>
        <w:t xml:space="preserve"> </w:t>
      </w:r>
      <w:r w:rsidR="004167CA">
        <w:rPr>
          <w:rFonts w:ascii="Consolas" w:eastAsia="Times New Roman" w:hAnsi="Consolas" w:cs="Consolas"/>
          <w:color w:val="000000"/>
          <w:sz w:val="18"/>
          <w:szCs w:val="18"/>
          <w:bdr w:val="single" w:sz="6" w:space="4" w:color="E0E0E0" w:frame="1"/>
          <w:shd w:val="clear" w:color="auto" w:fill="FFFFFF"/>
          <w:lang w:val="en-US"/>
        </w:rPr>
        <w:t>PHP</w:t>
      </w:r>
      <w:r w:rsidRPr="00F4212F">
        <w:rPr>
          <w:rFonts w:ascii="Consolas" w:eastAsia="Times New Roman" w:hAnsi="Consolas" w:cs="Consolas"/>
          <w:color w:val="000000"/>
          <w:sz w:val="18"/>
          <w:szCs w:val="18"/>
          <w:bdr w:val="single" w:sz="6" w:space="4" w:color="E0E0E0" w:frame="1"/>
          <w:shd w:val="clear" w:color="auto" w:fill="FFFFFF"/>
          <w:lang w:val="en-US"/>
        </w:rPr>
        <w:t xml:space="preserve">-xml </w:t>
      </w:r>
      <w:r w:rsidR="004167CA">
        <w:rPr>
          <w:rFonts w:ascii="Consolas" w:eastAsia="Times New Roman" w:hAnsi="Consolas" w:cs="Consolas"/>
          <w:color w:val="000000"/>
          <w:sz w:val="18"/>
          <w:szCs w:val="18"/>
          <w:bdr w:val="single" w:sz="6" w:space="4" w:color="E0E0E0" w:frame="1"/>
          <w:shd w:val="clear" w:color="auto" w:fill="FFFFFF"/>
          <w:lang w:val="en-US"/>
        </w:rPr>
        <w:t>PHP</w:t>
      </w:r>
      <w:r w:rsidRPr="00F4212F">
        <w:rPr>
          <w:rFonts w:ascii="Consolas" w:eastAsia="Times New Roman" w:hAnsi="Consolas" w:cs="Consolas"/>
          <w:color w:val="000000"/>
          <w:sz w:val="18"/>
          <w:szCs w:val="18"/>
          <w:bdr w:val="single" w:sz="6" w:space="4" w:color="E0E0E0" w:frame="1"/>
          <w:shd w:val="clear" w:color="auto" w:fill="FFFFFF"/>
          <w:lang w:val="en-US"/>
        </w:rPr>
        <w:t>-</w:t>
      </w:r>
      <w:proofErr w:type="spellStart"/>
      <w:r w:rsidRPr="00F4212F">
        <w:rPr>
          <w:rFonts w:ascii="Consolas" w:eastAsia="Times New Roman" w:hAnsi="Consolas" w:cs="Consolas"/>
          <w:color w:val="000000"/>
          <w:sz w:val="18"/>
          <w:szCs w:val="18"/>
          <w:bdr w:val="single" w:sz="6" w:space="4" w:color="E0E0E0" w:frame="1"/>
          <w:shd w:val="clear" w:color="auto" w:fill="FFFFFF"/>
          <w:lang w:val="en-US"/>
        </w:rPr>
        <w:t>mbstring</w:t>
      </w:r>
      <w:proofErr w:type="spellEnd"/>
    </w:p>
    <w:p w:rsidR="003F593B" w:rsidRPr="003F593B" w:rsidRDefault="003F593B" w:rsidP="003F593B">
      <w:pPr>
        <w:rPr>
          <w:shd w:val="clear" w:color="auto" w:fill="FFFFFF"/>
        </w:rPr>
      </w:pPr>
      <w:r>
        <w:rPr>
          <w:shd w:val="clear" w:color="auto" w:fill="FFFFFF"/>
        </w:rPr>
        <w:t>Далее необходимо перезапустить</w:t>
      </w:r>
      <w:r w:rsidRPr="003F593B">
        <w:rPr>
          <w:shd w:val="clear" w:color="auto" w:fill="FFFFFF"/>
        </w:rPr>
        <w:t xml:space="preserve"> </w:t>
      </w:r>
      <w:proofErr w:type="spellStart"/>
      <w:r w:rsidRPr="003F593B">
        <w:rPr>
          <w:shd w:val="clear" w:color="auto" w:fill="FFFFFF"/>
        </w:rPr>
        <w:t>Apache</w:t>
      </w:r>
      <w:proofErr w:type="spellEnd"/>
      <w:r w:rsidRPr="003F593B">
        <w:rPr>
          <w:shd w:val="clear" w:color="auto" w:fill="FFFFFF"/>
        </w:rPr>
        <w:t>:</w:t>
      </w:r>
    </w:p>
    <w:p w:rsidR="003F593B" w:rsidRPr="003F593B" w:rsidRDefault="003F593B" w:rsidP="003F593B">
      <w:pPr>
        <w:rPr>
          <w:rFonts w:ascii="Consolas" w:eastAsia="Times New Roman" w:hAnsi="Consolas" w:cs="Consolas"/>
          <w:color w:val="000000"/>
          <w:sz w:val="18"/>
          <w:szCs w:val="18"/>
          <w:bdr w:val="single" w:sz="6" w:space="4" w:color="E0E0E0" w:frame="1"/>
          <w:shd w:val="clear" w:color="auto" w:fill="FFFFFF"/>
        </w:rPr>
      </w:pPr>
      <w:r w:rsidRPr="003F593B">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3F593B">
        <w:rPr>
          <w:rFonts w:ascii="Consolas" w:eastAsia="Times New Roman" w:hAnsi="Consolas" w:cs="Consolas"/>
          <w:color w:val="000000"/>
          <w:sz w:val="18"/>
          <w:szCs w:val="18"/>
          <w:bdr w:val="single" w:sz="6" w:space="4" w:color="E0E0E0" w:frame="1"/>
          <w:shd w:val="clear" w:color="auto" w:fill="FFFFFF"/>
        </w:rPr>
        <w:t>service</w:t>
      </w:r>
      <w:proofErr w:type="spellEnd"/>
      <w:r w:rsidRPr="003F593B">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3F593B">
        <w:rPr>
          <w:rFonts w:ascii="Consolas" w:eastAsia="Times New Roman" w:hAnsi="Consolas" w:cs="Consolas"/>
          <w:color w:val="000000"/>
          <w:sz w:val="18"/>
          <w:szCs w:val="18"/>
          <w:bdr w:val="single" w:sz="6" w:space="4" w:color="E0E0E0" w:frame="1"/>
          <w:shd w:val="clear" w:color="auto" w:fill="FFFFFF"/>
        </w:rPr>
        <w:t>httpd</w:t>
      </w:r>
      <w:proofErr w:type="spellEnd"/>
      <w:r w:rsidRPr="003F593B">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3F593B">
        <w:rPr>
          <w:rFonts w:ascii="Consolas" w:eastAsia="Times New Roman" w:hAnsi="Consolas" w:cs="Consolas"/>
          <w:color w:val="000000"/>
          <w:sz w:val="18"/>
          <w:szCs w:val="18"/>
          <w:bdr w:val="single" w:sz="6" w:space="4" w:color="E0E0E0" w:frame="1"/>
          <w:shd w:val="clear" w:color="auto" w:fill="FFFFFF"/>
        </w:rPr>
        <w:t>restart</w:t>
      </w:r>
      <w:proofErr w:type="spellEnd"/>
    </w:p>
    <w:p w:rsidR="003F593B" w:rsidRPr="003F593B" w:rsidRDefault="003F593B" w:rsidP="003F593B">
      <w:pPr>
        <w:rPr>
          <w:rFonts w:eastAsia="Times New Roman"/>
        </w:rPr>
      </w:pPr>
      <w:r>
        <w:rPr>
          <w:rFonts w:eastAsia="Times New Roman"/>
        </w:rPr>
        <w:t xml:space="preserve">Проверить </w:t>
      </w:r>
      <w:proofErr w:type="gramStart"/>
      <w:r>
        <w:rPr>
          <w:rFonts w:eastAsia="Times New Roman"/>
        </w:rPr>
        <w:t xml:space="preserve">работу </w:t>
      </w:r>
      <w:r w:rsidRPr="003F593B">
        <w:rPr>
          <w:rFonts w:eastAsia="Times New Roman"/>
        </w:rPr>
        <w:t xml:space="preserve"> </w:t>
      </w:r>
      <w:r w:rsidR="004167CA">
        <w:rPr>
          <w:rFonts w:eastAsia="Times New Roman"/>
          <w:lang w:val="en-US"/>
        </w:rPr>
        <w:t>PHP</w:t>
      </w:r>
      <w:proofErr w:type="gramEnd"/>
      <w:r>
        <w:rPr>
          <w:rFonts w:eastAsia="Times New Roman"/>
        </w:rPr>
        <w:t xml:space="preserve"> можно выполнив следующий скрипт</w:t>
      </w:r>
      <w:r w:rsidRPr="003F593B">
        <w:rPr>
          <w:rFonts w:eastAsia="Times New Roman"/>
        </w:rPr>
        <w:t>:</w:t>
      </w:r>
    </w:p>
    <w:p w:rsidR="003F593B" w:rsidRPr="00F4212F" w:rsidRDefault="003F593B" w:rsidP="003F593B">
      <w:pPr>
        <w:rPr>
          <w:rFonts w:ascii="Consolas" w:eastAsia="Times New Roman" w:hAnsi="Consolas" w:cs="Consolas"/>
          <w:color w:val="000000"/>
          <w:sz w:val="18"/>
          <w:szCs w:val="18"/>
          <w:bdr w:val="single" w:sz="6" w:space="4" w:color="E0E0E0" w:frame="1"/>
          <w:shd w:val="clear" w:color="auto" w:fill="FFFFFF"/>
          <w:lang w:val="en-US"/>
        </w:rPr>
      </w:pPr>
      <w:r w:rsidRPr="00F4212F">
        <w:rPr>
          <w:rFonts w:ascii="Consolas" w:eastAsia="Times New Roman" w:hAnsi="Consolas" w:cs="Consolas"/>
          <w:color w:val="000000"/>
          <w:sz w:val="18"/>
          <w:szCs w:val="18"/>
          <w:bdr w:val="single" w:sz="6" w:space="4" w:color="E0E0E0" w:frame="1"/>
          <w:shd w:val="clear" w:color="auto" w:fill="FFFFFF"/>
          <w:lang w:val="en-US"/>
        </w:rPr>
        <w:lastRenderedPageBreak/>
        <w:t xml:space="preserve"># </w:t>
      </w:r>
      <w:proofErr w:type="gramStart"/>
      <w:r w:rsidRPr="00F4212F">
        <w:rPr>
          <w:rFonts w:ascii="Consolas" w:eastAsia="Times New Roman" w:hAnsi="Consolas" w:cs="Consolas"/>
          <w:color w:val="000000"/>
          <w:sz w:val="18"/>
          <w:szCs w:val="18"/>
          <w:bdr w:val="single" w:sz="6" w:space="4" w:color="E0E0E0" w:frame="1"/>
          <w:shd w:val="clear" w:color="auto" w:fill="FFFFFF"/>
          <w:lang w:val="en-US"/>
        </w:rPr>
        <w:t>echo</w:t>
      </w:r>
      <w:proofErr w:type="gramEnd"/>
      <w:r w:rsidRPr="00F4212F">
        <w:rPr>
          <w:rFonts w:ascii="Consolas" w:eastAsia="Times New Roman" w:hAnsi="Consolas" w:cs="Consolas"/>
          <w:color w:val="000000"/>
          <w:sz w:val="18"/>
          <w:szCs w:val="18"/>
          <w:bdr w:val="single" w:sz="6" w:space="4" w:color="E0E0E0" w:frame="1"/>
          <w:shd w:val="clear" w:color="auto" w:fill="FFFFFF"/>
          <w:lang w:val="en-US"/>
        </w:rPr>
        <w:t xml:space="preserve"> '&lt;?</w:t>
      </w:r>
      <w:r w:rsidR="004167CA">
        <w:rPr>
          <w:rFonts w:ascii="Consolas" w:eastAsia="Times New Roman" w:hAnsi="Consolas" w:cs="Consolas"/>
          <w:color w:val="000000"/>
          <w:sz w:val="18"/>
          <w:szCs w:val="18"/>
          <w:bdr w:val="single" w:sz="6" w:space="4" w:color="E0E0E0" w:frame="1"/>
          <w:shd w:val="clear" w:color="auto" w:fill="FFFFFF"/>
          <w:lang w:val="en-US"/>
        </w:rPr>
        <w:t>PHP</w:t>
      </w:r>
      <w:r w:rsidRPr="00F4212F">
        <w:rPr>
          <w:rFonts w:ascii="Consolas" w:eastAsia="Times New Roman" w:hAnsi="Consolas" w:cs="Consolas"/>
          <w:color w:val="000000"/>
          <w:sz w:val="18"/>
          <w:szCs w:val="18"/>
          <w:bdr w:val="single" w:sz="6" w:space="4" w:color="E0E0E0" w:frame="1"/>
          <w:shd w:val="clear" w:color="auto" w:fill="FFFFFF"/>
          <w:lang w:val="en-US"/>
        </w:rPr>
        <w:t xml:space="preserve"> </w:t>
      </w:r>
      <w:proofErr w:type="spellStart"/>
      <w:r w:rsidR="004167CA">
        <w:rPr>
          <w:rFonts w:ascii="Consolas" w:eastAsia="Times New Roman" w:hAnsi="Consolas" w:cs="Consolas"/>
          <w:color w:val="000000"/>
          <w:sz w:val="18"/>
          <w:szCs w:val="18"/>
          <w:bdr w:val="single" w:sz="6" w:space="4" w:color="E0E0E0" w:frame="1"/>
          <w:shd w:val="clear" w:color="auto" w:fill="FFFFFF"/>
          <w:lang w:val="en-US"/>
        </w:rPr>
        <w:t>PHP</w:t>
      </w:r>
      <w:r w:rsidRPr="00F4212F">
        <w:rPr>
          <w:rFonts w:ascii="Consolas" w:eastAsia="Times New Roman" w:hAnsi="Consolas" w:cs="Consolas"/>
          <w:color w:val="000000"/>
          <w:sz w:val="18"/>
          <w:szCs w:val="18"/>
          <w:bdr w:val="single" w:sz="6" w:space="4" w:color="E0E0E0" w:frame="1"/>
          <w:shd w:val="clear" w:color="auto" w:fill="FFFFFF"/>
          <w:lang w:val="en-US"/>
        </w:rPr>
        <w:t>info</w:t>
      </w:r>
      <w:proofErr w:type="spellEnd"/>
      <w:r w:rsidRPr="00F4212F">
        <w:rPr>
          <w:rFonts w:ascii="Consolas" w:eastAsia="Times New Roman" w:hAnsi="Consolas" w:cs="Consolas"/>
          <w:color w:val="000000"/>
          <w:sz w:val="18"/>
          <w:szCs w:val="18"/>
          <w:bdr w:val="single" w:sz="6" w:space="4" w:color="E0E0E0" w:frame="1"/>
          <w:shd w:val="clear" w:color="auto" w:fill="FFFFFF"/>
          <w:lang w:val="en-US"/>
        </w:rPr>
        <w:t>(); ?&gt;' &gt; /</w:t>
      </w:r>
      <w:proofErr w:type="spellStart"/>
      <w:r w:rsidRPr="00F4212F">
        <w:rPr>
          <w:rFonts w:ascii="Consolas" w:eastAsia="Times New Roman" w:hAnsi="Consolas" w:cs="Consolas"/>
          <w:color w:val="000000"/>
          <w:sz w:val="18"/>
          <w:szCs w:val="18"/>
          <w:bdr w:val="single" w:sz="6" w:space="4" w:color="E0E0E0" w:frame="1"/>
          <w:shd w:val="clear" w:color="auto" w:fill="FFFFFF"/>
          <w:lang w:val="en-US"/>
        </w:rPr>
        <w:t>var</w:t>
      </w:r>
      <w:proofErr w:type="spellEnd"/>
      <w:r w:rsidRPr="00F4212F">
        <w:rPr>
          <w:rFonts w:ascii="Consolas" w:eastAsia="Times New Roman" w:hAnsi="Consolas" w:cs="Consolas"/>
          <w:color w:val="000000"/>
          <w:sz w:val="18"/>
          <w:szCs w:val="18"/>
          <w:bdr w:val="single" w:sz="6" w:space="4" w:color="E0E0E0" w:frame="1"/>
          <w:shd w:val="clear" w:color="auto" w:fill="FFFFFF"/>
          <w:lang w:val="en-US"/>
        </w:rPr>
        <w:t>/www/html/</w:t>
      </w:r>
      <w:proofErr w:type="spellStart"/>
      <w:r w:rsidRPr="00F4212F">
        <w:rPr>
          <w:rFonts w:ascii="Consolas" w:eastAsia="Times New Roman" w:hAnsi="Consolas" w:cs="Consolas"/>
          <w:color w:val="000000"/>
          <w:sz w:val="18"/>
          <w:szCs w:val="18"/>
          <w:bdr w:val="single" w:sz="6" w:space="4" w:color="E0E0E0" w:frame="1"/>
          <w:shd w:val="clear" w:color="auto" w:fill="FFFFFF"/>
          <w:lang w:val="en-US"/>
        </w:rPr>
        <w:t>inf.</w:t>
      </w:r>
      <w:r w:rsidR="004167CA">
        <w:rPr>
          <w:rFonts w:ascii="Consolas" w:eastAsia="Times New Roman" w:hAnsi="Consolas" w:cs="Consolas"/>
          <w:color w:val="000000"/>
          <w:sz w:val="18"/>
          <w:szCs w:val="18"/>
          <w:bdr w:val="single" w:sz="6" w:space="4" w:color="E0E0E0" w:frame="1"/>
          <w:shd w:val="clear" w:color="auto" w:fill="FFFFFF"/>
          <w:lang w:val="en-US"/>
        </w:rPr>
        <w:t>PHP</w:t>
      </w:r>
      <w:proofErr w:type="spellEnd"/>
    </w:p>
    <w:p w:rsidR="003F593B" w:rsidRPr="00D07AB9" w:rsidRDefault="003F593B" w:rsidP="003F593B">
      <w:pPr>
        <w:rPr>
          <w:rFonts w:eastAsia="Times New Roman"/>
        </w:rPr>
      </w:pPr>
      <w:r w:rsidRPr="003F593B">
        <w:rPr>
          <w:rFonts w:eastAsia="Times New Roman"/>
        </w:rPr>
        <w:t xml:space="preserve">Результат работы данного скрипта проиллюстрирован на рисунке </w:t>
      </w:r>
      <w:r w:rsidR="006156CD">
        <w:rPr>
          <w:rFonts w:eastAsia="Times New Roman"/>
        </w:rPr>
        <w:t>3.</w:t>
      </w:r>
      <w:r w:rsidR="001C4B46">
        <w:rPr>
          <w:rFonts w:eastAsia="Times New Roman"/>
        </w:rPr>
        <w:t>1</w:t>
      </w:r>
      <w:r w:rsidRPr="003F593B">
        <w:rPr>
          <w:rFonts w:eastAsia="Times New Roman"/>
        </w:rPr>
        <w:t>.</w:t>
      </w:r>
    </w:p>
    <w:p w:rsidR="00F15656" w:rsidRPr="00D07AB9" w:rsidRDefault="00F15656" w:rsidP="003F593B">
      <w:pPr>
        <w:rPr>
          <w:rFonts w:eastAsia="Times New Roman"/>
        </w:rPr>
      </w:pPr>
    </w:p>
    <w:p w:rsidR="003F593B" w:rsidRDefault="00E50FE9" w:rsidP="00E50FE9">
      <w:pPr>
        <w:ind w:firstLine="0"/>
        <w:jc w:val="center"/>
        <w:rPr>
          <w:rFonts w:eastAsia="Times New Roman"/>
        </w:rPr>
      </w:pPr>
      <w:r>
        <w:rPr>
          <w:rFonts w:eastAsia="Times New Roman"/>
          <w:noProof/>
        </w:rPr>
        <w:drawing>
          <wp:inline distT="0" distB="0" distL="0" distR="0" wp14:anchorId="1926FC6E" wp14:editId="07AEBB11">
            <wp:extent cx="5258851" cy="605852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1911" cy="6062048"/>
                    </a:xfrm>
                    <a:prstGeom prst="rect">
                      <a:avLst/>
                    </a:prstGeom>
                    <a:noFill/>
                    <a:ln>
                      <a:noFill/>
                    </a:ln>
                  </pic:spPr>
                </pic:pic>
              </a:graphicData>
            </a:graphic>
          </wp:inline>
        </w:drawing>
      </w:r>
    </w:p>
    <w:p w:rsidR="003F593B" w:rsidRPr="00D44864" w:rsidRDefault="009E2B36" w:rsidP="003F593B">
      <w:pPr>
        <w:ind w:firstLine="0"/>
        <w:jc w:val="center"/>
        <w:rPr>
          <w:rFonts w:eastAsia="Times New Roman"/>
        </w:rPr>
      </w:pPr>
      <w:r>
        <w:rPr>
          <w:rFonts w:eastAsia="Times New Roman"/>
        </w:rPr>
        <w:t>Рисунок 3.</w:t>
      </w:r>
      <w:r w:rsidR="001C4B46">
        <w:rPr>
          <w:rFonts w:eastAsia="Times New Roman"/>
        </w:rPr>
        <w:t>1</w:t>
      </w:r>
      <w:r w:rsidR="003F593B" w:rsidRPr="00D44864">
        <w:rPr>
          <w:rFonts w:eastAsia="Times New Roman"/>
        </w:rPr>
        <w:t xml:space="preserve"> – Пример работы </w:t>
      </w:r>
      <w:r w:rsidR="004167CA">
        <w:rPr>
          <w:rFonts w:eastAsia="Times New Roman"/>
          <w:lang w:val="en-US"/>
        </w:rPr>
        <w:t>PHP</w:t>
      </w:r>
    </w:p>
    <w:p w:rsidR="003F593B" w:rsidRDefault="003F593B" w:rsidP="003F593B">
      <w:pPr>
        <w:rPr>
          <w:shd w:val="clear" w:color="auto" w:fill="FFFFFF"/>
        </w:rPr>
      </w:pPr>
      <w:r>
        <w:rPr>
          <w:shd w:val="clear" w:color="auto" w:fill="FFFFFF"/>
        </w:rPr>
        <w:t xml:space="preserve">Шаг 5. Установка </w:t>
      </w:r>
      <w:r w:rsidR="00D244B1">
        <w:rPr>
          <w:shd w:val="clear" w:color="auto" w:fill="FFFFFF"/>
          <w:lang w:val="en-US"/>
        </w:rPr>
        <w:t>MySQL</w:t>
      </w:r>
      <w:r w:rsidRPr="003F593B">
        <w:rPr>
          <w:shd w:val="clear" w:color="auto" w:fill="FFFFFF"/>
        </w:rPr>
        <w:t xml:space="preserve">. </w:t>
      </w:r>
      <w:r>
        <w:rPr>
          <w:shd w:val="clear" w:color="auto" w:fill="FFFFFF"/>
        </w:rPr>
        <w:t xml:space="preserve">Для установки </w:t>
      </w:r>
      <w:r w:rsidR="00D244B1">
        <w:rPr>
          <w:shd w:val="clear" w:color="auto" w:fill="FFFFFF"/>
          <w:lang w:val="en-US"/>
        </w:rPr>
        <w:t>MySQL</w:t>
      </w:r>
      <w:r w:rsidRPr="003F593B">
        <w:rPr>
          <w:shd w:val="clear" w:color="auto" w:fill="FFFFFF"/>
        </w:rPr>
        <w:t xml:space="preserve"> </w:t>
      </w:r>
      <w:r>
        <w:rPr>
          <w:shd w:val="clear" w:color="auto" w:fill="FFFFFF"/>
        </w:rPr>
        <w:t>выполняем команду:</w:t>
      </w:r>
    </w:p>
    <w:p w:rsidR="003F593B" w:rsidRPr="00E0607E" w:rsidRDefault="003F593B" w:rsidP="003F593B">
      <w:pPr>
        <w:rPr>
          <w:rFonts w:ascii="Consolas" w:eastAsia="Times New Roman" w:hAnsi="Consolas" w:cs="Consolas"/>
          <w:color w:val="000000"/>
          <w:sz w:val="18"/>
          <w:szCs w:val="18"/>
          <w:bdr w:val="single" w:sz="6" w:space="4" w:color="E0E0E0" w:frame="1"/>
          <w:shd w:val="clear" w:color="auto" w:fill="FFFFFF"/>
          <w:lang w:val="en-US"/>
        </w:rPr>
      </w:pPr>
      <w:r w:rsidRPr="00E0607E">
        <w:rPr>
          <w:rFonts w:ascii="Consolas" w:eastAsia="Times New Roman" w:hAnsi="Consolas" w:cs="Consolas"/>
          <w:color w:val="000000"/>
          <w:sz w:val="18"/>
          <w:szCs w:val="18"/>
          <w:bdr w:val="single" w:sz="6" w:space="4" w:color="E0E0E0" w:frame="1"/>
          <w:shd w:val="clear" w:color="auto" w:fill="FFFFFF"/>
          <w:lang w:val="en-US"/>
        </w:rPr>
        <w:t xml:space="preserve"># </w:t>
      </w:r>
      <w:proofErr w:type="gramStart"/>
      <w:r w:rsidRPr="00F4212F">
        <w:rPr>
          <w:rFonts w:ascii="Consolas" w:eastAsia="Times New Roman" w:hAnsi="Consolas" w:cs="Consolas"/>
          <w:color w:val="000000"/>
          <w:sz w:val="18"/>
          <w:szCs w:val="18"/>
          <w:bdr w:val="single" w:sz="6" w:space="4" w:color="E0E0E0" w:frame="1"/>
          <w:shd w:val="clear" w:color="auto" w:fill="FFFFFF"/>
          <w:lang w:val="en-US"/>
        </w:rPr>
        <w:t>yum</w:t>
      </w:r>
      <w:proofErr w:type="gramEnd"/>
      <w:r w:rsidRPr="00E0607E">
        <w:rPr>
          <w:rFonts w:ascii="Consolas" w:eastAsia="Times New Roman" w:hAnsi="Consolas" w:cs="Consolas"/>
          <w:color w:val="000000"/>
          <w:sz w:val="18"/>
          <w:szCs w:val="18"/>
          <w:bdr w:val="single" w:sz="6" w:space="4" w:color="E0E0E0" w:frame="1"/>
          <w:shd w:val="clear" w:color="auto" w:fill="FFFFFF"/>
          <w:lang w:val="en-US"/>
        </w:rPr>
        <w:t xml:space="preserve"> -</w:t>
      </w:r>
      <w:r w:rsidRPr="00F4212F">
        <w:rPr>
          <w:rFonts w:ascii="Consolas" w:eastAsia="Times New Roman" w:hAnsi="Consolas" w:cs="Consolas"/>
          <w:color w:val="000000"/>
          <w:sz w:val="18"/>
          <w:szCs w:val="18"/>
          <w:bdr w:val="single" w:sz="6" w:space="4" w:color="E0E0E0" w:frame="1"/>
          <w:shd w:val="clear" w:color="auto" w:fill="FFFFFF"/>
          <w:lang w:val="en-US"/>
        </w:rPr>
        <w:t>y</w:t>
      </w:r>
      <w:r w:rsidRPr="00E0607E">
        <w:rPr>
          <w:rFonts w:ascii="Consolas" w:eastAsia="Times New Roman" w:hAnsi="Consolas" w:cs="Consolas"/>
          <w:color w:val="000000"/>
          <w:sz w:val="18"/>
          <w:szCs w:val="18"/>
          <w:bdr w:val="single" w:sz="6" w:space="4" w:color="E0E0E0" w:frame="1"/>
          <w:shd w:val="clear" w:color="auto" w:fill="FFFFFF"/>
          <w:lang w:val="en-US"/>
        </w:rPr>
        <w:t xml:space="preserve"> </w:t>
      </w:r>
      <w:r w:rsidRPr="00F4212F">
        <w:rPr>
          <w:rFonts w:ascii="Consolas" w:eastAsia="Times New Roman" w:hAnsi="Consolas" w:cs="Consolas"/>
          <w:color w:val="000000"/>
          <w:sz w:val="18"/>
          <w:szCs w:val="18"/>
          <w:bdr w:val="single" w:sz="6" w:space="4" w:color="E0E0E0" w:frame="1"/>
          <w:shd w:val="clear" w:color="auto" w:fill="FFFFFF"/>
          <w:lang w:val="en-US"/>
        </w:rPr>
        <w:t>install</w:t>
      </w:r>
      <w:r w:rsidRPr="00E0607E">
        <w:rPr>
          <w:rFonts w:ascii="Consolas" w:eastAsia="Times New Roman" w:hAnsi="Consolas" w:cs="Consolas"/>
          <w:color w:val="000000"/>
          <w:sz w:val="18"/>
          <w:szCs w:val="18"/>
          <w:bdr w:val="single" w:sz="6" w:space="4" w:color="E0E0E0" w:frame="1"/>
          <w:shd w:val="clear" w:color="auto" w:fill="FFFFFF"/>
          <w:lang w:val="en-US"/>
        </w:rPr>
        <w:t xml:space="preserve"> </w:t>
      </w:r>
      <w:r w:rsidR="00D244B1">
        <w:rPr>
          <w:rFonts w:ascii="Consolas" w:eastAsia="Times New Roman" w:hAnsi="Consolas" w:cs="Consolas"/>
          <w:color w:val="000000"/>
          <w:sz w:val="18"/>
          <w:szCs w:val="18"/>
          <w:bdr w:val="single" w:sz="6" w:space="4" w:color="E0E0E0" w:frame="1"/>
          <w:shd w:val="clear" w:color="auto" w:fill="FFFFFF"/>
          <w:lang w:val="en-US"/>
        </w:rPr>
        <w:t>MySQL</w:t>
      </w:r>
      <w:r w:rsidRPr="00E0607E">
        <w:rPr>
          <w:rFonts w:ascii="Consolas" w:eastAsia="Times New Roman" w:hAnsi="Consolas" w:cs="Consolas"/>
          <w:color w:val="000000"/>
          <w:sz w:val="18"/>
          <w:szCs w:val="18"/>
          <w:bdr w:val="single" w:sz="6" w:space="4" w:color="E0E0E0" w:frame="1"/>
          <w:shd w:val="clear" w:color="auto" w:fill="FFFFFF"/>
          <w:lang w:val="en-US"/>
        </w:rPr>
        <w:t xml:space="preserve"> </w:t>
      </w:r>
      <w:r w:rsidR="00D244B1">
        <w:rPr>
          <w:rFonts w:ascii="Consolas" w:eastAsia="Times New Roman" w:hAnsi="Consolas" w:cs="Consolas"/>
          <w:color w:val="000000"/>
          <w:sz w:val="18"/>
          <w:szCs w:val="18"/>
          <w:bdr w:val="single" w:sz="6" w:space="4" w:color="E0E0E0" w:frame="1"/>
          <w:shd w:val="clear" w:color="auto" w:fill="FFFFFF"/>
          <w:lang w:val="en-US"/>
        </w:rPr>
        <w:t>MySQL</w:t>
      </w:r>
      <w:r w:rsidRPr="00E0607E">
        <w:rPr>
          <w:rFonts w:ascii="Consolas" w:eastAsia="Times New Roman" w:hAnsi="Consolas" w:cs="Consolas"/>
          <w:color w:val="000000"/>
          <w:sz w:val="18"/>
          <w:szCs w:val="18"/>
          <w:bdr w:val="single" w:sz="6" w:space="4" w:color="E0E0E0" w:frame="1"/>
          <w:shd w:val="clear" w:color="auto" w:fill="FFFFFF"/>
          <w:lang w:val="en-US"/>
        </w:rPr>
        <w:t>-</w:t>
      </w:r>
      <w:r w:rsidRPr="00F4212F">
        <w:rPr>
          <w:rFonts w:ascii="Consolas" w:eastAsia="Times New Roman" w:hAnsi="Consolas" w:cs="Consolas"/>
          <w:color w:val="000000"/>
          <w:sz w:val="18"/>
          <w:szCs w:val="18"/>
          <w:bdr w:val="single" w:sz="6" w:space="4" w:color="E0E0E0" w:frame="1"/>
          <w:shd w:val="clear" w:color="auto" w:fill="FFFFFF"/>
          <w:lang w:val="en-US"/>
        </w:rPr>
        <w:t>server</w:t>
      </w:r>
    </w:p>
    <w:p w:rsidR="003F593B" w:rsidRPr="003F593B" w:rsidRDefault="003F593B" w:rsidP="003F593B">
      <w:pPr>
        <w:rPr>
          <w:shd w:val="clear" w:color="auto" w:fill="FFFFFF"/>
        </w:rPr>
      </w:pPr>
      <w:r>
        <w:rPr>
          <w:shd w:val="clear" w:color="auto" w:fill="FFFFFF"/>
        </w:rPr>
        <w:t xml:space="preserve">Добавляем </w:t>
      </w:r>
      <w:proofErr w:type="spellStart"/>
      <w:r w:rsidR="00D244B1">
        <w:rPr>
          <w:shd w:val="clear" w:color="auto" w:fill="FFFFFF"/>
        </w:rPr>
        <w:t>MySQL</w:t>
      </w:r>
      <w:proofErr w:type="spellEnd"/>
      <w:r w:rsidRPr="003F593B">
        <w:rPr>
          <w:shd w:val="clear" w:color="auto" w:fill="FFFFFF"/>
        </w:rPr>
        <w:t xml:space="preserve"> в автозапуск</w:t>
      </w:r>
      <w:r>
        <w:rPr>
          <w:shd w:val="clear" w:color="auto" w:fill="FFFFFF"/>
        </w:rPr>
        <w:t xml:space="preserve"> командой</w:t>
      </w:r>
      <w:r w:rsidRPr="003F593B">
        <w:rPr>
          <w:shd w:val="clear" w:color="auto" w:fill="FFFFFF"/>
        </w:rPr>
        <w:t>:</w:t>
      </w:r>
    </w:p>
    <w:p w:rsidR="003F593B" w:rsidRPr="003F593B" w:rsidRDefault="003F593B" w:rsidP="003F593B">
      <w:pPr>
        <w:rPr>
          <w:rFonts w:ascii="Consolas" w:eastAsia="Times New Roman" w:hAnsi="Consolas" w:cs="Consolas"/>
          <w:color w:val="000000"/>
          <w:sz w:val="18"/>
          <w:szCs w:val="18"/>
          <w:bdr w:val="single" w:sz="6" w:space="4" w:color="E0E0E0" w:frame="1"/>
          <w:shd w:val="clear" w:color="auto" w:fill="FFFFFF"/>
        </w:rPr>
      </w:pPr>
      <w:r w:rsidRPr="003F593B">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3F593B">
        <w:rPr>
          <w:rFonts w:ascii="Consolas" w:eastAsia="Times New Roman" w:hAnsi="Consolas" w:cs="Consolas"/>
          <w:color w:val="000000"/>
          <w:sz w:val="18"/>
          <w:szCs w:val="18"/>
          <w:bdr w:val="single" w:sz="6" w:space="4" w:color="E0E0E0" w:frame="1"/>
          <w:shd w:val="clear" w:color="auto" w:fill="FFFFFF"/>
        </w:rPr>
        <w:t>chkconfig</w:t>
      </w:r>
      <w:proofErr w:type="spellEnd"/>
      <w:r w:rsidRPr="003F593B">
        <w:rPr>
          <w:rFonts w:ascii="Consolas" w:eastAsia="Times New Roman" w:hAnsi="Consolas" w:cs="Consolas"/>
          <w:color w:val="000000"/>
          <w:sz w:val="18"/>
          <w:szCs w:val="18"/>
          <w:bdr w:val="single" w:sz="6" w:space="4" w:color="E0E0E0" w:frame="1"/>
          <w:shd w:val="clear" w:color="auto" w:fill="FFFFFF"/>
        </w:rPr>
        <w:t xml:space="preserve"> </w:t>
      </w:r>
      <w:proofErr w:type="spellStart"/>
      <w:r w:rsidR="00D244B1">
        <w:rPr>
          <w:rFonts w:ascii="Consolas" w:eastAsia="Times New Roman" w:hAnsi="Consolas" w:cs="Consolas"/>
          <w:color w:val="000000"/>
          <w:sz w:val="18"/>
          <w:szCs w:val="18"/>
          <w:bdr w:val="single" w:sz="6" w:space="4" w:color="E0E0E0" w:frame="1"/>
          <w:shd w:val="clear" w:color="auto" w:fill="FFFFFF"/>
        </w:rPr>
        <w:t>MySQL</w:t>
      </w:r>
      <w:r w:rsidRPr="003F593B">
        <w:rPr>
          <w:rFonts w:ascii="Consolas" w:eastAsia="Times New Roman" w:hAnsi="Consolas" w:cs="Consolas"/>
          <w:color w:val="000000"/>
          <w:sz w:val="18"/>
          <w:szCs w:val="18"/>
          <w:bdr w:val="single" w:sz="6" w:space="4" w:color="E0E0E0" w:frame="1"/>
          <w:shd w:val="clear" w:color="auto" w:fill="FFFFFF"/>
        </w:rPr>
        <w:t>d</w:t>
      </w:r>
      <w:proofErr w:type="spellEnd"/>
      <w:r w:rsidRPr="003F593B">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3F593B">
        <w:rPr>
          <w:rFonts w:ascii="Consolas" w:eastAsia="Times New Roman" w:hAnsi="Consolas" w:cs="Consolas"/>
          <w:color w:val="000000"/>
          <w:sz w:val="18"/>
          <w:szCs w:val="18"/>
          <w:bdr w:val="single" w:sz="6" w:space="4" w:color="E0E0E0" w:frame="1"/>
          <w:shd w:val="clear" w:color="auto" w:fill="FFFFFF"/>
        </w:rPr>
        <w:t>on</w:t>
      </w:r>
      <w:proofErr w:type="spellEnd"/>
    </w:p>
    <w:p w:rsidR="003F593B" w:rsidRPr="003F593B" w:rsidRDefault="00D244B1" w:rsidP="003F593B">
      <w:pPr>
        <w:rPr>
          <w:shd w:val="clear" w:color="auto" w:fill="FFFFFF"/>
        </w:rPr>
      </w:pPr>
      <w:proofErr w:type="spellStart"/>
      <w:r>
        <w:rPr>
          <w:shd w:val="clear" w:color="auto" w:fill="FFFFFF"/>
        </w:rPr>
        <w:t>MySQL</w:t>
      </w:r>
      <w:proofErr w:type="spellEnd"/>
      <w:r w:rsidR="003F593B">
        <w:rPr>
          <w:shd w:val="clear" w:color="auto" w:fill="FFFFFF"/>
        </w:rPr>
        <w:t xml:space="preserve"> запускается следующей командой</w:t>
      </w:r>
      <w:r w:rsidR="003F593B" w:rsidRPr="003F593B">
        <w:rPr>
          <w:shd w:val="clear" w:color="auto" w:fill="FFFFFF"/>
        </w:rPr>
        <w:t>:</w:t>
      </w:r>
    </w:p>
    <w:p w:rsidR="003F593B" w:rsidRPr="003F593B" w:rsidRDefault="003F593B" w:rsidP="003F593B">
      <w:pPr>
        <w:rPr>
          <w:rFonts w:ascii="Consolas" w:eastAsia="Times New Roman" w:hAnsi="Consolas" w:cs="Consolas"/>
          <w:color w:val="000000"/>
          <w:sz w:val="18"/>
          <w:szCs w:val="18"/>
          <w:bdr w:val="single" w:sz="6" w:space="4" w:color="E0E0E0" w:frame="1"/>
          <w:shd w:val="clear" w:color="auto" w:fill="FFFFFF"/>
        </w:rPr>
      </w:pPr>
      <w:r w:rsidRPr="003F593B">
        <w:rPr>
          <w:rFonts w:ascii="Consolas" w:eastAsia="Times New Roman" w:hAnsi="Consolas" w:cs="Consolas"/>
          <w:color w:val="000000"/>
          <w:sz w:val="18"/>
          <w:szCs w:val="18"/>
          <w:bdr w:val="single" w:sz="6" w:space="4" w:color="E0E0E0" w:frame="1"/>
          <w:shd w:val="clear" w:color="auto" w:fill="FFFFFF"/>
        </w:rPr>
        <w:lastRenderedPageBreak/>
        <w:t xml:space="preserve"># </w:t>
      </w:r>
      <w:proofErr w:type="spellStart"/>
      <w:r w:rsidRPr="003F593B">
        <w:rPr>
          <w:rFonts w:ascii="Consolas" w:eastAsia="Times New Roman" w:hAnsi="Consolas" w:cs="Consolas"/>
          <w:color w:val="000000"/>
          <w:sz w:val="18"/>
          <w:szCs w:val="18"/>
          <w:bdr w:val="single" w:sz="6" w:space="4" w:color="E0E0E0" w:frame="1"/>
          <w:shd w:val="clear" w:color="auto" w:fill="FFFFFF"/>
        </w:rPr>
        <w:t>service</w:t>
      </w:r>
      <w:proofErr w:type="spellEnd"/>
      <w:r w:rsidRPr="003F593B">
        <w:rPr>
          <w:rFonts w:ascii="Consolas" w:eastAsia="Times New Roman" w:hAnsi="Consolas" w:cs="Consolas"/>
          <w:color w:val="000000"/>
          <w:sz w:val="18"/>
          <w:szCs w:val="18"/>
          <w:bdr w:val="single" w:sz="6" w:space="4" w:color="E0E0E0" w:frame="1"/>
          <w:shd w:val="clear" w:color="auto" w:fill="FFFFFF"/>
        </w:rPr>
        <w:t xml:space="preserve"> </w:t>
      </w:r>
      <w:proofErr w:type="spellStart"/>
      <w:r w:rsidR="00D244B1">
        <w:rPr>
          <w:rFonts w:ascii="Consolas" w:eastAsia="Times New Roman" w:hAnsi="Consolas" w:cs="Consolas"/>
          <w:color w:val="000000"/>
          <w:sz w:val="18"/>
          <w:szCs w:val="18"/>
          <w:bdr w:val="single" w:sz="6" w:space="4" w:color="E0E0E0" w:frame="1"/>
          <w:shd w:val="clear" w:color="auto" w:fill="FFFFFF"/>
        </w:rPr>
        <w:t>MySQL</w:t>
      </w:r>
      <w:r w:rsidRPr="003F593B">
        <w:rPr>
          <w:rFonts w:ascii="Consolas" w:eastAsia="Times New Roman" w:hAnsi="Consolas" w:cs="Consolas"/>
          <w:color w:val="000000"/>
          <w:sz w:val="18"/>
          <w:szCs w:val="18"/>
          <w:bdr w:val="single" w:sz="6" w:space="4" w:color="E0E0E0" w:frame="1"/>
          <w:shd w:val="clear" w:color="auto" w:fill="FFFFFF"/>
        </w:rPr>
        <w:t>d</w:t>
      </w:r>
      <w:proofErr w:type="spellEnd"/>
      <w:r w:rsidRPr="003F593B">
        <w:rPr>
          <w:rFonts w:ascii="Consolas" w:eastAsia="Times New Roman" w:hAnsi="Consolas" w:cs="Consolas"/>
          <w:color w:val="000000"/>
          <w:sz w:val="18"/>
          <w:szCs w:val="18"/>
          <w:bdr w:val="single" w:sz="6" w:space="4" w:color="E0E0E0" w:frame="1"/>
          <w:shd w:val="clear" w:color="auto" w:fill="FFFFFF"/>
        </w:rPr>
        <w:t xml:space="preserve"> </w:t>
      </w:r>
      <w:proofErr w:type="spellStart"/>
      <w:r w:rsidRPr="003F593B">
        <w:rPr>
          <w:rFonts w:ascii="Consolas" w:eastAsia="Times New Roman" w:hAnsi="Consolas" w:cs="Consolas"/>
          <w:color w:val="000000"/>
          <w:sz w:val="18"/>
          <w:szCs w:val="18"/>
          <w:bdr w:val="single" w:sz="6" w:space="4" w:color="E0E0E0" w:frame="1"/>
          <w:shd w:val="clear" w:color="auto" w:fill="FFFFFF"/>
        </w:rPr>
        <w:t>start</w:t>
      </w:r>
      <w:proofErr w:type="spellEnd"/>
    </w:p>
    <w:p w:rsidR="003F593B" w:rsidRPr="003F593B" w:rsidRDefault="000D11FB" w:rsidP="003F593B">
      <w:pPr>
        <w:rPr>
          <w:shd w:val="clear" w:color="auto" w:fill="FFFFFF"/>
        </w:rPr>
      </w:pPr>
      <w:r>
        <w:rPr>
          <w:shd w:val="clear" w:color="auto" w:fill="FFFFFF"/>
        </w:rPr>
        <w:t>Далее необходимо установить</w:t>
      </w:r>
      <w:r w:rsidR="003F593B" w:rsidRPr="003F593B">
        <w:rPr>
          <w:shd w:val="clear" w:color="auto" w:fill="FFFFFF"/>
        </w:rPr>
        <w:t xml:space="preserve"> </w:t>
      </w:r>
      <w:proofErr w:type="spellStart"/>
      <w:r w:rsidR="003F593B" w:rsidRPr="003F593B">
        <w:rPr>
          <w:shd w:val="clear" w:color="auto" w:fill="FFFFFF"/>
        </w:rPr>
        <w:t>root</w:t>
      </w:r>
      <w:proofErr w:type="spellEnd"/>
      <w:r w:rsidR="003F593B" w:rsidRPr="003F593B">
        <w:rPr>
          <w:shd w:val="clear" w:color="auto" w:fill="FFFFFF"/>
        </w:rPr>
        <w:t xml:space="preserve"> пароль </w:t>
      </w:r>
      <w:proofErr w:type="spellStart"/>
      <w:r w:rsidR="00D244B1">
        <w:rPr>
          <w:shd w:val="clear" w:color="auto" w:fill="FFFFFF"/>
        </w:rPr>
        <w:t>MySQL</w:t>
      </w:r>
      <w:proofErr w:type="spellEnd"/>
      <w:r w:rsidR="003F593B" w:rsidRPr="003F593B">
        <w:rPr>
          <w:shd w:val="clear" w:color="auto" w:fill="FFFFFF"/>
        </w:rPr>
        <w:t>:</w:t>
      </w:r>
    </w:p>
    <w:p w:rsidR="003F593B" w:rsidRPr="003F593B" w:rsidRDefault="003F593B" w:rsidP="003F593B">
      <w:pPr>
        <w:rPr>
          <w:rFonts w:ascii="Consolas" w:eastAsia="Times New Roman" w:hAnsi="Consolas" w:cs="Consolas"/>
          <w:color w:val="000000"/>
          <w:sz w:val="18"/>
          <w:szCs w:val="18"/>
          <w:bdr w:val="single" w:sz="6" w:space="4" w:color="E0E0E0" w:frame="1"/>
          <w:shd w:val="clear" w:color="auto" w:fill="FFFFFF"/>
          <w:lang w:val="en-US"/>
        </w:rPr>
      </w:pPr>
      <w:r w:rsidRPr="003F593B">
        <w:rPr>
          <w:rFonts w:ascii="Consolas" w:eastAsia="Times New Roman" w:hAnsi="Consolas" w:cs="Consolas"/>
          <w:color w:val="000000"/>
          <w:sz w:val="18"/>
          <w:szCs w:val="18"/>
          <w:bdr w:val="single" w:sz="6" w:space="4" w:color="E0E0E0" w:frame="1"/>
          <w:shd w:val="clear" w:color="auto" w:fill="FFFFFF"/>
          <w:lang w:val="en-US"/>
        </w:rPr>
        <w:t xml:space="preserve"># </w:t>
      </w:r>
      <w:proofErr w:type="spellStart"/>
      <w:r w:rsidR="00D244B1">
        <w:rPr>
          <w:rFonts w:ascii="Consolas" w:eastAsia="Times New Roman" w:hAnsi="Consolas" w:cs="Consolas"/>
          <w:color w:val="000000"/>
          <w:sz w:val="18"/>
          <w:szCs w:val="18"/>
          <w:bdr w:val="single" w:sz="6" w:space="4" w:color="E0E0E0" w:frame="1"/>
          <w:shd w:val="clear" w:color="auto" w:fill="FFFFFF"/>
          <w:lang w:val="en-US"/>
        </w:rPr>
        <w:t>MySQL</w:t>
      </w:r>
      <w:r w:rsidRPr="003F593B">
        <w:rPr>
          <w:rFonts w:ascii="Consolas" w:eastAsia="Times New Roman" w:hAnsi="Consolas" w:cs="Consolas"/>
          <w:color w:val="000000"/>
          <w:sz w:val="18"/>
          <w:szCs w:val="18"/>
          <w:bdr w:val="single" w:sz="6" w:space="4" w:color="E0E0E0" w:frame="1"/>
          <w:shd w:val="clear" w:color="auto" w:fill="FFFFFF"/>
          <w:lang w:val="en-US"/>
        </w:rPr>
        <w:t>admin</w:t>
      </w:r>
      <w:proofErr w:type="spellEnd"/>
      <w:r w:rsidRPr="003F593B">
        <w:rPr>
          <w:rFonts w:ascii="Consolas" w:eastAsia="Times New Roman" w:hAnsi="Consolas" w:cs="Consolas"/>
          <w:color w:val="000000"/>
          <w:sz w:val="18"/>
          <w:szCs w:val="18"/>
          <w:bdr w:val="single" w:sz="6" w:space="4" w:color="E0E0E0" w:frame="1"/>
          <w:shd w:val="clear" w:color="auto" w:fill="FFFFFF"/>
          <w:lang w:val="en-US"/>
        </w:rPr>
        <w:t xml:space="preserve"> -u root password </w:t>
      </w:r>
      <w:r>
        <w:rPr>
          <w:rFonts w:ascii="Consolas" w:eastAsia="Times New Roman" w:hAnsi="Consolas" w:cs="Consolas"/>
          <w:color w:val="000000"/>
          <w:sz w:val="18"/>
          <w:szCs w:val="18"/>
          <w:bdr w:val="single" w:sz="6" w:space="4" w:color="E0E0E0" w:frame="1"/>
          <w:shd w:val="clear" w:color="auto" w:fill="FFFFFF"/>
          <w:lang w:val="en-US"/>
        </w:rPr>
        <w:t>`root`</w:t>
      </w:r>
    </w:p>
    <w:p w:rsidR="003F593B" w:rsidRDefault="00051C1D" w:rsidP="003F593B">
      <w:pPr>
        <w:rPr>
          <w:shd w:val="clear" w:color="auto" w:fill="FFFFFF"/>
          <w:lang w:val="en-US"/>
        </w:rPr>
      </w:pPr>
      <w:r>
        <w:rPr>
          <w:shd w:val="clear" w:color="auto" w:fill="FFFFFF"/>
        </w:rPr>
        <w:t xml:space="preserve">После выполнения данных операций, получается полноценный сервер на базе </w:t>
      </w:r>
      <w:r>
        <w:rPr>
          <w:shd w:val="clear" w:color="auto" w:fill="FFFFFF"/>
          <w:lang w:val="en-US"/>
        </w:rPr>
        <w:t>CentOS</w:t>
      </w:r>
      <w:r w:rsidRPr="00051C1D">
        <w:rPr>
          <w:shd w:val="clear" w:color="auto" w:fill="FFFFFF"/>
        </w:rPr>
        <w:t xml:space="preserve"> </w:t>
      </w:r>
      <w:r>
        <w:rPr>
          <w:shd w:val="clear" w:color="auto" w:fill="FFFFFF"/>
        </w:rPr>
        <w:t xml:space="preserve">готовый к работе. </w:t>
      </w:r>
      <w:r w:rsidR="0003588C">
        <w:rPr>
          <w:shd w:val="clear" w:color="auto" w:fill="FFFFFF"/>
        </w:rPr>
        <w:t xml:space="preserve">Для удобной работы с платформой </w:t>
      </w:r>
      <w:r w:rsidR="0003588C">
        <w:rPr>
          <w:shd w:val="clear" w:color="auto" w:fill="FFFFFF"/>
          <w:lang w:val="en-US"/>
        </w:rPr>
        <w:t>CentOS</w:t>
      </w:r>
      <w:r w:rsidR="0003588C" w:rsidRPr="0003588C">
        <w:rPr>
          <w:shd w:val="clear" w:color="auto" w:fill="FFFFFF"/>
        </w:rPr>
        <w:t xml:space="preserve"> </w:t>
      </w:r>
      <w:r w:rsidR="0003588C">
        <w:rPr>
          <w:shd w:val="clear" w:color="auto" w:fill="FFFFFF"/>
        </w:rPr>
        <w:t xml:space="preserve">из </w:t>
      </w:r>
      <w:r w:rsidR="0003588C">
        <w:rPr>
          <w:shd w:val="clear" w:color="auto" w:fill="FFFFFF"/>
          <w:lang w:val="en-US"/>
        </w:rPr>
        <w:t>Windows</w:t>
      </w:r>
      <w:r w:rsidR="0003588C" w:rsidRPr="0003588C">
        <w:rPr>
          <w:shd w:val="clear" w:color="auto" w:fill="FFFFFF"/>
        </w:rPr>
        <w:t xml:space="preserve"> </w:t>
      </w:r>
      <w:r w:rsidR="0003588C">
        <w:rPr>
          <w:shd w:val="clear" w:color="auto" w:fill="FFFFFF"/>
        </w:rPr>
        <w:t xml:space="preserve">необходимо установить </w:t>
      </w:r>
      <w:proofErr w:type="spellStart"/>
      <w:r w:rsidR="004167CA">
        <w:rPr>
          <w:shd w:val="clear" w:color="auto" w:fill="FFFFFF"/>
          <w:lang w:val="en-US"/>
        </w:rPr>
        <w:t>PHP</w:t>
      </w:r>
      <w:r w:rsidR="0003588C">
        <w:rPr>
          <w:shd w:val="clear" w:color="auto" w:fill="FFFFFF"/>
          <w:lang w:val="en-US"/>
        </w:rPr>
        <w:t>Storm</w:t>
      </w:r>
      <w:proofErr w:type="spellEnd"/>
      <w:r w:rsidR="0003588C" w:rsidRPr="0003588C">
        <w:rPr>
          <w:shd w:val="clear" w:color="auto" w:fill="FFFFFF"/>
        </w:rPr>
        <w:t xml:space="preserve"> </w:t>
      </w:r>
      <w:r w:rsidR="0003588C">
        <w:rPr>
          <w:shd w:val="clear" w:color="auto" w:fill="FFFFFF"/>
        </w:rPr>
        <w:t xml:space="preserve">и настроить проект на автоматическую синхронизацию с сервером. Для этого необходимо открыть вкладку </w:t>
      </w:r>
      <w:r w:rsidR="0003588C">
        <w:rPr>
          <w:shd w:val="clear" w:color="auto" w:fill="FFFFFF"/>
          <w:lang w:val="en-US"/>
        </w:rPr>
        <w:t>Tools</w:t>
      </w:r>
      <w:r w:rsidR="0003588C" w:rsidRPr="0003588C">
        <w:rPr>
          <w:shd w:val="clear" w:color="auto" w:fill="FFFFFF"/>
        </w:rPr>
        <w:t>/</w:t>
      </w:r>
      <w:r w:rsidR="0003588C">
        <w:rPr>
          <w:shd w:val="clear" w:color="auto" w:fill="FFFFFF"/>
          <w:lang w:val="en-US"/>
        </w:rPr>
        <w:t>Deployment</w:t>
      </w:r>
      <w:r w:rsidR="0003588C" w:rsidRPr="0003588C">
        <w:rPr>
          <w:shd w:val="clear" w:color="auto" w:fill="FFFFFF"/>
        </w:rPr>
        <w:t>/</w:t>
      </w:r>
      <w:r w:rsidR="0003588C">
        <w:rPr>
          <w:shd w:val="clear" w:color="auto" w:fill="FFFFFF"/>
          <w:lang w:val="en-US"/>
        </w:rPr>
        <w:t>Configurations</w:t>
      </w:r>
      <w:r w:rsidR="0003588C" w:rsidRPr="0003588C">
        <w:rPr>
          <w:shd w:val="clear" w:color="auto" w:fill="FFFFFF"/>
        </w:rPr>
        <w:t xml:space="preserve"> </w:t>
      </w:r>
      <w:r w:rsidR="0003588C">
        <w:rPr>
          <w:shd w:val="clear" w:color="auto" w:fill="FFFFFF"/>
        </w:rPr>
        <w:t xml:space="preserve">и указать директорию синхронизации на сервере. Пример данной настройки приведён на рисунке </w:t>
      </w:r>
      <w:r w:rsidR="00CE2F4C">
        <w:rPr>
          <w:rFonts w:eastAsia="Times New Roman"/>
        </w:rPr>
        <w:t>3.</w:t>
      </w:r>
      <w:r w:rsidR="008A2E42">
        <w:rPr>
          <w:rFonts w:eastAsia="Times New Roman"/>
        </w:rPr>
        <w:t>2</w:t>
      </w:r>
      <w:r w:rsidR="0003588C">
        <w:rPr>
          <w:shd w:val="clear" w:color="auto" w:fill="FFFFFF"/>
        </w:rPr>
        <w:t>.</w:t>
      </w:r>
    </w:p>
    <w:p w:rsidR="00CE2F4C" w:rsidRPr="00CE2F4C" w:rsidRDefault="00CE2F4C" w:rsidP="003F593B">
      <w:pPr>
        <w:rPr>
          <w:shd w:val="clear" w:color="auto" w:fill="FFFFFF"/>
          <w:lang w:val="en-US"/>
        </w:rPr>
      </w:pPr>
    </w:p>
    <w:p w:rsidR="0003588C" w:rsidRDefault="0003588C" w:rsidP="0003588C">
      <w:pPr>
        <w:keepNext/>
        <w:ind w:firstLine="0"/>
        <w:jc w:val="center"/>
      </w:pPr>
      <w:r>
        <w:rPr>
          <w:noProof/>
        </w:rPr>
        <w:drawing>
          <wp:inline distT="0" distB="0" distL="0" distR="0" wp14:anchorId="554B2A01" wp14:editId="3F97565C">
            <wp:extent cx="4379811" cy="36131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383026" cy="3615804"/>
                    </a:xfrm>
                    <a:prstGeom prst="rect">
                      <a:avLst/>
                    </a:prstGeom>
                  </pic:spPr>
                </pic:pic>
              </a:graphicData>
            </a:graphic>
          </wp:inline>
        </w:drawing>
      </w:r>
    </w:p>
    <w:p w:rsidR="0003588C" w:rsidRPr="008A2E42" w:rsidRDefault="0003588C" w:rsidP="0003588C">
      <w:pPr>
        <w:pStyle w:val="ac"/>
        <w:ind w:firstLine="0"/>
        <w:rPr>
          <w:b w:val="0"/>
          <w:shd w:val="clear" w:color="auto" w:fill="FFFFFF"/>
        </w:rPr>
      </w:pPr>
      <w:r w:rsidRPr="008A2E42">
        <w:rPr>
          <w:b w:val="0"/>
        </w:rPr>
        <w:t xml:space="preserve">Рисунок </w:t>
      </w:r>
      <w:r w:rsidR="008A2E42" w:rsidRPr="008A2E42">
        <w:rPr>
          <w:rFonts w:eastAsia="Times New Roman"/>
          <w:b w:val="0"/>
        </w:rPr>
        <w:t>3.2</w:t>
      </w:r>
      <w:r w:rsidRPr="008A2E42">
        <w:rPr>
          <w:b w:val="0"/>
        </w:rPr>
        <w:t xml:space="preserve"> – Пример настройки синхронизации проекта</w:t>
      </w:r>
    </w:p>
    <w:p w:rsidR="00DB1449" w:rsidRPr="00DB1449" w:rsidRDefault="00DB1449" w:rsidP="00707CC4">
      <w:pPr>
        <w:pStyle w:val="2"/>
        <w:numPr>
          <w:ilvl w:val="0"/>
          <w:numId w:val="28"/>
        </w:numPr>
        <w:ind w:left="0" w:firstLine="0"/>
      </w:pPr>
      <w:bookmarkStart w:id="26" w:name="_Toc389598021"/>
      <w:r>
        <w:t xml:space="preserve">Реализация модуля </w:t>
      </w:r>
      <w:proofErr w:type="spellStart"/>
      <w:r>
        <w:rPr>
          <w:lang w:val="en-US"/>
        </w:rPr>
        <w:t>Ingraph</w:t>
      </w:r>
      <w:bookmarkEnd w:id="26"/>
      <w:proofErr w:type="spellEnd"/>
    </w:p>
    <w:p w:rsidR="00C409A1" w:rsidRPr="00D44864" w:rsidRDefault="00C409A1" w:rsidP="009670FA">
      <w:r w:rsidRPr="00D44864">
        <w:t xml:space="preserve">Установка </w:t>
      </w:r>
      <w:proofErr w:type="spellStart"/>
      <w:r w:rsidRPr="00D44864">
        <w:rPr>
          <w:lang w:val="en-US"/>
        </w:rPr>
        <w:t>Agavi</w:t>
      </w:r>
      <w:proofErr w:type="spellEnd"/>
      <w:r w:rsidRPr="00D44864">
        <w:t xml:space="preserve"> </w:t>
      </w:r>
      <w:r w:rsidRPr="00D44864">
        <w:rPr>
          <w:lang w:val="en-US"/>
        </w:rPr>
        <w:t>Framework</w:t>
      </w:r>
    </w:p>
    <w:p w:rsidR="003105D2" w:rsidRDefault="001725EF" w:rsidP="0003588C">
      <w:r>
        <w:t xml:space="preserve">Использую описанную выше настройку сервера, развернуть </w:t>
      </w:r>
      <w:proofErr w:type="spellStart"/>
      <w:r>
        <w:rPr>
          <w:lang w:val="en-US"/>
        </w:rPr>
        <w:t>Agavi</w:t>
      </w:r>
      <w:proofErr w:type="spellEnd"/>
      <w:r w:rsidRPr="001725EF">
        <w:t xml:space="preserve"> </w:t>
      </w:r>
      <w:r>
        <w:rPr>
          <w:lang w:val="en-US"/>
        </w:rPr>
        <w:t>Framework</w:t>
      </w:r>
      <w:r w:rsidRPr="001725EF">
        <w:t xml:space="preserve"> </w:t>
      </w:r>
      <w:r>
        <w:t xml:space="preserve">достаточно просто. Для этого необходимо скачать пакет </w:t>
      </w:r>
      <w:proofErr w:type="spellStart"/>
      <w:r>
        <w:rPr>
          <w:lang w:val="en-US"/>
        </w:rPr>
        <w:t>Agavi</w:t>
      </w:r>
      <w:proofErr w:type="spellEnd"/>
      <w:r w:rsidRPr="001725EF">
        <w:t xml:space="preserve"> </w:t>
      </w:r>
      <w:r>
        <w:t xml:space="preserve">и с помощью </w:t>
      </w:r>
      <w:r w:rsidR="004167CA">
        <w:rPr>
          <w:lang w:val="en-US"/>
        </w:rPr>
        <w:t>PHP</w:t>
      </w:r>
      <w:r w:rsidRPr="001725EF">
        <w:t xml:space="preserve"> </w:t>
      </w:r>
      <w:r>
        <w:rPr>
          <w:lang w:val="en-US"/>
        </w:rPr>
        <w:t>Storm</w:t>
      </w:r>
      <w:r w:rsidRPr="001725EF">
        <w:t xml:space="preserve"> </w:t>
      </w:r>
      <w:r>
        <w:t xml:space="preserve">загрузить его на сервер. </w:t>
      </w:r>
      <w:r w:rsidR="003105D2">
        <w:t xml:space="preserve">Стандартный пакет </w:t>
      </w:r>
      <w:proofErr w:type="spellStart"/>
      <w:r w:rsidR="003105D2">
        <w:rPr>
          <w:lang w:val="en-US"/>
        </w:rPr>
        <w:t>Agavi</w:t>
      </w:r>
      <w:proofErr w:type="spellEnd"/>
      <w:r w:rsidR="003105D2" w:rsidRPr="00307F16">
        <w:t xml:space="preserve"> </w:t>
      </w:r>
      <w:r w:rsidR="003105D2">
        <w:t>имеет структ</w:t>
      </w:r>
      <w:r w:rsidR="00F36529">
        <w:t xml:space="preserve">уру, представленную на рисунке </w:t>
      </w:r>
      <w:r w:rsidR="00495C7F">
        <w:rPr>
          <w:rFonts w:eastAsia="Times New Roman"/>
        </w:rPr>
        <w:t>3.</w:t>
      </w:r>
      <w:r w:rsidR="00495C7F" w:rsidRPr="00902AAB">
        <w:rPr>
          <w:rFonts w:eastAsia="Times New Roman"/>
        </w:rPr>
        <w:t>3</w:t>
      </w:r>
      <w:r w:rsidR="003105D2">
        <w:t>.</w:t>
      </w:r>
    </w:p>
    <w:p w:rsidR="003105D2" w:rsidRDefault="003105D2" w:rsidP="003105D2">
      <w:pPr>
        <w:keepNext/>
        <w:ind w:firstLine="0"/>
        <w:jc w:val="center"/>
      </w:pPr>
      <w:r>
        <w:rPr>
          <w:noProof/>
        </w:rPr>
        <w:lastRenderedPageBreak/>
        <w:drawing>
          <wp:inline distT="0" distB="0" distL="0" distR="0" wp14:anchorId="2BD8D3C6" wp14:editId="3841304B">
            <wp:extent cx="2915920" cy="2984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15920" cy="2984500"/>
                    </a:xfrm>
                    <a:prstGeom prst="rect">
                      <a:avLst/>
                    </a:prstGeom>
                    <a:noFill/>
                    <a:ln>
                      <a:noFill/>
                    </a:ln>
                  </pic:spPr>
                </pic:pic>
              </a:graphicData>
            </a:graphic>
          </wp:inline>
        </w:drawing>
      </w:r>
    </w:p>
    <w:p w:rsidR="0003588C" w:rsidRPr="00F36529" w:rsidRDefault="003105D2" w:rsidP="003105D2">
      <w:pPr>
        <w:pStyle w:val="ac"/>
        <w:rPr>
          <w:b w:val="0"/>
        </w:rPr>
      </w:pPr>
      <w:r w:rsidRPr="00F36529">
        <w:rPr>
          <w:b w:val="0"/>
        </w:rPr>
        <w:t xml:space="preserve">Рисунок </w:t>
      </w:r>
      <w:r w:rsidR="00495C7F">
        <w:rPr>
          <w:rFonts w:eastAsia="Times New Roman"/>
          <w:b w:val="0"/>
        </w:rPr>
        <w:t>3.</w:t>
      </w:r>
      <w:r w:rsidR="00495C7F" w:rsidRPr="00D07AB9">
        <w:rPr>
          <w:rFonts w:eastAsia="Times New Roman"/>
          <w:b w:val="0"/>
        </w:rPr>
        <w:t>3</w:t>
      </w:r>
      <w:r w:rsidRPr="00F36529">
        <w:rPr>
          <w:b w:val="0"/>
        </w:rPr>
        <w:t xml:space="preserve"> – Структура </w:t>
      </w:r>
      <w:proofErr w:type="spellStart"/>
      <w:r w:rsidRPr="00F36529">
        <w:rPr>
          <w:b w:val="0"/>
          <w:lang w:val="en-US"/>
        </w:rPr>
        <w:t>Agavi</w:t>
      </w:r>
      <w:proofErr w:type="spellEnd"/>
      <w:r w:rsidRPr="00F36529">
        <w:rPr>
          <w:b w:val="0"/>
        </w:rPr>
        <w:t xml:space="preserve"> </w:t>
      </w:r>
      <w:r w:rsidRPr="00F36529">
        <w:rPr>
          <w:b w:val="0"/>
          <w:lang w:val="en-US"/>
        </w:rPr>
        <w:t>Framework</w:t>
      </w:r>
    </w:p>
    <w:p w:rsidR="003105D2" w:rsidRPr="000F7D4C" w:rsidRDefault="004917DF" w:rsidP="003105D2">
      <w:r>
        <w:t xml:space="preserve">Директория </w:t>
      </w:r>
      <w:r>
        <w:rPr>
          <w:lang w:val="en-US"/>
        </w:rPr>
        <w:t>app</w:t>
      </w:r>
      <w:r w:rsidRPr="004917DF">
        <w:t xml:space="preserve"> </w:t>
      </w:r>
      <w:r>
        <w:t xml:space="preserve">содержит исполняемые файлы, файлы конфигурации </w:t>
      </w:r>
      <w:proofErr w:type="spellStart"/>
      <w:r>
        <w:t>фреймворка</w:t>
      </w:r>
      <w:proofErr w:type="spellEnd"/>
      <w:r>
        <w:t xml:space="preserve">, а </w:t>
      </w:r>
      <w:proofErr w:type="gramStart"/>
      <w:r>
        <w:t>так же</w:t>
      </w:r>
      <w:proofErr w:type="gramEnd"/>
      <w:r>
        <w:t xml:space="preserve"> файлы для формирования отображения страницы. Директория </w:t>
      </w:r>
      <w:r>
        <w:rPr>
          <w:lang w:val="en-US"/>
        </w:rPr>
        <w:t>pub</w:t>
      </w:r>
      <w:r w:rsidRPr="004917DF">
        <w:t xml:space="preserve"> </w:t>
      </w:r>
      <w:r>
        <w:t xml:space="preserve">содержит элементы контроллера. В данной директории содержатся </w:t>
      </w:r>
      <w:proofErr w:type="spellStart"/>
      <w:r>
        <w:rPr>
          <w:lang w:val="en-US"/>
        </w:rPr>
        <w:t>js</w:t>
      </w:r>
      <w:proofErr w:type="spellEnd"/>
      <w:r w:rsidRPr="004917DF">
        <w:t>-</w:t>
      </w:r>
      <w:r>
        <w:t xml:space="preserve">скрипты, изображения для сайта и </w:t>
      </w:r>
      <w:r>
        <w:rPr>
          <w:lang w:val="en-US"/>
        </w:rPr>
        <w:t>CSS</w:t>
      </w:r>
      <w:r w:rsidRPr="004917DF">
        <w:t>-</w:t>
      </w:r>
      <w:r>
        <w:t xml:space="preserve">файлы </w:t>
      </w:r>
      <w:proofErr w:type="spellStart"/>
      <w:r>
        <w:rPr>
          <w:lang w:val="en-US"/>
        </w:rPr>
        <w:t>lzk</w:t>
      </w:r>
      <w:proofErr w:type="spellEnd"/>
      <w:r w:rsidRPr="004917DF">
        <w:t xml:space="preserve"> </w:t>
      </w:r>
      <w:r>
        <w:t xml:space="preserve">настройки отображения. Директория </w:t>
      </w:r>
      <w:r>
        <w:rPr>
          <w:lang w:val="en-US"/>
        </w:rPr>
        <w:t>libs</w:t>
      </w:r>
      <w:r w:rsidRPr="004917DF">
        <w:t xml:space="preserve"> </w:t>
      </w:r>
      <w:r>
        <w:t xml:space="preserve">содержит вспомогательные библиотеки. В нашем случаи таковой является </w:t>
      </w:r>
      <w:r>
        <w:rPr>
          <w:lang w:val="en-US"/>
        </w:rPr>
        <w:t>Doctrine</w:t>
      </w:r>
      <w:r w:rsidRPr="004917DF">
        <w:t xml:space="preserve">. </w:t>
      </w:r>
    </w:p>
    <w:p w:rsidR="004917DF" w:rsidRPr="00D07AB9" w:rsidRDefault="000F7D4C" w:rsidP="003105D2">
      <w:r>
        <w:t xml:space="preserve">Для установки </w:t>
      </w:r>
      <w:r>
        <w:rPr>
          <w:lang w:val="en-US"/>
        </w:rPr>
        <w:t>Doctrine</w:t>
      </w:r>
      <w:r>
        <w:t xml:space="preserve"> необходимо скачать архив </w:t>
      </w:r>
      <w:r>
        <w:rPr>
          <w:lang w:val="en-US"/>
        </w:rPr>
        <w:t>Doctrine</w:t>
      </w:r>
      <w:r>
        <w:t xml:space="preserve"> и распаковать его в </w:t>
      </w:r>
      <w:r w:rsidR="00FA318F">
        <w:t xml:space="preserve">директорию </w:t>
      </w:r>
      <w:r w:rsidR="00FA318F">
        <w:rPr>
          <w:lang w:val="en-US"/>
        </w:rPr>
        <w:t>libs</w:t>
      </w:r>
      <w:r w:rsidR="00FA318F" w:rsidRPr="00FA318F">
        <w:t xml:space="preserve">. </w:t>
      </w:r>
      <w:r w:rsidR="00FA318F">
        <w:t xml:space="preserve">Далее необходимо сгенерировать модели базы данных </w:t>
      </w:r>
      <w:proofErr w:type="gramStart"/>
      <w:r w:rsidR="00FA318F">
        <w:t>для того, что бы</w:t>
      </w:r>
      <w:proofErr w:type="gramEnd"/>
      <w:r w:rsidR="00FA318F">
        <w:t xml:space="preserve"> работать с базой данных </w:t>
      </w:r>
      <w:r w:rsidR="00FA318F">
        <w:rPr>
          <w:lang w:val="en-US"/>
        </w:rPr>
        <w:t>repository</w:t>
      </w:r>
      <w:r w:rsidR="00FA318F">
        <w:t xml:space="preserve"> по средствам классов</w:t>
      </w:r>
      <w:r w:rsidR="00FA318F" w:rsidRPr="00FA318F">
        <w:t xml:space="preserve"> </w:t>
      </w:r>
      <w:r w:rsidR="004167CA">
        <w:rPr>
          <w:lang w:val="en-US"/>
        </w:rPr>
        <w:t>PHP</w:t>
      </w:r>
      <w:r w:rsidR="00FA318F" w:rsidRPr="00FA318F">
        <w:t xml:space="preserve">. </w:t>
      </w:r>
      <w:r w:rsidR="00FA318F">
        <w:t xml:space="preserve">Для генерации моделей необходимо выполнить скрипт, листинг которого представлен на рисунке </w:t>
      </w:r>
      <w:r w:rsidR="00D7425C">
        <w:rPr>
          <w:rFonts w:eastAsia="Times New Roman"/>
        </w:rPr>
        <w:t>3.</w:t>
      </w:r>
      <w:r w:rsidR="00D7425C" w:rsidRPr="00D7425C">
        <w:rPr>
          <w:rFonts w:eastAsia="Times New Roman"/>
        </w:rPr>
        <w:t>4</w:t>
      </w:r>
      <w:r w:rsidR="00FA318F">
        <w:t>.</w:t>
      </w:r>
    </w:p>
    <w:p w:rsidR="00D7425C" w:rsidRPr="00D07AB9" w:rsidRDefault="00D7425C" w:rsidP="003105D2"/>
    <w:p w:rsidR="00FA318F" w:rsidRDefault="00FA318F" w:rsidP="00FA318F">
      <w:pPr>
        <w:keepNext/>
        <w:ind w:firstLine="0"/>
        <w:jc w:val="center"/>
      </w:pPr>
      <w:r>
        <w:rPr>
          <w:noProof/>
        </w:rPr>
        <w:drawing>
          <wp:inline distT="0" distB="0" distL="0" distR="0" wp14:anchorId="37E66D29" wp14:editId="1DF6956A">
            <wp:extent cx="5779106" cy="22960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9660" cy="2296245"/>
                    </a:xfrm>
                    <a:prstGeom prst="rect">
                      <a:avLst/>
                    </a:prstGeom>
                    <a:noFill/>
                    <a:ln>
                      <a:noFill/>
                    </a:ln>
                  </pic:spPr>
                </pic:pic>
              </a:graphicData>
            </a:graphic>
          </wp:inline>
        </w:drawing>
      </w:r>
    </w:p>
    <w:p w:rsidR="00FA318F" w:rsidRPr="00F36529" w:rsidRDefault="00FA318F" w:rsidP="00FA318F">
      <w:pPr>
        <w:pStyle w:val="ac"/>
        <w:rPr>
          <w:b w:val="0"/>
        </w:rPr>
      </w:pPr>
      <w:r w:rsidRPr="00F36529">
        <w:rPr>
          <w:b w:val="0"/>
        </w:rPr>
        <w:t xml:space="preserve">Рисунок </w:t>
      </w:r>
      <w:r w:rsidR="00D7425C">
        <w:rPr>
          <w:rFonts w:eastAsia="Times New Roman"/>
          <w:b w:val="0"/>
        </w:rPr>
        <w:t>3.</w:t>
      </w:r>
      <w:r w:rsidR="00D7425C" w:rsidRPr="00D76DF4">
        <w:rPr>
          <w:rFonts w:eastAsia="Times New Roman"/>
          <w:b w:val="0"/>
        </w:rPr>
        <w:t>4</w:t>
      </w:r>
      <w:r w:rsidRPr="00F36529">
        <w:rPr>
          <w:b w:val="0"/>
        </w:rPr>
        <w:t xml:space="preserve"> – Пример скрипта генерации моделей</w:t>
      </w:r>
    </w:p>
    <w:p w:rsidR="00C55BFE" w:rsidRPr="00D07AB9" w:rsidRDefault="00C55BFE" w:rsidP="00C55BFE">
      <w:r>
        <w:lastRenderedPageBreak/>
        <w:t xml:space="preserve">После этого </w:t>
      </w:r>
      <w:r w:rsidR="00364A48">
        <w:t xml:space="preserve">будут сгенерированы модели базы данных. Пример моделей приведён на рисунке </w:t>
      </w:r>
      <w:r w:rsidR="00D76DF4">
        <w:rPr>
          <w:rFonts w:eastAsia="Times New Roman"/>
        </w:rPr>
        <w:t>3.</w:t>
      </w:r>
      <w:r w:rsidR="00D76DF4" w:rsidRPr="00D76DF4">
        <w:rPr>
          <w:rFonts w:eastAsia="Times New Roman"/>
        </w:rPr>
        <w:t>5</w:t>
      </w:r>
      <w:r w:rsidR="00364A48">
        <w:t>.</w:t>
      </w:r>
    </w:p>
    <w:p w:rsidR="00D76DF4" w:rsidRPr="00D07AB9" w:rsidRDefault="00D76DF4" w:rsidP="00C55BFE"/>
    <w:p w:rsidR="00364A48" w:rsidRDefault="00364A48" w:rsidP="00364A48">
      <w:pPr>
        <w:keepNext/>
        <w:ind w:firstLine="0"/>
        <w:jc w:val="center"/>
      </w:pPr>
      <w:r>
        <w:rPr>
          <w:noProof/>
        </w:rPr>
        <w:drawing>
          <wp:inline distT="0" distB="0" distL="0" distR="0" wp14:anchorId="17CEBCFB" wp14:editId="7134A8DF">
            <wp:extent cx="6288405" cy="44773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88405" cy="4477385"/>
                    </a:xfrm>
                    <a:prstGeom prst="rect">
                      <a:avLst/>
                    </a:prstGeom>
                    <a:noFill/>
                    <a:ln>
                      <a:noFill/>
                    </a:ln>
                  </pic:spPr>
                </pic:pic>
              </a:graphicData>
            </a:graphic>
          </wp:inline>
        </w:drawing>
      </w:r>
    </w:p>
    <w:p w:rsidR="00364A48" w:rsidRPr="00F36529" w:rsidRDefault="00F36529" w:rsidP="00364A48">
      <w:pPr>
        <w:pStyle w:val="ac"/>
        <w:rPr>
          <w:b w:val="0"/>
        </w:rPr>
      </w:pPr>
      <w:r w:rsidRPr="00F36529">
        <w:rPr>
          <w:b w:val="0"/>
        </w:rPr>
        <w:t xml:space="preserve">Рисунок </w:t>
      </w:r>
      <w:r w:rsidR="00D76DF4">
        <w:rPr>
          <w:rFonts w:eastAsia="Times New Roman"/>
          <w:b w:val="0"/>
        </w:rPr>
        <w:t>3.5</w:t>
      </w:r>
      <w:r w:rsidR="00364A48" w:rsidRPr="00F36529">
        <w:rPr>
          <w:b w:val="0"/>
        </w:rPr>
        <w:t xml:space="preserve"> – Пример скрипта </w:t>
      </w:r>
      <w:r w:rsidR="0035068F" w:rsidRPr="00F36529">
        <w:rPr>
          <w:b w:val="0"/>
        </w:rPr>
        <w:t>сгенерированной</w:t>
      </w:r>
      <w:r w:rsidR="00364A48" w:rsidRPr="00F36529">
        <w:rPr>
          <w:b w:val="0"/>
        </w:rPr>
        <w:t xml:space="preserve"> модели</w:t>
      </w:r>
    </w:p>
    <w:p w:rsidR="00FA318F" w:rsidRDefault="00DE1713" w:rsidP="003105D2">
      <w:proofErr w:type="gramStart"/>
      <w:r>
        <w:t>Для подключение</w:t>
      </w:r>
      <w:proofErr w:type="gramEnd"/>
      <w:r>
        <w:t xml:space="preserve"> библиотеки </w:t>
      </w:r>
      <w:r w:rsidR="00C03955">
        <w:rPr>
          <w:lang w:val="en-US"/>
        </w:rPr>
        <w:t>Doctrine</w:t>
      </w:r>
      <w:r w:rsidR="00C03955" w:rsidRPr="00042920">
        <w:t xml:space="preserve"> </w:t>
      </w:r>
      <w:r>
        <w:t xml:space="preserve">необходимо настроить скрипт конфигурации </w:t>
      </w:r>
      <w:proofErr w:type="spellStart"/>
      <w:r>
        <w:rPr>
          <w:lang w:val="en-US"/>
        </w:rPr>
        <w:t>agavi</w:t>
      </w:r>
      <w:proofErr w:type="spellEnd"/>
      <w:r w:rsidRPr="00DE1713">
        <w:t xml:space="preserve"> </w:t>
      </w:r>
      <w:r>
        <w:rPr>
          <w:lang w:val="en-US"/>
        </w:rPr>
        <w:t>database</w:t>
      </w:r>
      <w:r w:rsidRPr="00DE1713">
        <w:t>.</w:t>
      </w:r>
      <w:r>
        <w:rPr>
          <w:lang w:val="en-US"/>
        </w:rPr>
        <w:t>xml</w:t>
      </w:r>
      <w:r w:rsidRPr="00DE1713">
        <w:t xml:space="preserve"> (</w:t>
      </w:r>
      <w:r>
        <w:t xml:space="preserve">рисунок </w:t>
      </w:r>
      <w:r w:rsidR="00D76DF4">
        <w:rPr>
          <w:rFonts w:eastAsia="Times New Roman"/>
        </w:rPr>
        <w:t>3.</w:t>
      </w:r>
      <w:r w:rsidR="00D76DF4" w:rsidRPr="00D76DF4">
        <w:rPr>
          <w:rFonts w:eastAsia="Times New Roman"/>
        </w:rPr>
        <w:t>6</w:t>
      </w:r>
      <w:r w:rsidRPr="00DE1713">
        <w:t>)</w:t>
      </w:r>
      <w:r>
        <w:t>.</w:t>
      </w:r>
    </w:p>
    <w:p w:rsidR="00042920" w:rsidRDefault="00042920" w:rsidP="00042920">
      <w:pPr>
        <w:keepNext/>
        <w:ind w:firstLine="0"/>
        <w:jc w:val="center"/>
      </w:pPr>
      <w:r>
        <w:rPr>
          <w:noProof/>
        </w:rPr>
        <w:lastRenderedPageBreak/>
        <w:drawing>
          <wp:inline distT="0" distB="0" distL="0" distR="0" wp14:anchorId="0C3F5BFD" wp14:editId="75B8BED1">
            <wp:extent cx="6297295" cy="44424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7295" cy="4442460"/>
                    </a:xfrm>
                    <a:prstGeom prst="rect">
                      <a:avLst/>
                    </a:prstGeom>
                    <a:noFill/>
                    <a:ln>
                      <a:noFill/>
                    </a:ln>
                  </pic:spPr>
                </pic:pic>
              </a:graphicData>
            </a:graphic>
          </wp:inline>
        </w:drawing>
      </w:r>
    </w:p>
    <w:p w:rsidR="00C03955" w:rsidRPr="00FD7D42" w:rsidRDefault="00042920" w:rsidP="00F95AB2">
      <w:pPr>
        <w:pStyle w:val="ac"/>
        <w:ind w:firstLine="0"/>
        <w:rPr>
          <w:b w:val="0"/>
        </w:rPr>
      </w:pPr>
      <w:r w:rsidRPr="00FD7D42">
        <w:rPr>
          <w:b w:val="0"/>
        </w:rPr>
        <w:t xml:space="preserve">Рисунок </w:t>
      </w:r>
      <w:r w:rsidR="00D76DF4">
        <w:rPr>
          <w:rFonts w:eastAsia="Times New Roman"/>
          <w:b w:val="0"/>
        </w:rPr>
        <w:t>3.</w:t>
      </w:r>
      <w:r w:rsidR="00D76DF4" w:rsidRPr="001E70A5">
        <w:rPr>
          <w:rFonts w:eastAsia="Times New Roman"/>
          <w:b w:val="0"/>
        </w:rPr>
        <w:t>6</w:t>
      </w:r>
      <w:r w:rsidRPr="00FD7D42">
        <w:rPr>
          <w:b w:val="0"/>
        </w:rPr>
        <w:t xml:space="preserve"> – Конфигурационный фа</w:t>
      </w:r>
      <w:r w:rsidR="00F10C3F" w:rsidRPr="00FD7D42">
        <w:rPr>
          <w:b w:val="0"/>
        </w:rPr>
        <w:t>й</w:t>
      </w:r>
      <w:r w:rsidRPr="00FD7D42">
        <w:rPr>
          <w:b w:val="0"/>
        </w:rPr>
        <w:t xml:space="preserve">л настройки подключения </w:t>
      </w:r>
      <w:r w:rsidRPr="00FD7D42">
        <w:rPr>
          <w:b w:val="0"/>
          <w:lang w:val="en-US"/>
        </w:rPr>
        <w:t>Doctrine</w:t>
      </w:r>
    </w:p>
    <w:p w:rsidR="00F95AB2" w:rsidRPr="00F95AB2" w:rsidRDefault="00F95AB2" w:rsidP="00F95AB2">
      <w:r>
        <w:t xml:space="preserve">Выполнив эти действия, получим </w:t>
      </w:r>
      <w:proofErr w:type="spellStart"/>
      <w:r>
        <w:t>подключенную</w:t>
      </w:r>
      <w:proofErr w:type="spellEnd"/>
      <w:r>
        <w:t xml:space="preserve"> библиотеку </w:t>
      </w:r>
      <w:r>
        <w:rPr>
          <w:lang w:val="en-US"/>
        </w:rPr>
        <w:t>Doctrine</w:t>
      </w:r>
      <w:r w:rsidRPr="00F95AB2">
        <w:t xml:space="preserve"> </w:t>
      </w:r>
      <w:r>
        <w:t xml:space="preserve">для работы с базой данных и модели классов, соответствующих таблицам базы данных. </w:t>
      </w:r>
    </w:p>
    <w:p w:rsidR="00C409A1" w:rsidRPr="00D44864" w:rsidRDefault="00C409A1" w:rsidP="00D258B1">
      <w:r w:rsidRPr="00D44864">
        <w:t xml:space="preserve">Реализация </w:t>
      </w:r>
      <w:r w:rsidRPr="00D44864">
        <w:rPr>
          <w:lang w:val="en-US"/>
        </w:rPr>
        <w:t>web</w:t>
      </w:r>
      <w:r w:rsidRPr="00D44864">
        <w:t>-приложения</w:t>
      </w:r>
      <w:r w:rsidR="00C87024">
        <w:t>.</w:t>
      </w:r>
    </w:p>
    <w:p w:rsidR="00C409A1" w:rsidRDefault="000F7D4C" w:rsidP="00C409A1">
      <w:r>
        <w:t xml:space="preserve">Для реализации поставленной задачи, прежде всего был установлен и настроен модуль </w:t>
      </w:r>
      <w:proofErr w:type="spellStart"/>
      <w:r>
        <w:rPr>
          <w:lang w:val="en-US"/>
        </w:rPr>
        <w:t>Flot</w:t>
      </w:r>
      <w:proofErr w:type="spellEnd"/>
      <w:r w:rsidRPr="000F7D4C">
        <w:t xml:space="preserve">. </w:t>
      </w:r>
      <w:r w:rsidR="00EC2F64">
        <w:t>Так же для данного модуля были реализованы следующие вспомогательные функциональные части:</w:t>
      </w:r>
    </w:p>
    <w:p w:rsidR="00EC2F64" w:rsidRPr="0019088A" w:rsidRDefault="00EC2F64" w:rsidP="00707CC4">
      <w:pPr>
        <w:pStyle w:val="ae"/>
        <w:numPr>
          <w:ilvl w:val="0"/>
          <w:numId w:val="11"/>
        </w:numPr>
        <w:ind w:left="0" w:firstLine="709"/>
        <w:rPr>
          <w:lang w:val="en-US"/>
        </w:rPr>
      </w:pPr>
      <w:proofErr w:type="spellStart"/>
      <w:r w:rsidRPr="0019088A">
        <w:rPr>
          <w:lang w:val="en-US"/>
        </w:rPr>
        <w:t>jquery.flot.description</w:t>
      </w:r>
      <w:proofErr w:type="spellEnd"/>
      <w:r w:rsidRPr="0019088A">
        <w:rPr>
          <w:lang w:val="en-US"/>
        </w:rPr>
        <w:t>;</w:t>
      </w:r>
    </w:p>
    <w:p w:rsidR="00EC2F64" w:rsidRPr="0019088A" w:rsidRDefault="00EC2F64" w:rsidP="00707CC4">
      <w:pPr>
        <w:pStyle w:val="ae"/>
        <w:numPr>
          <w:ilvl w:val="0"/>
          <w:numId w:val="11"/>
        </w:numPr>
        <w:ind w:left="0" w:firstLine="709"/>
        <w:rPr>
          <w:lang w:val="en-US"/>
        </w:rPr>
      </w:pPr>
      <w:proofErr w:type="spellStart"/>
      <w:r w:rsidRPr="0019088A">
        <w:rPr>
          <w:lang w:val="en-US"/>
        </w:rPr>
        <w:t>jquery.flot.offset</w:t>
      </w:r>
      <w:proofErr w:type="spellEnd"/>
      <w:r w:rsidRPr="0019088A">
        <w:rPr>
          <w:lang w:val="en-US"/>
        </w:rPr>
        <w:t>;</w:t>
      </w:r>
    </w:p>
    <w:p w:rsidR="00EC2F64" w:rsidRPr="0019088A" w:rsidRDefault="00EC2F64" w:rsidP="00707CC4">
      <w:pPr>
        <w:pStyle w:val="ae"/>
        <w:numPr>
          <w:ilvl w:val="0"/>
          <w:numId w:val="11"/>
        </w:numPr>
        <w:ind w:left="0" w:firstLine="709"/>
        <w:rPr>
          <w:lang w:val="en-US"/>
        </w:rPr>
      </w:pPr>
      <w:proofErr w:type="spellStart"/>
      <w:r w:rsidRPr="0019088A">
        <w:rPr>
          <w:lang w:val="en-US"/>
        </w:rPr>
        <w:t>jquery.flot.thresholds</w:t>
      </w:r>
      <w:proofErr w:type="spellEnd"/>
      <w:r w:rsidRPr="0019088A">
        <w:rPr>
          <w:lang w:val="en-US"/>
        </w:rPr>
        <w:t>;</w:t>
      </w:r>
    </w:p>
    <w:p w:rsidR="00EC2F64" w:rsidRDefault="00EC2F64" w:rsidP="00707CC4">
      <w:pPr>
        <w:pStyle w:val="ae"/>
        <w:numPr>
          <w:ilvl w:val="0"/>
          <w:numId w:val="11"/>
        </w:numPr>
        <w:ind w:left="0" w:firstLine="709"/>
        <w:rPr>
          <w:lang w:val="en-US"/>
        </w:rPr>
      </w:pPr>
      <w:proofErr w:type="spellStart"/>
      <w:r w:rsidRPr="0019088A">
        <w:rPr>
          <w:lang w:val="en-US"/>
        </w:rPr>
        <w:t>jquery.flot.highlight</w:t>
      </w:r>
      <w:proofErr w:type="spellEnd"/>
      <w:r w:rsidRPr="0019088A">
        <w:rPr>
          <w:lang w:val="en-US"/>
        </w:rPr>
        <w:t>.</w:t>
      </w:r>
    </w:p>
    <w:p w:rsidR="0019088A" w:rsidRPr="00B1440A" w:rsidRDefault="0019088A" w:rsidP="0019088A">
      <w:pPr>
        <w:pStyle w:val="ae"/>
        <w:ind w:left="709" w:firstLine="0"/>
      </w:pPr>
      <w:r>
        <w:t xml:space="preserve">Рассмотрим более подробно реализованные </w:t>
      </w:r>
      <w:proofErr w:type="spellStart"/>
      <w:r>
        <w:t>моули</w:t>
      </w:r>
      <w:proofErr w:type="spellEnd"/>
      <w:r>
        <w:t>.</w:t>
      </w:r>
    </w:p>
    <w:p w:rsidR="00B1440A" w:rsidRPr="00B975BE" w:rsidRDefault="00B1440A" w:rsidP="00B1440A">
      <w:proofErr w:type="spellStart"/>
      <w:r>
        <w:rPr>
          <w:lang w:val="en-US"/>
        </w:rPr>
        <w:t>J</w:t>
      </w:r>
      <w:r w:rsidRPr="0019088A">
        <w:rPr>
          <w:lang w:val="en-US"/>
        </w:rPr>
        <w:t>query</w:t>
      </w:r>
      <w:proofErr w:type="spellEnd"/>
      <w:r w:rsidRPr="00B1440A">
        <w:t>.</w:t>
      </w:r>
      <w:proofErr w:type="spellStart"/>
      <w:r w:rsidRPr="0019088A">
        <w:rPr>
          <w:lang w:val="en-US"/>
        </w:rPr>
        <w:t>flot</w:t>
      </w:r>
      <w:proofErr w:type="spellEnd"/>
      <w:r w:rsidRPr="00B1440A">
        <w:t>.</w:t>
      </w:r>
      <w:r>
        <w:rPr>
          <w:lang w:val="en-US"/>
        </w:rPr>
        <w:t>description</w:t>
      </w:r>
      <w:r w:rsidRPr="00B1440A">
        <w:t xml:space="preserve">. </w:t>
      </w:r>
      <w:r>
        <w:t>Данный модуль необходим для отображения вспомогательной информации на графике.</w:t>
      </w:r>
      <w:r w:rsidR="00B975BE">
        <w:t xml:space="preserve"> Данный модуль работает с объектом </w:t>
      </w:r>
      <w:r w:rsidR="00B975BE">
        <w:rPr>
          <w:lang w:val="en-US"/>
        </w:rPr>
        <w:t>Canvas</w:t>
      </w:r>
      <w:r w:rsidR="00B975BE" w:rsidRPr="00B975BE">
        <w:t xml:space="preserve"> </w:t>
      </w:r>
      <w:r w:rsidR="00B975BE">
        <w:t xml:space="preserve">и прорисовывает на нём буквы (именно прорисовывает, а не выводит текст).  Пример данного вспомогательного модуля приведён на рисунке </w:t>
      </w:r>
      <w:r w:rsidR="001E70A5">
        <w:rPr>
          <w:rFonts w:eastAsia="Times New Roman"/>
        </w:rPr>
        <w:t>3.</w:t>
      </w:r>
      <w:r w:rsidR="001E70A5">
        <w:rPr>
          <w:rFonts w:eastAsia="Times New Roman"/>
          <w:lang w:val="en-US"/>
        </w:rPr>
        <w:t>7</w:t>
      </w:r>
      <w:r w:rsidR="00B975BE">
        <w:t>.</w:t>
      </w:r>
    </w:p>
    <w:p w:rsidR="00B975BE" w:rsidRDefault="00B975BE" w:rsidP="00B975BE">
      <w:pPr>
        <w:keepNext/>
        <w:ind w:firstLine="0"/>
        <w:jc w:val="center"/>
      </w:pPr>
      <w:r>
        <w:rPr>
          <w:noProof/>
        </w:rPr>
        <w:lastRenderedPageBreak/>
        <w:drawing>
          <wp:inline distT="0" distB="0" distL="0" distR="0" wp14:anchorId="4B7D43D2" wp14:editId="1F9FBEB6">
            <wp:extent cx="6297295" cy="44856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7295" cy="4485640"/>
                    </a:xfrm>
                    <a:prstGeom prst="rect">
                      <a:avLst/>
                    </a:prstGeom>
                    <a:noFill/>
                    <a:ln>
                      <a:noFill/>
                    </a:ln>
                  </pic:spPr>
                </pic:pic>
              </a:graphicData>
            </a:graphic>
          </wp:inline>
        </w:drawing>
      </w:r>
    </w:p>
    <w:p w:rsidR="00C409A1" w:rsidRPr="006F5626" w:rsidRDefault="00B975BE" w:rsidP="00B975BE">
      <w:pPr>
        <w:pStyle w:val="ac"/>
        <w:ind w:firstLine="0"/>
        <w:rPr>
          <w:b w:val="0"/>
        </w:rPr>
      </w:pPr>
      <w:r w:rsidRPr="006F5626">
        <w:rPr>
          <w:b w:val="0"/>
        </w:rPr>
        <w:t xml:space="preserve">Рисунок </w:t>
      </w:r>
      <w:r w:rsidR="00F1451B">
        <w:rPr>
          <w:rFonts w:eastAsia="Times New Roman"/>
          <w:b w:val="0"/>
        </w:rPr>
        <w:t>3.</w:t>
      </w:r>
      <w:r w:rsidR="00F1451B" w:rsidRPr="001472E5">
        <w:rPr>
          <w:rFonts w:eastAsia="Times New Roman"/>
          <w:b w:val="0"/>
        </w:rPr>
        <w:t>7</w:t>
      </w:r>
      <w:r w:rsidRPr="006F5626">
        <w:rPr>
          <w:b w:val="0"/>
        </w:rPr>
        <w:t xml:space="preserve"> – Пример исходного кода вспомогательного модуля</w:t>
      </w:r>
    </w:p>
    <w:p w:rsidR="006366A2" w:rsidRPr="00A606B6" w:rsidRDefault="006366A2" w:rsidP="006366A2">
      <w:r>
        <w:t xml:space="preserve">Значения для вывода берутся из </w:t>
      </w:r>
      <w:proofErr w:type="spellStart"/>
      <w:r>
        <w:rPr>
          <w:lang w:val="en-US"/>
        </w:rPr>
        <w:t>json</w:t>
      </w:r>
      <w:proofErr w:type="spellEnd"/>
      <w:r w:rsidRPr="00A606B6">
        <w:t>-</w:t>
      </w:r>
      <w:r>
        <w:t xml:space="preserve">объекта, который присылает </w:t>
      </w:r>
      <w:r>
        <w:rPr>
          <w:lang w:val="en-US"/>
        </w:rPr>
        <w:t>provider</w:t>
      </w:r>
      <w:r w:rsidR="00A606B6" w:rsidRPr="00D075BF">
        <w:t>/</w:t>
      </w:r>
      <w:r>
        <w:rPr>
          <w:lang w:val="en-US"/>
        </w:rPr>
        <w:t>values</w:t>
      </w:r>
      <w:r w:rsidRPr="00A606B6">
        <w:t>.</w:t>
      </w:r>
    </w:p>
    <w:p w:rsidR="00F25B55" w:rsidRPr="00223B23" w:rsidRDefault="00F25B55" w:rsidP="00F25B55">
      <w:proofErr w:type="spellStart"/>
      <w:r>
        <w:rPr>
          <w:lang w:val="en-US"/>
        </w:rPr>
        <w:t>J</w:t>
      </w:r>
      <w:r w:rsidRPr="0019088A">
        <w:rPr>
          <w:lang w:val="en-US"/>
        </w:rPr>
        <w:t>query</w:t>
      </w:r>
      <w:proofErr w:type="spellEnd"/>
      <w:r w:rsidRPr="00B1440A">
        <w:t>.</w:t>
      </w:r>
      <w:proofErr w:type="spellStart"/>
      <w:r w:rsidRPr="0019088A">
        <w:rPr>
          <w:lang w:val="en-US"/>
        </w:rPr>
        <w:t>flot</w:t>
      </w:r>
      <w:proofErr w:type="spellEnd"/>
      <w:r w:rsidRPr="00B1440A">
        <w:t>.</w:t>
      </w:r>
      <w:r w:rsidR="00D075BF" w:rsidRPr="0019088A">
        <w:rPr>
          <w:lang w:val="en-US"/>
        </w:rPr>
        <w:t>offset</w:t>
      </w:r>
      <w:r w:rsidRPr="00B1440A">
        <w:t xml:space="preserve">. </w:t>
      </w:r>
      <w:r>
        <w:t>Данный модуль</w:t>
      </w:r>
      <w:r w:rsidR="00223B23" w:rsidRPr="00223B23">
        <w:t xml:space="preserve"> </w:t>
      </w:r>
      <w:r w:rsidR="005650C5">
        <w:t>предназначен</w:t>
      </w:r>
      <w:r w:rsidR="00223B23">
        <w:t xml:space="preserve"> для прорисовки сопряжённых </w:t>
      </w:r>
      <w:r w:rsidR="005650C5">
        <w:t>графиков</w:t>
      </w:r>
      <w:r w:rsidR="00223B23">
        <w:t xml:space="preserve"> устройств. Данные о сопряжённом графике приходят в отдельном объекте. Прорисовка происходит путём смещения исходного положения </w:t>
      </w:r>
      <w:r w:rsidR="00223B23">
        <w:rPr>
          <w:lang w:val="en-US"/>
        </w:rPr>
        <w:t>canvas</w:t>
      </w:r>
      <w:r w:rsidR="00223B23" w:rsidRPr="00223B23">
        <w:t xml:space="preserve"> </w:t>
      </w:r>
      <w:r w:rsidR="00223B23">
        <w:t xml:space="preserve">на 10% относительно текущей позиции. </w:t>
      </w:r>
    </w:p>
    <w:p w:rsidR="00F25B55" w:rsidRPr="00E7428C" w:rsidRDefault="00F25B55" w:rsidP="00F25B55">
      <w:proofErr w:type="spellStart"/>
      <w:r>
        <w:rPr>
          <w:lang w:val="en-US"/>
        </w:rPr>
        <w:t>J</w:t>
      </w:r>
      <w:r w:rsidRPr="0019088A">
        <w:rPr>
          <w:lang w:val="en-US"/>
        </w:rPr>
        <w:t>query</w:t>
      </w:r>
      <w:proofErr w:type="spellEnd"/>
      <w:r w:rsidRPr="00B1440A">
        <w:t>.</w:t>
      </w:r>
      <w:proofErr w:type="spellStart"/>
      <w:r w:rsidRPr="0019088A">
        <w:rPr>
          <w:lang w:val="en-US"/>
        </w:rPr>
        <w:t>flot</w:t>
      </w:r>
      <w:proofErr w:type="spellEnd"/>
      <w:r w:rsidRPr="00B1440A">
        <w:t>.</w:t>
      </w:r>
      <w:r w:rsidR="00D075BF" w:rsidRPr="0019088A">
        <w:rPr>
          <w:lang w:val="en-US"/>
        </w:rPr>
        <w:t>thresholds</w:t>
      </w:r>
      <w:r w:rsidRPr="00B1440A">
        <w:t xml:space="preserve">. </w:t>
      </w:r>
      <w:r>
        <w:t>Данный модуль</w:t>
      </w:r>
      <w:r w:rsidR="005650C5">
        <w:t xml:space="preserve"> </w:t>
      </w:r>
      <w:r w:rsidR="00E7428C">
        <w:t>отображает пороговые значения для графиков.</w:t>
      </w:r>
    </w:p>
    <w:p w:rsidR="00F25B55" w:rsidRDefault="00F25B55" w:rsidP="00F25B55">
      <w:proofErr w:type="spellStart"/>
      <w:r>
        <w:rPr>
          <w:lang w:val="en-US"/>
        </w:rPr>
        <w:t>J</w:t>
      </w:r>
      <w:r w:rsidRPr="0019088A">
        <w:rPr>
          <w:lang w:val="en-US"/>
        </w:rPr>
        <w:t>query</w:t>
      </w:r>
      <w:proofErr w:type="spellEnd"/>
      <w:r w:rsidRPr="00B1440A">
        <w:t>.</w:t>
      </w:r>
      <w:proofErr w:type="spellStart"/>
      <w:r w:rsidRPr="0019088A">
        <w:rPr>
          <w:lang w:val="en-US"/>
        </w:rPr>
        <w:t>flot</w:t>
      </w:r>
      <w:proofErr w:type="spellEnd"/>
      <w:r w:rsidRPr="00B1440A">
        <w:t>.</w:t>
      </w:r>
      <w:r w:rsidR="00D075BF" w:rsidRPr="0019088A">
        <w:rPr>
          <w:lang w:val="en-US"/>
        </w:rPr>
        <w:t>highlight</w:t>
      </w:r>
      <w:r w:rsidRPr="00B1440A">
        <w:t xml:space="preserve">. </w:t>
      </w:r>
      <w:r>
        <w:t>Данный модуль</w:t>
      </w:r>
      <w:r w:rsidR="005650C5" w:rsidRPr="005650C5">
        <w:t xml:space="preserve"> </w:t>
      </w:r>
      <w:r w:rsidR="005650C5">
        <w:t xml:space="preserve">прорисовывает подсветку точек. </w:t>
      </w:r>
      <w:proofErr w:type="gramStart"/>
      <w:r w:rsidR="005650C5">
        <w:t>При наведение</w:t>
      </w:r>
      <w:proofErr w:type="gramEnd"/>
      <w:r w:rsidR="005650C5">
        <w:t xml:space="preserve"> на точку, она выделяется и во всплывающем окне высвечивается значение по осям </w:t>
      </w:r>
      <w:r w:rsidR="005650C5">
        <w:rPr>
          <w:lang w:val="en-US"/>
        </w:rPr>
        <w:t>x</w:t>
      </w:r>
      <w:r w:rsidR="005650C5">
        <w:t xml:space="preserve"> и </w:t>
      </w:r>
      <w:r w:rsidR="005650C5">
        <w:rPr>
          <w:lang w:val="en-US"/>
        </w:rPr>
        <w:t>y</w:t>
      </w:r>
      <w:r w:rsidR="005650C5" w:rsidRPr="005650C5">
        <w:t>.</w:t>
      </w:r>
    </w:p>
    <w:p w:rsidR="00907F3C" w:rsidRDefault="00907F3C" w:rsidP="00F25B55">
      <w:r>
        <w:t xml:space="preserve">Модуль подключаются путям добавления исполняемой функции в виде хука на определённое событие. </w:t>
      </w:r>
      <w:proofErr w:type="gramStart"/>
      <w:r>
        <w:t>Например</w:t>
      </w:r>
      <w:proofErr w:type="gramEnd"/>
      <w:r>
        <w:t>:</w:t>
      </w:r>
    </w:p>
    <w:p w:rsidR="00907F3C" w:rsidRPr="005650C5" w:rsidRDefault="00907F3C" w:rsidP="00F25B55">
      <w:proofErr w:type="spellStart"/>
      <w:r w:rsidRPr="00907F3C">
        <w:t>plot.hooks.draw.push</w:t>
      </w:r>
      <w:proofErr w:type="spellEnd"/>
      <w:r w:rsidRPr="00907F3C">
        <w:t>(</w:t>
      </w:r>
      <w:proofErr w:type="spellStart"/>
      <w:r w:rsidRPr="00907F3C">
        <w:t>ReturnOfset</w:t>
      </w:r>
      <w:proofErr w:type="spellEnd"/>
      <w:r w:rsidRPr="00907F3C">
        <w:t>);</w:t>
      </w:r>
    </w:p>
    <w:p w:rsidR="00F25B55" w:rsidRPr="001472E5" w:rsidRDefault="00492D19" w:rsidP="00F25B55">
      <w:pPr>
        <w:rPr>
          <w:lang w:val="en-US"/>
        </w:rPr>
      </w:pPr>
      <w:r>
        <w:t xml:space="preserve">Так же был изменён модуль формирования данных </w:t>
      </w:r>
      <w:proofErr w:type="spellStart"/>
      <w:r>
        <w:rPr>
          <w:lang w:val="en-US"/>
        </w:rPr>
        <w:t>json</w:t>
      </w:r>
      <w:proofErr w:type="spellEnd"/>
      <w:r w:rsidRPr="00492D19">
        <w:t>-</w:t>
      </w:r>
      <w:r>
        <w:t xml:space="preserve">объекта. Данный модуль получает данные из </w:t>
      </w:r>
      <w:r w:rsidR="007F4EB8">
        <w:t xml:space="preserve">базы данных </w:t>
      </w:r>
      <w:r w:rsidR="007F4EB8">
        <w:rPr>
          <w:lang w:val="en-US"/>
        </w:rPr>
        <w:t>repository</w:t>
      </w:r>
      <w:r w:rsidR="007F4EB8" w:rsidRPr="007F4EB8">
        <w:t xml:space="preserve"> </w:t>
      </w:r>
      <w:r w:rsidR="007F4EB8">
        <w:t xml:space="preserve">и </w:t>
      </w:r>
      <w:proofErr w:type="spellStart"/>
      <w:r w:rsidR="007F4EB8">
        <w:rPr>
          <w:lang w:val="en-US"/>
        </w:rPr>
        <w:t>ingraph</w:t>
      </w:r>
      <w:proofErr w:type="spellEnd"/>
      <w:r w:rsidR="007F4EB8" w:rsidRPr="007F4EB8">
        <w:t xml:space="preserve">. </w:t>
      </w:r>
      <w:r w:rsidR="007F4EB8">
        <w:t xml:space="preserve">Пример скрипта для формирования данных представлен на рисунке </w:t>
      </w:r>
      <w:r w:rsidR="001472E5">
        <w:rPr>
          <w:rFonts w:eastAsia="Times New Roman"/>
        </w:rPr>
        <w:t>3.</w:t>
      </w:r>
      <w:r w:rsidR="001472E5">
        <w:rPr>
          <w:rFonts w:eastAsia="Times New Roman"/>
          <w:lang w:val="en-US"/>
        </w:rPr>
        <w:t>8</w:t>
      </w:r>
    </w:p>
    <w:p w:rsidR="007F4EB8" w:rsidRDefault="007F4EB8" w:rsidP="007F4EB8">
      <w:pPr>
        <w:keepNext/>
        <w:ind w:firstLine="0"/>
        <w:jc w:val="center"/>
      </w:pPr>
      <w:r>
        <w:rPr>
          <w:noProof/>
        </w:rPr>
        <w:lastRenderedPageBreak/>
        <w:drawing>
          <wp:inline distT="0" distB="0" distL="0" distR="0" wp14:anchorId="4E64036A" wp14:editId="6DE3D54B">
            <wp:extent cx="6288405" cy="44684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88405" cy="4468495"/>
                    </a:xfrm>
                    <a:prstGeom prst="rect">
                      <a:avLst/>
                    </a:prstGeom>
                    <a:noFill/>
                    <a:ln>
                      <a:noFill/>
                    </a:ln>
                  </pic:spPr>
                </pic:pic>
              </a:graphicData>
            </a:graphic>
          </wp:inline>
        </w:drawing>
      </w:r>
    </w:p>
    <w:p w:rsidR="007F4EB8" w:rsidRPr="00025014" w:rsidRDefault="007F4EB8" w:rsidP="007F4EB8">
      <w:pPr>
        <w:pStyle w:val="ac"/>
        <w:rPr>
          <w:b w:val="0"/>
        </w:rPr>
      </w:pPr>
      <w:r w:rsidRPr="00025014">
        <w:rPr>
          <w:b w:val="0"/>
        </w:rPr>
        <w:t xml:space="preserve">Рисунок </w:t>
      </w:r>
      <w:r w:rsidR="001472E5">
        <w:rPr>
          <w:rFonts w:eastAsia="Times New Roman"/>
          <w:b w:val="0"/>
        </w:rPr>
        <w:t>3.</w:t>
      </w:r>
      <w:r w:rsidR="001472E5" w:rsidRPr="008C3052">
        <w:rPr>
          <w:rFonts w:eastAsia="Times New Roman"/>
          <w:b w:val="0"/>
        </w:rPr>
        <w:t>8</w:t>
      </w:r>
      <w:r w:rsidRPr="00025014">
        <w:rPr>
          <w:b w:val="0"/>
        </w:rPr>
        <w:t xml:space="preserve"> – Пример скрипта формирование ответа в виде </w:t>
      </w:r>
      <w:proofErr w:type="spellStart"/>
      <w:r w:rsidRPr="00025014">
        <w:rPr>
          <w:b w:val="0"/>
          <w:lang w:val="en-US"/>
        </w:rPr>
        <w:t>json</w:t>
      </w:r>
      <w:proofErr w:type="spellEnd"/>
      <w:r w:rsidRPr="00025014">
        <w:rPr>
          <w:b w:val="0"/>
        </w:rPr>
        <w:t>-объекта</w:t>
      </w:r>
    </w:p>
    <w:p w:rsidR="00D0092E" w:rsidRPr="00E0607E" w:rsidRDefault="00D0092E" w:rsidP="00D0092E">
      <w:r>
        <w:t xml:space="preserve">Полный исходный код приложения представлен на диске в директории </w:t>
      </w:r>
      <w:proofErr w:type="spellStart"/>
      <w:r>
        <w:rPr>
          <w:lang w:val="en-US"/>
        </w:rPr>
        <w:t>src</w:t>
      </w:r>
      <w:proofErr w:type="spellEnd"/>
      <w:r w:rsidRPr="006811BE">
        <w:t>.</w:t>
      </w:r>
    </w:p>
    <w:p w:rsidR="000E7368" w:rsidRDefault="000E7368" w:rsidP="00707CC4">
      <w:pPr>
        <w:pStyle w:val="2"/>
        <w:numPr>
          <w:ilvl w:val="0"/>
          <w:numId w:val="28"/>
        </w:numPr>
        <w:ind w:left="0" w:firstLine="0"/>
      </w:pPr>
      <w:bookmarkStart w:id="27" w:name="_Toc389598022"/>
      <w:r>
        <w:t xml:space="preserve">Реализация модуля </w:t>
      </w:r>
      <w:proofErr w:type="spellStart"/>
      <w:r w:rsidR="00BC5DF5">
        <w:rPr>
          <w:lang w:val="en-US"/>
        </w:rPr>
        <w:t>Icinga</w:t>
      </w:r>
      <w:bookmarkEnd w:id="27"/>
      <w:proofErr w:type="spellEnd"/>
    </w:p>
    <w:p w:rsidR="003D1134" w:rsidRDefault="003D1134" w:rsidP="003D1134">
      <w:r>
        <w:t xml:space="preserve">Данный модуль был реализован на основе готового приложения по сбору информации </w:t>
      </w:r>
      <w:proofErr w:type="spellStart"/>
      <w:r w:rsidR="00BC5DF5">
        <w:rPr>
          <w:lang w:val="en-US"/>
        </w:rPr>
        <w:t>Icinga</w:t>
      </w:r>
      <w:proofErr w:type="spellEnd"/>
      <w:r w:rsidRPr="003D1134">
        <w:t xml:space="preserve"> </w:t>
      </w:r>
      <w:r>
        <w:rPr>
          <w:lang w:val="en-US"/>
        </w:rPr>
        <w:t>v</w:t>
      </w:r>
      <w:r w:rsidRPr="003D1134">
        <w:t xml:space="preserve">1.10.2. </w:t>
      </w:r>
      <w:r>
        <w:t>Значительные работы были проведены в изменении графического интерфейса приложения.</w:t>
      </w:r>
      <w:r w:rsidR="000F57B1">
        <w:t xml:space="preserve"> Модуль </w:t>
      </w:r>
      <w:proofErr w:type="spellStart"/>
      <w:r w:rsidR="00BC5DF5">
        <w:rPr>
          <w:lang w:val="en-US"/>
        </w:rPr>
        <w:t>Icinga</w:t>
      </w:r>
      <w:proofErr w:type="spellEnd"/>
      <w:r w:rsidR="000F57B1" w:rsidRPr="000F57B1">
        <w:t xml:space="preserve"> </w:t>
      </w:r>
      <w:r w:rsidR="000F57B1">
        <w:t>устанавливается из исходников проекта. Конфигурация проекта происходит следующей командой:</w:t>
      </w:r>
    </w:p>
    <w:p w:rsidR="0095602C" w:rsidRPr="00D07AB9" w:rsidRDefault="0095602C" w:rsidP="0095602C">
      <w:pPr>
        <w:rPr>
          <w:rFonts w:ascii="Consolas" w:eastAsia="Times New Roman" w:hAnsi="Consolas" w:cs="Consolas"/>
          <w:color w:val="000000"/>
          <w:sz w:val="18"/>
          <w:szCs w:val="18"/>
          <w:bdr w:val="single" w:sz="6" w:space="4" w:color="E0E0E0" w:frame="1"/>
        </w:rPr>
      </w:pPr>
      <w:proofErr w:type="gramStart"/>
      <w:r w:rsidRPr="00D07AB9">
        <w:rPr>
          <w:rFonts w:ascii="Consolas" w:eastAsia="Times New Roman" w:hAnsi="Consolas" w:cs="Consolas"/>
          <w:color w:val="000000"/>
          <w:sz w:val="18"/>
          <w:szCs w:val="18"/>
          <w:bdr w:val="single" w:sz="6" w:space="4" w:color="E0E0E0" w:frame="1"/>
          <w:shd w:val="clear" w:color="auto" w:fill="FFFFFF"/>
        </w:rPr>
        <w:t>./</w:t>
      </w:r>
      <w:proofErr w:type="gramEnd"/>
      <w:r w:rsidRPr="003D1174">
        <w:rPr>
          <w:rFonts w:ascii="Consolas" w:eastAsia="Times New Roman" w:hAnsi="Consolas" w:cs="Consolas"/>
          <w:color w:val="000000"/>
          <w:sz w:val="18"/>
          <w:szCs w:val="18"/>
          <w:bdr w:val="single" w:sz="6" w:space="4" w:color="E0E0E0" w:frame="1"/>
          <w:shd w:val="clear" w:color="auto" w:fill="FFFFFF"/>
          <w:lang w:val="en-US"/>
        </w:rPr>
        <w:t>configure</w:t>
      </w:r>
      <w:r w:rsidRPr="00D07AB9">
        <w:rPr>
          <w:rFonts w:ascii="Consolas" w:eastAsia="Times New Roman" w:hAnsi="Consolas" w:cs="Consolas"/>
          <w:color w:val="000000"/>
          <w:sz w:val="18"/>
          <w:szCs w:val="18"/>
          <w:bdr w:val="single" w:sz="6" w:space="4" w:color="E0E0E0" w:frame="1"/>
          <w:shd w:val="clear" w:color="auto" w:fill="FFFFFF"/>
        </w:rPr>
        <w:t xml:space="preserve"> --</w:t>
      </w:r>
      <w:r w:rsidRPr="003D1174">
        <w:rPr>
          <w:rFonts w:ascii="Consolas" w:eastAsia="Times New Roman" w:hAnsi="Consolas" w:cs="Consolas"/>
          <w:color w:val="000000"/>
          <w:sz w:val="18"/>
          <w:szCs w:val="18"/>
          <w:bdr w:val="single" w:sz="6" w:space="4" w:color="E0E0E0" w:frame="1"/>
          <w:shd w:val="clear" w:color="auto" w:fill="FFFFFF"/>
          <w:lang w:val="en-US"/>
        </w:rPr>
        <w:t>enable</w:t>
      </w:r>
      <w:r w:rsidRPr="00D07AB9">
        <w:rPr>
          <w:rFonts w:ascii="Consolas" w:eastAsia="Times New Roman" w:hAnsi="Consolas" w:cs="Consolas"/>
          <w:color w:val="000000"/>
          <w:sz w:val="18"/>
          <w:szCs w:val="18"/>
          <w:bdr w:val="single" w:sz="6" w:space="4" w:color="E0E0E0" w:frame="1"/>
          <w:shd w:val="clear" w:color="auto" w:fill="FFFFFF"/>
        </w:rPr>
        <w:t>-</w:t>
      </w:r>
      <w:r w:rsidR="00D244B1">
        <w:rPr>
          <w:rFonts w:ascii="Consolas" w:eastAsia="Times New Roman" w:hAnsi="Consolas" w:cs="Consolas"/>
          <w:color w:val="000000"/>
          <w:sz w:val="18"/>
          <w:szCs w:val="18"/>
          <w:bdr w:val="single" w:sz="6" w:space="4" w:color="E0E0E0" w:frame="1"/>
          <w:shd w:val="clear" w:color="auto" w:fill="FFFFFF"/>
          <w:lang w:val="en-US"/>
        </w:rPr>
        <w:t>MySQL</w:t>
      </w:r>
      <w:r w:rsidRPr="00D07AB9">
        <w:rPr>
          <w:rFonts w:ascii="Consolas" w:eastAsia="Times New Roman" w:hAnsi="Consolas" w:cs="Consolas"/>
          <w:color w:val="000000"/>
          <w:sz w:val="18"/>
          <w:szCs w:val="18"/>
          <w:bdr w:val="single" w:sz="6" w:space="4" w:color="E0E0E0" w:frame="1"/>
          <w:shd w:val="clear" w:color="auto" w:fill="FFFFFF"/>
        </w:rPr>
        <w:t xml:space="preserve"> --</w:t>
      </w:r>
      <w:r w:rsidRPr="003D1174">
        <w:rPr>
          <w:rFonts w:ascii="Consolas" w:eastAsia="Times New Roman" w:hAnsi="Consolas" w:cs="Consolas"/>
          <w:color w:val="000000"/>
          <w:sz w:val="18"/>
          <w:szCs w:val="18"/>
          <w:bdr w:val="single" w:sz="6" w:space="4" w:color="E0E0E0" w:frame="1"/>
          <w:shd w:val="clear" w:color="auto" w:fill="FFFFFF"/>
          <w:lang w:val="en-US"/>
        </w:rPr>
        <w:t>enable</w:t>
      </w:r>
      <w:r w:rsidRPr="00D07AB9">
        <w:rPr>
          <w:rFonts w:ascii="Consolas" w:eastAsia="Times New Roman" w:hAnsi="Consolas" w:cs="Consolas"/>
          <w:color w:val="000000"/>
          <w:sz w:val="18"/>
          <w:szCs w:val="18"/>
          <w:bdr w:val="single" w:sz="6" w:space="4" w:color="E0E0E0" w:frame="1"/>
          <w:shd w:val="clear" w:color="auto" w:fill="FFFFFF"/>
        </w:rPr>
        <w:t>-</w:t>
      </w:r>
      <w:proofErr w:type="spellStart"/>
      <w:r w:rsidRPr="003D1174">
        <w:rPr>
          <w:rFonts w:ascii="Consolas" w:eastAsia="Times New Roman" w:hAnsi="Consolas" w:cs="Consolas"/>
          <w:color w:val="000000"/>
          <w:sz w:val="18"/>
          <w:szCs w:val="18"/>
          <w:bdr w:val="single" w:sz="6" w:space="4" w:color="E0E0E0" w:frame="1"/>
          <w:shd w:val="clear" w:color="auto" w:fill="FFFFFF"/>
          <w:lang w:val="en-US"/>
        </w:rPr>
        <w:t>ssl</w:t>
      </w:r>
      <w:proofErr w:type="spellEnd"/>
      <w:r w:rsidRPr="00D07AB9">
        <w:rPr>
          <w:rFonts w:ascii="Consolas" w:eastAsia="Times New Roman" w:hAnsi="Consolas" w:cs="Consolas"/>
          <w:color w:val="000000"/>
          <w:sz w:val="18"/>
          <w:szCs w:val="18"/>
          <w:bdr w:val="single" w:sz="6" w:space="4" w:color="E0E0E0" w:frame="1"/>
          <w:shd w:val="clear" w:color="auto" w:fill="FFFFFF"/>
        </w:rPr>
        <w:t xml:space="preserve"> --</w:t>
      </w:r>
      <w:r w:rsidRPr="003D1174">
        <w:rPr>
          <w:rFonts w:ascii="Consolas" w:eastAsia="Times New Roman" w:hAnsi="Consolas" w:cs="Consolas"/>
          <w:color w:val="000000"/>
          <w:sz w:val="18"/>
          <w:szCs w:val="18"/>
          <w:bdr w:val="single" w:sz="6" w:space="4" w:color="E0E0E0" w:frame="1"/>
          <w:shd w:val="clear" w:color="auto" w:fill="FFFFFF"/>
          <w:lang w:val="en-US"/>
        </w:rPr>
        <w:t>enable</w:t>
      </w:r>
      <w:r w:rsidRPr="00D07AB9">
        <w:rPr>
          <w:rFonts w:ascii="Consolas" w:eastAsia="Times New Roman" w:hAnsi="Consolas" w:cs="Consolas"/>
          <w:color w:val="000000"/>
          <w:sz w:val="18"/>
          <w:szCs w:val="18"/>
          <w:bdr w:val="single" w:sz="6" w:space="4" w:color="E0E0E0" w:frame="1"/>
          <w:shd w:val="clear" w:color="auto" w:fill="FFFFFF"/>
        </w:rPr>
        <w:t>-</w:t>
      </w:r>
      <w:proofErr w:type="spellStart"/>
      <w:r w:rsidRPr="003D1174">
        <w:rPr>
          <w:rFonts w:ascii="Consolas" w:eastAsia="Times New Roman" w:hAnsi="Consolas" w:cs="Consolas"/>
          <w:color w:val="000000"/>
          <w:sz w:val="18"/>
          <w:szCs w:val="18"/>
          <w:bdr w:val="single" w:sz="6" w:space="4" w:color="E0E0E0" w:frame="1"/>
          <w:shd w:val="clear" w:color="auto" w:fill="FFFFFF"/>
          <w:lang w:val="en-US"/>
        </w:rPr>
        <w:t>idoutils</w:t>
      </w:r>
      <w:proofErr w:type="spellEnd"/>
      <w:r w:rsidRPr="00D07AB9">
        <w:rPr>
          <w:rFonts w:ascii="Consolas" w:eastAsia="Times New Roman" w:hAnsi="Consolas" w:cs="Consolas"/>
          <w:color w:val="000000"/>
          <w:sz w:val="18"/>
          <w:szCs w:val="18"/>
          <w:bdr w:val="single" w:sz="6" w:space="4" w:color="E0E0E0" w:frame="1"/>
          <w:shd w:val="clear" w:color="auto" w:fill="FFFFFF"/>
        </w:rPr>
        <w:t xml:space="preserve"> -- </w:t>
      </w:r>
      <w:r w:rsidRPr="003D1174">
        <w:rPr>
          <w:rFonts w:ascii="Consolas" w:eastAsia="Times New Roman" w:hAnsi="Consolas" w:cs="Consolas"/>
          <w:color w:val="000000"/>
          <w:sz w:val="18"/>
          <w:szCs w:val="18"/>
          <w:bdr w:val="single" w:sz="6" w:space="4" w:color="E0E0E0" w:frame="1"/>
          <w:shd w:val="clear" w:color="auto" w:fill="FFFFFF"/>
          <w:lang w:val="en-US"/>
        </w:rPr>
        <w:t>with</w:t>
      </w:r>
      <w:r w:rsidRPr="00D07AB9">
        <w:rPr>
          <w:rFonts w:ascii="Consolas" w:eastAsia="Times New Roman" w:hAnsi="Consolas" w:cs="Consolas"/>
          <w:color w:val="000000"/>
          <w:sz w:val="18"/>
          <w:szCs w:val="18"/>
          <w:bdr w:val="single" w:sz="6" w:space="4" w:color="E0E0E0" w:frame="1"/>
          <w:shd w:val="clear" w:color="auto" w:fill="FFFFFF"/>
        </w:rPr>
        <w:t>-</w:t>
      </w:r>
      <w:proofErr w:type="spellStart"/>
      <w:r w:rsidRPr="003D1174">
        <w:rPr>
          <w:rFonts w:ascii="Consolas" w:eastAsia="Times New Roman" w:hAnsi="Consolas" w:cs="Consolas"/>
          <w:color w:val="000000"/>
          <w:sz w:val="18"/>
          <w:szCs w:val="18"/>
          <w:bdr w:val="single" w:sz="6" w:space="4" w:color="E0E0E0" w:frame="1"/>
          <w:shd w:val="clear" w:color="auto" w:fill="FFFFFF"/>
          <w:lang w:val="en-US"/>
        </w:rPr>
        <w:t>cgiurl</w:t>
      </w:r>
      <w:proofErr w:type="spellEnd"/>
      <w:r w:rsidRPr="00D07AB9">
        <w:rPr>
          <w:rFonts w:ascii="Consolas" w:eastAsia="Times New Roman" w:hAnsi="Consolas" w:cs="Consolas"/>
          <w:color w:val="000000"/>
          <w:sz w:val="18"/>
          <w:szCs w:val="18"/>
          <w:bdr w:val="single" w:sz="6" w:space="4" w:color="E0E0E0" w:frame="1"/>
          <w:shd w:val="clear" w:color="auto" w:fill="FFFFFF"/>
        </w:rPr>
        <w:t>=/</w:t>
      </w:r>
      <w:proofErr w:type="spellStart"/>
      <w:r w:rsidRPr="003D1174">
        <w:rPr>
          <w:rFonts w:ascii="Consolas" w:eastAsia="Times New Roman" w:hAnsi="Consolas" w:cs="Consolas"/>
          <w:color w:val="000000"/>
          <w:sz w:val="18"/>
          <w:szCs w:val="18"/>
          <w:bdr w:val="single" w:sz="6" w:space="4" w:color="E0E0E0" w:frame="1"/>
          <w:shd w:val="clear" w:color="auto" w:fill="FFFFFF"/>
          <w:lang w:val="en-US"/>
        </w:rPr>
        <w:t>usr</w:t>
      </w:r>
      <w:proofErr w:type="spellEnd"/>
      <w:r w:rsidRPr="00D07AB9">
        <w:rPr>
          <w:rFonts w:ascii="Consolas" w:eastAsia="Times New Roman" w:hAnsi="Consolas" w:cs="Consolas"/>
          <w:color w:val="000000"/>
          <w:sz w:val="18"/>
          <w:szCs w:val="18"/>
          <w:bdr w:val="single" w:sz="6" w:space="4" w:color="E0E0E0" w:frame="1"/>
          <w:shd w:val="clear" w:color="auto" w:fill="FFFFFF"/>
        </w:rPr>
        <w:t>/</w:t>
      </w:r>
      <w:r w:rsidRPr="003D1174">
        <w:rPr>
          <w:rFonts w:ascii="Consolas" w:eastAsia="Times New Roman" w:hAnsi="Consolas" w:cs="Consolas"/>
          <w:color w:val="000000"/>
          <w:sz w:val="18"/>
          <w:szCs w:val="18"/>
          <w:bdr w:val="single" w:sz="6" w:space="4" w:color="E0E0E0" w:frame="1"/>
          <w:shd w:val="clear" w:color="auto" w:fill="FFFFFF"/>
          <w:lang w:val="en-US"/>
        </w:rPr>
        <w:t>bin</w:t>
      </w:r>
      <w:r w:rsidRPr="00D07AB9">
        <w:rPr>
          <w:rFonts w:ascii="Consolas" w:eastAsia="Times New Roman" w:hAnsi="Consolas" w:cs="Consolas"/>
          <w:color w:val="000000"/>
          <w:sz w:val="18"/>
          <w:szCs w:val="18"/>
          <w:bdr w:val="single" w:sz="6" w:space="4" w:color="E0E0E0" w:frame="1"/>
          <w:shd w:val="clear" w:color="auto" w:fill="FFFFFF"/>
        </w:rPr>
        <w:t>/</w:t>
      </w:r>
      <w:proofErr w:type="spellStart"/>
      <w:r w:rsidR="00BC5DF5">
        <w:rPr>
          <w:rFonts w:ascii="Consolas" w:eastAsia="Times New Roman" w:hAnsi="Consolas" w:cs="Consolas"/>
          <w:color w:val="000000"/>
          <w:sz w:val="18"/>
          <w:szCs w:val="18"/>
          <w:bdr w:val="single" w:sz="6" w:space="4" w:color="E0E0E0" w:frame="1"/>
          <w:shd w:val="clear" w:color="auto" w:fill="FFFFFF"/>
          <w:lang w:val="en-US"/>
        </w:rPr>
        <w:t>Icinga</w:t>
      </w:r>
      <w:proofErr w:type="spellEnd"/>
      <w:r w:rsidRPr="003D1174">
        <w:rPr>
          <w:rFonts w:ascii="Consolas" w:eastAsia="Times New Roman" w:hAnsi="Consolas" w:cs="Consolas"/>
          <w:color w:val="000000"/>
          <w:sz w:val="18"/>
          <w:szCs w:val="18"/>
          <w:bdr w:val="single" w:sz="6" w:space="4" w:color="E0E0E0" w:frame="1"/>
          <w:lang w:val="en-US"/>
        </w:rPr>
        <w:t> </w:t>
      </w:r>
    </w:p>
    <w:p w:rsidR="000F57B1" w:rsidRPr="000F57B1" w:rsidRDefault="000F57B1" w:rsidP="003D1134">
      <w:r w:rsidRPr="000F57B1">
        <w:t>После этого производится установка следующей командой:</w:t>
      </w:r>
    </w:p>
    <w:p w:rsidR="0095602C" w:rsidRPr="00C33A75" w:rsidRDefault="0095602C" w:rsidP="003D1134">
      <w:pPr>
        <w:rPr>
          <w:rFonts w:ascii="Consolas" w:eastAsia="Times New Roman" w:hAnsi="Consolas" w:cs="Consolas"/>
          <w:color w:val="000000"/>
          <w:sz w:val="18"/>
          <w:szCs w:val="18"/>
          <w:bdr w:val="single" w:sz="6" w:space="4" w:color="E0E0E0" w:frame="1"/>
          <w:shd w:val="clear" w:color="auto" w:fill="FFFFFF"/>
        </w:rPr>
      </w:pPr>
      <w:proofErr w:type="gramStart"/>
      <w:r w:rsidRPr="003D1174">
        <w:rPr>
          <w:rFonts w:ascii="Consolas" w:eastAsia="Times New Roman" w:hAnsi="Consolas" w:cs="Consolas"/>
          <w:color w:val="000000"/>
          <w:sz w:val="18"/>
          <w:szCs w:val="18"/>
          <w:bdr w:val="single" w:sz="6" w:space="4" w:color="E0E0E0" w:frame="1"/>
          <w:shd w:val="clear" w:color="auto" w:fill="FFFFFF"/>
          <w:lang w:val="en-US"/>
        </w:rPr>
        <w:t>make</w:t>
      </w:r>
      <w:proofErr w:type="gramEnd"/>
      <w:r w:rsidRPr="00C33A75">
        <w:rPr>
          <w:rFonts w:ascii="Consolas" w:eastAsia="Times New Roman" w:hAnsi="Consolas" w:cs="Consolas"/>
          <w:color w:val="000000"/>
          <w:sz w:val="18"/>
          <w:szCs w:val="18"/>
          <w:bdr w:val="single" w:sz="6" w:space="4" w:color="E0E0E0" w:frame="1"/>
          <w:shd w:val="clear" w:color="auto" w:fill="FFFFFF"/>
        </w:rPr>
        <w:t xml:space="preserve"> </w:t>
      </w:r>
      <w:r w:rsidRPr="003D1174">
        <w:rPr>
          <w:rFonts w:ascii="Consolas" w:eastAsia="Times New Roman" w:hAnsi="Consolas" w:cs="Consolas"/>
          <w:color w:val="000000"/>
          <w:sz w:val="18"/>
          <w:szCs w:val="18"/>
          <w:bdr w:val="single" w:sz="6" w:space="4" w:color="E0E0E0" w:frame="1"/>
          <w:shd w:val="clear" w:color="auto" w:fill="FFFFFF"/>
          <w:lang w:val="en-US"/>
        </w:rPr>
        <w:t>all</w:t>
      </w:r>
      <w:r w:rsidRPr="00C33A75">
        <w:rPr>
          <w:rFonts w:ascii="Consolas" w:eastAsia="Times New Roman" w:hAnsi="Consolas" w:cs="Consolas"/>
          <w:color w:val="000000"/>
          <w:sz w:val="18"/>
          <w:szCs w:val="18"/>
          <w:bdr w:val="single" w:sz="6" w:space="4" w:color="E0E0E0" w:frame="1"/>
          <w:shd w:val="clear" w:color="auto" w:fill="FFFFFF"/>
        </w:rPr>
        <w:t xml:space="preserve"> </w:t>
      </w:r>
    </w:p>
    <w:p w:rsidR="000F57B1" w:rsidRPr="00C33A75" w:rsidRDefault="000F57B1" w:rsidP="003D1134">
      <w:pPr>
        <w:rPr>
          <w:rFonts w:ascii="Consolas" w:eastAsia="Times New Roman" w:hAnsi="Consolas" w:cs="Consolas"/>
          <w:color w:val="000000"/>
          <w:sz w:val="18"/>
          <w:szCs w:val="18"/>
          <w:bdr w:val="single" w:sz="6" w:space="4" w:color="E0E0E0" w:frame="1"/>
          <w:shd w:val="clear" w:color="auto" w:fill="FFFFFF"/>
        </w:rPr>
      </w:pPr>
      <w:proofErr w:type="gramStart"/>
      <w:r w:rsidRPr="003D1174">
        <w:rPr>
          <w:rFonts w:ascii="Consolas" w:eastAsia="Times New Roman" w:hAnsi="Consolas" w:cs="Consolas"/>
          <w:color w:val="000000"/>
          <w:sz w:val="18"/>
          <w:szCs w:val="18"/>
          <w:bdr w:val="single" w:sz="6" w:space="4" w:color="E0E0E0" w:frame="1"/>
          <w:shd w:val="clear" w:color="auto" w:fill="FFFFFF"/>
          <w:lang w:val="en-US"/>
        </w:rPr>
        <w:t>make</w:t>
      </w:r>
      <w:proofErr w:type="gramEnd"/>
      <w:r w:rsidRPr="00C33A75">
        <w:rPr>
          <w:rFonts w:ascii="Consolas" w:eastAsia="Times New Roman" w:hAnsi="Consolas" w:cs="Consolas"/>
          <w:color w:val="000000"/>
          <w:sz w:val="18"/>
          <w:szCs w:val="18"/>
          <w:bdr w:val="single" w:sz="6" w:space="4" w:color="E0E0E0" w:frame="1"/>
          <w:shd w:val="clear" w:color="auto" w:fill="FFFFFF"/>
        </w:rPr>
        <w:t xml:space="preserve"> </w:t>
      </w:r>
      <w:r w:rsidRPr="003D1174">
        <w:rPr>
          <w:rFonts w:ascii="Consolas" w:eastAsia="Times New Roman" w:hAnsi="Consolas" w:cs="Consolas"/>
          <w:color w:val="000000"/>
          <w:sz w:val="18"/>
          <w:szCs w:val="18"/>
          <w:bdr w:val="single" w:sz="6" w:space="4" w:color="E0E0E0" w:frame="1"/>
          <w:shd w:val="clear" w:color="auto" w:fill="FFFFFF"/>
          <w:lang w:val="en-US"/>
        </w:rPr>
        <w:t>install</w:t>
      </w:r>
    </w:p>
    <w:p w:rsidR="000F57B1" w:rsidRDefault="000F57B1" w:rsidP="003D1134">
      <w:r>
        <w:t xml:space="preserve">Структура работы </w:t>
      </w:r>
      <w:proofErr w:type="spellStart"/>
      <w:r w:rsidR="00BC5DF5">
        <w:rPr>
          <w:lang w:val="en-US"/>
        </w:rPr>
        <w:t>Icinga</w:t>
      </w:r>
      <w:proofErr w:type="spellEnd"/>
      <w:r w:rsidRPr="000F57B1">
        <w:t xml:space="preserve"> </w:t>
      </w:r>
      <w:r>
        <w:t>имеет вид, представленный н</w:t>
      </w:r>
      <w:r w:rsidR="008C3052">
        <w:t>а рисунке 3.</w:t>
      </w:r>
      <w:r w:rsidR="008C3052" w:rsidRPr="008C3052">
        <w:t>9</w:t>
      </w:r>
      <w:r>
        <w:t>.</w:t>
      </w:r>
    </w:p>
    <w:p w:rsidR="003D1174" w:rsidRDefault="003D1174" w:rsidP="003D1174">
      <w:pPr>
        <w:keepNext/>
        <w:ind w:firstLine="0"/>
        <w:jc w:val="center"/>
      </w:pPr>
      <w:r>
        <w:rPr>
          <w:noProof/>
        </w:rPr>
        <w:lastRenderedPageBreak/>
        <w:drawing>
          <wp:inline distT="0" distB="0" distL="0" distR="0" wp14:anchorId="587A8BA4" wp14:editId="704BF3E8">
            <wp:extent cx="5124893" cy="2782056"/>
            <wp:effectExtent l="0" t="0" r="0" b="0"/>
            <wp:docPr id="11" name="Рисунок 11" descr="C:\Users\v3.kozlov\Desktop\Architecture_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3.kozlov\Desktop\Architecture_1.5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4486" cy="2781835"/>
                    </a:xfrm>
                    <a:prstGeom prst="rect">
                      <a:avLst/>
                    </a:prstGeom>
                    <a:noFill/>
                    <a:ln>
                      <a:noFill/>
                    </a:ln>
                  </pic:spPr>
                </pic:pic>
              </a:graphicData>
            </a:graphic>
          </wp:inline>
        </w:drawing>
      </w:r>
    </w:p>
    <w:p w:rsidR="000F57B1" w:rsidRPr="00C33A75" w:rsidRDefault="003D1174" w:rsidP="003D1174">
      <w:pPr>
        <w:pStyle w:val="ac"/>
        <w:ind w:firstLine="0"/>
        <w:rPr>
          <w:b w:val="0"/>
        </w:rPr>
      </w:pPr>
      <w:r w:rsidRPr="003D1174">
        <w:rPr>
          <w:b w:val="0"/>
        </w:rPr>
        <w:t xml:space="preserve">Рисунок </w:t>
      </w:r>
      <w:r w:rsidR="008C3052">
        <w:rPr>
          <w:b w:val="0"/>
        </w:rPr>
        <w:t>3.</w:t>
      </w:r>
      <w:r w:rsidR="008C3052" w:rsidRPr="00D07AB9">
        <w:rPr>
          <w:b w:val="0"/>
        </w:rPr>
        <w:t>9</w:t>
      </w:r>
      <w:r w:rsidRPr="00C33A75">
        <w:rPr>
          <w:b w:val="0"/>
        </w:rPr>
        <w:t xml:space="preserve"> – </w:t>
      </w:r>
      <w:r w:rsidRPr="003D1174">
        <w:rPr>
          <w:b w:val="0"/>
          <w:noProof/>
        </w:rPr>
        <w:t xml:space="preserve">Принцип работы </w:t>
      </w:r>
      <w:r w:rsidR="00BC5DF5">
        <w:rPr>
          <w:b w:val="0"/>
          <w:noProof/>
          <w:lang w:val="en-US"/>
        </w:rPr>
        <w:t>Icinga</w:t>
      </w:r>
    </w:p>
    <w:p w:rsidR="000F57B1" w:rsidRPr="00C33A75" w:rsidRDefault="000F57B1" w:rsidP="003D1134">
      <w:r>
        <w:t xml:space="preserve">Для изменения графического интерфейса приложения </w:t>
      </w:r>
      <w:r w:rsidR="003D1174">
        <w:t>необходимо</w:t>
      </w:r>
      <w:r>
        <w:t xml:space="preserve"> реализовать приложения на С/С++, скомпилировать их и положить в директорию, в которой находятся </w:t>
      </w:r>
      <w:proofErr w:type="spellStart"/>
      <w:r>
        <w:rPr>
          <w:lang w:val="en-US"/>
        </w:rPr>
        <w:t>cgi</w:t>
      </w:r>
      <w:proofErr w:type="spellEnd"/>
      <w:r w:rsidRPr="0095602C">
        <w:t>-</w:t>
      </w:r>
      <w:r>
        <w:t xml:space="preserve">приложения </w:t>
      </w:r>
      <w:proofErr w:type="spellStart"/>
      <w:r w:rsidR="00BC5DF5">
        <w:rPr>
          <w:lang w:val="en-US"/>
        </w:rPr>
        <w:t>Icinga</w:t>
      </w:r>
      <w:proofErr w:type="spellEnd"/>
      <w:r w:rsidRPr="0095602C">
        <w:t>.</w:t>
      </w:r>
    </w:p>
    <w:p w:rsidR="003D1174" w:rsidRPr="00D07AB9" w:rsidRDefault="003D1174" w:rsidP="003D1134">
      <w:r>
        <w:t xml:space="preserve">Пример реализации </w:t>
      </w:r>
      <w:proofErr w:type="spellStart"/>
      <w:r>
        <w:rPr>
          <w:lang w:val="en-US"/>
        </w:rPr>
        <w:t>cgi</w:t>
      </w:r>
      <w:proofErr w:type="spellEnd"/>
      <w:r w:rsidRPr="003D1174">
        <w:t>-</w:t>
      </w:r>
      <w:r>
        <w:t>прил</w:t>
      </w:r>
      <w:r w:rsidR="008C3052">
        <w:t>ожения приведён на рисунке 3.</w:t>
      </w:r>
      <w:r w:rsidR="008C3052" w:rsidRPr="008C3052">
        <w:t>10</w:t>
      </w:r>
      <w:r>
        <w:t>.</w:t>
      </w:r>
    </w:p>
    <w:p w:rsidR="008C3052" w:rsidRPr="00D07AB9" w:rsidRDefault="008C3052" w:rsidP="003D1134"/>
    <w:p w:rsidR="004958D5" w:rsidRDefault="0085782E" w:rsidP="004958D5">
      <w:pPr>
        <w:keepNext/>
        <w:ind w:firstLine="0"/>
      </w:pPr>
      <w:r>
        <w:rPr>
          <w:noProof/>
        </w:rPr>
        <w:drawing>
          <wp:inline distT="0" distB="0" distL="0" distR="0" wp14:anchorId="2CD9099D" wp14:editId="1D52891B">
            <wp:extent cx="5777913" cy="389706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74406" cy="3894699"/>
                    </a:xfrm>
                    <a:prstGeom prst="rect">
                      <a:avLst/>
                    </a:prstGeom>
                  </pic:spPr>
                </pic:pic>
              </a:graphicData>
            </a:graphic>
          </wp:inline>
        </w:drawing>
      </w:r>
    </w:p>
    <w:p w:rsidR="004958D5" w:rsidRPr="004958D5" w:rsidRDefault="00603AA3" w:rsidP="004958D5">
      <w:pPr>
        <w:pStyle w:val="ac"/>
        <w:ind w:firstLine="0"/>
        <w:rPr>
          <w:b w:val="0"/>
        </w:rPr>
      </w:pPr>
      <w:r>
        <w:rPr>
          <w:b w:val="0"/>
        </w:rPr>
        <w:t>Рисунок 3.</w:t>
      </w:r>
      <w:r w:rsidRPr="002D58F2">
        <w:rPr>
          <w:b w:val="0"/>
        </w:rPr>
        <w:t>10</w:t>
      </w:r>
      <w:r w:rsidR="004958D5">
        <w:rPr>
          <w:b w:val="0"/>
        </w:rPr>
        <w:t xml:space="preserve"> – П</w:t>
      </w:r>
      <w:r w:rsidR="004958D5" w:rsidRPr="00E37661">
        <w:rPr>
          <w:b w:val="0"/>
        </w:rPr>
        <w:t xml:space="preserve">ример реализации </w:t>
      </w:r>
      <w:r w:rsidR="004958D5">
        <w:rPr>
          <w:b w:val="0"/>
        </w:rPr>
        <w:t>приложения на С/С++</w:t>
      </w:r>
    </w:p>
    <w:p w:rsidR="003D1174" w:rsidRDefault="003D1174" w:rsidP="003D1134">
      <w:r>
        <w:lastRenderedPageBreak/>
        <w:t>В ходе реализации приложения были решены следующие проблемы:</w:t>
      </w:r>
    </w:p>
    <w:p w:rsidR="003D1174" w:rsidRDefault="003D1174" w:rsidP="0070242E">
      <w:pPr>
        <w:pStyle w:val="ae"/>
        <w:numPr>
          <w:ilvl w:val="0"/>
          <w:numId w:val="29"/>
        </w:numPr>
        <w:ind w:left="709" w:firstLine="0"/>
      </w:pPr>
      <w:r>
        <w:t>добавлено отображение пороговых значений;</w:t>
      </w:r>
    </w:p>
    <w:p w:rsidR="003D1174" w:rsidRDefault="003D1174" w:rsidP="0070242E">
      <w:pPr>
        <w:pStyle w:val="ae"/>
        <w:numPr>
          <w:ilvl w:val="0"/>
          <w:numId w:val="29"/>
        </w:numPr>
        <w:ind w:left="709" w:firstLine="0"/>
      </w:pPr>
      <w:r>
        <w:t xml:space="preserve">добавлены фильтры </w:t>
      </w:r>
      <w:proofErr w:type="gramStart"/>
      <w:r>
        <w:t>к нотификация</w:t>
      </w:r>
      <w:proofErr w:type="gramEnd"/>
      <w:r>
        <w:t>;</w:t>
      </w:r>
    </w:p>
    <w:p w:rsidR="003D1174" w:rsidRDefault="003D1174" w:rsidP="0070242E">
      <w:pPr>
        <w:pStyle w:val="ae"/>
        <w:numPr>
          <w:ilvl w:val="0"/>
          <w:numId w:val="29"/>
        </w:numPr>
        <w:ind w:left="709" w:firstLine="0"/>
      </w:pPr>
      <w:r>
        <w:t>добавлены отображения суммарных количеств записей и переход по страницам;</w:t>
      </w:r>
    </w:p>
    <w:p w:rsidR="003D1174" w:rsidRDefault="003D1174" w:rsidP="0070242E">
      <w:pPr>
        <w:pStyle w:val="ae"/>
        <w:numPr>
          <w:ilvl w:val="0"/>
          <w:numId w:val="29"/>
        </w:numPr>
        <w:ind w:left="709" w:firstLine="0"/>
      </w:pPr>
      <w:r>
        <w:t>добавлено отображение локаций для сервисов и хостов.</w:t>
      </w:r>
    </w:p>
    <w:p w:rsidR="003D1174" w:rsidRDefault="003D1174" w:rsidP="003D1134">
      <w:r>
        <w:t xml:space="preserve">Так же ряд задач был решён с использование </w:t>
      </w:r>
      <w:r w:rsidR="004167CA">
        <w:rPr>
          <w:lang w:val="en-US"/>
        </w:rPr>
        <w:t>PHP</w:t>
      </w:r>
      <w:r w:rsidRPr="003D1174">
        <w:t xml:space="preserve"> </w:t>
      </w:r>
      <w:r>
        <w:t xml:space="preserve">скриптов, и </w:t>
      </w:r>
      <w:proofErr w:type="gramStart"/>
      <w:r>
        <w:rPr>
          <w:lang w:val="en-US"/>
        </w:rPr>
        <w:t>ajax</w:t>
      </w:r>
      <w:r w:rsidRPr="003D1174">
        <w:t>-</w:t>
      </w:r>
      <w:r>
        <w:t>запросов</w:t>
      </w:r>
      <w:proofErr w:type="gramEnd"/>
      <w:r>
        <w:t xml:space="preserve"> реализованных на </w:t>
      </w:r>
      <w:r>
        <w:rPr>
          <w:lang w:val="en-US"/>
        </w:rPr>
        <w:t>JavaScript</w:t>
      </w:r>
      <w:r w:rsidRPr="003D1174">
        <w:t xml:space="preserve">. </w:t>
      </w:r>
      <w:r>
        <w:t>К этим задачам можно отнести следующие:</w:t>
      </w:r>
    </w:p>
    <w:p w:rsidR="003D1174" w:rsidRDefault="003D1174" w:rsidP="0070242E">
      <w:pPr>
        <w:pStyle w:val="ae"/>
        <w:numPr>
          <w:ilvl w:val="0"/>
          <w:numId w:val="30"/>
        </w:numPr>
        <w:ind w:left="851" w:firstLine="0"/>
      </w:pPr>
      <w:r>
        <w:t>корректное отображение длинных строк;</w:t>
      </w:r>
    </w:p>
    <w:p w:rsidR="003D1174" w:rsidRDefault="003D1174" w:rsidP="0070242E">
      <w:pPr>
        <w:pStyle w:val="ae"/>
        <w:numPr>
          <w:ilvl w:val="0"/>
          <w:numId w:val="30"/>
        </w:numPr>
        <w:ind w:left="851" w:firstLine="0"/>
      </w:pPr>
      <w:r>
        <w:t>сохранение пользовательского интерфейса;</w:t>
      </w:r>
    </w:p>
    <w:p w:rsidR="003D1174" w:rsidRDefault="003D1174" w:rsidP="0070242E">
      <w:pPr>
        <w:pStyle w:val="ae"/>
        <w:numPr>
          <w:ilvl w:val="0"/>
          <w:numId w:val="30"/>
        </w:numPr>
        <w:ind w:left="851" w:firstLine="0"/>
      </w:pPr>
      <w:r>
        <w:t>динамическое изменение размеров колонок и их порядка;</w:t>
      </w:r>
    </w:p>
    <w:p w:rsidR="003D1174" w:rsidRDefault="00AF366D" w:rsidP="0070242E">
      <w:pPr>
        <w:pStyle w:val="ae"/>
        <w:numPr>
          <w:ilvl w:val="0"/>
          <w:numId w:val="30"/>
        </w:numPr>
        <w:ind w:left="851" w:firstLine="0"/>
      </w:pPr>
      <w:r>
        <w:t>отображение мониторинга представляемых значений сервиса в реальном режиме времени;</w:t>
      </w:r>
    </w:p>
    <w:p w:rsidR="00AF366D" w:rsidRPr="005C515A" w:rsidRDefault="005C515A" w:rsidP="0070242E">
      <w:pPr>
        <w:pStyle w:val="ae"/>
        <w:numPr>
          <w:ilvl w:val="0"/>
          <w:numId w:val="30"/>
        </w:numPr>
        <w:ind w:left="851" w:firstLine="0"/>
      </w:pPr>
      <w:r>
        <w:t xml:space="preserve">экспорт данных в </w:t>
      </w:r>
      <w:r w:rsidRPr="009E548C">
        <w:rPr>
          <w:lang w:val="en-US"/>
        </w:rPr>
        <w:t>pdf</w:t>
      </w:r>
      <w:r w:rsidRPr="009E548C">
        <w:t xml:space="preserve">, </w:t>
      </w:r>
      <w:proofErr w:type="spellStart"/>
      <w:r w:rsidRPr="009E548C">
        <w:rPr>
          <w:lang w:val="en-US"/>
        </w:rPr>
        <w:t>png</w:t>
      </w:r>
      <w:proofErr w:type="spellEnd"/>
      <w:r w:rsidRPr="009E548C">
        <w:t xml:space="preserve">, </w:t>
      </w:r>
      <w:proofErr w:type="spellStart"/>
      <w:r w:rsidRPr="009E548C">
        <w:rPr>
          <w:lang w:val="en-US"/>
        </w:rPr>
        <w:t>docx</w:t>
      </w:r>
      <w:proofErr w:type="spellEnd"/>
      <w:r w:rsidRPr="009E548C">
        <w:t xml:space="preserve">, </w:t>
      </w:r>
      <w:proofErr w:type="spellStart"/>
      <w:r w:rsidRPr="009E548C">
        <w:rPr>
          <w:lang w:val="en-US"/>
        </w:rPr>
        <w:t>xlsx</w:t>
      </w:r>
      <w:proofErr w:type="spellEnd"/>
      <w:r w:rsidRPr="009E548C">
        <w:t xml:space="preserve"> </w:t>
      </w:r>
      <w:r>
        <w:t>форматы.</w:t>
      </w:r>
    </w:p>
    <w:p w:rsidR="003D1174" w:rsidRPr="002D58F2" w:rsidRDefault="00BC2DEE" w:rsidP="003D1134">
      <w:r>
        <w:t>При</w:t>
      </w:r>
      <w:r w:rsidR="009E548C">
        <w:t>мер реализации скри</w:t>
      </w:r>
      <w:r w:rsidR="002D58F2">
        <w:t>пта представлен на рисунке 3.</w:t>
      </w:r>
      <w:r w:rsidR="002D58F2" w:rsidRPr="002D58F2">
        <w:t>11.</w:t>
      </w:r>
    </w:p>
    <w:p w:rsidR="002D58F2" w:rsidRPr="002D58F2" w:rsidRDefault="002D58F2" w:rsidP="003D1134"/>
    <w:p w:rsidR="00E37661" w:rsidRDefault="0085782E" w:rsidP="00E37661">
      <w:pPr>
        <w:keepNext/>
        <w:ind w:firstLine="0"/>
      </w:pPr>
      <w:r>
        <w:rPr>
          <w:noProof/>
        </w:rPr>
        <w:drawing>
          <wp:inline distT="0" distB="0" distL="0" distR="0" wp14:anchorId="026285B6" wp14:editId="18B053BD">
            <wp:extent cx="6152515" cy="360045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152515" cy="3600450"/>
                    </a:xfrm>
                    <a:prstGeom prst="rect">
                      <a:avLst/>
                    </a:prstGeom>
                  </pic:spPr>
                </pic:pic>
              </a:graphicData>
            </a:graphic>
          </wp:inline>
        </w:drawing>
      </w:r>
    </w:p>
    <w:p w:rsidR="0085782E" w:rsidRPr="00E37661" w:rsidRDefault="00DA2D0F" w:rsidP="00E37661">
      <w:pPr>
        <w:pStyle w:val="ac"/>
        <w:ind w:firstLine="0"/>
        <w:rPr>
          <w:b w:val="0"/>
        </w:rPr>
      </w:pPr>
      <w:r>
        <w:rPr>
          <w:b w:val="0"/>
        </w:rPr>
        <w:t>Рисунок 3.</w:t>
      </w:r>
      <w:r w:rsidRPr="00076B2C">
        <w:rPr>
          <w:b w:val="0"/>
        </w:rPr>
        <w:t>11</w:t>
      </w:r>
      <w:r w:rsidR="004958D5">
        <w:rPr>
          <w:b w:val="0"/>
        </w:rPr>
        <w:t xml:space="preserve"> – П</w:t>
      </w:r>
      <w:r w:rsidR="00E37661" w:rsidRPr="00E37661">
        <w:rPr>
          <w:b w:val="0"/>
        </w:rPr>
        <w:t xml:space="preserve">ример реализации скрипта на </w:t>
      </w:r>
      <w:proofErr w:type="spellStart"/>
      <w:r w:rsidR="00E37661" w:rsidRPr="00E37661">
        <w:rPr>
          <w:b w:val="0"/>
          <w:lang w:val="en-US"/>
        </w:rPr>
        <w:t>Javascript</w:t>
      </w:r>
      <w:proofErr w:type="spellEnd"/>
    </w:p>
    <w:p w:rsidR="007B6202" w:rsidRDefault="007B6202" w:rsidP="003D1134">
      <w:r>
        <w:t>Пример экс</w:t>
      </w:r>
      <w:r w:rsidR="00905664">
        <w:t>порта представлен в приложении Е</w:t>
      </w:r>
      <w:r w:rsidR="00D73149">
        <w:t>.</w:t>
      </w:r>
    </w:p>
    <w:p w:rsidR="00D73149" w:rsidRDefault="00D73149" w:rsidP="003D1134">
      <w:r>
        <w:t xml:space="preserve">Для удобной инсталляции обновлений был реализован скрипт </w:t>
      </w:r>
      <w:proofErr w:type="spellStart"/>
      <w:r>
        <w:rPr>
          <w:lang w:val="en-US"/>
        </w:rPr>
        <w:t>readytowork</w:t>
      </w:r>
      <w:proofErr w:type="spellEnd"/>
      <w:r>
        <w:t>,</w:t>
      </w:r>
      <w:r w:rsidRPr="00D73149">
        <w:t xml:space="preserve"> </w:t>
      </w:r>
      <w:r>
        <w:t>предста</w:t>
      </w:r>
      <w:r w:rsidR="00076B2C">
        <w:t>вленный на рисунке 3.</w:t>
      </w:r>
      <w:r w:rsidR="00076B2C" w:rsidRPr="00076B2C">
        <w:t>12</w:t>
      </w:r>
      <w:r>
        <w:t>.</w:t>
      </w:r>
    </w:p>
    <w:p w:rsidR="004958D5" w:rsidRDefault="0085782E" w:rsidP="004958D5">
      <w:pPr>
        <w:keepNext/>
        <w:ind w:firstLine="0"/>
      </w:pPr>
      <w:r>
        <w:rPr>
          <w:noProof/>
        </w:rPr>
        <w:lastRenderedPageBreak/>
        <w:drawing>
          <wp:inline distT="0" distB="0" distL="0" distR="0" wp14:anchorId="3F892B1E" wp14:editId="0C47E3E3">
            <wp:extent cx="6152515" cy="4149725"/>
            <wp:effectExtent l="0" t="0" r="63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152515" cy="4149725"/>
                    </a:xfrm>
                    <a:prstGeom prst="rect">
                      <a:avLst/>
                    </a:prstGeom>
                  </pic:spPr>
                </pic:pic>
              </a:graphicData>
            </a:graphic>
          </wp:inline>
        </w:drawing>
      </w:r>
    </w:p>
    <w:p w:rsidR="004958D5" w:rsidRPr="000A7509" w:rsidRDefault="00076B2C" w:rsidP="004958D5">
      <w:pPr>
        <w:pStyle w:val="ac"/>
        <w:ind w:firstLine="0"/>
        <w:rPr>
          <w:b w:val="0"/>
        </w:rPr>
      </w:pPr>
      <w:r>
        <w:rPr>
          <w:b w:val="0"/>
        </w:rPr>
        <w:t>Рисунок 3.</w:t>
      </w:r>
      <w:r w:rsidRPr="00B6454E">
        <w:rPr>
          <w:b w:val="0"/>
        </w:rPr>
        <w:t>12</w:t>
      </w:r>
      <w:r w:rsidR="004958D5">
        <w:rPr>
          <w:b w:val="0"/>
        </w:rPr>
        <w:t xml:space="preserve"> – П</w:t>
      </w:r>
      <w:r w:rsidR="004958D5" w:rsidRPr="00E37661">
        <w:rPr>
          <w:b w:val="0"/>
        </w:rPr>
        <w:t xml:space="preserve">ример реализации скрипта на </w:t>
      </w:r>
      <w:proofErr w:type="spellStart"/>
      <w:r w:rsidR="004D753B">
        <w:rPr>
          <w:b w:val="0"/>
          <w:lang w:val="en-US"/>
        </w:rPr>
        <w:t>readytowork</w:t>
      </w:r>
      <w:proofErr w:type="spellEnd"/>
    </w:p>
    <w:p w:rsidR="000E7368" w:rsidRDefault="000E7368" w:rsidP="00707CC4">
      <w:pPr>
        <w:pStyle w:val="2"/>
        <w:numPr>
          <w:ilvl w:val="0"/>
          <w:numId w:val="28"/>
        </w:numPr>
        <w:ind w:left="0" w:firstLine="0"/>
        <w:rPr>
          <w:lang w:val="en-US"/>
        </w:rPr>
      </w:pPr>
      <w:bookmarkStart w:id="28" w:name="_Toc389598023"/>
      <w:r>
        <w:t xml:space="preserve">Реализация модуля </w:t>
      </w:r>
      <w:proofErr w:type="spellStart"/>
      <w:r w:rsidR="00960C0E">
        <w:rPr>
          <w:lang w:val="en-US"/>
        </w:rPr>
        <w:t>AssetDB</w:t>
      </w:r>
      <w:bookmarkEnd w:id="28"/>
      <w:proofErr w:type="spellEnd"/>
    </w:p>
    <w:p w:rsidR="000C0201" w:rsidRDefault="000C0201" w:rsidP="000C0201">
      <w:r>
        <w:t xml:space="preserve">Данный модуль необходим для настройки структуры локальной вычислительной </w:t>
      </w:r>
      <w:proofErr w:type="gramStart"/>
      <w:r>
        <w:t>сети</w:t>
      </w:r>
      <w:proofErr w:type="gramEnd"/>
      <w:r>
        <w:t xml:space="preserve"> а так же для внесения изменений в дополнительные параметры мониторинга ЛВС.</w:t>
      </w:r>
    </w:p>
    <w:p w:rsidR="008853D3" w:rsidRPr="00C33A75" w:rsidRDefault="00BF7357" w:rsidP="000C0201">
      <w:r>
        <w:t xml:space="preserve">Как было описано выше данный модуль базируется на </w:t>
      </w:r>
      <w:proofErr w:type="spellStart"/>
      <w:r w:rsidR="008853D3">
        <w:rPr>
          <w:lang w:val="en-US"/>
        </w:rPr>
        <w:t>Yii</w:t>
      </w:r>
      <w:proofErr w:type="spellEnd"/>
      <w:r w:rsidR="008853D3" w:rsidRPr="008853D3">
        <w:t>-</w:t>
      </w:r>
      <w:r w:rsidR="008853D3">
        <w:rPr>
          <w:lang w:val="en-US"/>
        </w:rPr>
        <w:t>framework</w:t>
      </w:r>
      <w:r w:rsidR="008853D3">
        <w:t>.</w:t>
      </w:r>
    </w:p>
    <w:p w:rsidR="00BF7357" w:rsidRDefault="008853D3" w:rsidP="000C0201">
      <w:r>
        <w:t xml:space="preserve">Для установки </w:t>
      </w:r>
      <w:proofErr w:type="spellStart"/>
      <w:r>
        <w:rPr>
          <w:lang w:val="en-US"/>
        </w:rPr>
        <w:t>Yii</w:t>
      </w:r>
      <w:proofErr w:type="spellEnd"/>
      <w:r w:rsidRPr="008853D3">
        <w:t xml:space="preserve"> </w:t>
      </w:r>
      <w:r>
        <w:t xml:space="preserve">достаточно </w:t>
      </w:r>
      <w:proofErr w:type="gramStart"/>
      <w:r>
        <w:t>скопировать  исходники</w:t>
      </w:r>
      <w:proofErr w:type="gramEnd"/>
      <w:r>
        <w:t xml:space="preserve">  проекта в нужную директорию. Значительна часть проекта настраивается с использованием </w:t>
      </w:r>
      <w:r>
        <w:rPr>
          <w:lang w:val="en-US"/>
        </w:rPr>
        <w:t>GUI</w:t>
      </w:r>
      <w:r w:rsidRPr="008853D3">
        <w:t xml:space="preserve"> </w:t>
      </w:r>
      <w:proofErr w:type="spellStart"/>
      <w:r>
        <w:t>фреймворка</w:t>
      </w:r>
      <w:proofErr w:type="spellEnd"/>
      <w:r>
        <w:t>. К таким задачам относятся:</w:t>
      </w:r>
    </w:p>
    <w:p w:rsidR="008853D3" w:rsidRDefault="008853D3" w:rsidP="0070242E">
      <w:pPr>
        <w:pStyle w:val="ae"/>
        <w:numPr>
          <w:ilvl w:val="0"/>
          <w:numId w:val="32"/>
        </w:numPr>
        <w:ind w:left="0" w:firstLine="709"/>
      </w:pPr>
      <w:r>
        <w:t>создание моделей БД;</w:t>
      </w:r>
    </w:p>
    <w:p w:rsidR="008853D3" w:rsidRPr="009A175A" w:rsidRDefault="008853D3" w:rsidP="0070242E">
      <w:pPr>
        <w:pStyle w:val="ae"/>
        <w:numPr>
          <w:ilvl w:val="0"/>
          <w:numId w:val="32"/>
        </w:numPr>
        <w:rPr>
          <w:lang w:val="en-US"/>
        </w:rPr>
      </w:pPr>
      <w:r>
        <w:t>создание</w:t>
      </w:r>
      <w:r w:rsidRPr="009A175A">
        <w:rPr>
          <w:lang w:val="en-US"/>
        </w:rPr>
        <w:t xml:space="preserve"> </w:t>
      </w:r>
      <w:r w:rsidRPr="006C3EE8">
        <w:rPr>
          <w:lang w:val="en-US"/>
        </w:rPr>
        <w:t>CRUD</w:t>
      </w:r>
      <w:r w:rsidR="00C33A75">
        <w:rPr>
          <w:lang w:val="en-US"/>
        </w:rPr>
        <w:t xml:space="preserve"> (create - read - update - </w:t>
      </w:r>
      <w:r w:rsidR="00C33A75" w:rsidRPr="00C33A75">
        <w:rPr>
          <w:lang w:val="en-US"/>
        </w:rPr>
        <w:t>delete</w:t>
      </w:r>
      <w:r w:rsidR="00C33A75">
        <w:rPr>
          <w:lang w:val="en-US"/>
        </w:rPr>
        <w:t>)</w:t>
      </w:r>
      <w:r w:rsidRPr="009A175A">
        <w:rPr>
          <w:lang w:val="en-US"/>
        </w:rPr>
        <w:t xml:space="preserve"> </w:t>
      </w:r>
      <w:r>
        <w:t>для</w:t>
      </w:r>
      <w:r w:rsidRPr="009A175A">
        <w:rPr>
          <w:lang w:val="en-US"/>
        </w:rPr>
        <w:t xml:space="preserve"> </w:t>
      </w:r>
      <w:r>
        <w:t>таблиц</w:t>
      </w:r>
      <w:r w:rsidRPr="009A175A">
        <w:rPr>
          <w:lang w:val="en-US"/>
        </w:rPr>
        <w:t xml:space="preserve"> </w:t>
      </w:r>
      <w:r>
        <w:t>БД</w:t>
      </w:r>
      <w:r w:rsidRPr="009A175A">
        <w:rPr>
          <w:lang w:val="en-US"/>
        </w:rPr>
        <w:t>.</w:t>
      </w:r>
    </w:p>
    <w:p w:rsidR="008853D3" w:rsidRDefault="008853D3" w:rsidP="000C0201">
      <w:r>
        <w:t xml:space="preserve">Пример </w:t>
      </w:r>
      <w:r>
        <w:rPr>
          <w:lang w:val="en-US"/>
        </w:rPr>
        <w:t>GUI</w:t>
      </w:r>
      <w:r w:rsidRPr="008853D3">
        <w:t xml:space="preserve"> </w:t>
      </w:r>
      <w:proofErr w:type="spellStart"/>
      <w:r>
        <w:rPr>
          <w:lang w:val="en-US"/>
        </w:rPr>
        <w:t>Yii</w:t>
      </w:r>
      <w:proofErr w:type="spellEnd"/>
      <w:r w:rsidRPr="008853D3">
        <w:t>-</w:t>
      </w:r>
      <w:r>
        <w:rPr>
          <w:lang w:val="en-US"/>
        </w:rPr>
        <w:t>framework</w:t>
      </w:r>
      <w:r w:rsidRPr="008853D3">
        <w:t xml:space="preserve"> </w:t>
      </w:r>
      <w:r w:rsidR="00B6454E">
        <w:t>представлен на рисунке 3.</w:t>
      </w:r>
      <w:r w:rsidR="00B6454E" w:rsidRPr="00B6454E">
        <w:t>13</w:t>
      </w:r>
      <w:r>
        <w:t>.</w:t>
      </w:r>
    </w:p>
    <w:p w:rsidR="00C147A0" w:rsidRDefault="00AF7F45" w:rsidP="00B6454E">
      <w:pPr>
        <w:ind w:firstLine="0"/>
        <w:jc w:val="center"/>
      </w:pPr>
      <w:r>
        <w:rPr>
          <w:noProof/>
        </w:rPr>
        <w:lastRenderedPageBreak/>
        <w:drawing>
          <wp:inline distT="0" distB="0" distL="0" distR="0" wp14:anchorId="3CFE219B" wp14:editId="7C5BFC3D">
            <wp:extent cx="5752214" cy="336619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48722" cy="3364151"/>
                    </a:xfrm>
                    <a:prstGeom prst="rect">
                      <a:avLst/>
                    </a:prstGeom>
                  </pic:spPr>
                </pic:pic>
              </a:graphicData>
            </a:graphic>
          </wp:inline>
        </w:drawing>
      </w:r>
    </w:p>
    <w:p w:rsidR="007A699D" w:rsidRPr="00C33A75" w:rsidRDefault="007A699D" w:rsidP="007A699D">
      <w:pPr>
        <w:pStyle w:val="ac"/>
        <w:ind w:firstLine="0"/>
        <w:rPr>
          <w:b w:val="0"/>
        </w:rPr>
      </w:pPr>
      <w:r w:rsidRPr="007567EC">
        <w:rPr>
          <w:b w:val="0"/>
        </w:rPr>
        <w:t>Рисунок 3</w:t>
      </w:r>
      <w:r w:rsidR="00B6454E">
        <w:rPr>
          <w:b w:val="0"/>
        </w:rPr>
        <w:t>.</w:t>
      </w:r>
      <w:r w:rsidR="00B6454E" w:rsidRPr="00D07AB9">
        <w:rPr>
          <w:b w:val="0"/>
        </w:rPr>
        <w:t>13</w:t>
      </w:r>
      <w:r w:rsidR="00AF7F45">
        <w:rPr>
          <w:b w:val="0"/>
        </w:rPr>
        <w:t xml:space="preserve"> – Пример </w:t>
      </w:r>
      <w:r w:rsidR="00AF7F45">
        <w:rPr>
          <w:b w:val="0"/>
          <w:lang w:val="en-US"/>
        </w:rPr>
        <w:t>GUI</w:t>
      </w:r>
      <w:r w:rsidR="00AF7F45" w:rsidRPr="00C33A75">
        <w:rPr>
          <w:b w:val="0"/>
        </w:rPr>
        <w:t xml:space="preserve"> </w:t>
      </w:r>
      <w:proofErr w:type="spellStart"/>
      <w:r w:rsidR="00AF7F45">
        <w:rPr>
          <w:b w:val="0"/>
          <w:lang w:val="en-US"/>
        </w:rPr>
        <w:t>Yii</w:t>
      </w:r>
      <w:proofErr w:type="spellEnd"/>
      <w:r w:rsidR="00AF7F45" w:rsidRPr="00C33A75">
        <w:rPr>
          <w:b w:val="0"/>
        </w:rPr>
        <w:t>-</w:t>
      </w:r>
      <w:r w:rsidR="00AF7F45">
        <w:rPr>
          <w:b w:val="0"/>
          <w:lang w:val="en-US"/>
        </w:rPr>
        <w:t>framework</w:t>
      </w:r>
    </w:p>
    <w:p w:rsidR="008853D3" w:rsidRDefault="008853D3" w:rsidP="000C0201">
      <w:r>
        <w:t xml:space="preserve">Для реализации интерфейса необходимо реализовать файлы </w:t>
      </w:r>
      <w:r>
        <w:rPr>
          <w:lang w:val="en-US"/>
        </w:rPr>
        <w:t>view</w:t>
      </w:r>
      <w:r w:rsidRPr="008853D3">
        <w:t>-</w:t>
      </w:r>
      <w:r>
        <w:t xml:space="preserve">модуля в директории </w:t>
      </w:r>
      <w:r w:rsidRPr="008853D3">
        <w:t>/</w:t>
      </w:r>
      <w:r>
        <w:rPr>
          <w:lang w:val="en-US"/>
        </w:rPr>
        <w:t>protected</w:t>
      </w:r>
      <w:r w:rsidRPr="008853D3">
        <w:t>/</w:t>
      </w:r>
      <w:r>
        <w:rPr>
          <w:lang w:val="en-US"/>
        </w:rPr>
        <w:t>view</w:t>
      </w:r>
      <w:r w:rsidRPr="008853D3">
        <w:t>/&lt;</w:t>
      </w:r>
      <w:r>
        <w:rPr>
          <w:lang w:val="en-US"/>
        </w:rPr>
        <w:t>model</w:t>
      </w:r>
      <w:r w:rsidRPr="008853D3">
        <w:t>&gt;/&lt;</w:t>
      </w:r>
      <w:r>
        <w:rPr>
          <w:lang w:val="en-US"/>
        </w:rPr>
        <w:t>type</w:t>
      </w:r>
      <w:r w:rsidRPr="008853D3">
        <w:t xml:space="preserve">&gt;, </w:t>
      </w:r>
      <w:r>
        <w:t xml:space="preserve">где </w:t>
      </w:r>
      <w:r w:rsidRPr="008853D3">
        <w:t>&lt;</w:t>
      </w:r>
      <w:r>
        <w:rPr>
          <w:lang w:val="en-US"/>
        </w:rPr>
        <w:t>model</w:t>
      </w:r>
      <w:r w:rsidRPr="008853D3">
        <w:t>&gt;</w:t>
      </w:r>
      <w:r>
        <w:t xml:space="preserve"> –</w:t>
      </w:r>
      <w:r w:rsidRPr="008853D3">
        <w:t xml:space="preserve"> </w:t>
      </w:r>
      <w:r>
        <w:t xml:space="preserve">модель таблицы или связи БД и </w:t>
      </w:r>
      <w:r w:rsidRPr="008853D3">
        <w:t>&lt;</w:t>
      </w:r>
      <w:r>
        <w:rPr>
          <w:lang w:val="en-US"/>
        </w:rPr>
        <w:t>type</w:t>
      </w:r>
      <w:r w:rsidRPr="008853D3">
        <w:t>&gt;</w:t>
      </w:r>
      <w:r>
        <w:t xml:space="preserve"> – тип файла, определяющий доступ (полный </w:t>
      </w:r>
      <w:r>
        <w:rPr>
          <w:lang w:val="en-US"/>
        </w:rPr>
        <w:t>admin</w:t>
      </w:r>
      <w:r w:rsidRPr="008853D3">
        <w:t xml:space="preserve">, </w:t>
      </w:r>
      <w:r>
        <w:t xml:space="preserve">частичный </w:t>
      </w:r>
      <w:proofErr w:type="spellStart"/>
      <w:r>
        <w:t>index</w:t>
      </w:r>
      <w:proofErr w:type="spellEnd"/>
      <w:r>
        <w:t xml:space="preserve"> и </w:t>
      </w:r>
      <w:proofErr w:type="spellStart"/>
      <w:r>
        <w:t>т.д</w:t>
      </w:r>
      <w:proofErr w:type="spellEnd"/>
      <w:r>
        <w:t>).</w:t>
      </w:r>
    </w:p>
    <w:p w:rsidR="008853D3" w:rsidRPr="00D07AB9" w:rsidRDefault="008853D3" w:rsidP="000C0201">
      <w:r>
        <w:t xml:space="preserve">Пример реализации отображения </w:t>
      </w:r>
      <w:r w:rsidR="001359F0">
        <w:t>представлен</w:t>
      </w:r>
      <w:r w:rsidR="00B6454E">
        <w:t xml:space="preserve"> на рисунке 3.</w:t>
      </w:r>
      <w:r w:rsidR="00B6454E" w:rsidRPr="00B6454E">
        <w:t>14</w:t>
      </w:r>
    </w:p>
    <w:p w:rsidR="00B6454E" w:rsidRPr="00D07AB9" w:rsidRDefault="00B6454E" w:rsidP="000C0201"/>
    <w:p w:rsidR="007567EC" w:rsidRDefault="000E290D" w:rsidP="00B6454E">
      <w:pPr>
        <w:keepNext/>
        <w:ind w:firstLine="0"/>
        <w:jc w:val="center"/>
      </w:pPr>
      <w:r>
        <w:rPr>
          <w:noProof/>
        </w:rPr>
        <w:drawing>
          <wp:inline distT="0" distB="0" distL="0" distR="0" wp14:anchorId="6FE8B48E" wp14:editId="4D63AA4A">
            <wp:extent cx="5377849" cy="32004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83451" cy="3203734"/>
                    </a:xfrm>
                    <a:prstGeom prst="rect">
                      <a:avLst/>
                    </a:prstGeom>
                  </pic:spPr>
                </pic:pic>
              </a:graphicData>
            </a:graphic>
          </wp:inline>
        </w:drawing>
      </w:r>
    </w:p>
    <w:p w:rsidR="008853D3" w:rsidRPr="007567EC" w:rsidRDefault="007567EC" w:rsidP="007567EC">
      <w:pPr>
        <w:pStyle w:val="ac"/>
        <w:ind w:firstLine="0"/>
        <w:rPr>
          <w:b w:val="0"/>
        </w:rPr>
      </w:pPr>
      <w:r w:rsidRPr="007567EC">
        <w:rPr>
          <w:b w:val="0"/>
        </w:rPr>
        <w:t>Рисунок 3.</w:t>
      </w:r>
      <w:r w:rsidR="00B6454E" w:rsidRPr="00D07AB9">
        <w:rPr>
          <w:b w:val="0"/>
        </w:rPr>
        <w:t>14</w:t>
      </w:r>
      <w:r w:rsidRPr="007567EC">
        <w:rPr>
          <w:b w:val="0"/>
        </w:rPr>
        <w:t xml:space="preserve"> – Пример реализации представления</w:t>
      </w:r>
    </w:p>
    <w:p w:rsidR="008853D3" w:rsidRPr="001359F0" w:rsidRDefault="008853D3" w:rsidP="000C0201">
      <w:r>
        <w:lastRenderedPageBreak/>
        <w:t xml:space="preserve">Так же необходимо реализовать контроллеры для обработки команд от пользователя. Это делается в директории </w:t>
      </w:r>
      <w:r w:rsidR="001359F0" w:rsidRPr="001359F0">
        <w:t>/</w:t>
      </w:r>
      <w:r w:rsidR="001359F0">
        <w:rPr>
          <w:lang w:val="en-US"/>
        </w:rPr>
        <w:t>protected</w:t>
      </w:r>
      <w:r w:rsidR="001359F0" w:rsidRPr="001359F0">
        <w:t>/</w:t>
      </w:r>
      <w:r w:rsidR="001359F0">
        <w:rPr>
          <w:lang w:val="en-US"/>
        </w:rPr>
        <w:t>controller</w:t>
      </w:r>
      <w:r w:rsidR="001359F0" w:rsidRPr="001359F0">
        <w:t>/</w:t>
      </w:r>
    </w:p>
    <w:p w:rsidR="001359F0" w:rsidRPr="00D07AB9" w:rsidRDefault="001359F0" w:rsidP="000C0201">
      <w:r>
        <w:t>Пример реализация контро</w:t>
      </w:r>
      <w:r w:rsidR="00B6454E">
        <w:t>ллера приведена на рисунке 3.</w:t>
      </w:r>
      <w:r w:rsidR="00B6454E" w:rsidRPr="00B6454E">
        <w:t>15</w:t>
      </w:r>
      <w:r>
        <w:t>.</w:t>
      </w:r>
    </w:p>
    <w:p w:rsidR="00B6454E" w:rsidRPr="00D07AB9" w:rsidRDefault="00B6454E" w:rsidP="000C0201"/>
    <w:p w:rsidR="007567EC" w:rsidRDefault="00BF3B37" w:rsidP="007567EC">
      <w:pPr>
        <w:keepNext/>
        <w:ind w:firstLine="0"/>
      </w:pPr>
      <w:r>
        <w:rPr>
          <w:noProof/>
        </w:rPr>
        <w:drawing>
          <wp:inline distT="0" distB="0" distL="0" distR="0" wp14:anchorId="0388B8B8" wp14:editId="2F232A89">
            <wp:extent cx="6152515" cy="3661410"/>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52515" cy="3661410"/>
                    </a:xfrm>
                    <a:prstGeom prst="rect">
                      <a:avLst/>
                    </a:prstGeom>
                  </pic:spPr>
                </pic:pic>
              </a:graphicData>
            </a:graphic>
          </wp:inline>
        </w:drawing>
      </w:r>
    </w:p>
    <w:p w:rsidR="007567EC" w:rsidRPr="007567EC" w:rsidRDefault="007567EC" w:rsidP="007567EC">
      <w:pPr>
        <w:pStyle w:val="ac"/>
        <w:ind w:firstLine="0"/>
        <w:rPr>
          <w:b w:val="0"/>
        </w:rPr>
      </w:pPr>
      <w:r w:rsidRPr="007567EC">
        <w:rPr>
          <w:b w:val="0"/>
        </w:rPr>
        <w:t>Рисунок 3</w:t>
      </w:r>
      <w:r w:rsidR="00B6454E">
        <w:rPr>
          <w:b w:val="0"/>
        </w:rPr>
        <w:t>.</w:t>
      </w:r>
      <w:r w:rsidR="00B6454E" w:rsidRPr="00D07AB9">
        <w:rPr>
          <w:b w:val="0"/>
        </w:rPr>
        <w:t>15</w:t>
      </w:r>
      <w:r w:rsidRPr="007567EC">
        <w:rPr>
          <w:b w:val="0"/>
        </w:rPr>
        <w:t xml:space="preserve"> – Пример реализации </w:t>
      </w:r>
      <w:r w:rsidR="00A33C1C">
        <w:rPr>
          <w:b w:val="0"/>
        </w:rPr>
        <w:t>контроллера</w:t>
      </w:r>
    </w:p>
    <w:p w:rsidR="001359F0" w:rsidRPr="001359F0" w:rsidRDefault="001359F0" w:rsidP="000C0201">
      <w:r>
        <w:t xml:space="preserve">Реализованное приложение позволяет проводить полный контроль над базой данных </w:t>
      </w:r>
      <w:r>
        <w:rPr>
          <w:lang w:val="en-US"/>
        </w:rPr>
        <w:t>repository</w:t>
      </w:r>
      <w:r>
        <w:t>,</w:t>
      </w:r>
      <w:r w:rsidRPr="001359F0">
        <w:t xml:space="preserve"> </w:t>
      </w:r>
      <w:r>
        <w:t>где хранятся все настройки мониторинга ЛВС.</w:t>
      </w:r>
    </w:p>
    <w:p w:rsidR="000E7368" w:rsidRPr="00DB1449" w:rsidRDefault="000E7368" w:rsidP="00707CC4">
      <w:pPr>
        <w:pStyle w:val="2"/>
        <w:numPr>
          <w:ilvl w:val="0"/>
          <w:numId w:val="28"/>
        </w:numPr>
        <w:ind w:left="0" w:firstLine="0"/>
      </w:pPr>
      <w:bookmarkStart w:id="29" w:name="_Toc389598024"/>
      <w:r>
        <w:t>Тестирование программного продукта</w:t>
      </w:r>
      <w:bookmarkEnd w:id="29"/>
    </w:p>
    <w:p w:rsidR="00786851" w:rsidRDefault="00786851" w:rsidP="00C409A1">
      <w:r>
        <w:t xml:space="preserve">Локальное тестирование проходило с использованием браузеров </w:t>
      </w:r>
      <w:r>
        <w:rPr>
          <w:lang w:val="en-US"/>
        </w:rPr>
        <w:t>Opera</w:t>
      </w:r>
      <w:r w:rsidRPr="00786851">
        <w:t xml:space="preserve"> </w:t>
      </w:r>
      <w:r>
        <w:t xml:space="preserve">и </w:t>
      </w:r>
      <w:proofErr w:type="spellStart"/>
      <w:r>
        <w:rPr>
          <w:lang w:val="en-US"/>
        </w:rPr>
        <w:t>InternetExplorer</w:t>
      </w:r>
      <w:proofErr w:type="spellEnd"/>
      <w:r w:rsidR="00362767">
        <w:t xml:space="preserve"> по методу белого ящика</w:t>
      </w:r>
      <w:r w:rsidRPr="00786851">
        <w:t>.</w:t>
      </w:r>
      <w:r w:rsidR="00362767">
        <w:t xml:space="preserve"> Это позволило устранить значительную часть неисправностей и неточностей приложения</w:t>
      </w:r>
      <w:r w:rsidR="00CD7432">
        <w:t>.</w:t>
      </w:r>
      <w:r w:rsidRPr="00786851">
        <w:t xml:space="preserve"> </w:t>
      </w:r>
      <w:r>
        <w:t xml:space="preserve">Значительная часть тестируемой информация была получена в виде </w:t>
      </w:r>
      <w:proofErr w:type="spellStart"/>
      <w:r>
        <w:rPr>
          <w:lang w:val="en-US"/>
        </w:rPr>
        <w:t>json</w:t>
      </w:r>
      <w:proofErr w:type="spellEnd"/>
      <w:r w:rsidRPr="00786851">
        <w:t>-</w:t>
      </w:r>
      <w:r>
        <w:t>объектов. Пример отладочной</w:t>
      </w:r>
      <w:r w:rsidR="009D0326">
        <w:t xml:space="preserve"> информации приведён на рисунке</w:t>
      </w:r>
      <w:r w:rsidR="009D0326">
        <w:rPr>
          <w:lang w:val="en-US"/>
        </w:rPr>
        <w:t> 3.16</w:t>
      </w:r>
      <w:r>
        <w:t>.</w:t>
      </w:r>
    </w:p>
    <w:p w:rsidR="00786851" w:rsidRDefault="00786851" w:rsidP="00786851">
      <w:pPr>
        <w:keepNext/>
        <w:ind w:firstLine="0"/>
        <w:jc w:val="center"/>
      </w:pPr>
      <w:r>
        <w:rPr>
          <w:noProof/>
        </w:rPr>
        <w:lastRenderedPageBreak/>
        <w:drawing>
          <wp:inline distT="0" distB="0" distL="0" distR="0" wp14:anchorId="73238C61" wp14:editId="35CD5170">
            <wp:extent cx="4769426" cy="44298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4378" cy="4434486"/>
                    </a:xfrm>
                    <a:prstGeom prst="rect">
                      <a:avLst/>
                    </a:prstGeom>
                    <a:noFill/>
                    <a:ln>
                      <a:noFill/>
                    </a:ln>
                  </pic:spPr>
                </pic:pic>
              </a:graphicData>
            </a:graphic>
          </wp:inline>
        </w:drawing>
      </w:r>
    </w:p>
    <w:p w:rsidR="00C409A1" w:rsidRPr="00D44864" w:rsidRDefault="00786851" w:rsidP="00786851">
      <w:pPr>
        <w:pStyle w:val="ac"/>
        <w:rPr>
          <w:b w:val="0"/>
        </w:rPr>
      </w:pPr>
      <w:r w:rsidRPr="00A159F1">
        <w:rPr>
          <w:b w:val="0"/>
        </w:rPr>
        <w:t xml:space="preserve">Рисунок </w:t>
      </w:r>
      <w:r w:rsidR="00512C70">
        <w:rPr>
          <w:b w:val="0"/>
        </w:rPr>
        <w:t>3.</w:t>
      </w:r>
      <w:r w:rsidR="00512C70" w:rsidRPr="00D07AB9">
        <w:rPr>
          <w:b w:val="0"/>
        </w:rPr>
        <w:t>16</w:t>
      </w:r>
      <w:r w:rsidRPr="00D44864">
        <w:rPr>
          <w:b w:val="0"/>
        </w:rPr>
        <w:t xml:space="preserve"> – пример отображения тестовой информации </w:t>
      </w:r>
    </w:p>
    <w:p w:rsidR="00C409A1" w:rsidRDefault="005D1B13" w:rsidP="00C409A1">
      <w:r>
        <w:t xml:space="preserve">Основное тестирование проходило по методу чёрного ящика профессиональными </w:t>
      </w:r>
      <w:proofErr w:type="spellStart"/>
      <w:r w:rsidR="00250065">
        <w:t>тестировщиками</w:t>
      </w:r>
      <w:proofErr w:type="spellEnd"/>
      <w:r>
        <w:t xml:space="preserve"> компании </w:t>
      </w:r>
      <w:r>
        <w:rPr>
          <w:lang w:val="en-US"/>
        </w:rPr>
        <w:t>A</w:t>
      </w:r>
      <w:r w:rsidRPr="005D1B13">
        <w:t>1</w:t>
      </w:r>
      <w:r>
        <w:rPr>
          <w:lang w:val="en-US"/>
        </w:rPr>
        <w:t>QA</w:t>
      </w:r>
      <w:r w:rsidRPr="005D1B13">
        <w:t xml:space="preserve">. </w:t>
      </w:r>
      <w:r>
        <w:t>В результате тестирования были найдены следующие недочёты</w:t>
      </w:r>
      <w:r w:rsidR="00E52C37">
        <w:t xml:space="preserve"> для модуля </w:t>
      </w:r>
      <w:proofErr w:type="spellStart"/>
      <w:r w:rsidR="00E52C37">
        <w:rPr>
          <w:lang w:val="en-US"/>
        </w:rPr>
        <w:t>Ingraph</w:t>
      </w:r>
      <w:proofErr w:type="spellEnd"/>
      <w:r>
        <w:t>:</w:t>
      </w:r>
    </w:p>
    <w:p w:rsidR="009C6734" w:rsidRPr="009C6734" w:rsidRDefault="00816176" w:rsidP="00707CC4">
      <w:pPr>
        <w:pStyle w:val="ae"/>
        <w:numPr>
          <w:ilvl w:val="0"/>
          <w:numId w:val="12"/>
        </w:numPr>
        <w:tabs>
          <w:tab w:val="left" w:pos="851"/>
          <w:tab w:val="left" w:pos="993"/>
        </w:tabs>
        <w:ind w:left="0" w:firstLine="709"/>
      </w:pPr>
      <w:hyperlink r:id="rId73" w:history="1">
        <w:r w:rsidR="009C6734">
          <w:t>н</w:t>
        </w:r>
        <w:r w:rsidR="009C6734" w:rsidRPr="009C6734">
          <w:t xml:space="preserve">е выводятся графики при разном количестве выводимых параметров в </w:t>
        </w:r>
        <w:proofErr w:type="spellStart"/>
        <w:r w:rsidR="009C6734" w:rsidRPr="009C6734">
          <w:t>parametrs</w:t>
        </w:r>
        <w:proofErr w:type="spellEnd"/>
        <w:r w:rsidR="009C6734" w:rsidRPr="009C6734">
          <w:t xml:space="preserve"> </w:t>
        </w:r>
        <w:proofErr w:type="spellStart"/>
        <w:r w:rsidR="009C6734" w:rsidRPr="009C6734">
          <w:t>data</w:t>
        </w:r>
        <w:proofErr w:type="spellEnd"/>
      </w:hyperlink>
      <w:r w:rsidR="009C6734" w:rsidRPr="009C6734">
        <w:t>;</w:t>
      </w:r>
    </w:p>
    <w:p w:rsidR="009C6734" w:rsidRPr="009C6734" w:rsidRDefault="00816176" w:rsidP="00707CC4">
      <w:pPr>
        <w:pStyle w:val="ae"/>
        <w:numPr>
          <w:ilvl w:val="0"/>
          <w:numId w:val="12"/>
        </w:numPr>
        <w:tabs>
          <w:tab w:val="left" w:pos="851"/>
          <w:tab w:val="left" w:pos="993"/>
        </w:tabs>
        <w:ind w:left="0" w:firstLine="709"/>
      </w:pPr>
      <w:hyperlink r:id="rId74" w:history="1">
        <w:r w:rsidR="009C6734">
          <w:t>н</w:t>
        </w:r>
        <w:r w:rsidR="009C6734" w:rsidRPr="009C6734">
          <w:t>е отображается график</w:t>
        </w:r>
      </w:hyperlink>
      <w:r w:rsidR="009C6734" w:rsidRPr="009C6734">
        <w:t xml:space="preserve"> в </w:t>
      </w:r>
      <w:proofErr w:type="spellStart"/>
      <w:r w:rsidR="009C6734" w:rsidRPr="009C6734">
        <w:t>Interne</w:t>
      </w:r>
      <w:proofErr w:type="spellEnd"/>
      <w:r w:rsidR="009C6734" w:rsidRPr="009C6734">
        <w:t xml:space="preserve"> </w:t>
      </w:r>
      <w:proofErr w:type="spellStart"/>
      <w:r w:rsidR="009C6734" w:rsidRPr="009C6734">
        <w:t>Explorer</w:t>
      </w:r>
      <w:proofErr w:type="spellEnd"/>
      <w:r w:rsidR="009C6734" w:rsidRPr="009C6734">
        <w:t xml:space="preserve"> v 6;</w:t>
      </w:r>
    </w:p>
    <w:p w:rsidR="009C6734" w:rsidRPr="009C6734" w:rsidRDefault="00816176" w:rsidP="00707CC4">
      <w:pPr>
        <w:pStyle w:val="ae"/>
        <w:numPr>
          <w:ilvl w:val="0"/>
          <w:numId w:val="12"/>
        </w:numPr>
        <w:tabs>
          <w:tab w:val="left" w:pos="851"/>
          <w:tab w:val="left" w:pos="993"/>
        </w:tabs>
        <w:ind w:left="0" w:firstLine="709"/>
      </w:pPr>
      <w:hyperlink r:id="rId75" w:history="1">
        <w:r w:rsidR="009C6734">
          <w:t>о</w:t>
        </w:r>
        <w:r w:rsidR="009C6734" w:rsidRPr="009C6734">
          <w:t>тсутствует скроллинг влево и вправо при уменьшении окна браузера</w:t>
        </w:r>
      </w:hyperlink>
      <w:r w:rsidR="009C6734" w:rsidRPr="009C6734">
        <w:t>;</w:t>
      </w:r>
    </w:p>
    <w:p w:rsidR="009C6734" w:rsidRPr="00BD085A" w:rsidRDefault="00816176" w:rsidP="00707CC4">
      <w:pPr>
        <w:pStyle w:val="ae"/>
        <w:numPr>
          <w:ilvl w:val="0"/>
          <w:numId w:val="12"/>
        </w:numPr>
        <w:tabs>
          <w:tab w:val="left" w:pos="851"/>
          <w:tab w:val="left" w:pos="993"/>
        </w:tabs>
        <w:ind w:left="0" w:firstLine="709"/>
      </w:pPr>
      <w:hyperlink r:id="rId76" w:history="1">
        <w:r w:rsidR="009C6734">
          <w:t>в</w:t>
        </w:r>
        <w:r w:rsidR="009C6734" w:rsidRPr="009C6734">
          <w:t xml:space="preserve">ыводится не полное значение </w:t>
        </w:r>
        <w:proofErr w:type="spellStart"/>
        <w:r w:rsidR="009C6734" w:rsidRPr="009C6734">
          <w:t>Ingraph</w:t>
        </w:r>
        <w:proofErr w:type="spellEnd"/>
        <w:r w:rsidR="009C6734" w:rsidRPr="009C6734">
          <w:t xml:space="preserve"> </w:t>
        </w:r>
        <w:proofErr w:type="spellStart"/>
        <w:r w:rsidR="009C6734" w:rsidRPr="009C6734">
          <w:t>description</w:t>
        </w:r>
        <w:proofErr w:type="spellEnd"/>
      </w:hyperlink>
      <w:r w:rsidR="009C6734" w:rsidRPr="009C6734">
        <w:t>.</w:t>
      </w:r>
    </w:p>
    <w:p w:rsidR="00BD085A" w:rsidRDefault="00BD085A" w:rsidP="00BD085A">
      <w:pPr>
        <w:pStyle w:val="ae"/>
        <w:tabs>
          <w:tab w:val="left" w:pos="851"/>
          <w:tab w:val="left" w:pos="993"/>
        </w:tabs>
        <w:ind w:left="709" w:firstLine="0"/>
      </w:pPr>
      <w:r>
        <w:t xml:space="preserve">В результате тестирования модуля </w:t>
      </w:r>
      <w:proofErr w:type="spellStart"/>
      <w:r w:rsidR="00BC5DF5">
        <w:rPr>
          <w:lang w:val="en-US"/>
        </w:rPr>
        <w:t>Icinga</w:t>
      </w:r>
      <w:proofErr w:type="spellEnd"/>
      <w:r w:rsidRPr="00BD085A">
        <w:t xml:space="preserve"> </w:t>
      </w:r>
      <w:r>
        <w:t>были выявлены следующие недочёты:</w:t>
      </w:r>
    </w:p>
    <w:p w:rsidR="00BD085A" w:rsidRDefault="00DF29DD" w:rsidP="00D35A36">
      <w:pPr>
        <w:pStyle w:val="ae"/>
        <w:numPr>
          <w:ilvl w:val="0"/>
          <w:numId w:val="31"/>
        </w:numPr>
        <w:tabs>
          <w:tab w:val="left" w:pos="851"/>
          <w:tab w:val="left" w:pos="993"/>
        </w:tabs>
        <w:ind w:left="0" w:firstLine="709"/>
      </w:pPr>
      <w:r>
        <w:t>изменение формата вывода пороговых значений;</w:t>
      </w:r>
    </w:p>
    <w:p w:rsidR="00DF29DD" w:rsidRDefault="00DF29DD" w:rsidP="00D35A36">
      <w:pPr>
        <w:pStyle w:val="ae"/>
        <w:numPr>
          <w:ilvl w:val="0"/>
          <w:numId w:val="31"/>
        </w:numPr>
        <w:tabs>
          <w:tab w:val="left" w:pos="851"/>
          <w:tab w:val="left" w:pos="993"/>
        </w:tabs>
        <w:ind w:left="0" w:firstLine="709"/>
      </w:pPr>
      <w:r>
        <w:t xml:space="preserve">при выводе пороговых значений поле </w:t>
      </w:r>
      <w:proofErr w:type="spellStart"/>
      <w:r>
        <w:rPr>
          <w:lang w:val="en-US"/>
        </w:rPr>
        <w:t>needOutput</w:t>
      </w:r>
      <w:proofErr w:type="spellEnd"/>
      <w:r w:rsidRPr="00DF29DD">
        <w:t xml:space="preserve"> </w:t>
      </w:r>
      <w:r>
        <w:t xml:space="preserve">в БД </w:t>
      </w:r>
      <w:r>
        <w:rPr>
          <w:lang w:val="en-US"/>
        </w:rPr>
        <w:t>repository</w:t>
      </w:r>
      <w:r w:rsidRPr="00DF29DD">
        <w:t xml:space="preserve"> </w:t>
      </w:r>
      <w:r>
        <w:t>учитывается не корректно;</w:t>
      </w:r>
    </w:p>
    <w:p w:rsidR="00DF29DD" w:rsidRPr="00DF29DD" w:rsidRDefault="00DF29DD" w:rsidP="00D35A36">
      <w:pPr>
        <w:pStyle w:val="ae"/>
        <w:numPr>
          <w:ilvl w:val="0"/>
          <w:numId w:val="31"/>
        </w:numPr>
        <w:tabs>
          <w:tab w:val="left" w:pos="851"/>
          <w:tab w:val="left" w:pos="993"/>
        </w:tabs>
        <w:ind w:left="0" w:firstLine="709"/>
      </w:pPr>
      <w:r>
        <w:t xml:space="preserve">ошибка работы скрипта </w:t>
      </w:r>
      <w:r>
        <w:rPr>
          <w:lang w:val="en-US"/>
        </w:rPr>
        <w:t>Live</w:t>
      </w:r>
      <w:r w:rsidRPr="00DF29DD">
        <w:t>_</w:t>
      </w:r>
      <w:r>
        <w:rPr>
          <w:lang w:val="en-US"/>
        </w:rPr>
        <w:t>check</w:t>
      </w:r>
      <w:r w:rsidRPr="00DF29DD">
        <w:t xml:space="preserve"> </w:t>
      </w:r>
      <w:r>
        <w:t xml:space="preserve">в </w:t>
      </w:r>
      <w:r>
        <w:rPr>
          <w:lang w:val="en-US"/>
        </w:rPr>
        <w:t>IE</w:t>
      </w:r>
      <w:r w:rsidRPr="00DF29DD">
        <w:t xml:space="preserve"> </w:t>
      </w:r>
      <w:r>
        <w:rPr>
          <w:lang w:val="en-US"/>
        </w:rPr>
        <w:t>v</w:t>
      </w:r>
      <w:r w:rsidRPr="00DF29DD">
        <w:t>6.</w:t>
      </w:r>
    </w:p>
    <w:p w:rsidR="009C6734" w:rsidRPr="00804672" w:rsidRDefault="009C6734" w:rsidP="009C6734">
      <w:pPr>
        <w:tabs>
          <w:tab w:val="left" w:pos="851"/>
        </w:tabs>
        <w:rPr>
          <w:color w:val="292929"/>
        </w:rPr>
      </w:pPr>
      <w:r>
        <w:rPr>
          <w:color w:val="292929"/>
        </w:rPr>
        <w:t xml:space="preserve">Данные неисправности были устранены и на данный момент рабочую версию приложения можно увидеть на тестовом </w:t>
      </w:r>
      <w:r w:rsidRPr="00D44864">
        <w:t xml:space="preserve">сервере </w:t>
      </w:r>
      <w:hyperlink r:id="rId77" w:history="1">
        <w:r w:rsidRPr="00D44864">
          <w:rPr>
            <w:rStyle w:val="af3"/>
            <w:color w:val="auto"/>
            <w:u w:val="none"/>
            <w:lang w:val="en-US"/>
          </w:rPr>
          <w:t>https</w:t>
        </w:r>
        <w:r w:rsidRPr="00D44864">
          <w:rPr>
            <w:rStyle w:val="af3"/>
            <w:color w:val="auto"/>
            <w:u w:val="none"/>
          </w:rPr>
          <w:t>://nms1.cs.demohoster.com/i</w:t>
        </w:r>
        <w:proofErr w:type="spellStart"/>
        <w:r w:rsidRPr="00D44864">
          <w:rPr>
            <w:rStyle w:val="af3"/>
            <w:color w:val="auto"/>
            <w:u w:val="none"/>
            <w:lang w:val="en-US"/>
          </w:rPr>
          <w:t>ngraph</w:t>
        </w:r>
        <w:proofErr w:type="spellEnd"/>
      </w:hyperlink>
      <w:r w:rsidR="00804672">
        <w:rPr>
          <w:color w:val="292929"/>
        </w:rPr>
        <w:t>.</w:t>
      </w:r>
    </w:p>
    <w:p w:rsidR="009C6734" w:rsidRPr="009C6734" w:rsidRDefault="009C6734" w:rsidP="009C6734">
      <w:pPr>
        <w:tabs>
          <w:tab w:val="left" w:pos="851"/>
        </w:tabs>
        <w:rPr>
          <w:color w:val="292929"/>
        </w:rPr>
      </w:pPr>
      <w:r>
        <w:rPr>
          <w:color w:val="292929"/>
        </w:rPr>
        <w:t xml:space="preserve">Пример работы готового приложения можно увидеть на рисунках </w:t>
      </w:r>
      <w:r w:rsidR="00841322">
        <w:t>3.</w:t>
      </w:r>
      <w:r w:rsidR="00841322" w:rsidRPr="00841322">
        <w:t>17</w:t>
      </w:r>
      <w:r w:rsidR="000900AB" w:rsidRPr="000900AB">
        <w:t xml:space="preserve"> – </w:t>
      </w:r>
      <w:r w:rsidR="00A159F1" w:rsidRPr="00A159F1">
        <w:t>3</w:t>
      </w:r>
      <w:r w:rsidR="000900AB">
        <w:t>.</w:t>
      </w:r>
      <w:r w:rsidR="000900AB" w:rsidRPr="00D76440">
        <w:t>22</w:t>
      </w:r>
      <w:r w:rsidR="00356F34" w:rsidRPr="00A64E46">
        <w:t>.</w:t>
      </w:r>
    </w:p>
    <w:p w:rsidR="00BD23E3" w:rsidRDefault="00BD23E3" w:rsidP="00BD23E3">
      <w:pPr>
        <w:keepNext/>
        <w:ind w:firstLine="0"/>
        <w:jc w:val="center"/>
      </w:pPr>
      <w:r>
        <w:rPr>
          <w:noProof/>
          <w:color w:val="292929"/>
        </w:rPr>
        <w:lastRenderedPageBreak/>
        <w:drawing>
          <wp:inline distT="0" distB="0" distL="0" distR="0" wp14:anchorId="20B9F441" wp14:editId="18DC2ECB">
            <wp:extent cx="6288405" cy="40805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88405" cy="4080510"/>
                    </a:xfrm>
                    <a:prstGeom prst="rect">
                      <a:avLst/>
                    </a:prstGeom>
                    <a:noFill/>
                    <a:ln>
                      <a:noFill/>
                    </a:ln>
                  </pic:spPr>
                </pic:pic>
              </a:graphicData>
            </a:graphic>
          </wp:inline>
        </w:drawing>
      </w:r>
    </w:p>
    <w:p w:rsidR="009C6734" w:rsidRPr="00632FD2" w:rsidRDefault="00BD23E3" w:rsidP="00BD23E3">
      <w:pPr>
        <w:pStyle w:val="ac"/>
        <w:ind w:firstLine="0"/>
        <w:rPr>
          <w:b w:val="0"/>
          <w:color w:val="292929"/>
        </w:rPr>
      </w:pPr>
      <w:r w:rsidRPr="00632FD2">
        <w:rPr>
          <w:b w:val="0"/>
        </w:rPr>
        <w:t xml:space="preserve">Рисунок </w:t>
      </w:r>
      <w:r w:rsidR="00841322">
        <w:rPr>
          <w:b w:val="0"/>
        </w:rPr>
        <w:t>3.</w:t>
      </w:r>
      <w:r w:rsidR="00841322" w:rsidRPr="00841322">
        <w:rPr>
          <w:b w:val="0"/>
        </w:rPr>
        <w:t>17</w:t>
      </w:r>
      <w:r w:rsidRPr="00632FD2">
        <w:rPr>
          <w:b w:val="0"/>
        </w:rPr>
        <w:t xml:space="preserve"> – Пример работы </w:t>
      </w:r>
      <w:r w:rsidR="000F14A6">
        <w:rPr>
          <w:b w:val="0"/>
        </w:rPr>
        <w:t xml:space="preserve">модуля </w:t>
      </w:r>
      <w:proofErr w:type="spellStart"/>
      <w:r w:rsidR="000F14A6">
        <w:rPr>
          <w:b w:val="0"/>
          <w:lang w:val="en-US"/>
        </w:rPr>
        <w:t>Ingraph</w:t>
      </w:r>
      <w:proofErr w:type="spellEnd"/>
    </w:p>
    <w:p w:rsidR="00BD23E3" w:rsidRDefault="00BD23E3" w:rsidP="00BD23E3">
      <w:pPr>
        <w:keepNext/>
        <w:ind w:firstLine="0"/>
        <w:jc w:val="center"/>
      </w:pPr>
      <w:r>
        <w:rPr>
          <w:noProof/>
        </w:rPr>
        <w:drawing>
          <wp:inline distT="0" distB="0" distL="0" distR="0" wp14:anchorId="51FBD8AB" wp14:editId="45B3F76E">
            <wp:extent cx="6297295" cy="40976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97295" cy="4097655"/>
                    </a:xfrm>
                    <a:prstGeom prst="rect">
                      <a:avLst/>
                    </a:prstGeom>
                    <a:noFill/>
                    <a:ln>
                      <a:noFill/>
                    </a:ln>
                  </pic:spPr>
                </pic:pic>
              </a:graphicData>
            </a:graphic>
          </wp:inline>
        </w:drawing>
      </w:r>
    </w:p>
    <w:p w:rsidR="00FB738C" w:rsidRDefault="00BD23E3" w:rsidP="00BD23E3">
      <w:pPr>
        <w:pStyle w:val="ac"/>
        <w:ind w:firstLine="0"/>
        <w:rPr>
          <w:b w:val="0"/>
        </w:rPr>
      </w:pPr>
      <w:r w:rsidRPr="00632FD2">
        <w:rPr>
          <w:b w:val="0"/>
        </w:rPr>
        <w:t xml:space="preserve">Рисунок </w:t>
      </w:r>
      <w:r w:rsidR="00841322">
        <w:rPr>
          <w:b w:val="0"/>
        </w:rPr>
        <w:t>3.</w:t>
      </w:r>
      <w:r w:rsidR="00841322">
        <w:rPr>
          <w:b w:val="0"/>
          <w:lang w:val="en-US"/>
        </w:rPr>
        <w:t>18</w:t>
      </w:r>
      <w:r w:rsidRPr="00632FD2">
        <w:rPr>
          <w:b w:val="0"/>
        </w:rPr>
        <w:t xml:space="preserve"> – Пример работы </w:t>
      </w:r>
      <w:r w:rsidR="00763960">
        <w:rPr>
          <w:b w:val="0"/>
        </w:rPr>
        <w:t xml:space="preserve">модуля </w:t>
      </w:r>
      <w:proofErr w:type="spellStart"/>
      <w:r w:rsidR="00763960">
        <w:rPr>
          <w:b w:val="0"/>
          <w:lang w:val="en-US"/>
        </w:rPr>
        <w:t>Ingraph</w:t>
      </w:r>
      <w:proofErr w:type="spellEnd"/>
    </w:p>
    <w:p w:rsidR="00811E04" w:rsidRDefault="00DF29DD" w:rsidP="00DF29DD">
      <w:pPr>
        <w:ind w:firstLine="0"/>
      </w:pPr>
      <w:r>
        <w:rPr>
          <w:noProof/>
        </w:rPr>
        <w:lastRenderedPageBreak/>
        <w:drawing>
          <wp:inline distT="0" distB="0" distL="0" distR="0" wp14:anchorId="2428129A" wp14:editId="305E570B">
            <wp:extent cx="6152515" cy="360045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52515" cy="3600450"/>
                    </a:xfrm>
                    <a:prstGeom prst="rect">
                      <a:avLst/>
                    </a:prstGeom>
                  </pic:spPr>
                </pic:pic>
              </a:graphicData>
            </a:graphic>
          </wp:inline>
        </w:drawing>
      </w:r>
    </w:p>
    <w:p w:rsidR="00633293" w:rsidRPr="00BC5DF5" w:rsidRDefault="00633293" w:rsidP="00633293">
      <w:pPr>
        <w:pStyle w:val="ac"/>
        <w:ind w:firstLine="0"/>
        <w:rPr>
          <w:b w:val="0"/>
        </w:rPr>
      </w:pPr>
      <w:r w:rsidRPr="00632FD2">
        <w:rPr>
          <w:b w:val="0"/>
        </w:rPr>
        <w:t xml:space="preserve">Рисунок </w:t>
      </w:r>
      <w:r w:rsidR="00841322">
        <w:rPr>
          <w:b w:val="0"/>
        </w:rPr>
        <w:t>3.</w:t>
      </w:r>
      <w:r w:rsidR="00841322">
        <w:rPr>
          <w:b w:val="0"/>
          <w:lang w:val="en-US"/>
        </w:rPr>
        <w:t>19</w:t>
      </w:r>
      <w:r w:rsidRPr="00632FD2">
        <w:rPr>
          <w:b w:val="0"/>
        </w:rPr>
        <w:t xml:space="preserve"> – Пример работы </w:t>
      </w:r>
      <w:r>
        <w:rPr>
          <w:b w:val="0"/>
        </w:rPr>
        <w:t xml:space="preserve">модуля </w:t>
      </w:r>
      <w:proofErr w:type="spellStart"/>
      <w:r w:rsidR="00BC5DF5">
        <w:rPr>
          <w:b w:val="0"/>
          <w:lang w:val="en-US"/>
        </w:rPr>
        <w:t>Icinga</w:t>
      </w:r>
      <w:proofErr w:type="spellEnd"/>
    </w:p>
    <w:p w:rsidR="00811E04" w:rsidRDefault="00811E04" w:rsidP="00811E04"/>
    <w:p w:rsidR="00811E04" w:rsidRPr="00633293" w:rsidRDefault="00633293" w:rsidP="00633293">
      <w:pPr>
        <w:ind w:firstLine="0"/>
      </w:pPr>
      <w:r>
        <w:rPr>
          <w:noProof/>
        </w:rPr>
        <w:drawing>
          <wp:inline distT="0" distB="0" distL="0" distR="0" wp14:anchorId="2E3E0435" wp14:editId="1C343C79">
            <wp:extent cx="6152515" cy="3600450"/>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152515" cy="3600450"/>
                    </a:xfrm>
                    <a:prstGeom prst="rect">
                      <a:avLst/>
                    </a:prstGeom>
                  </pic:spPr>
                </pic:pic>
              </a:graphicData>
            </a:graphic>
          </wp:inline>
        </w:drawing>
      </w:r>
    </w:p>
    <w:p w:rsidR="00633293" w:rsidRDefault="00633293" w:rsidP="00633293">
      <w:pPr>
        <w:pStyle w:val="ac"/>
        <w:ind w:firstLine="0"/>
        <w:rPr>
          <w:b w:val="0"/>
        </w:rPr>
      </w:pPr>
      <w:r w:rsidRPr="00632FD2">
        <w:rPr>
          <w:b w:val="0"/>
        </w:rPr>
        <w:t xml:space="preserve">Рисунок </w:t>
      </w:r>
      <w:r w:rsidR="00841322">
        <w:rPr>
          <w:b w:val="0"/>
        </w:rPr>
        <w:t>3.</w:t>
      </w:r>
      <w:r w:rsidR="00841322">
        <w:rPr>
          <w:b w:val="0"/>
          <w:lang w:val="en-US"/>
        </w:rPr>
        <w:t>20</w:t>
      </w:r>
      <w:r w:rsidRPr="00632FD2">
        <w:rPr>
          <w:b w:val="0"/>
        </w:rPr>
        <w:t xml:space="preserve"> – Пример работы </w:t>
      </w:r>
      <w:r>
        <w:rPr>
          <w:b w:val="0"/>
        </w:rPr>
        <w:t xml:space="preserve">модуля </w:t>
      </w:r>
      <w:proofErr w:type="spellStart"/>
      <w:r w:rsidR="00BC5DF5">
        <w:rPr>
          <w:b w:val="0"/>
          <w:lang w:val="en-US"/>
        </w:rPr>
        <w:t>Icinga</w:t>
      </w:r>
      <w:proofErr w:type="spellEnd"/>
    </w:p>
    <w:p w:rsidR="00D30063" w:rsidRDefault="00D30063">
      <w:pPr>
        <w:spacing w:line="240" w:lineRule="auto"/>
        <w:ind w:firstLine="0"/>
        <w:jc w:val="left"/>
      </w:pPr>
      <w:r>
        <w:br w:type="page"/>
      </w:r>
    </w:p>
    <w:p w:rsidR="00633293" w:rsidRPr="00841322" w:rsidRDefault="00D30063" w:rsidP="00633293">
      <w:pPr>
        <w:ind w:firstLine="0"/>
      </w:pPr>
      <w:r>
        <w:rPr>
          <w:noProof/>
        </w:rPr>
        <w:lastRenderedPageBreak/>
        <w:drawing>
          <wp:inline distT="0" distB="0" distL="0" distR="0" wp14:anchorId="1B00B1EB" wp14:editId="04B6548C">
            <wp:extent cx="6152515" cy="360045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52515" cy="3600450"/>
                    </a:xfrm>
                    <a:prstGeom prst="rect">
                      <a:avLst/>
                    </a:prstGeom>
                  </pic:spPr>
                </pic:pic>
              </a:graphicData>
            </a:graphic>
          </wp:inline>
        </w:drawing>
      </w:r>
    </w:p>
    <w:p w:rsidR="00667BD2" w:rsidRDefault="00667BD2" w:rsidP="00667BD2">
      <w:pPr>
        <w:pStyle w:val="ac"/>
        <w:ind w:firstLine="0"/>
        <w:rPr>
          <w:b w:val="0"/>
        </w:rPr>
      </w:pPr>
      <w:r w:rsidRPr="00632FD2">
        <w:rPr>
          <w:b w:val="0"/>
        </w:rPr>
        <w:t xml:space="preserve">Рисунок </w:t>
      </w:r>
      <w:r w:rsidR="00841322">
        <w:rPr>
          <w:b w:val="0"/>
        </w:rPr>
        <w:t>3</w:t>
      </w:r>
      <w:r w:rsidR="00841322" w:rsidRPr="00841322">
        <w:rPr>
          <w:b w:val="0"/>
        </w:rPr>
        <w:t>.21</w:t>
      </w:r>
      <w:r w:rsidRPr="00632FD2">
        <w:rPr>
          <w:b w:val="0"/>
        </w:rPr>
        <w:t xml:space="preserve"> – Пример работы </w:t>
      </w:r>
      <w:r>
        <w:rPr>
          <w:b w:val="0"/>
        </w:rPr>
        <w:t xml:space="preserve">модуля </w:t>
      </w:r>
      <w:proofErr w:type="spellStart"/>
      <w:r w:rsidR="00C234DD">
        <w:rPr>
          <w:b w:val="0"/>
          <w:lang w:val="en-US"/>
        </w:rPr>
        <w:t>AssetDB</w:t>
      </w:r>
      <w:proofErr w:type="spellEnd"/>
    </w:p>
    <w:p w:rsidR="00667BD2" w:rsidRPr="002C045F" w:rsidRDefault="00667BD2" w:rsidP="00633293">
      <w:pPr>
        <w:ind w:firstLine="0"/>
      </w:pPr>
    </w:p>
    <w:p w:rsidR="00D30063" w:rsidRPr="002C045F" w:rsidRDefault="00D30063" w:rsidP="00633293">
      <w:pPr>
        <w:ind w:firstLine="0"/>
      </w:pPr>
      <w:r>
        <w:rPr>
          <w:noProof/>
        </w:rPr>
        <w:drawing>
          <wp:inline distT="0" distB="0" distL="0" distR="0" wp14:anchorId="61D63FF8" wp14:editId="73610760">
            <wp:extent cx="6152515" cy="3600450"/>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152515" cy="3600450"/>
                    </a:xfrm>
                    <a:prstGeom prst="rect">
                      <a:avLst/>
                    </a:prstGeom>
                  </pic:spPr>
                </pic:pic>
              </a:graphicData>
            </a:graphic>
          </wp:inline>
        </w:drawing>
      </w:r>
    </w:p>
    <w:p w:rsidR="00667BD2" w:rsidRDefault="00667BD2" w:rsidP="00667BD2">
      <w:pPr>
        <w:pStyle w:val="ac"/>
        <w:ind w:firstLine="0"/>
        <w:rPr>
          <w:b w:val="0"/>
        </w:rPr>
      </w:pPr>
      <w:r w:rsidRPr="00632FD2">
        <w:rPr>
          <w:b w:val="0"/>
        </w:rPr>
        <w:t xml:space="preserve">Рисунок </w:t>
      </w:r>
      <w:r w:rsidR="00841322">
        <w:rPr>
          <w:b w:val="0"/>
        </w:rPr>
        <w:t>3.</w:t>
      </w:r>
      <w:r w:rsidR="00841322" w:rsidRPr="000A7BE2">
        <w:rPr>
          <w:b w:val="0"/>
        </w:rPr>
        <w:t>22</w:t>
      </w:r>
      <w:r w:rsidRPr="00632FD2">
        <w:rPr>
          <w:b w:val="0"/>
        </w:rPr>
        <w:t xml:space="preserve"> – Пример работы </w:t>
      </w:r>
      <w:r>
        <w:rPr>
          <w:b w:val="0"/>
        </w:rPr>
        <w:t xml:space="preserve">модуля </w:t>
      </w:r>
      <w:proofErr w:type="spellStart"/>
      <w:r w:rsidR="00E204B3">
        <w:rPr>
          <w:b w:val="0"/>
          <w:lang w:val="en-US"/>
        </w:rPr>
        <w:t>AssetDB</w:t>
      </w:r>
      <w:proofErr w:type="spellEnd"/>
    </w:p>
    <w:p w:rsidR="00667BD2" w:rsidRPr="002C045F" w:rsidRDefault="00667BD2" w:rsidP="00633293">
      <w:pPr>
        <w:ind w:firstLine="0"/>
      </w:pPr>
    </w:p>
    <w:p w:rsidR="00FB738C" w:rsidRDefault="00FB738C">
      <w:pPr>
        <w:spacing w:line="240" w:lineRule="auto"/>
        <w:ind w:firstLine="0"/>
        <w:jc w:val="left"/>
        <w:rPr>
          <w:bCs/>
        </w:rPr>
      </w:pPr>
      <w:r>
        <w:rPr>
          <w:b/>
        </w:rPr>
        <w:br w:type="page"/>
      </w:r>
    </w:p>
    <w:p w:rsidR="00D76440" w:rsidRPr="00C727D5" w:rsidRDefault="00D76440" w:rsidP="00A00C70">
      <w:pPr>
        <w:pStyle w:val="1"/>
      </w:pPr>
      <w:bookmarkStart w:id="30" w:name="_Toc389598025"/>
      <w:bookmarkStart w:id="31" w:name="_Toc200426661"/>
      <w:r w:rsidRPr="00D76440">
        <w:lastRenderedPageBreak/>
        <w:t>4</w:t>
      </w:r>
      <w:r w:rsidRPr="00D76440">
        <w:tab/>
      </w:r>
      <w:r w:rsidRPr="00C727D5">
        <w:t>Экономическая часть</w:t>
      </w:r>
      <w:bookmarkEnd w:id="30"/>
    </w:p>
    <w:p w:rsidR="00D76440" w:rsidRPr="001F2290" w:rsidRDefault="00D76440" w:rsidP="0070242E">
      <w:pPr>
        <w:pStyle w:val="2"/>
        <w:numPr>
          <w:ilvl w:val="1"/>
          <w:numId w:val="37"/>
        </w:numPr>
        <w:tabs>
          <w:tab w:val="left" w:pos="709"/>
          <w:tab w:val="left" w:pos="1843"/>
        </w:tabs>
        <w:spacing w:line="360" w:lineRule="auto"/>
        <w:ind w:left="0" w:firstLine="0"/>
        <w:contextualSpacing/>
        <w:rPr>
          <w:bCs w:val="0"/>
          <w:iCs w:val="0"/>
        </w:rPr>
      </w:pPr>
      <w:bookmarkStart w:id="32" w:name="_Toc389598026"/>
      <w:bookmarkEnd w:id="31"/>
      <w:r>
        <w:rPr>
          <w:bCs w:val="0"/>
          <w:iCs w:val="0"/>
        </w:rPr>
        <w:t xml:space="preserve">Обоснование необходимости создания системы мониторинга </w:t>
      </w:r>
      <w:r>
        <w:rPr>
          <w:bCs w:val="0"/>
          <w:iCs w:val="0"/>
        </w:rPr>
        <w:br/>
        <w:t>компьютерных систем и сетей</w:t>
      </w:r>
      <w:bookmarkEnd w:id="32"/>
    </w:p>
    <w:p w:rsidR="00D76440" w:rsidRDefault="00D76440" w:rsidP="00D76440">
      <w:r>
        <w:t xml:space="preserve">В рамках дипломного проекта разрабатывается система мониторинга устройств и сервисов нефтяного месторождения. </w:t>
      </w:r>
      <w:bookmarkStart w:id="33" w:name="_Toc200426662"/>
      <w:r>
        <w:t xml:space="preserve">Реализация данной системы позволит автоматизировать процесс проверки устройств, отвечающих за добычу и транспортировку нефти. </w:t>
      </w:r>
    </w:p>
    <w:p w:rsidR="00D76440" w:rsidRDefault="00D76440" w:rsidP="00D76440">
      <w:r>
        <w:t xml:space="preserve">Корректно разработанная система позволяет оповещать операторов о нарушении работы комплекса в короткие сроки. Это позволяет существенно снизить риск глобальных сбоев и отказов системы. Вовремя полученное оповещение о выходе </w:t>
      </w:r>
      <w:proofErr w:type="gramStart"/>
      <w:r>
        <w:t>из строй</w:t>
      </w:r>
      <w:proofErr w:type="gramEnd"/>
      <w:r>
        <w:t xml:space="preserve"> устройства позволит принять меры по исправлению ситуации. Так же приложение даёт возможность сконфигурировать работу устройств и сервисов. Сбор данных ведётся круглосуточно и хранится на протяжении нескольких лет. </w:t>
      </w:r>
    </w:p>
    <w:p w:rsidR="00D76440" w:rsidRDefault="00D76440" w:rsidP="00D76440">
      <w:r>
        <w:t xml:space="preserve">Разработанная система существенно снижает работу операторов по выявлению неисправностей. </w:t>
      </w:r>
    </w:p>
    <w:p w:rsidR="00D76440" w:rsidRDefault="00D76440" w:rsidP="00D76440">
      <w:r>
        <w:t xml:space="preserve">Несмотря на широкий выбор систем мониторинга, достаточно сложно найти информативную, масштабную, удобную систему, включающую весь описанный функционал. Аналогом разрабатываемой системы является </w:t>
      </w:r>
      <w:proofErr w:type="spellStart"/>
      <w:r w:rsidR="00523D99">
        <w:rPr>
          <w:lang w:val="en-US"/>
        </w:rPr>
        <w:t>ZabbiX</w:t>
      </w:r>
      <w:proofErr w:type="spellEnd"/>
      <w:r w:rsidRPr="00146401">
        <w:t xml:space="preserve">. </w:t>
      </w:r>
      <w:r>
        <w:t xml:space="preserve">Однако, описанный функционал приложения является платным. Разрабатываемая система базируется на модуле </w:t>
      </w:r>
      <w:proofErr w:type="spellStart"/>
      <w:r>
        <w:rPr>
          <w:lang w:val="en-US"/>
        </w:rPr>
        <w:t>Icinga</w:t>
      </w:r>
      <w:proofErr w:type="spellEnd"/>
      <w:r w:rsidRPr="00146401">
        <w:t xml:space="preserve">, </w:t>
      </w:r>
      <w:r>
        <w:t>которая является открытым проектом со свободно распространяемым исходным кодом. Это существенно снижает затраты на разработку и установку ПО на месторождении.</w:t>
      </w:r>
    </w:p>
    <w:p w:rsidR="00D76440" w:rsidRDefault="00D76440" w:rsidP="00D76440">
      <w:r>
        <w:t>К основным задачам разрабатываемой системы, по мимо мониторинга, можно отнести конфигурацию устройств, иллюстрацию собранных значений, просмотр собранных параметров с датчиков в реальном режиме времени, экспорт данных в удобные форматы, конфигурация пользовательского интерфейса, регистрация действий пользователя в системе.</w:t>
      </w:r>
    </w:p>
    <w:p w:rsidR="00D76440" w:rsidRPr="001F2290" w:rsidRDefault="00D76440" w:rsidP="0070242E">
      <w:pPr>
        <w:pStyle w:val="2"/>
        <w:numPr>
          <w:ilvl w:val="1"/>
          <w:numId w:val="37"/>
        </w:numPr>
        <w:tabs>
          <w:tab w:val="left" w:pos="709"/>
          <w:tab w:val="left" w:pos="1843"/>
        </w:tabs>
        <w:spacing w:line="360" w:lineRule="auto"/>
        <w:ind w:left="0" w:firstLine="0"/>
        <w:contextualSpacing/>
        <w:rPr>
          <w:bCs w:val="0"/>
          <w:iCs w:val="0"/>
        </w:rPr>
      </w:pPr>
      <w:bookmarkStart w:id="34" w:name="_Toc389598027"/>
      <w:r>
        <w:rPr>
          <w:bCs w:val="0"/>
          <w:iCs w:val="0"/>
        </w:rPr>
        <w:t xml:space="preserve">Этапы работ по созданию системы мониторинга </w:t>
      </w:r>
      <w:r>
        <w:rPr>
          <w:bCs w:val="0"/>
          <w:iCs w:val="0"/>
        </w:rPr>
        <w:br/>
        <w:t>компьютерных систем и сетей</w:t>
      </w:r>
      <w:bookmarkEnd w:id="34"/>
    </w:p>
    <w:p w:rsidR="00D76440" w:rsidRPr="007262BC" w:rsidRDefault="00D76440" w:rsidP="00D76440">
      <w:pPr>
        <w:pStyle w:val="aff"/>
        <w:tabs>
          <w:tab w:val="left" w:pos="567"/>
        </w:tabs>
        <w:ind w:right="195" w:firstLine="709"/>
      </w:pPr>
      <w:r w:rsidRPr="007262BC">
        <w:t xml:space="preserve">Разработка включает в себя все работы по созданию ПО и его компонент в соответствии с заданными требованиями. Включает оформление проектной и эксплуатационной документации, подготовку материалов, необходимых для проверки работоспособности и соответствующего качества программных продуктов, материалов, необходимых для организации обучения персонала и т.д. </w:t>
      </w:r>
    </w:p>
    <w:p w:rsidR="00D76440" w:rsidRPr="007262BC" w:rsidRDefault="00D76440" w:rsidP="00D76440">
      <w:r w:rsidRPr="007262BC">
        <w:lastRenderedPageBreak/>
        <w:t>Разработка ПО включает в себя следующие этапы:</w:t>
      </w:r>
    </w:p>
    <w:p w:rsidR="00D76440" w:rsidRPr="00323BD6" w:rsidRDefault="00D76440" w:rsidP="0070242E">
      <w:pPr>
        <w:pStyle w:val="aff6"/>
        <w:numPr>
          <w:ilvl w:val="0"/>
          <w:numId w:val="36"/>
        </w:numPr>
        <w:tabs>
          <w:tab w:val="clear" w:pos="0"/>
          <w:tab w:val="left" w:pos="1276"/>
          <w:tab w:val="left" w:pos="1418"/>
        </w:tabs>
        <w:spacing w:before="0" w:beforeAutospacing="0" w:after="0" w:afterAutospacing="0" w:line="360" w:lineRule="auto"/>
        <w:ind w:right="195" w:firstLine="851"/>
        <w:jc w:val="both"/>
      </w:pPr>
      <w:r w:rsidRPr="00323BD6">
        <w:t>проектирование;</w:t>
      </w:r>
    </w:p>
    <w:p w:rsidR="00D76440" w:rsidRPr="00323BD6" w:rsidRDefault="00D76440" w:rsidP="0070242E">
      <w:pPr>
        <w:pStyle w:val="aff6"/>
        <w:numPr>
          <w:ilvl w:val="0"/>
          <w:numId w:val="36"/>
        </w:numPr>
        <w:tabs>
          <w:tab w:val="clear" w:pos="0"/>
          <w:tab w:val="left" w:pos="1276"/>
          <w:tab w:val="left" w:pos="1418"/>
        </w:tabs>
        <w:spacing w:before="0" w:beforeAutospacing="0" w:after="0" w:afterAutospacing="0" w:line="360" w:lineRule="auto"/>
        <w:ind w:right="195" w:firstLine="851"/>
        <w:jc w:val="both"/>
      </w:pPr>
      <w:r w:rsidRPr="00323BD6">
        <w:t>реализация;</w:t>
      </w:r>
    </w:p>
    <w:p w:rsidR="00D76440" w:rsidRDefault="00D76440" w:rsidP="0070242E">
      <w:pPr>
        <w:pStyle w:val="aff6"/>
        <w:numPr>
          <w:ilvl w:val="0"/>
          <w:numId w:val="36"/>
        </w:numPr>
        <w:tabs>
          <w:tab w:val="clear" w:pos="0"/>
          <w:tab w:val="left" w:pos="1276"/>
          <w:tab w:val="left" w:pos="1418"/>
        </w:tabs>
        <w:spacing w:before="0" w:beforeAutospacing="0" w:after="0" w:afterAutospacing="0" w:line="360" w:lineRule="auto"/>
        <w:ind w:right="195" w:firstLine="851"/>
        <w:jc w:val="both"/>
      </w:pPr>
      <w:r w:rsidRPr="00323BD6">
        <w:t>тестирование и испытание системы;</w:t>
      </w:r>
    </w:p>
    <w:p w:rsidR="00D76440" w:rsidRPr="00323BD6" w:rsidRDefault="00D76440" w:rsidP="0070242E">
      <w:pPr>
        <w:pStyle w:val="aff6"/>
        <w:numPr>
          <w:ilvl w:val="0"/>
          <w:numId w:val="36"/>
        </w:numPr>
        <w:tabs>
          <w:tab w:val="clear" w:pos="0"/>
          <w:tab w:val="left" w:pos="1276"/>
          <w:tab w:val="left" w:pos="1418"/>
        </w:tabs>
        <w:spacing w:before="0" w:beforeAutospacing="0" w:after="0" w:afterAutospacing="0" w:line="360" w:lineRule="auto"/>
        <w:ind w:right="195" w:firstLine="851"/>
        <w:jc w:val="both"/>
      </w:pPr>
      <w:r>
        <w:t>доработка;</w:t>
      </w:r>
    </w:p>
    <w:p w:rsidR="00D76440" w:rsidRPr="00323BD6" w:rsidRDefault="00D76440" w:rsidP="0070242E">
      <w:pPr>
        <w:pStyle w:val="aff6"/>
        <w:numPr>
          <w:ilvl w:val="0"/>
          <w:numId w:val="36"/>
        </w:numPr>
        <w:tabs>
          <w:tab w:val="clear" w:pos="0"/>
          <w:tab w:val="left" w:pos="1276"/>
          <w:tab w:val="left" w:pos="1418"/>
        </w:tabs>
        <w:spacing w:before="0" w:beforeAutospacing="0" w:after="0" w:afterAutospacing="0" w:line="360" w:lineRule="auto"/>
        <w:ind w:right="195" w:firstLine="851"/>
        <w:jc w:val="both"/>
      </w:pPr>
      <w:r>
        <w:t>развёртывание/сопровождение</w:t>
      </w:r>
      <w:r w:rsidRPr="00323BD6">
        <w:t>.</w:t>
      </w:r>
    </w:p>
    <w:p w:rsidR="00D76440" w:rsidRPr="00CE315D" w:rsidRDefault="00D76440" w:rsidP="00D76440">
      <w:r w:rsidRPr="00CE315D">
        <w:t>К этапу «Проектирование» относится анализ технического задания на разработку и проектирование. На данный этап отводится значительный период времени, так как качественно выполненное проектирование позволяет сократить временные затраты на последующие этапы разработки.</w:t>
      </w:r>
    </w:p>
    <w:p w:rsidR="00D76440" w:rsidRPr="00CE315D" w:rsidRDefault="00D76440" w:rsidP="00D76440">
      <w:r w:rsidRPr="00CE315D">
        <w:t xml:space="preserve">К этапу «Реализация» относится непосредственно разработка программного продукта. Данный этап является самым продолжительным и составляет от 40 до 60% от всего времени разработки. </w:t>
      </w:r>
    </w:p>
    <w:p w:rsidR="00D76440" w:rsidRPr="00CE315D" w:rsidRDefault="00D76440" w:rsidP="00D76440">
      <w:r w:rsidRPr="00CE315D">
        <w:t xml:space="preserve">На этапе «Тестирование и испытание системы» проводится проверка соответствия результата этапа реализации результатам, полученным на этапе проектирования. По продолжительности данный этап занимает около 20% всего времени разработки. </w:t>
      </w:r>
    </w:p>
    <w:p w:rsidR="00D76440" w:rsidRDefault="00D76440" w:rsidP="00D76440">
      <w:r w:rsidRPr="00CE315D">
        <w:t xml:space="preserve">На этапе «Доработка» проводится заключительные </w:t>
      </w:r>
      <w:proofErr w:type="spellStart"/>
      <w:r w:rsidRPr="00CE315D">
        <w:t>приемо</w:t>
      </w:r>
      <w:proofErr w:type="spellEnd"/>
      <w:r w:rsidRPr="00CE315D">
        <w:t xml:space="preserve">-сдаточные испытания, при необходимости – внесение незначительных </w:t>
      </w:r>
      <w:proofErr w:type="gramStart"/>
      <w:r w:rsidRPr="00CE315D">
        <w:t>исправлений  в</w:t>
      </w:r>
      <w:proofErr w:type="gramEnd"/>
      <w:r w:rsidRPr="00CE315D">
        <w:t xml:space="preserve"> программный продукт, и оформление заключительных глав пояснительной записки. </w:t>
      </w:r>
    </w:p>
    <w:p w:rsidR="00D76440" w:rsidRDefault="00D76440" w:rsidP="00D76440">
      <w:r>
        <w:t xml:space="preserve">На этапе «Развёртывание/Сопровождение» производится поставка готового продукта заказчику, а </w:t>
      </w:r>
      <w:proofErr w:type="gramStart"/>
      <w:r>
        <w:t>так же</w:t>
      </w:r>
      <w:proofErr w:type="gramEnd"/>
      <w:r>
        <w:t xml:space="preserve"> установку готового продукта на ЭВМ заказчика, обучение операторов работе с новым ПО.</w:t>
      </w:r>
    </w:p>
    <w:p w:rsidR="00D76440" w:rsidRPr="002C6ECD" w:rsidRDefault="00D76440" w:rsidP="00D76440">
      <w:r>
        <w:t xml:space="preserve">Графическое отображение </w:t>
      </w:r>
      <w:r w:rsidRPr="00323BD6">
        <w:t>этапов разработки</w:t>
      </w:r>
      <w:r>
        <w:t xml:space="preserve"> программы представлено на рисунке 4.</w:t>
      </w:r>
      <w:r w:rsidRPr="002C6ECD">
        <w:t>1.</w:t>
      </w:r>
    </w:p>
    <w:p w:rsidR="00D76440" w:rsidRDefault="00D76440" w:rsidP="00D76440">
      <w:pPr>
        <w:pStyle w:val="wwf3"/>
        <w:rPr>
          <w:noProof/>
        </w:rPr>
      </w:pPr>
      <w:r>
        <w:rPr>
          <w:noProof/>
        </w:rPr>
        <w:drawing>
          <wp:inline distT="0" distB="0" distL="0" distR="0" wp14:anchorId="6C64D87F" wp14:editId="73D26C41">
            <wp:extent cx="3795823" cy="2339163"/>
            <wp:effectExtent l="0" t="0" r="0" b="4445"/>
            <wp:docPr id="33" name="Диаграмма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D76440" w:rsidRPr="002C6ECD" w:rsidRDefault="00D76440" w:rsidP="00D76440">
      <w:pPr>
        <w:pStyle w:val="ac"/>
        <w:rPr>
          <w:b w:val="0"/>
        </w:rPr>
      </w:pPr>
      <w:bookmarkStart w:id="35" w:name="_Ref200382150"/>
      <w:r w:rsidRPr="002C6ECD">
        <w:rPr>
          <w:b w:val="0"/>
        </w:rPr>
        <w:t>Рисунок 4</w:t>
      </w:r>
      <w:bookmarkEnd w:id="35"/>
      <w:r w:rsidRPr="002C6ECD">
        <w:rPr>
          <w:b w:val="0"/>
        </w:rPr>
        <w:t>.1 – Диаграмма распределения времени работы при разработке проекта</w:t>
      </w:r>
    </w:p>
    <w:p w:rsidR="00D76440" w:rsidRPr="00CE315D" w:rsidRDefault="00D76440" w:rsidP="00D76440">
      <w:pPr>
        <w:pStyle w:val="aff"/>
        <w:tabs>
          <w:tab w:val="left" w:pos="426"/>
        </w:tabs>
        <w:ind w:right="195" w:firstLine="709"/>
      </w:pPr>
      <w:r w:rsidRPr="00CE315D">
        <w:lastRenderedPageBreak/>
        <w:t xml:space="preserve">Кроме деления жизненного цикла ПС </w:t>
      </w:r>
      <w:r>
        <w:t>Э</w:t>
      </w:r>
      <w:r w:rsidRPr="00CE315D">
        <w:t xml:space="preserve">ВТ на стадии и фазы, можно выделить восемь видов работ, которые выполняются в процессе создания программного продукта: </w:t>
      </w:r>
    </w:p>
    <w:p w:rsidR="00D76440" w:rsidRPr="00323BD6" w:rsidRDefault="00D76440" w:rsidP="0070242E">
      <w:pPr>
        <w:pStyle w:val="aff6"/>
        <w:numPr>
          <w:ilvl w:val="0"/>
          <w:numId w:val="36"/>
        </w:numPr>
        <w:tabs>
          <w:tab w:val="clear" w:pos="0"/>
          <w:tab w:val="left" w:pos="993"/>
          <w:tab w:val="left" w:pos="1560"/>
        </w:tabs>
        <w:spacing w:before="0" w:beforeAutospacing="0" w:after="0" w:afterAutospacing="0" w:line="360" w:lineRule="auto"/>
        <w:ind w:right="195" w:firstLine="709"/>
        <w:jc w:val="both"/>
      </w:pPr>
      <w:r w:rsidRPr="00323BD6">
        <w:t>анализ требований и планирование – предусматривает разработку спецификаций, анализ и модификацию функциональных, технических, интерфейсных требований;</w:t>
      </w:r>
    </w:p>
    <w:p w:rsidR="00D76440" w:rsidRPr="00323BD6" w:rsidRDefault="00D76440" w:rsidP="0070242E">
      <w:pPr>
        <w:pStyle w:val="aff6"/>
        <w:numPr>
          <w:ilvl w:val="0"/>
          <w:numId w:val="36"/>
        </w:numPr>
        <w:tabs>
          <w:tab w:val="clear" w:pos="0"/>
          <w:tab w:val="left" w:pos="993"/>
          <w:tab w:val="left" w:pos="1560"/>
        </w:tabs>
        <w:spacing w:before="0" w:beforeAutospacing="0" w:after="0" w:afterAutospacing="0" w:line="360" w:lineRule="auto"/>
        <w:ind w:right="195" w:firstLine="709"/>
        <w:jc w:val="both"/>
      </w:pPr>
      <w:r w:rsidRPr="00323BD6">
        <w:t>проектирование изделий – включает в себя определение, спецификацию, анализ и модификации аппаратно-программной архитектуры проекта программы и базы данных;</w:t>
      </w:r>
    </w:p>
    <w:p w:rsidR="00D76440" w:rsidRPr="00323BD6" w:rsidRDefault="00D76440" w:rsidP="0070242E">
      <w:pPr>
        <w:pStyle w:val="aff6"/>
        <w:numPr>
          <w:ilvl w:val="0"/>
          <w:numId w:val="36"/>
        </w:numPr>
        <w:tabs>
          <w:tab w:val="clear" w:pos="0"/>
          <w:tab w:val="left" w:pos="993"/>
          <w:tab w:val="left" w:pos="1560"/>
        </w:tabs>
        <w:spacing w:before="0" w:beforeAutospacing="0" w:after="0" w:afterAutospacing="0" w:line="360" w:lineRule="auto"/>
        <w:ind w:right="195" w:firstLine="709"/>
        <w:jc w:val="both"/>
      </w:pPr>
      <w:r w:rsidRPr="00323BD6">
        <w:t>программирование – детальное проектирование, кодирование, автономная отладка и комплексирование отдельных компонентов программы, а также планирование работ программистов, разработка базы данных, документирование отдельных компонентов и организация программирования на уровне компонентов;</w:t>
      </w:r>
    </w:p>
    <w:p w:rsidR="00D76440" w:rsidRPr="00323BD6" w:rsidRDefault="00D76440" w:rsidP="0070242E">
      <w:pPr>
        <w:pStyle w:val="aff6"/>
        <w:numPr>
          <w:ilvl w:val="0"/>
          <w:numId w:val="36"/>
        </w:numPr>
        <w:tabs>
          <w:tab w:val="clear" w:pos="0"/>
          <w:tab w:val="left" w:pos="993"/>
          <w:tab w:val="left" w:pos="1560"/>
        </w:tabs>
        <w:spacing w:before="0" w:beforeAutospacing="0" w:after="0" w:afterAutospacing="0" w:line="360" w:lineRule="auto"/>
        <w:ind w:right="195" w:firstLine="709"/>
        <w:jc w:val="both"/>
      </w:pPr>
      <w:r w:rsidRPr="00323BD6">
        <w:t>планирование отладки;</w:t>
      </w:r>
    </w:p>
    <w:p w:rsidR="00D76440" w:rsidRPr="00323BD6" w:rsidRDefault="00D76440" w:rsidP="0070242E">
      <w:pPr>
        <w:pStyle w:val="aff6"/>
        <w:numPr>
          <w:ilvl w:val="0"/>
          <w:numId w:val="36"/>
        </w:numPr>
        <w:tabs>
          <w:tab w:val="clear" w:pos="0"/>
          <w:tab w:val="left" w:pos="993"/>
          <w:tab w:val="left" w:pos="1560"/>
        </w:tabs>
        <w:spacing w:before="0" w:beforeAutospacing="0" w:after="0" w:afterAutospacing="0" w:line="360" w:lineRule="auto"/>
        <w:ind w:right="195" w:firstLine="709"/>
        <w:jc w:val="both"/>
      </w:pPr>
      <w:r w:rsidRPr="00323BD6">
        <w:t>верификация – процесс проверки корректности требований, отладки изделий и приёмные испытания;</w:t>
      </w:r>
    </w:p>
    <w:p w:rsidR="00D76440" w:rsidRPr="00323BD6" w:rsidRDefault="00D76440" w:rsidP="0070242E">
      <w:pPr>
        <w:pStyle w:val="aff6"/>
        <w:numPr>
          <w:ilvl w:val="0"/>
          <w:numId w:val="36"/>
        </w:numPr>
        <w:tabs>
          <w:tab w:val="clear" w:pos="0"/>
          <w:tab w:val="left" w:pos="993"/>
          <w:tab w:val="left" w:pos="1560"/>
        </w:tabs>
        <w:spacing w:before="0" w:beforeAutospacing="0" w:after="0" w:afterAutospacing="0" w:line="360" w:lineRule="auto"/>
        <w:ind w:right="195" w:firstLine="709"/>
        <w:jc w:val="both"/>
      </w:pPr>
      <w:r w:rsidRPr="00323BD6">
        <w:t>управление проектом – планирование и контроль проекта, контроль и регулирование договоров, связь с пользователями;</w:t>
      </w:r>
    </w:p>
    <w:p w:rsidR="00D76440" w:rsidRPr="00323BD6" w:rsidRDefault="00D76440" w:rsidP="0070242E">
      <w:pPr>
        <w:pStyle w:val="aff6"/>
        <w:numPr>
          <w:ilvl w:val="0"/>
          <w:numId w:val="36"/>
        </w:numPr>
        <w:tabs>
          <w:tab w:val="clear" w:pos="0"/>
          <w:tab w:val="left" w:pos="993"/>
          <w:tab w:val="left" w:pos="1560"/>
        </w:tabs>
        <w:spacing w:before="0" w:beforeAutospacing="0" w:after="0" w:afterAutospacing="0" w:line="360" w:lineRule="auto"/>
        <w:ind w:right="195" w:firstLine="709"/>
        <w:jc w:val="both"/>
      </w:pPr>
      <w:r w:rsidRPr="00323BD6">
        <w:t>контроль качества – разработка и контроль, стандартные и технические проверки программных средств и процессов разработки;</w:t>
      </w:r>
    </w:p>
    <w:p w:rsidR="00D76440" w:rsidRPr="00323BD6" w:rsidRDefault="00D76440" w:rsidP="0070242E">
      <w:pPr>
        <w:pStyle w:val="aff6"/>
        <w:numPr>
          <w:ilvl w:val="0"/>
          <w:numId w:val="36"/>
        </w:numPr>
        <w:tabs>
          <w:tab w:val="clear" w:pos="0"/>
          <w:tab w:val="left" w:pos="993"/>
          <w:tab w:val="left" w:pos="1560"/>
        </w:tabs>
        <w:spacing w:before="0" w:beforeAutospacing="0" w:after="0" w:afterAutospacing="0" w:line="360" w:lineRule="auto"/>
        <w:ind w:right="195" w:firstLine="709"/>
        <w:jc w:val="both"/>
      </w:pPr>
      <w:r w:rsidRPr="00323BD6">
        <w:t>документирование – разработка и корректировка руководства для пользователя и операторов.</w:t>
      </w:r>
    </w:p>
    <w:p w:rsidR="00D76440" w:rsidRPr="00745941" w:rsidRDefault="00D76440" w:rsidP="00D76440">
      <w:pPr>
        <w:pStyle w:val="aff"/>
        <w:tabs>
          <w:tab w:val="left" w:pos="993"/>
        </w:tabs>
        <w:ind w:right="195" w:firstLine="709"/>
      </w:pPr>
      <w:r w:rsidRPr="00CE315D">
        <w:t>Деление жизненного цикла программных средств на стадии, фазы и этапы, а также более подробное описание работ, выполняемых в процессе их разработки, производства и эксплуатации, необходимо для детального определения затрат, требуемых на эти цели.</w:t>
      </w:r>
    </w:p>
    <w:p w:rsidR="00D76440" w:rsidRPr="009A7379" w:rsidRDefault="00D76440" w:rsidP="0070242E">
      <w:pPr>
        <w:pStyle w:val="2"/>
        <w:numPr>
          <w:ilvl w:val="1"/>
          <w:numId w:val="37"/>
        </w:numPr>
        <w:tabs>
          <w:tab w:val="left" w:pos="709"/>
          <w:tab w:val="left" w:pos="1843"/>
        </w:tabs>
        <w:spacing w:line="360" w:lineRule="auto"/>
        <w:ind w:left="0" w:firstLine="0"/>
        <w:contextualSpacing/>
        <w:rPr>
          <w:bCs w:val="0"/>
          <w:iCs w:val="0"/>
        </w:rPr>
      </w:pPr>
      <w:bookmarkStart w:id="36" w:name="_Toc389598028"/>
      <w:proofErr w:type="spellStart"/>
      <w:r w:rsidRPr="009A7379">
        <w:rPr>
          <w:bCs w:val="0"/>
          <w:iCs w:val="0"/>
        </w:rPr>
        <w:t>Расчет</w:t>
      </w:r>
      <w:proofErr w:type="spellEnd"/>
      <w:r w:rsidRPr="009A7379">
        <w:rPr>
          <w:bCs w:val="0"/>
          <w:iCs w:val="0"/>
        </w:rPr>
        <w:t xml:space="preserve"> стоимости автоматизированной информационной системы</w:t>
      </w:r>
      <w:bookmarkEnd w:id="33"/>
      <w:bookmarkEnd w:id="36"/>
    </w:p>
    <w:p w:rsidR="00D76440" w:rsidRPr="004724B1" w:rsidRDefault="00D76440" w:rsidP="00D76440">
      <w:r w:rsidRPr="004724B1">
        <w:t>Для осуществления стоимостной оценки программного обеспечения и определения экономического эффекта необходимо составить смету затрат, включающую в себя следующие статьи расходов</w:t>
      </w:r>
      <w:r w:rsidR="000051B0" w:rsidRPr="000051B0">
        <w:t>[</w:t>
      </w:r>
      <w:r w:rsidR="00593922" w:rsidRPr="00593922">
        <w:t>4</w:t>
      </w:r>
      <w:r w:rsidR="000051B0" w:rsidRPr="000051B0">
        <w:t>]</w:t>
      </w:r>
      <w:r w:rsidRPr="004724B1">
        <w:t>:</w:t>
      </w:r>
    </w:p>
    <w:p w:rsidR="00D76440" w:rsidRPr="00323BD6" w:rsidRDefault="00D76440" w:rsidP="0070242E">
      <w:pPr>
        <w:pStyle w:val="aff6"/>
        <w:numPr>
          <w:ilvl w:val="0"/>
          <w:numId w:val="36"/>
        </w:numPr>
        <w:tabs>
          <w:tab w:val="clear" w:pos="0"/>
          <w:tab w:val="left" w:pos="1134"/>
          <w:tab w:val="left" w:pos="1560"/>
        </w:tabs>
        <w:spacing w:before="0" w:beforeAutospacing="0" w:after="0" w:afterAutospacing="0" w:line="360" w:lineRule="auto"/>
        <w:ind w:right="195" w:firstLine="709"/>
        <w:jc w:val="both"/>
      </w:pPr>
      <w:r w:rsidRPr="00323BD6">
        <w:t>материалы и комплектующие (</w:t>
      </w:r>
      <w:r w:rsidRPr="00323BD6">
        <w:rPr>
          <w:position w:val="-4"/>
        </w:rPr>
        <w:object w:dxaOrig="3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3.2pt" o:ole="">
            <v:imagedata r:id="rId85" o:title=""/>
          </v:shape>
          <o:OLEObject Type="Embed" ProgID="Equation.3" ShapeID="_x0000_i1025" DrawAspect="Content" ObjectID="_1553404498" r:id="rId86"/>
        </w:object>
      </w:r>
      <w:r w:rsidRPr="00323BD6">
        <w:t>);</w:t>
      </w:r>
    </w:p>
    <w:p w:rsidR="00D76440" w:rsidRPr="00323BD6" w:rsidRDefault="00D76440" w:rsidP="0070242E">
      <w:pPr>
        <w:pStyle w:val="aff6"/>
        <w:numPr>
          <w:ilvl w:val="0"/>
          <w:numId w:val="36"/>
        </w:numPr>
        <w:tabs>
          <w:tab w:val="clear" w:pos="0"/>
          <w:tab w:val="left" w:pos="1134"/>
          <w:tab w:val="left" w:pos="1560"/>
        </w:tabs>
        <w:spacing w:before="0" w:beforeAutospacing="0" w:after="0" w:afterAutospacing="0" w:line="360" w:lineRule="auto"/>
        <w:ind w:right="195" w:firstLine="709"/>
        <w:jc w:val="both"/>
      </w:pPr>
      <w:r w:rsidRPr="00323BD6">
        <w:t>электроэнергия (</w:t>
      </w:r>
      <w:r w:rsidRPr="00323BD6">
        <w:rPr>
          <w:position w:val="-6"/>
        </w:rPr>
        <w:object w:dxaOrig="240" w:dyaOrig="279">
          <v:shape id="_x0000_i1026" type="#_x0000_t75" style="width:12pt;height:13.8pt" o:ole="">
            <v:imagedata r:id="rId87" o:title=""/>
          </v:shape>
          <o:OLEObject Type="Embed" ProgID="Equation.3" ShapeID="_x0000_i1026" DrawAspect="Content" ObjectID="_1553404499" r:id="rId88"/>
        </w:object>
      </w:r>
      <w:r w:rsidRPr="00323BD6">
        <w:t>);</w:t>
      </w:r>
    </w:p>
    <w:p w:rsidR="00D76440" w:rsidRPr="00323BD6" w:rsidRDefault="00D76440" w:rsidP="0070242E">
      <w:pPr>
        <w:pStyle w:val="aff6"/>
        <w:numPr>
          <w:ilvl w:val="0"/>
          <w:numId w:val="36"/>
        </w:numPr>
        <w:tabs>
          <w:tab w:val="clear" w:pos="0"/>
          <w:tab w:val="left" w:pos="1134"/>
          <w:tab w:val="left" w:pos="1560"/>
        </w:tabs>
        <w:spacing w:before="0" w:beforeAutospacing="0" w:after="0" w:afterAutospacing="0" w:line="360" w:lineRule="auto"/>
        <w:ind w:right="195" w:firstLine="709"/>
        <w:jc w:val="both"/>
      </w:pPr>
      <w:r w:rsidRPr="00323BD6">
        <w:t>основная заработная плата исполнителей (</w:t>
      </w:r>
      <w:r w:rsidRPr="00323BD6">
        <w:rPr>
          <w:position w:val="-12"/>
        </w:rPr>
        <w:object w:dxaOrig="279" w:dyaOrig="360">
          <v:shape id="_x0000_i1027" type="#_x0000_t75" style="width:13.8pt;height:18.6pt" o:ole="">
            <v:imagedata r:id="rId89" o:title=""/>
          </v:shape>
          <o:OLEObject Type="Embed" ProgID="Equation.3" ShapeID="_x0000_i1027" DrawAspect="Content" ObjectID="_1553404500" r:id="rId90"/>
        </w:object>
      </w:r>
      <w:r w:rsidRPr="00323BD6">
        <w:t>);</w:t>
      </w:r>
    </w:p>
    <w:p w:rsidR="00D76440" w:rsidRPr="00323BD6" w:rsidRDefault="00D76440" w:rsidP="0070242E">
      <w:pPr>
        <w:pStyle w:val="aff6"/>
        <w:numPr>
          <w:ilvl w:val="0"/>
          <w:numId w:val="36"/>
        </w:numPr>
        <w:tabs>
          <w:tab w:val="clear" w:pos="0"/>
          <w:tab w:val="left" w:pos="1134"/>
          <w:tab w:val="left" w:pos="1560"/>
        </w:tabs>
        <w:spacing w:before="0" w:beforeAutospacing="0" w:after="0" w:afterAutospacing="0" w:line="360" w:lineRule="auto"/>
        <w:ind w:right="195" w:firstLine="709"/>
        <w:jc w:val="both"/>
      </w:pPr>
      <w:r w:rsidRPr="00323BD6">
        <w:t>дополнительная заработная плата исполнителей (</w:t>
      </w:r>
      <w:r w:rsidRPr="00323BD6">
        <w:rPr>
          <w:position w:val="-12"/>
        </w:rPr>
        <w:object w:dxaOrig="279" w:dyaOrig="360">
          <v:shape id="_x0000_i1028" type="#_x0000_t75" style="width:13.8pt;height:18.6pt" o:ole="">
            <v:imagedata r:id="rId91" o:title=""/>
          </v:shape>
          <o:OLEObject Type="Embed" ProgID="Equation.3" ShapeID="_x0000_i1028" DrawAspect="Content" ObjectID="_1553404501" r:id="rId92"/>
        </w:object>
      </w:r>
      <w:r w:rsidRPr="00323BD6">
        <w:t>);</w:t>
      </w:r>
    </w:p>
    <w:p w:rsidR="00D76440" w:rsidRPr="00323BD6" w:rsidRDefault="00D76440" w:rsidP="0070242E">
      <w:pPr>
        <w:pStyle w:val="aff6"/>
        <w:numPr>
          <w:ilvl w:val="0"/>
          <w:numId w:val="36"/>
        </w:numPr>
        <w:tabs>
          <w:tab w:val="clear" w:pos="0"/>
          <w:tab w:val="left" w:pos="1134"/>
          <w:tab w:val="left" w:pos="1560"/>
        </w:tabs>
        <w:spacing w:before="0" w:beforeAutospacing="0" w:after="0" w:afterAutospacing="0" w:line="360" w:lineRule="auto"/>
        <w:ind w:right="195" w:firstLine="709"/>
        <w:jc w:val="both"/>
      </w:pPr>
      <w:r w:rsidRPr="00323BD6">
        <w:t>отчисления на социальные нужды (</w:t>
      </w:r>
      <w:r w:rsidRPr="00323BD6">
        <w:rPr>
          <w:position w:val="-12"/>
        </w:rPr>
        <w:object w:dxaOrig="320" w:dyaOrig="360">
          <v:shape id="_x0000_i1029" type="#_x0000_t75" style="width:16.2pt;height:18.6pt" o:ole="">
            <v:imagedata r:id="rId93" o:title=""/>
          </v:shape>
          <o:OLEObject Type="Embed" ProgID="Equation.3" ShapeID="_x0000_i1029" DrawAspect="Content" ObjectID="_1553404502" r:id="rId94"/>
        </w:object>
      </w:r>
      <w:r w:rsidRPr="00323BD6">
        <w:t>);</w:t>
      </w:r>
    </w:p>
    <w:p w:rsidR="00D76440" w:rsidRPr="00323BD6" w:rsidRDefault="00D76440" w:rsidP="0070242E">
      <w:pPr>
        <w:pStyle w:val="aff6"/>
        <w:numPr>
          <w:ilvl w:val="0"/>
          <w:numId w:val="36"/>
        </w:numPr>
        <w:tabs>
          <w:tab w:val="clear" w:pos="0"/>
          <w:tab w:val="left" w:pos="1134"/>
          <w:tab w:val="left" w:pos="1560"/>
        </w:tabs>
        <w:spacing w:before="0" w:beforeAutospacing="0" w:after="0" w:afterAutospacing="0" w:line="360" w:lineRule="auto"/>
        <w:ind w:right="195" w:firstLine="709"/>
        <w:jc w:val="both"/>
      </w:pPr>
      <w:r w:rsidRPr="00323BD6">
        <w:lastRenderedPageBreak/>
        <w:t>амортизация (</w:t>
      </w:r>
      <w:r w:rsidRPr="00323BD6">
        <w:rPr>
          <w:position w:val="-4"/>
        </w:rPr>
        <w:object w:dxaOrig="240" w:dyaOrig="260">
          <v:shape id="_x0000_i1030" type="#_x0000_t75" style="width:12pt;height:13.2pt" o:ole="">
            <v:imagedata r:id="rId95" o:title=""/>
          </v:shape>
          <o:OLEObject Type="Embed" ProgID="Equation.3" ShapeID="_x0000_i1030" DrawAspect="Content" ObjectID="_1553404503" r:id="rId96"/>
        </w:object>
      </w:r>
      <w:r w:rsidRPr="00323BD6">
        <w:t>);</w:t>
      </w:r>
    </w:p>
    <w:p w:rsidR="00D76440" w:rsidRPr="00323BD6" w:rsidRDefault="00D76440" w:rsidP="0070242E">
      <w:pPr>
        <w:pStyle w:val="aff6"/>
        <w:numPr>
          <w:ilvl w:val="0"/>
          <w:numId w:val="36"/>
        </w:numPr>
        <w:tabs>
          <w:tab w:val="clear" w:pos="0"/>
          <w:tab w:val="left" w:pos="1134"/>
          <w:tab w:val="left" w:pos="1560"/>
        </w:tabs>
        <w:spacing w:before="0" w:beforeAutospacing="0" w:after="0" w:afterAutospacing="0" w:line="360" w:lineRule="auto"/>
        <w:ind w:right="195" w:firstLine="709"/>
        <w:jc w:val="both"/>
      </w:pPr>
      <w:r w:rsidRPr="00323BD6">
        <w:t>расходы на спецоборудование (</w:t>
      </w:r>
      <w:r w:rsidRPr="00323BD6">
        <w:rPr>
          <w:position w:val="-12"/>
        </w:rPr>
        <w:object w:dxaOrig="300" w:dyaOrig="360">
          <v:shape id="_x0000_i1031" type="#_x0000_t75" style="width:14.4pt;height:18.6pt" o:ole="">
            <v:imagedata r:id="rId97" o:title=""/>
          </v:shape>
          <o:OLEObject Type="Embed" ProgID="Equation.3" ShapeID="_x0000_i1031" DrawAspect="Content" ObjectID="_1553404504" r:id="rId98"/>
        </w:object>
      </w:r>
      <w:r w:rsidRPr="00323BD6">
        <w:t>);</w:t>
      </w:r>
    </w:p>
    <w:p w:rsidR="00D76440" w:rsidRPr="00323BD6" w:rsidRDefault="00D76440" w:rsidP="0070242E">
      <w:pPr>
        <w:pStyle w:val="aff6"/>
        <w:numPr>
          <w:ilvl w:val="0"/>
          <w:numId w:val="36"/>
        </w:numPr>
        <w:tabs>
          <w:tab w:val="clear" w:pos="0"/>
          <w:tab w:val="left" w:pos="1134"/>
          <w:tab w:val="left" w:pos="1560"/>
        </w:tabs>
        <w:spacing w:before="0" w:beforeAutospacing="0" w:after="0" w:afterAutospacing="0" w:line="360" w:lineRule="auto"/>
        <w:ind w:right="195" w:firstLine="709"/>
        <w:jc w:val="both"/>
      </w:pPr>
      <w:r w:rsidRPr="00323BD6">
        <w:t>накладные расходы (</w:t>
      </w:r>
      <w:r w:rsidRPr="00323BD6">
        <w:rPr>
          <w:position w:val="-10"/>
        </w:rPr>
        <w:object w:dxaOrig="300" w:dyaOrig="340">
          <v:shape id="_x0000_i1032" type="#_x0000_t75" style="width:14.4pt;height:16.8pt" o:ole="">
            <v:imagedata r:id="rId99" o:title=""/>
          </v:shape>
          <o:OLEObject Type="Embed" ProgID="Equation.3" ShapeID="_x0000_i1032" DrawAspect="Content" ObjectID="_1553404505" r:id="rId100"/>
        </w:object>
      </w:r>
      <w:r w:rsidRPr="00323BD6">
        <w:t>);</w:t>
      </w:r>
    </w:p>
    <w:p w:rsidR="00D76440" w:rsidRPr="00323BD6" w:rsidRDefault="00D76440" w:rsidP="0070242E">
      <w:pPr>
        <w:pStyle w:val="aff6"/>
        <w:numPr>
          <w:ilvl w:val="0"/>
          <w:numId w:val="36"/>
        </w:numPr>
        <w:tabs>
          <w:tab w:val="clear" w:pos="0"/>
          <w:tab w:val="left" w:pos="1134"/>
          <w:tab w:val="left" w:pos="1560"/>
        </w:tabs>
        <w:spacing w:before="0" w:beforeAutospacing="0" w:after="0" w:afterAutospacing="0" w:line="360" w:lineRule="auto"/>
        <w:ind w:right="195" w:firstLine="709"/>
        <w:jc w:val="both"/>
      </w:pPr>
      <w:r w:rsidRPr="00323BD6">
        <w:t>прочие прямые расходы (</w:t>
      </w:r>
      <w:r w:rsidRPr="00323BD6">
        <w:rPr>
          <w:position w:val="-12"/>
        </w:rPr>
        <w:object w:dxaOrig="340" w:dyaOrig="360">
          <v:shape id="_x0000_i1033" type="#_x0000_t75" style="width:16.8pt;height:18.6pt" o:ole="">
            <v:imagedata r:id="rId101" o:title=""/>
          </v:shape>
          <o:OLEObject Type="Embed" ProgID="Equation.3" ShapeID="_x0000_i1033" DrawAspect="Content" ObjectID="_1553404506" r:id="rId102"/>
        </w:object>
      </w:r>
      <w:r w:rsidRPr="00323BD6">
        <w:t>).</w:t>
      </w:r>
    </w:p>
    <w:p w:rsidR="00D76440" w:rsidRPr="005D1BF5" w:rsidRDefault="00D76440" w:rsidP="00D76440">
      <w:pPr>
        <w:pStyle w:val="aff"/>
        <w:tabs>
          <w:tab w:val="left" w:pos="284"/>
        </w:tabs>
        <w:ind w:right="195" w:firstLine="709"/>
      </w:pPr>
      <w:r w:rsidRPr="005D1BF5">
        <w:t xml:space="preserve">Рассмотрим, что относят при </w:t>
      </w:r>
      <w:proofErr w:type="spellStart"/>
      <w:r w:rsidRPr="005D1BF5">
        <w:t>расчете</w:t>
      </w:r>
      <w:proofErr w:type="spellEnd"/>
      <w:r w:rsidRPr="005D1BF5">
        <w:t xml:space="preserve"> стоимости программного обеспечения на каждую</w:t>
      </w:r>
      <w:r>
        <w:t xml:space="preserve"> из статей, перечисленных выше.</w:t>
      </w:r>
    </w:p>
    <w:p w:rsidR="00D76440" w:rsidRDefault="00D76440" w:rsidP="00D76440">
      <w:pPr>
        <w:pStyle w:val="aff"/>
        <w:tabs>
          <w:tab w:val="left" w:pos="284"/>
        </w:tabs>
        <w:ind w:right="195" w:firstLine="709"/>
      </w:pPr>
      <w:r w:rsidRPr="005D1BF5">
        <w:t xml:space="preserve">Статья </w:t>
      </w:r>
      <w:r>
        <w:t>«Материалы и комплектующие»</w:t>
      </w:r>
      <w:r w:rsidRPr="005D1BF5">
        <w:t xml:space="preserve"> отражает сумму затрат, связанных с расходом материалов на производство результатной информации (бумага, дискеты, красящие листы и т.д.)</w:t>
      </w:r>
      <w:r>
        <w:t>.</w:t>
      </w:r>
    </w:p>
    <w:p w:rsidR="00D76440" w:rsidRPr="00165355" w:rsidRDefault="00D76440" w:rsidP="00D76440">
      <w:pPr>
        <w:pStyle w:val="aff"/>
        <w:tabs>
          <w:tab w:val="left" w:pos="284"/>
        </w:tabs>
        <w:ind w:right="195" w:firstLine="709"/>
      </w:pPr>
      <w:r w:rsidRPr="005D1BF5">
        <w:t xml:space="preserve">Статья </w:t>
      </w:r>
      <w:r>
        <w:t xml:space="preserve">«Электроэнергия» </w:t>
      </w:r>
      <w:r w:rsidRPr="005D1BF5">
        <w:t xml:space="preserve">включает затраты на </w:t>
      </w:r>
      <w:r>
        <w:t>электроэнергию</w:t>
      </w:r>
      <w:r w:rsidRPr="005D1BF5">
        <w:t>.</w:t>
      </w:r>
    </w:p>
    <w:p w:rsidR="00D76440" w:rsidRPr="00265EE5" w:rsidRDefault="00D76440" w:rsidP="00D76440">
      <w:pPr>
        <w:pStyle w:val="aff"/>
        <w:tabs>
          <w:tab w:val="left" w:pos="284"/>
        </w:tabs>
        <w:ind w:right="195" w:firstLine="709"/>
      </w:pPr>
      <w:r w:rsidRPr="00265EE5">
        <w:t xml:space="preserve">К статье </w:t>
      </w:r>
      <w:r>
        <w:t>«Основная заработная плата исполнителей»</w:t>
      </w:r>
      <w:r w:rsidRPr="00265EE5">
        <w:t xml:space="preserve"> относят затраты на заработную плату научных, инженерно-технических и других работников, непосредственно участвующих в разработке</w:t>
      </w:r>
      <w:r>
        <w:t xml:space="preserve"> программных средств</w:t>
      </w:r>
      <w:r w:rsidRPr="00265EE5">
        <w:t xml:space="preserve">. </w:t>
      </w:r>
    </w:p>
    <w:p w:rsidR="00D76440" w:rsidRPr="005D1BF5" w:rsidRDefault="00D76440" w:rsidP="00D76440">
      <w:pPr>
        <w:pStyle w:val="aff"/>
        <w:tabs>
          <w:tab w:val="left" w:pos="284"/>
        </w:tabs>
        <w:ind w:right="195" w:firstLine="709"/>
      </w:pPr>
      <w:r w:rsidRPr="005D1BF5">
        <w:t xml:space="preserve">Статья </w:t>
      </w:r>
      <w:r>
        <w:t>«Дополнительная заработная плата исполнителей»</w:t>
      </w:r>
      <w:r w:rsidRPr="005D1BF5">
        <w:t xml:space="preserve"> включает оплату отпусков, времени выполнения государственных обязанностей, ученических дней и т.д. Дополнительная заработная плата принимается </w:t>
      </w:r>
      <w:r w:rsidRPr="00323BD6">
        <w:t xml:space="preserve">в размере </w:t>
      </w:r>
      <w:r w:rsidRPr="005D1BF5">
        <w:t>15% от основной заработной платы</w:t>
      </w:r>
      <w:r>
        <w:t xml:space="preserve"> (по данным организации)</w:t>
      </w:r>
      <w:r w:rsidRPr="005D1BF5">
        <w:t>.</w:t>
      </w:r>
    </w:p>
    <w:p w:rsidR="00D76440" w:rsidRPr="00BA3C48" w:rsidRDefault="00D76440" w:rsidP="00D76440">
      <w:pPr>
        <w:pStyle w:val="aff"/>
        <w:tabs>
          <w:tab w:val="left" w:pos="284"/>
        </w:tabs>
        <w:ind w:right="195" w:firstLine="709"/>
      </w:pPr>
      <w:r w:rsidRPr="00BA3C48">
        <w:t>Статья «Отчисления на социальные нужды» включает в себя отчисления в фонд социальной защиты населения (</w:t>
      </w:r>
      <w:proofErr w:type="spellStart"/>
      <w:r w:rsidRPr="00BA3C48">
        <w:t>Нсз</w:t>
      </w:r>
      <w:proofErr w:type="spellEnd"/>
      <w:r w:rsidRPr="00BA3C48">
        <w:t xml:space="preserve"> </w:t>
      </w:r>
      <w:r w:rsidRPr="00323BD6">
        <w:t>–</w:t>
      </w:r>
      <w:r w:rsidRPr="00BA3C48">
        <w:t xml:space="preserve"> 34%) и отчисления на обязательное страхование от несчастных случаев (</w:t>
      </w:r>
      <w:proofErr w:type="spellStart"/>
      <w:r w:rsidRPr="00BA3C48">
        <w:t>Нстр</w:t>
      </w:r>
      <w:proofErr w:type="spellEnd"/>
      <w:r w:rsidRPr="00BA3C48">
        <w:t xml:space="preserve"> – 0,1-0,6%).</w:t>
      </w:r>
    </w:p>
    <w:p w:rsidR="00D76440" w:rsidRPr="005D1BF5" w:rsidRDefault="00D76440" w:rsidP="00D76440">
      <w:pPr>
        <w:pStyle w:val="aff"/>
        <w:tabs>
          <w:tab w:val="left" w:pos="284"/>
        </w:tabs>
        <w:ind w:right="195" w:firstLine="709"/>
      </w:pPr>
      <w:r>
        <w:t>По статье «Амортизация» рассчитываются амортизационные отчисления, исходя из стоимости основных средств, используемых в процессе разработки программного обеспечения, сроков эксплуатации оборудования и годовой нормы амортизации.</w:t>
      </w:r>
    </w:p>
    <w:p w:rsidR="00D76440" w:rsidRPr="005D1BF5" w:rsidRDefault="00D76440" w:rsidP="00D76440">
      <w:pPr>
        <w:pStyle w:val="aff"/>
        <w:tabs>
          <w:tab w:val="left" w:pos="284"/>
        </w:tabs>
        <w:ind w:right="195" w:firstLine="709"/>
      </w:pPr>
      <w:r w:rsidRPr="005D1BF5">
        <w:t xml:space="preserve">Статья </w:t>
      </w:r>
      <w:r>
        <w:t>«Расходы на спецоборудование»</w:t>
      </w:r>
      <w:r w:rsidRPr="005D1BF5">
        <w:t xml:space="preserve"> включает расходы на </w:t>
      </w:r>
      <w:r>
        <w:t xml:space="preserve">специальное </w:t>
      </w:r>
      <w:r w:rsidRPr="005D1BF5">
        <w:t>оборудование.</w:t>
      </w:r>
    </w:p>
    <w:p w:rsidR="00D76440" w:rsidRDefault="00D76440" w:rsidP="00D76440">
      <w:pPr>
        <w:pStyle w:val="aff"/>
        <w:tabs>
          <w:tab w:val="left" w:pos="284"/>
        </w:tabs>
        <w:ind w:right="195" w:firstLine="709"/>
      </w:pPr>
      <w:r w:rsidRPr="005D1BF5">
        <w:t xml:space="preserve">Статья </w:t>
      </w:r>
      <w:r>
        <w:t>«Накладные расходы»</w:t>
      </w:r>
      <w:r w:rsidRPr="005D1BF5">
        <w:t xml:space="preserve"> включает в себя </w:t>
      </w:r>
      <w:r>
        <w:t>затраты, связанные с необходимостью содержания аппарата управления, а также расходами на общехозяйственные нужды</w:t>
      </w:r>
      <w:r w:rsidRPr="005D1BF5">
        <w:t>.</w:t>
      </w:r>
    </w:p>
    <w:p w:rsidR="00D76440" w:rsidRDefault="00D76440" w:rsidP="00D76440">
      <w:pPr>
        <w:pStyle w:val="aff"/>
        <w:tabs>
          <w:tab w:val="left" w:pos="284"/>
        </w:tabs>
        <w:ind w:right="195" w:firstLine="709"/>
      </w:pPr>
      <w:r>
        <w:t>Статья «Прочие прямые расходы» на конкретное программное обеспечение включает затраты на приобретение и подготовку научно-технической информации и специальной литературы.</w:t>
      </w:r>
    </w:p>
    <w:p w:rsidR="00D76440" w:rsidRDefault="00D76440" w:rsidP="00D76440">
      <w:pPr>
        <w:pStyle w:val="aff"/>
        <w:tabs>
          <w:tab w:val="left" w:pos="426"/>
        </w:tabs>
        <w:ind w:right="195" w:firstLine="709"/>
      </w:pPr>
      <w:r w:rsidRPr="004724B1">
        <w:rPr>
          <w:b/>
        </w:rPr>
        <w:t>Затраты по статье «Материалы и комплектующие»</w:t>
      </w:r>
      <w:r w:rsidRPr="004341E6">
        <w:t xml:space="preserve"> учитывают расходы на разработку програм</w:t>
      </w:r>
      <w:r>
        <w:t>много обеспечения (таблица 4</w:t>
      </w:r>
      <w:r w:rsidR="005A33FE">
        <w:t>.</w:t>
      </w:r>
      <w:r>
        <w:t>1</w:t>
      </w:r>
      <w:r w:rsidRPr="004341E6">
        <w:t>).</w:t>
      </w:r>
      <w:bookmarkStart w:id="37" w:name="_Ref200382344"/>
    </w:p>
    <w:p w:rsidR="00D76440" w:rsidRDefault="00D76440" w:rsidP="00D76440">
      <w:pPr>
        <w:spacing w:line="240" w:lineRule="auto"/>
        <w:ind w:firstLine="0"/>
        <w:jc w:val="left"/>
        <w:rPr>
          <w:rFonts w:eastAsia="Times New Roman" w:cs="Times New Roman"/>
          <w:szCs w:val="24"/>
        </w:rPr>
      </w:pPr>
      <w:r>
        <w:br w:type="page"/>
      </w:r>
    </w:p>
    <w:p w:rsidR="00D76440" w:rsidRPr="000509F3" w:rsidRDefault="00D76440" w:rsidP="005A33FE">
      <w:pPr>
        <w:pStyle w:val="af6"/>
      </w:pPr>
      <w:r w:rsidRPr="000509F3">
        <w:lastRenderedPageBreak/>
        <w:t>Таблица 4.</w:t>
      </w:r>
      <w:bookmarkEnd w:id="37"/>
      <w:r>
        <w:t>1</w:t>
      </w:r>
      <w:r w:rsidRPr="000509F3">
        <w:t xml:space="preserve"> – Расходы на разработку программного обеспечения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96"/>
        <w:gridCol w:w="1934"/>
        <w:gridCol w:w="2578"/>
        <w:gridCol w:w="2460"/>
      </w:tblGrid>
      <w:tr w:rsidR="00D76440" w:rsidRPr="00D706BF" w:rsidTr="00631302">
        <w:trPr>
          <w:trHeight w:val="493"/>
        </w:trPr>
        <w:tc>
          <w:tcPr>
            <w:tcW w:w="1503" w:type="pct"/>
            <w:vAlign w:val="center"/>
          </w:tcPr>
          <w:p w:rsidR="00D76440" w:rsidRPr="00D706BF" w:rsidRDefault="00D76440" w:rsidP="00631302">
            <w:pPr>
              <w:pStyle w:val="afff1"/>
              <w:spacing w:line="240" w:lineRule="auto"/>
              <w:contextualSpacing/>
              <w:rPr>
                <w:b/>
              </w:rPr>
            </w:pPr>
            <w:r w:rsidRPr="00D706BF">
              <w:rPr>
                <w:b/>
              </w:rPr>
              <w:t>Материал</w:t>
            </w:r>
          </w:p>
        </w:tc>
        <w:tc>
          <w:tcPr>
            <w:tcW w:w="970" w:type="pct"/>
            <w:vAlign w:val="center"/>
          </w:tcPr>
          <w:p w:rsidR="00D76440" w:rsidRPr="00D706BF" w:rsidRDefault="00D76440" w:rsidP="00631302">
            <w:pPr>
              <w:pStyle w:val="afff1"/>
              <w:spacing w:line="240" w:lineRule="auto"/>
              <w:contextualSpacing/>
              <w:rPr>
                <w:b/>
              </w:rPr>
            </w:pPr>
            <w:r w:rsidRPr="00D706BF">
              <w:rPr>
                <w:b/>
              </w:rPr>
              <w:t>Цена, руб.</w:t>
            </w:r>
          </w:p>
        </w:tc>
        <w:tc>
          <w:tcPr>
            <w:tcW w:w="1293" w:type="pct"/>
            <w:vAlign w:val="center"/>
          </w:tcPr>
          <w:p w:rsidR="00D76440" w:rsidRPr="00D706BF" w:rsidRDefault="00D76440" w:rsidP="00631302">
            <w:pPr>
              <w:pStyle w:val="afff1"/>
              <w:spacing w:line="240" w:lineRule="auto"/>
              <w:contextualSpacing/>
              <w:rPr>
                <w:b/>
              </w:rPr>
            </w:pPr>
            <w:r w:rsidRPr="00D706BF">
              <w:rPr>
                <w:b/>
              </w:rPr>
              <w:t>Количество, шт.</w:t>
            </w:r>
          </w:p>
        </w:tc>
        <w:tc>
          <w:tcPr>
            <w:tcW w:w="1235" w:type="pct"/>
            <w:vAlign w:val="center"/>
          </w:tcPr>
          <w:p w:rsidR="00D76440" w:rsidRPr="00D706BF" w:rsidRDefault="00D76440" w:rsidP="00631302">
            <w:pPr>
              <w:pStyle w:val="afff1"/>
              <w:spacing w:line="240" w:lineRule="auto"/>
              <w:contextualSpacing/>
              <w:rPr>
                <w:b/>
              </w:rPr>
            </w:pPr>
            <w:r w:rsidRPr="00D706BF">
              <w:rPr>
                <w:b/>
              </w:rPr>
              <w:t>Стоимость, руб.</w:t>
            </w:r>
          </w:p>
        </w:tc>
      </w:tr>
      <w:tr w:rsidR="00D76440" w:rsidRPr="003C4EDF" w:rsidTr="00631302">
        <w:trPr>
          <w:trHeight w:val="493"/>
        </w:trPr>
        <w:tc>
          <w:tcPr>
            <w:tcW w:w="1503" w:type="pct"/>
            <w:vAlign w:val="center"/>
          </w:tcPr>
          <w:p w:rsidR="00D76440" w:rsidRPr="003C4EDF" w:rsidRDefault="00D76440" w:rsidP="00631302">
            <w:pPr>
              <w:pStyle w:val="afff1"/>
              <w:spacing w:line="240" w:lineRule="auto"/>
              <w:contextualSpacing/>
              <w:jc w:val="both"/>
            </w:pPr>
            <w:r>
              <w:t xml:space="preserve">Печать </w:t>
            </w:r>
            <w:proofErr w:type="gramStart"/>
            <w:r>
              <w:t xml:space="preserve">листа </w:t>
            </w:r>
            <w:r w:rsidRPr="003C4EDF">
              <w:t xml:space="preserve"> формата</w:t>
            </w:r>
            <w:proofErr w:type="gramEnd"/>
            <w:r w:rsidRPr="003C4EDF">
              <w:t xml:space="preserve"> А4</w:t>
            </w:r>
            <w:r>
              <w:t xml:space="preserve"> с бумагой</w:t>
            </w:r>
          </w:p>
        </w:tc>
        <w:tc>
          <w:tcPr>
            <w:tcW w:w="970" w:type="pct"/>
            <w:vAlign w:val="center"/>
          </w:tcPr>
          <w:p w:rsidR="00D76440" w:rsidRPr="003C4EDF" w:rsidRDefault="00D76440" w:rsidP="00631302">
            <w:pPr>
              <w:pStyle w:val="afff1"/>
              <w:spacing w:line="240" w:lineRule="auto"/>
              <w:contextualSpacing/>
            </w:pPr>
            <w:r>
              <w:t>500</w:t>
            </w:r>
          </w:p>
        </w:tc>
        <w:tc>
          <w:tcPr>
            <w:tcW w:w="1293" w:type="pct"/>
            <w:vAlign w:val="center"/>
          </w:tcPr>
          <w:p w:rsidR="00D76440" w:rsidRPr="007D2C5A" w:rsidRDefault="00D76440" w:rsidP="00631302">
            <w:pPr>
              <w:pStyle w:val="afff1"/>
              <w:spacing w:line="240" w:lineRule="auto"/>
              <w:contextualSpacing/>
            </w:pPr>
            <w:r>
              <w:t>200</w:t>
            </w:r>
          </w:p>
        </w:tc>
        <w:tc>
          <w:tcPr>
            <w:tcW w:w="1235" w:type="pct"/>
            <w:vAlign w:val="center"/>
          </w:tcPr>
          <w:p w:rsidR="00D76440" w:rsidRPr="003C4EDF" w:rsidRDefault="00D76440" w:rsidP="00631302">
            <w:pPr>
              <w:pStyle w:val="afff1"/>
              <w:spacing w:line="240" w:lineRule="auto"/>
              <w:contextualSpacing/>
            </w:pPr>
            <w:r w:rsidRPr="009140A7">
              <w:t>100</w:t>
            </w:r>
            <w:r>
              <w:t xml:space="preserve"> </w:t>
            </w:r>
            <w:r w:rsidRPr="009140A7">
              <w:t>000</w:t>
            </w:r>
          </w:p>
        </w:tc>
      </w:tr>
      <w:tr w:rsidR="00D76440" w:rsidRPr="003C4EDF" w:rsidTr="00631302">
        <w:trPr>
          <w:trHeight w:val="493"/>
        </w:trPr>
        <w:tc>
          <w:tcPr>
            <w:tcW w:w="1503" w:type="pct"/>
            <w:vAlign w:val="center"/>
          </w:tcPr>
          <w:p w:rsidR="00D76440" w:rsidRPr="003C4EDF" w:rsidRDefault="00D76440" w:rsidP="00631302">
            <w:pPr>
              <w:pStyle w:val="afff1"/>
              <w:spacing w:line="240" w:lineRule="auto"/>
              <w:contextualSpacing/>
              <w:jc w:val="both"/>
            </w:pPr>
            <w:r>
              <w:t>Бумага формата А1</w:t>
            </w:r>
          </w:p>
        </w:tc>
        <w:tc>
          <w:tcPr>
            <w:tcW w:w="970" w:type="pct"/>
            <w:vAlign w:val="center"/>
          </w:tcPr>
          <w:p w:rsidR="00D76440" w:rsidRPr="003C4EDF" w:rsidRDefault="00D76440" w:rsidP="00631302">
            <w:pPr>
              <w:pStyle w:val="afff1"/>
              <w:spacing w:line="240" w:lineRule="auto"/>
              <w:contextualSpacing/>
            </w:pPr>
            <w:r>
              <w:t>10 000</w:t>
            </w:r>
          </w:p>
        </w:tc>
        <w:tc>
          <w:tcPr>
            <w:tcW w:w="1293" w:type="pct"/>
            <w:vAlign w:val="center"/>
          </w:tcPr>
          <w:p w:rsidR="00D76440" w:rsidRPr="00413538" w:rsidRDefault="00D76440" w:rsidP="00631302">
            <w:pPr>
              <w:pStyle w:val="afff1"/>
              <w:spacing w:line="240" w:lineRule="auto"/>
              <w:contextualSpacing/>
            </w:pPr>
            <w:r w:rsidRPr="00413538">
              <w:t>6</w:t>
            </w:r>
          </w:p>
        </w:tc>
        <w:tc>
          <w:tcPr>
            <w:tcW w:w="1235" w:type="pct"/>
            <w:vAlign w:val="center"/>
          </w:tcPr>
          <w:p w:rsidR="00D76440" w:rsidRPr="003C4EDF" w:rsidRDefault="00D76440" w:rsidP="00631302">
            <w:pPr>
              <w:pStyle w:val="afff1"/>
              <w:spacing w:line="240" w:lineRule="auto"/>
              <w:contextualSpacing/>
            </w:pPr>
            <w:r>
              <w:t>60 000</w:t>
            </w:r>
          </w:p>
        </w:tc>
      </w:tr>
      <w:tr w:rsidR="00D76440" w:rsidRPr="003C4EDF" w:rsidTr="00631302">
        <w:trPr>
          <w:trHeight w:val="493"/>
        </w:trPr>
        <w:tc>
          <w:tcPr>
            <w:tcW w:w="1503" w:type="pct"/>
            <w:vAlign w:val="center"/>
          </w:tcPr>
          <w:p w:rsidR="00D76440" w:rsidRPr="003C4EDF" w:rsidRDefault="00D76440" w:rsidP="00631302">
            <w:pPr>
              <w:pStyle w:val="afff1"/>
              <w:spacing w:line="240" w:lineRule="auto"/>
              <w:contextualSpacing/>
              <w:jc w:val="both"/>
              <w:rPr>
                <w:lang w:val="en-US"/>
              </w:rPr>
            </w:pPr>
            <w:r w:rsidRPr="003C4EDF">
              <w:t>Компакт-диск</w:t>
            </w:r>
          </w:p>
          <w:p w:rsidR="00D76440" w:rsidRPr="003C4EDF" w:rsidRDefault="00D76440" w:rsidP="00631302">
            <w:pPr>
              <w:pStyle w:val="afff1"/>
              <w:spacing w:line="240" w:lineRule="auto"/>
              <w:contextualSpacing/>
              <w:jc w:val="both"/>
            </w:pPr>
            <w:r w:rsidRPr="003C4EDF">
              <w:t>С</w:t>
            </w:r>
            <w:r w:rsidRPr="003C4EDF">
              <w:rPr>
                <w:lang w:val="en-US"/>
              </w:rPr>
              <w:t>D</w:t>
            </w:r>
            <w:r w:rsidRPr="003C4EDF">
              <w:t>-</w:t>
            </w:r>
            <w:r w:rsidRPr="003C4EDF">
              <w:rPr>
                <w:lang w:val="en-US"/>
              </w:rPr>
              <w:t>RW</w:t>
            </w:r>
          </w:p>
        </w:tc>
        <w:tc>
          <w:tcPr>
            <w:tcW w:w="970" w:type="pct"/>
            <w:vAlign w:val="center"/>
          </w:tcPr>
          <w:p w:rsidR="00D76440" w:rsidRPr="003C4EDF" w:rsidRDefault="00D76440" w:rsidP="00631302">
            <w:pPr>
              <w:pStyle w:val="afff1"/>
              <w:spacing w:line="240" w:lineRule="auto"/>
              <w:contextualSpacing/>
            </w:pPr>
            <w:r>
              <w:t>4 800</w:t>
            </w:r>
          </w:p>
        </w:tc>
        <w:tc>
          <w:tcPr>
            <w:tcW w:w="1293" w:type="pct"/>
            <w:vAlign w:val="center"/>
          </w:tcPr>
          <w:p w:rsidR="00D76440" w:rsidRPr="003C4EDF" w:rsidRDefault="00D76440" w:rsidP="00631302">
            <w:pPr>
              <w:pStyle w:val="afff1"/>
              <w:spacing w:line="240" w:lineRule="auto"/>
              <w:contextualSpacing/>
            </w:pPr>
            <w:r>
              <w:t>2</w:t>
            </w:r>
          </w:p>
        </w:tc>
        <w:tc>
          <w:tcPr>
            <w:tcW w:w="1235" w:type="pct"/>
            <w:vAlign w:val="center"/>
          </w:tcPr>
          <w:p w:rsidR="00D76440" w:rsidRPr="003C4EDF" w:rsidRDefault="00D76440" w:rsidP="00631302">
            <w:pPr>
              <w:pStyle w:val="afff1"/>
              <w:spacing w:line="240" w:lineRule="auto"/>
              <w:contextualSpacing/>
            </w:pPr>
            <w:r>
              <w:t>9</w:t>
            </w:r>
            <w:r w:rsidRPr="003C4EDF">
              <w:t xml:space="preserve"> </w:t>
            </w:r>
            <w:r>
              <w:t>600</w:t>
            </w:r>
          </w:p>
        </w:tc>
      </w:tr>
      <w:tr w:rsidR="00D76440" w:rsidRPr="003C4EDF" w:rsidTr="00631302">
        <w:trPr>
          <w:trHeight w:val="493"/>
        </w:trPr>
        <w:tc>
          <w:tcPr>
            <w:tcW w:w="1503" w:type="pct"/>
            <w:vAlign w:val="center"/>
          </w:tcPr>
          <w:p w:rsidR="00D76440" w:rsidRPr="003C4EDF" w:rsidRDefault="00D76440" w:rsidP="00631302">
            <w:pPr>
              <w:pStyle w:val="afff1"/>
              <w:spacing w:line="240" w:lineRule="auto"/>
              <w:contextualSpacing/>
              <w:jc w:val="both"/>
            </w:pPr>
            <w:r w:rsidRPr="003C4EDF">
              <w:t>Всего:</w:t>
            </w:r>
          </w:p>
        </w:tc>
        <w:tc>
          <w:tcPr>
            <w:tcW w:w="3497" w:type="pct"/>
            <w:gridSpan w:val="3"/>
            <w:vAlign w:val="center"/>
          </w:tcPr>
          <w:p w:rsidR="00D76440" w:rsidRPr="003C4EDF" w:rsidRDefault="00D76440" w:rsidP="00631302">
            <w:pPr>
              <w:pStyle w:val="afff1"/>
              <w:spacing w:line="240" w:lineRule="auto"/>
              <w:contextualSpacing/>
            </w:pPr>
            <w:r>
              <w:t>169</w:t>
            </w:r>
            <w:r w:rsidRPr="002D6C22">
              <w:t xml:space="preserve"> </w:t>
            </w:r>
            <w:r>
              <w:t>6</w:t>
            </w:r>
            <w:r w:rsidRPr="002D6C22">
              <w:t>00</w:t>
            </w:r>
          </w:p>
        </w:tc>
      </w:tr>
    </w:tbl>
    <w:p w:rsidR="00D76440" w:rsidRDefault="00D76440" w:rsidP="00D76440">
      <w:pPr>
        <w:pStyle w:val="aff"/>
        <w:tabs>
          <w:tab w:val="left" w:pos="709"/>
        </w:tabs>
        <w:ind w:right="195" w:firstLine="709"/>
      </w:pPr>
      <w:r w:rsidRPr="006715D4">
        <w:t>Таким образом, стоимость эксплуатационных материалов (</w:t>
      </w:r>
      <w:r w:rsidRPr="00323BD6">
        <w:object w:dxaOrig="300" w:dyaOrig="260">
          <v:shape id="_x0000_i1034" type="#_x0000_t75" style="width:14.4pt;height:13.2pt" o:ole="">
            <v:imagedata r:id="rId103" o:title=""/>
          </v:shape>
          <o:OLEObject Type="Embed" ProgID="Equation.3" ShapeID="_x0000_i1034" DrawAspect="Content" ObjectID="_1553404507" r:id="rId104"/>
        </w:object>
      </w:r>
      <w:r>
        <w:t>) составляет 169 6</w:t>
      </w:r>
      <w:r w:rsidRPr="002D6C22">
        <w:t>00</w:t>
      </w:r>
      <w:r>
        <w:t xml:space="preserve"> </w:t>
      </w:r>
      <w:r w:rsidRPr="002D6C22">
        <w:t>рублей.</w:t>
      </w:r>
    </w:p>
    <w:p w:rsidR="00D76440" w:rsidRPr="00667E66" w:rsidRDefault="00D76440" w:rsidP="00D76440">
      <w:pPr>
        <w:pStyle w:val="aff"/>
        <w:tabs>
          <w:tab w:val="left" w:pos="284"/>
        </w:tabs>
        <w:ind w:right="195" w:firstLine="709"/>
      </w:pPr>
      <w:r w:rsidRPr="009A145C">
        <w:rPr>
          <w:b/>
        </w:rPr>
        <w:t>Затраты на электроэнергию</w:t>
      </w:r>
      <w:r>
        <w:t xml:space="preserve"> определяются по формуле</w:t>
      </w:r>
      <w:r w:rsidR="00B20C9E">
        <w:t xml:space="preserve"> (4.</w:t>
      </w:r>
      <w:r w:rsidRPr="00C37AEE">
        <w:t>1)</w:t>
      </w:r>
      <w:r w:rsidRPr="00667E66">
        <w:t>:</w:t>
      </w:r>
      <w:r w:rsidRPr="00323BD6">
        <w:t xml:space="preserve"> </w:t>
      </w:r>
    </w:p>
    <w:tbl>
      <w:tblPr>
        <w:tblW w:w="0" w:type="auto"/>
        <w:tblLook w:val="01E0" w:firstRow="1" w:lastRow="1" w:firstColumn="1" w:lastColumn="1" w:noHBand="0" w:noVBand="0"/>
      </w:tblPr>
      <w:tblGrid>
        <w:gridCol w:w="8087"/>
        <w:gridCol w:w="1483"/>
      </w:tblGrid>
      <w:tr w:rsidR="00D76440" w:rsidTr="00631302">
        <w:tc>
          <w:tcPr>
            <w:tcW w:w="8087" w:type="dxa"/>
          </w:tcPr>
          <w:p w:rsidR="00D76440" w:rsidRPr="005B200A" w:rsidRDefault="005A33FE" w:rsidP="00A37449">
            <w:pPr>
              <w:pStyle w:val="wwf2"/>
            </w:pPr>
            <w:r w:rsidRPr="005B200A">
              <w:object w:dxaOrig="1760" w:dyaOrig="380">
                <v:shape id="_x0000_i1035" type="#_x0000_t75" style="width:88.2pt;height:19.2pt" o:ole="">
                  <v:imagedata r:id="rId105" o:title=""/>
                </v:shape>
                <o:OLEObject Type="Embed" ProgID="Equation.3" ShapeID="_x0000_i1035" DrawAspect="Content" ObjectID="_1553404508" r:id="rId106"/>
              </w:object>
            </w:r>
          </w:p>
        </w:tc>
        <w:tc>
          <w:tcPr>
            <w:tcW w:w="1483" w:type="dxa"/>
          </w:tcPr>
          <w:p w:rsidR="00D76440" w:rsidRPr="005B200A" w:rsidRDefault="00D76440" w:rsidP="00A37449">
            <w:pPr>
              <w:pStyle w:val="wwf2"/>
            </w:pPr>
            <w:r w:rsidRPr="005B200A">
              <w:t>(4.1)</w:t>
            </w:r>
          </w:p>
        </w:tc>
      </w:tr>
    </w:tbl>
    <w:p w:rsidR="00D76440" w:rsidRPr="005A33FE" w:rsidRDefault="00D76440" w:rsidP="00D76440">
      <w:pPr>
        <w:pStyle w:val="aff"/>
        <w:tabs>
          <w:tab w:val="left" w:pos="426"/>
        </w:tabs>
        <w:ind w:right="195" w:firstLine="0"/>
      </w:pPr>
      <w:proofErr w:type="gramStart"/>
      <w:r w:rsidRPr="005A33FE">
        <w:t xml:space="preserve">где </w:t>
      </w:r>
      <w:r w:rsidRPr="005A33FE">
        <w:rPr>
          <w:position w:val="-12"/>
        </w:rPr>
        <w:object w:dxaOrig="360" w:dyaOrig="360">
          <v:shape id="_x0000_i1036" type="#_x0000_t75" style="width:18.6pt;height:18.6pt" o:ole="">
            <v:imagedata r:id="rId107" o:title=""/>
          </v:shape>
          <o:OLEObject Type="Embed" ProgID="Equation.3" ShapeID="_x0000_i1036" DrawAspect="Content" ObjectID="_1553404509" r:id="rId108"/>
        </w:object>
      </w:r>
      <w:r w:rsidRPr="005A33FE">
        <w:t xml:space="preserve"> –</w:t>
      </w:r>
      <w:proofErr w:type="gramEnd"/>
      <w:r w:rsidRPr="005A33FE">
        <w:t xml:space="preserve"> стоимость 1 </w:t>
      </w:r>
      <w:proofErr w:type="spellStart"/>
      <w:r w:rsidRPr="005A33FE">
        <w:t>кВтч</w:t>
      </w:r>
      <w:proofErr w:type="spellEnd"/>
      <w:r w:rsidRPr="005A33FE">
        <w:t xml:space="preserve">. Базовый тариф для юридических </w:t>
      </w:r>
      <w:proofErr w:type="gramStart"/>
      <w:r w:rsidRPr="005A33FE">
        <w:t>лиц  с</w:t>
      </w:r>
      <w:proofErr w:type="gramEnd"/>
      <w:r w:rsidRPr="005A33FE">
        <w:t xml:space="preserve"> 1.03.2014 г. составляет 1</w:t>
      </w:r>
      <w:r w:rsidRPr="005A33FE">
        <w:rPr>
          <w:lang w:val="en-US"/>
        </w:rPr>
        <w:t> </w:t>
      </w:r>
      <w:r w:rsidRPr="005A33FE">
        <w:t xml:space="preserve">390,5 руб. за 1 </w:t>
      </w:r>
      <w:proofErr w:type="spellStart"/>
      <w:r w:rsidRPr="005A33FE">
        <w:t>кВтч</w:t>
      </w:r>
      <w:proofErr w:type="spellEnd"/>
      <w:r w:rsidRPr="005A33FE">
        <w:t xml:space="preserve"> (Согласно Декларации об уровне тарифов на электрическую энергию, отпускаемую республиканскими унитарными предприятиями электроэнергетики ГПО «</w:t>
      </w:r>
      <w:proofErr w:type="spellStart"/>
      <w:r w:rsidRPr="005A33FE">
        <w:t>Белэнерго</w:t>
      </w:r>
      <w:proofErr w:type="spellEnd"/>
      <w:r w:rsidRPr="005A33FE">
        <w:t>» для юридических лиц и индивидуальных предпринимателей, зарегистрированной  Департаментом ценовой политики Министерства экономики Республики Беларусь - приказ от 1.03.2014 г. №179</w:t>
      </w:r>
      <w:r w:rsidR="00593922">
        <w:t>)[</w:t>
      </w:r>
      <w:r w:rsidR="00593922" w:rsidRPr="00593922">
        <w:t>14</w:t>
      </w:r>
      <w:r w:rsidRPr="00CF1C38">
        <w:t>].</w:t>
      </w:r>
    </w:p>
    <w:p w:rsidR="00D76440" w:rsidRPr="005A33FE" w:rsidRDefault="00D76440" w:rsidP="00D76440">
      <w:pPr>
        <w:pStyle w:val="aff"/>
        <w:tabs>
          <w:tab w:val="left" w:pos="426"/>
        </w:tabs>
        <w:ind w:right="195" w:firstLine="0"/>
      </w:pPr>
      <w:r w:rsidRPr="005A33FE">
        <w:tab/>
      </w:r>
      <w:r w:rsidRPr="005A33FE">
        <w:object w:dxaOrig="320" w:dyaOrig="380">
          <v:shape id="_x0000_i1037" type="#_x0000_t75" style="width:16.2pt;height:19.2pt" o:ole="">
            <v:imagedata r:id="rId109" o:title=""/>
          </v:shape>
          <o:OLEObject Type="Embed" ProgID="Equation.3" ShapeID="_x0000_i1037" DrawAspect="Content" ObjectID="_1553404510" r:id="rId110"/>
        </w:object>
      </w:r>
      <w:r w:rsidRPr="005A33FE">
        <w:t xml:space="preserve"> – расход электроэнергии за один месяц;</w:t>
      </w:r>
    </w:p>
    <w:p w:rsidR="00D76440" w:rsidRPr="005A33FE" w:rsidRDefault="00D76440" w:rsidP="00D76440">
      <w:pPr>
        <w:pStyle w:val="aff"/>
        <w:tabs>
          <w:tab w:val="left" w:pos="426"/>
        </w:tabs>
        <w:ind w:right="195" w:firstLine="0"/>
      </w:pPr>
      <w:r w:rsidRPr="005A33FE">
        <w:tab/>
      </w:r>
      <w:r w:rsidRPr="005A33FE">
        <w:object w:dxaOrig="360" w:dyaOrig="360">
          <v:shape id="_x0000_i1038" type="#_x0000_t75" style="width:18.6pt;height:18.6pt" o:ole="">
            <v:imagedata r:id="rId111" o:title=""/>
          </v:shape>
          <o:OLEObject Type="Embed" ProgID="Equation.3" ShapeID="_x0000_i1038" DrawAspect="Content" ObjectID="_1553404511" r:id="rId112"/>
        </w:object>
      </w:r>
      <w:r w:rsidRPr="005A33FE">
        <w:t xml:space="preserve"> – период разработки программы, месяцев. Определяется в соответствии с длительностью дипломного проектирования и составляет 3 месяца.</w:t>
      </w:r>
    </w:p>
    <w:p w:rsidR="00D76440" w:rsidRDefault="00D76440" w:rsidP="00D76440">
      <w:r>
        <w:t>Проведём расчёт требуемой мощности</w:t>
      </w:r>
      <w:r w:rsidRPr="00527D9F">
        <w:t xml:space="preserve"> </w:t>
      </w:r>
      <w:r>
        <w:rPr>
          <w:lang w:val="en-US"/>
        </w:rPr>
        <w:t>T</w:t>
      </w:r>
      <w:r w:rsidRPr="00527D9F">
        <w:t>.</w:t>
      </w:r>
      <w:r>
        <w:t xml:space="preserve"> Прежде всего получим в среднем 8</w:t>
      </w:r>
      <w:r w:rsidR="00245901">
        <w:rPr>
          <w:rFonts w:cs="Times New Roman"/>
          <w:i/>
        </w:rPr>
        <w:t>·</w:t>
      </w:r>
      <w:r>
        <w:t xml:space="preserve">21=168 рабочих часов в месяце. Один ПК в среднем потребляет 300 Вт. Для решения поставленной задачи необходимо </w:t>
      </w:r>
      <w:r w:rsidRPr="00004705">
        <w:t>2</w:t>
      </w:r>
      <w:r>
        <w:t xml:space="preserve"> ПК и один сервер</w:t>
      </w:r>
      <w:r w:rsidRPr="00004705">
        <w:t xml:space="preserve"> </w:t>
      </w:r>
      <w:r>
        <w:t>для тестирования. Потребление данного оборудования составит:</w:t>
      </w:r>
    </w:p>
    <w:p w:rsidR="00D76440" w:rsidRPr="004820D8" w:rsidRDefault="00D76440" w:rsidP="00D76440">
      <w:pPr>
        <w:jc w:val="center"/>
        <w:rPr>
          <w:i/>
        </w:rPr>
      </w:pPr>
      <w:r>
        <w:rPr>
          <w:i/>
        </w:rPr>
        <w:t>3</w:t>
      </w:r>
      <w:r w:rsidR="005A33FE">
        <w:rPr>
          <w:rFonts w:cs="Times New Roman"/>
          <w:i/>
        </w:rPr>
        <w:t>·</w:t>
      </w:r>
      <w:r w:rsidR="005A33FE">
        <w:rPr>
          <w:i/>
        </w:rPr>
        <w:t>0,3</w:t>
      </w:r>
      <w:r w:rsidR="005A33FE">
        <w:rPr>
          <w:rFonts w:cs="Times New Roman"/>
          <w:i/>
        </w:rPr>
        <w:t>·</w:t>
      </w:r>
      <w:r>
        <w:rPr>
          <w:i/>
        </w:rPr>
        <w:t>168</w:t>
      </w:r>
      <w:r w:rsidRPr="004820D8">
        <w:rPr>
          <w:i/>
        </w:rPr>
        <w:t xml:space="preserve"> = </w:t>
      </w:r>
      <w:r>
        <w:rPr>
          <w:i/>
        </w:rPr>
        <w:t>151,2</w:t>
      </w:r>
      <w:r w:rsidRPr="004820D8">
        <w:rPr>
          <w:i/>
        </w:rPr>
        <w:t xml:space="preserve"> </w:t>
      </w:r>
      <w:proofErr w:type="spellStart"/>
      <w:r w:rsidRPr="004820D8">
        <w:rPr>
          <w:i/>
        </w:rPr>
        <w:t>кВтч</w:t>
      </w:r>
      <w:proofErr w:type="spellEnd"/>
      <w:r w:rsidRPr="004820D8">
        <w:rPr>
          <w:i/>
        </w:rPr>
        <w:t>.</w:t>
      </w:r>
    </w:p>
    <w:p w:rsidR="00D76440" w:rsidRDefault="00D76440" w:rsidP="00D76440">
      <w:r>
        <w:t>Так же учтём освещение. Современны энергосберегающие лампочки потребляют 20Вт. Для хорош</w:t>
      </w:r>
      <w:r w:rsidR="009E7540">
        <w:t xml:space="preserve">его освещения помещения в 20 </w:t>
      </w:r>
      <w:r>
        <w:t>м</w:t>
      </w:r>
      <w:r w:rsidR="009E7540" w:rsidRPr="009E7540">
        <w:rPr>
          <w:vertAlign w:val="superscript"/>
        </w:rPr>
        <w:t>2</w:t>
      </w:r>
      <w:r>
        <w:t xml:space="preserve"> достаточно 2х таких лампочек. Таким образом потребление на освещение составит:</w:t>
      </w:r>
    </w:p>
    <w:p w:rsidR="00D76440" w:rsidRPr="004A7667" w:rsidRDefault="009E7540" w:rsidP="00D76440">
      <w:pPr>
        <w:jc w:val="center"/>
        <w:rPr>
          <w:i/>
        </w:rPr>
      </w:pPr>
      <w:r>
        <w:rPr>
          <w:i/>
        </w:rPr>
        <w:t>20</w:t>
      </w:r>
      <w:r>
        <w:rPr>
          <w:rFonts w:cs="Times New Roman"/>
          <w:i/>
        </w:rPr>
        <w:t>·</w:t>
      </w:r>
      <w:r w:rsidR="00D76440">
        <w:rPr>
          <w:i/>
        </w:rPr>
        <w:t>168</w:t>
      </w:r>
      <w:r>
        <w:rPr>
          <w:rFonts w:cs="Times New Roman"/>
          <w:i/>
        </w:rPr>
        <w:t>·</w:t>
      </w:r>
      <w:r w:rsidR="00D76440" w:rsidRPr="004A7667">
        <w:rPr>
          <w:i/>
        </w:rPr>
        <w:t>0,02</w:t>
      </w:r>
      <w:r>
        <w:rPr>
          <w:rFonts w:cs="Times New Roman"/>
          <w:i/>
        </w:rPr>
        <w:t>·</w:t>
      </w:r>
      <w:r w:rsidR="00D76440">
        <w:rPr>
          <w:i/>
        </w:rPr>
        <w:t>2</w:t>
      </w:r>
      <w:r w:rsidR="00D76440" w:rsidRPr="004A7667">
        <w:rPr>
          <w:i/>
        </w:rPr>
        <w:t xml:space="preserve"> = </w:t>
      </w:r>
      <w:r w:rsidR="00D76440">
        <w:rPr>
          <w:i/>
        </w:rPr>
        <w:t>134,4</w:t>
      </w:r>
      <w:r w:rsidR="00D76440" w:rsidRPr="004A7667">
        <w:rPr>
          <w:i/>
        </w:rPr>
        <w:t xml:space="preserve"> </w:t>
      </w:r>
      <w:proofErr w:type="spellStart"/>
      <w:r w:rsidR="00D76440" w:rsidRPr="004A7667">
        <w:rPr>
          <w:i/>
        </w:rPr>
        <w:t>кВтч</w:t>
      </w:r>
      <w:proofErr w:type="spellEnd"/>
      <w:r w:rsidR="00D76440">
        <w:rPr>
          <w:i/>
        </w:rPr>
        <w:t>.</w:t>
      </w:r>
    </w:p>
    <w:p w:rsidR="00D76440" w:rsidRDefault="00D76440" w:rsidP="00D76440">
      <w:r>
        <w:t>Возьмём поправочный коэффициент 1,2 для определения затрат электроэнергии на другие нужды. Тогда получим:</w:t>
      </w:r>
    </w:p>
    <w:p w:rsidR="00D76440" w:rsidRDefault="00D76440" w:rsidP="00D76440">
      <w:pPr>
        <w:jc w:val="center"/>
        <w:rPr>
          <w:i/>
        </w:rPr>
      </w:pPr>
      <w:r>
        <w:rPr>
          <w:i/>
        </w:rPr>
        <w:t>(151,2</w:t>
      </w:r>
      <w:r w:rsidRPr="004820D8">
        <w:rPr>
          <w:i/>
        </w:rPr>
        <w:t xml:space="preserve"> </w:t>
      </w:r>
      <w:r>
        <w:rPr>
          <w:i/>
        </w:rPr>
        <w:t>+134,4</w:t>
      </w:r>
      <w:r w:rsidR="00256B82">
        <w:rPr>
          <w:i/>
        </w:rPr>
        <w:t>)</w:t>
      </w:r>
      <w:r w:rsidR="00256B82" w:rsidRPr="00256B82">
        <w:rPr>
          <w:rFonts w:cs="Times New Roman"/>
          <w:i/>
        </w:rPr>
        <w:t xml:space="preserve"> </w:t>
      </w:r>
      <w:r w:rsidR="00256B82">
        <w:rPr>
          <w:rFonts w:cs="Times New Roman"/>
          <w:i/>
        </w:rPr>
        <w:t>·</w:t>
      </w:r>
      <w:r>
        <w:rPr>
          <w:i/>
        </w:rPr>
        <w:t xml:space="preserve">1,2=342,7 </w:t>
      </w:r>
      <w:proofErr w:type="spellStart"/>
      <w:r w:rsidRPr="004A7667">
        <w:rPr>
          <w:i/>
        </w:rPr>
        <w:t>кВтч</w:t>
      </w:r>
      <w:proofErr w:type="spellEnd"/>
      <w:r>
        <w:rPr>
          <w:i/>
        </w:rPr>
        <w:t>.</w:t>
      </w:r>
    </w:p>
    <w:p w:rsidR="00D76440" w:rsidRDefault="00D76440" w:rsidP="00D76440">
      <w:pPr>
        <w:pStyle w:val="aff"/>
        <w:tabs>
          <w:tab w:val="left" w:pos="426"/>
        </w:tabs>
        <w:ind w:right="195" w:firstLine="709"/>
      </w:pPr>
      <w:r>
        <w:t>Тогда затраты на электроэнергию составят</w:t>
      </w:r>
      <w:r w:rsidRPr="009A64F5">
        <w:t>:</w:t>
      </w:r>
    </w:p>
    <w:p w:rsidR="00D76440" w:rsidRPr="00C37AEE" w:rsidRDefault="004635F6" w:rsidP="00D76440">
      <w:pPr>
        <w:pStyle w:val="22"/>
        <w:jc w:val="center"/>
        <w:rPr>
          <w:i/>
        </w:rPr>
      </w:pPr>
      <w:r>
        <w:rPr>
          <w:i/>
        </w:rPr>
        <w:lastRenderedPageBreak/>
        <w:t>Э=342,7</w:t>
      </w:r>
      <w:r>
        <w:rPr>
          <w:rFonts w:cs="Times New Roman"/>
          <w:i/>
        </w:rPr>
        <w:t>·</w:t>
      </w:r>
      <w:r>
        <w:rPr>
          <w:i/>
        </w:rPr>
        <w:t>3</w:t>
      </w:r>
      <w:r>
        <w:rPr>
          <w:rFonts w:cs="Times New Roman"/>
          <w:i/>
        </w:rPr>
        <w:t>·</w:t>
      </w:r>
      <w:r w:rsidR="00D76440">
        <w:rPr>
          <w:color w:val="000000"/>
        </w:rPr>
        <w:t>1</w:t>
      </w:r>
      <w:r w:rsidR="00D76440">
        <w:rPr>
          <w:color w:val="000000"/>
          <w:lang w:val="en-US"/>
        </w:rPr>
        <w:t> </w:t>
      </w:r>
      <w:r w:rsidR="00D76440" w:rsidRPr="005878A4">
        <w:rPr>
          <w:rFonts w:cs="Times New Roman"/>
          <w:color w:val="000000"/>
          <w:szCs w:val="24"/>
        </w:rPr>
        <w:t>390,5</w:t>
      </w:r>
      <w:r w:rsidR="00D76440" w:rsidRPr="005878A4">
        <w:rPr>
          <w:rFonts w:cs="Times New Roman"/>
          <w:szCs w:val="24"/>
        </w:rPr>
        <w:t xml:space="preserve"> </w:t>
      </w:r>
      <w:r w:rsidR="00D76440" w:rsidRPr="00607D07">
        <w:rPr>
          <w:rFonts w:cs="Times New Roman"/>
          <w:i/>
          <w:color w:val="000000"/>
          <w:szCs w:val="24"/>
          <w:shd w:val="clear" w:color="auto" w:fill="FFFFFF"/>
        </w:rPr>
        <w:t xml:space="preserve">= </w:t>
      </w:r>
      <w:r w:rsidR="00D76440">
        <w:rPr>
          <w:rFonts w:cs="Times New Roman"/>
          <w:i/>
          <w:color w:val="000000"/>
          <w:szCs w:val="24"/>
          <w:shd w:val="clear" w:color="auto" w:fill="FFFFFF"/>
        </w:rPr>
        <w:t>1</w:t>
      </w:r>
      <w:r w:rsidR="00D76440" w:rsidRPr="00C37AEE">
        <w:rPr>
          <w:rFonts w:cs="Times New Roman"/>
          <w:i/>
          <w:color w:val="000000"/>
          <w:szCs w:val="24"/>
          <w:shd w:val="clear" w:color="auto" w:fill="FFFFFF"/>
        </w:rPr>
        <w:t xml:space="preserve"> </w:t>
      </w:r>
      <w:r w:rsidR="00D76440">
        <w:rPr>
          <w:rFonts w:cs="Times New Roman"/>
          <w:i/>
          <w:color w:val="000000"/>
          <w:szCs w:val="24"/>
          <w:shd w:val="clear" w:color="auto" w:fill="FFFFFF"/>
        </w:rPr>
        <w:t>429</w:t>
      </w:r>
      <w:r w:rsidR="00D76440" w:rsidRPr="00C37AEE">
        <w:rPr>
          <w:rFonts w:cs="Times New Roman"/>
          <w:i/>
          <w:color w:val="000000"/>
          <w:szCs w:val="24"/>
          <w:shd w:val="clear" w:color="auto" w:fill="FFFFFF"/>
        </w:rPr>
        <w:t xml:space="preserve"> </w:t>
      </w:r>
      <w:r w:rsidR="00D76440">
        <w:rPr>
          <w:rFonts w:cs="Times New Roman"/>
          <w:i/>
          <w:color w:val="000000"/>
          <w:szCs w:val="24"/>
          <w:shd w:val="clear" w:color="auto" w:fill="FFFFFF"/>
        </w:rPr>
        <w:t>5</w:t>
      </w:r>
      <w:r w:rsidR="00D76440" w:rsidRPr="00C37AEE">
        <w:rPr>
          <w:rFonts w:cs="Times New Roman"/>
          <w:i/>
          <w:color w:val="000000"/>
          <w:szCs w:val="24"/>
          <w:shd w:val="clear" w:color="auto" w:fill="FFFFFF"/>
        </w:rPr>
        <w:t xml:space="preserve">00 </w:t>
      </w:r>
      <w:r w:rsidR="00D76440" w:rsidRPr="00607D07">
        <w:rPr>
          <w:rFonts w:cs="Times New Roman"/>
          <w:i/>
          <w:color w:val="000000"/>
          <w:szCs w:val="24"/>
          <w:shd w:val="clear" w:color="auto" w:fill="FFFFFF"/>
        </w:rPr>
        <w:t>руб</w:t>
      </w:r>
      <w:r w:rsidR="00D76440" w:rsidRPr="00C37AEE">
        <w:rPr>
          <w:rFonts w:cs="Times New Roman"/>
          <w:i/>
          <w:color w:val="000000"/>
          <w:szCs w:val="24"/>
          <w:shd w:val="clear" w:color="auto" w:fill="FFFFFF"/>
        </w:rPr>
        <w:t>.</w:t>
      </w:r>
    </w:p>
    <w:p w:rsidR="00D76440" w:rsidRDefault="00D76440" w:rsidP="00D76440">
      <w:pPr>
        <w:pStyle w:val="aff"/>
        <w:tabs>
          <w:tab w:val="left" w:pos="567"/>
        </w:tabs>
        <w:ind w:right="195" w:firstLine="709"/>
      </w:pPr>
      <w:proofErr w:type="spellStart"/>
      <w:r w:rsidRPr="009A145C">
        <w:rPr>
          <w:b/>
        </w:rPr>
        <w:t>Расчет</w:t>
      </w:r>
      <w:proofErr w:type="spellEnd"/>
      <w:r w:rsidRPr="009A145C">
        <w:rPr>
          <w:b/>
        </w:rPr>
        <w:t xml:space="preserve"> по статье «Основная заработная плата»</w:t>
      </w:r>
      <w:r>
        <w:t xml:space="preserve"> </w:t>
      </w:r>
      <w:r w:rsidRPr="00627BDE">
        <w:t>(</w:t>
      </w:r>
      <w:proofErr w:type="spellStart"/>
      <w:r w:rsidRPr="0065760F">
        <w:rPr>
          <w:i/>
        </w:rPr>
        <w:t>З</w:t>
      </w:r>
      <w:r w:rsidRPr="0065760F">
        <w:rPr>
          <w:i/>
          <w:vertAlign w:val="subscript"/>
        </w:rPr>
        <w:t>о</w:t>
      </w:r>
      <w:proofErr w:type="spellEnd"/>
      <w:r>
        <w:t>) осуществляется по формуле</w:t>
      </w:r>
      <w:r w:rsidRPr="00627BDE">
        <w:t>:</w:t>
      </w:r>
      <w:r w:rsidRPr="00267EA7">
        <w:t xml:space="preserve"> </w:t>
      </w:r>
    </w:p>
    <w:tbl>
      <w:tblPr>
        <w:tblW w:w="0" w:type="auto"/>
        <w:tblLook w:val="01E0" w:firstRow="1" w:lastRow="1" w:firstColumn="1" w:lastColumn="1" w:noHBand="0" w:noVBand="0"/>
      </w:tblPr>
      <w:tblGrid>
        <w:gridCol w:w="8087"/>
        <w:gridCol w:w="1483"/>
      </w:tblGrid>
      <w:tr w:rsidR="00D76440" w:rsidTr="00631302">
        <w:tc>
          <w:tcPr>
            <w:tcW w:w="8087" w:type="dxa"/>
          </w:tcPr>
          <w:p w:rsidR="00D76440" w:rsidRPr="005B200A" w:rsidRDefault="005324E8" w:rsidP="00A37449">
            <w:pPr>
              <w:pStyle w:val="wwf2"/>
            </w:pPr>
            <w:r w:rsidRPr="005B200A">
              <w:object w:dxaOrig="2220" w:dyaOrig="380">
                <v:shape id="_x0000_i1039" type="#_x0000_t75" style="width:111.6pt;height:19.2pt" o:ole="">
                  <v:imagedata r:id="rId113" o:title=""/>
                </v:shape>
                <o:OLEObject Type="Embed" ProgID="Equation.3" ShapeID="_x0000_i1039" DrawAspect="Content" ObjectID="_1553404512" r:id="rId114"/>
              </w:object>
            </w:r>
          </w:p>
        </w:tc>
        <w:tc>
          <w:tcPr>
            <w:tcW w:w="1483" w:type="dxa"/>
          </w:tcPr>
          <w:p w:rsidR="00D76440" w:rsidRPr="005B200A" w:rsidRDefault="00D76440" w:rsidP="00A37449">
            <w:pPr>
              <w:pStyle w:val="wwf2"/>
            </w:pPr>
            <w:r w:rsidRPr="005B200A">
              <w:t>(4.2)</w:t>
            </w:r>
          </w:p>
        </w:tc>
      </w:tr>
    </w:tbl>
    <w:p w:rsidR="00D76440" w:rsidRDefault="00D76440" w:rsidP="00D76440">
      <w:pPr>
        <w:pStyle w:val="aff"/>
        <w:tabs>
          <w:tab w:val="left" w:pos="426"/>
        </w:tabs>
        <w:ind w:right="195" w:firstLine="0"/>
      </w:pPr>
      <w:r w:rsidRPr="006715D4">
        <w:t xml:space="preserve">где </w:t>
      </w:r>
      <w:r>
        <w:tab/>
        <w:t xml:space="preserve">   </w:t>
      </w:r>
      <w:r w:rsidRPr="00323BD6">
        <w:rPr>
          <w:position w:val="-6"/>
        </w:rPr>
        <w:object w:dxaOrig="240" w:dyaOrig="279">
          <v:shape id="_x0000_i1040" type="#_x0000_t75" style="width:12pt;height:13.8pt" o:ole="">
            <v:imagedata r:id="rId115" o:title=""/>
          </v:shape>
          <o:OLEObject Type="Embed" ProgID="Equation.3" ShapeID="_x0000_i1040" DrawAspect="Content" ObjectID="_1553404513" r:id="rId116"/>
        </w:object>
      </w:r>
      <w:r>
        <w:t xml:space="preserve"> </w:t>
      </w:r>
      <w:r w:rsidRPr="006715D4">
        <w:t xml:space="preserve">– </w:t>
      </w:r>
      <w:r w:rsidRPr="00323BD6">
        <w:t>оклад</w:t>
      </w:r>
      <w:r w:rsidRPr="006715D4">
        <w:t xml:space="preserve"> специалиста</w:t>
      </w:r>
      <w:r>
        <w:t>, рублей</w:t>
      </w:r>
      <w:r w:rsidRPr="006715D4">
        <w:t>.</w:t>
      </w:r>
      <w:r>
        <w:t xml:space="preserve"> Специалисты, занимающиеся разработкой программного обеспечения, имеют 12 тарифный разряд. Поправочный коэффициент для 12 разряда равен 1,47. Тарифный коэффициент единой тарифной сетки для 12 разряда равен 2,84. На момент написания дипломного </w:t>
      </w:r>
      <w:r w:rsidRPr="00476229">
        <w:t>проекта (</w:t>
      </w:r>
      <w:proofErr w:type="gramStart"/>
      <w:r w:rsidRPr="00476229">
        <w:t xml:space="preserve">с </w:t>
      </w:r>
      <w:r w:rsidRPr="00476229">
        <w:rPr>
          <w:rFonts w:eastAsiaTheme="minorEastAsia"/>
          <w:bCs/>
          <w:color w:val="333333"/>
          <w:shd w:val="clear" w:color="auto" w:fill="FFFFFF"/>
        </w:rPr>
        <w:t> 1</w:t>
      </w:r>
      <w:proofErr w:type="gramEnd"/>
      <w:r w:rsidRPr="00476229">
        <w:rPr>
          <w:rFonts w:eastAsiaTheme="minorEastAsia"/>
          <w:bCs/>
          <w:color w:val="333333"/>
          <w:shd w:val="clear" w:color="auto" w:fill="FFFFFF"/>
        </w:rPr>
        <w:t xml:space="preserve"> апреля</w:t>
      </w:r>
      <w:r w:rsidRPr="00E0199E">
        <w:rPr>
          <w:rFonts w:eastAsiaTheme="minorEastAsia"/>
          <w:bCs/>
          <w:color w:val="333333"/>
          <w:shd w:val="clear" w:color="auto" w:fill="FFFFFF"/>
        </w:rPr>
        <w:t xml:space="preserve"> 2014</w:t>
      </w:r>
      <w:r w:rsidRPr="00476229">
        <w:t>) та</w:t>
      </w:r>
      <w:r>
        <w:t xml:space="preserve">рифная ставка первого разряда равна </w:t>
      </w:r>
      <w:r w:rsidRPr="00307B5A">
        <w:t>2</w:t>
      </w:r>
      <w:r>
        <w:t>62</w:t>
      </w:r>
      <w:r w:rsidRPr="00307B5A">
        <w:t xml:space="preserve"> 000 руб</w:t>
      </w:r>
      <w:r>
        <w:t xml:space="preserve">. Повышающий коэффициент равен 2.5. Таким образом, </w:t>
      </w:r>
      <w:r w:rsidRPr="00323BD6">
        <w:t>оклад</w:t>
      </w:r>
      <w:r>
        <w:t xml:space="preserve"> специалиста </w:t>
      </w:r>
      <w:r w:rsidRPr="00307B5A">
        <w:t xml:space="preserve">составляет </w:t>
      </w:r>
      <w:r>
        <w:t>2 734 500 рублей</w:t>
      </w:r>
      <w:r w:rsidRPr="00323BD6">
        <w:t>.</w:t>
      </w:r>
      <w:r>
        <w:t xml:space="preserve"> </w:t>
      </w:r>
    </w:p>
    <w:p w:rsidR="00D76440" w:rsidRDefault="00D76440" w:rsidP="00B20C9E">
      <w:pPr>
        <w:pStyle w:val="aff"/>
        <w:tabs>
          <w:tab w:val="left" w:pos="426"/>
        </w:tabs>
        <w:ind w:right="195" w:firstLine="709"/>
      </w:pPr>
      <w:r w:rsidRPr="00323BD6">
        <w:object w:dxaOrig="360" w:dyaOrig="360">
          <v:shape id="_x0000_i1041" type="#_x0000_t75" style="width:18.6pt;height:18.6pt" o:ole="">
            <v:imagedata r:id="rId117" o:title=""/>
          </v:shape>
          <o:OLEObject Type="Embed" ProgID="Equation.3" ShapeID="_x0000_i1041" DrawAspect="Content" ObjectID="_1553404514" r:id="rId118"/>
        </w:object>
      </w:r>
      <w:r>
        <w:t xml:space="preserve"> </w:t>
      </w:r>
      <w:r w:rsidRPr="006715D4">
        <w:t>– период разработки программ</w:t>
      </w:r>
      <w:r>
        <w:t>ы</w:t>
      </w:r>
      <w:r w:rsidRPr="006715D4">
        <w:t xml:space="preserve">, </w:t>
      </w:r>
      <w:r>
        <w:t>месяцев</w:t>
      </w:r>
      <w:r w:rsidRPr="006715D4">
        <w:t>. Определяется в соответствии с длительностью дипломного проектирования и составляет 3 месяца.</w:t>
      </w:r>
      <w:r w:rsidRPr="008F39DA">
        <w:t xml:space="preserve"> </w:t>
      </w:r>
    </w:p>
    <w:p w:rsidR="00D76440" w:rsidRDefault="00D76440" w:rsidP="00D76440">
      <w:pPr>
        <w:pStyle w:val="aff"/>
        <w:tabs>
          <w:tab w:val="left" w:pos="284"/>
        </w:tabs>
        <w:ind w:right="195" w:firstLine="709"/>
      </w:pPr>
      <w:r>
        <w:t xml:space="preserve">Премия составляет 10% от </w:t>
      </w:r>
      <w:r w:rsidRPr="00323BD6">
        <w:t>оклада</w:t>
      </w:r>
      <w:r>
        <w:t>.</w:t>
      </w:r>
      <w:r w:rsidRPr="008F39DA">
        <w:t xml:space="preserve"> </w:t>
      </w:r>
    </w:p>
    <w:p w:rsidR="00D76440" w:rsidRDefault="00D76440" w:rsidP="00D76440">
      <w:pPr>
        <w:pStyle w:val="aff"/>
        <w:tabs>
          <w:tab w:val="left" w:pos="284"/>
        </w:tabs>
        <w:ind w:right="195" w:firstLine="709"/>
      </w:pPr>
      <w:r w:rsidRPr="006715D4">
        <w:t>Таким образом, основная заработная плата для одного исполнителя</w:t>
      </w:r>
      <w:r>
        <w:t xml:space="preserve"> за 3 месяца</w:t>
      </w:r>
      <w:r w:rsidRPr="006715D4">
        <w:t xml:space="preserve"> составляет</w:t>
      </w:r>
      <w:r w:rsidRPr="003C0A8F">
        <w:t>:</w:t>
      </w:r>
    </w:p>
    <w:p w:rsidR="00D76440" w:rsidRPr="0065760F" w:rsidRDefault="00D76440" w:rsidP="00D76440">
      <w:pPr>
        <w:pStyle w:val="22"/>
        <w:ind w:firstLine="0"/>
        <w:jc w:val="center"/>
        <w:rPr>
          <w:i/>
        </w:rPr>
      </w:pPr>
      <w:proofErr w:type="spellStart"/>
      <w:r w:rsidRPr="0065760F">
        <w:rPr>
          <w:i/>
        </w:rPr>
        <w:t>З</w:t>
      </w:r>
      <w:r w:rsidRPr="0065760F">
        <w:rPr>
          <w:i/>
          <w:vertAlign w:val="subscript"/>
        </w:rPr>
        <w:t>о</w:t>
      </w:r>
      <w:proofErr w:type="spellEnd"/>
      <w:r w:rsidR="00B20C9E">
        <w:rPr>
          <w:i/>
        </w:rPr>
        <w:t xml:space="preserve"> = 2 734 500</w:t>
      </w:r>
      <w:r w:rsidR="00B20C9E">
        <w:rPr>
          <w:rFonts w:cs="Times New Roman"/>
          <w:i/>
        </w:rPr>
        <w:t>·</w:t>
      </w:r>
      <w:r w:rsidR="00B20C9E">
        <w:rPr>
          <w:i/>
        </w:rPr>
        <w:t>3+2 734 500</w:t>
      </w:r>
      <w:r w:rsidR="00B20C9E">
        <w:rPr>
          <w:rFonts w:cs="Times New Roman"/>
          <w:i/>
        </w:rPr>
        <w:t>·</w:t>
      </w:r>
      <w:r w:rsidR="00B20C9E">
        <w:rPr>
          <w:i/>
        </w:rPr>
        <w:t>3</w:t>
      </w:r>
      <w:r w:rsidR="00B20C9E">
        <w:rPr>
          <w:rFonts w:cs="Times New Roman"/>
          <w:i/>
        </w:rPr>
        <w:t>·</w:t>
      </w:r>
      <w:r w:rsidRPr="0065760F">
        <w:rPr>
          <w:i/>
        </w:rPr>
        <w:t>0,1=9 023 850 руб</w:t>
      </w:r>
      <w:r>
        <w:rPr>
          <w:i/>
        </w:rPr>
        <w:t>.</w:t>
      </w:r>
    </w:p>
    <w:p w:rsidR="00D76440" w:rsidRPr="00267EA7" w:rsidRDefault="00D76440" w:rsidP="00D76440">
      <w:pPr>
        <w:pStyle w:val="aff"/>
        <w:tabs>
          <w:tab w:val="left" w:pos="142"/>
          <w:tab w:val="left" w:pos="426"/>
        </w:tabs>
        <w:ind w:right="195" w:firstLine="709"/>
      </w:pPr>
      <w:r w:rsidRPr="00766AAA">
        <w:rPr>
          <w:b/>
        </w:rPr>
        <w:t>Дополнительная заработная плата</w:t>
      </w:r>
      <w:r>
        <w:t xml:space="preserve"> зависит</w:t>
      </w:r>
      <w:r w:rsidRPr="00267EA7">
        <w:t xml:space="preserve"> </w:t>
      </w:r>
      <w:r>
        <w:t xml:space="preserve">от </w:t>
      </w:r>
      <w:r w:rsidRPr="00267EA7">
        <w:t xml:space="preserve">основной и вычисляется по формуле: </w:t>
      </w:r>
    </w:p>
    <w:tbl>
      <w:tblPr>
        <w:tblW w:w="0" w:type="auto"/>
        <w:tblLook w:val="01E0" w:firstRow="1" w:lastRow="1" w:firstColumn="1" w:lastColumn="1" w:noHBand="0" w:noVBand="0"/>
      </w:tblPr>
      <w:tblGrid>
        <w:gridCol w:w="8087"/>
        <w:gridCol w:w="1483"/>
      </w:tblGrid>
      <w:tr w:rsidR="00D76440" w:rsidRPr="00267EA7" w:rsidTr="00631302">
        <w:tc>
          <w:tcPr>
            <w:tcW w:w="8087" w:type="dxa"/>
          </w:tcPr>
          <w:p w:rsidR="00D76440" w:rsidRPr="005B200A" w:rsidRDefault="00A22AD0" w:rsidP="00631302">
            <w:pPr>
              <w:pStyle w:val="Scullyusual"/>
              <w:ind w:firstLine="873"/>
              <w:contextualSpacing/>
              <w:jc w:val="center"/>
            </w:pPr>
            <w:r w:rsidRPr="005B200A">
              <w:rPr>
                <w:position w:val="-24"/>
              </w:rPr>
              <w:object w:dxaOrig="1600" w:dyaOrig="639">
                <v:shape id="_x0000_i1042" type="#_x0000_t75" style="width:80.4pt;height:31.8pt" o:ole="">
                  <v:imagedata r:id="rId119" o:title=""/>
                </v:shape>
                <o:OLEObject Type="Embed" ProgID="Equation.3" ShapeID="_x0000_i1042" DrawAspect="Content" ObjectID="_1553404515" r:id="rId120"/>
              </w:object>
            </w:r>
          </w:p>
        </w:tc>
        <w:tc>
          <w:tcPr>
            <w:tcW w:w="1483" w:type="dxa"/>
          </w:tcPr>
          <w:p w:rsidR="00D76440" w:rsidRPr="005B200A" w:rsidRDefault="00D76440" w:rsidP="00C8601B">
            <w:pPr>
              <w:pStyle w:val="Scullyusual"/>
              <w:ind w:firstLine="0"/>
              <w:contextualSpacing/>
              <w:jc w:val="right"/>
            </w:pPr>
            <w:r w:rsidRPr="005B200A">
              <w:t>(4.3)</w:t>
            </w:r>
          </w:p>
        </w:tc>
      </w:tr>
    </w:tbl>
    <w:p w:rsidR="00D76440" w:rsidRPr="00267EA7" w:rsidRDefault="000D1E39" w:rsidP="00D76440">
      <w:pPr>
        <w:pStyle w:val="aff"/>
        <w:tabs>
          <w:tab w:val="left" w:pos="284"/>
        </w:tabs>
        <w:ind w:right="195" w:firstLine="0"/>
      </w:pPr>
      <w:r>
        <w:t xml:space="preserve">где </w:t>
      </w:r>
      <w:r>
        <w:tab/>
      </w:r>
      <w:r w:rsidR="00D76440" w:rsidRPr="00323BD6">
        <w:rPr>
          <w:position w:val="-12"/>
        </w:rPr>
        <w:object w:dxaOrig="279" w:dyaOrig="360">
          <v:shape id="_x0000_i1043" type="#_x0000_t75" style="width:13.8pt;height:18.6pt" o:ole="">
            <v:imagedata r:id="rId121" o:title=""/>
          </v:shape>
          <o:OLEObject Type="Embed" ProgID="Equation.3" ShapeID="_x0000_i1043" DrawAspect="Content" ObjectID="_1553404516" r:id="rId122"/>
        </w:object>
      </w:r>
      <w:r w:rsidR="00D76440">
        <w:t xml:space="preserve"> – д</w:t>
      </w:r>
      <w:r w:rsidR="00D76440" w:rsidRPr="006715D4">
        <w:t>ополнительная заработная плата</w:t>
      </w:r>
      <w:r w:rsidR="00D76440" w:rsidRPr="00267EA7">
        <w:t>;</w:t>
      </w:r>
    </w:p>
    <w:p w:rsidR="00D76440" w:rsidRPr="00323BD6" w:rsidRDefault="00D76440" w:rsidP="000D1E39">
      <w:pPr>
        <w:pStyle w:val="aff"/>
        <w:tabs>
          <w:tab w:val="left" w:pos="284"/>
        </w:tabs>
        <w:ind w:right="195" w:firstLine="709"/>
      </w:pPr>
      <w:r w:rsidRPr="00323BD6">
        <w:rPr>
          <w:position w:val="-12"/>
        </w:rPr>
        <w:object w:dxaOrig="279" w:dyaOrig="360">
          <v:shape id="_x0000_i1044" type="#_x0000_t75" style="width:13.8pt;height:18.6pt" o:ole="">
            <v:imagedata r:id="rId123" o:title=""/>
          </v:shape>
          <o:OLEObject Type="Embed" ProgID="Equation.3" ShapeID="_x0000_i1044" DrawAspect="Content" ObjectID="_1553404517" r:id="rId124"/>
        </w:object>
      </w:r>
      <w:r w:rsidRPr="005A09CB">
        <w:t xml:space="preserve"> – </w:t>
      </w:r>
      <w:r>
        <w:t>основная заработная плата;</w:t>
      </w:r>
    </w:p>
    <w:p w:rsidR="00D76440" w:rsidRDefault="00D76440" w:rsidP="000D1E39">
      <w:pPr>
        <w:pStyle w:val="aff"/>
        <w:tabs>
          <w:tab w:val="left" w:pos="284"/>
        </w:tabs>
        <w:ind w:right="195" w:firstLine="709"/>
      </w:pPr>
      <w:r w:rsidRPr="00323BD6">
        <w:rPr>
          <w:position w:val="-12"/>
        </w:rPr>
        <w:object w:dxaOrig="340" w:dyaOrig="360">
          <v:shape id="_x0000_i1045" type="#_x0000_t75" style="width:16.8pt;height:18.6pt" o:ole="">
            <v:imagedata r:id="rId125" o:title=""/>
          </v:shape>
          <o:OLEObject Type="Embed" ProgID="Equation.3" ShapeID="_x0000_i1045" DrawAspect="Content" ObjectID="_1553404518" r:id="rId126"/>
        </w:object>
      </w:r>
      <w:r w:rsidRPr="00307B5A">
        <w:t xml:space="preserve"> – норматив дополнительной заработной платы на предприятии, выраженный в процентах</w:t>
      </w:r>
      <w:r>
        <w:t xml:space="preserve"> (</w:t>
      </w:r>
      <w:r w:rsidRPr="00267EA7">
        <w:t>принимается равн</w:t>
      </w:r>
      <w:r>
        <w:t>ым 10</w:t>
      </w:r>
      <w:r w:rsidRPr="00267EA7">
        <w:t>%</w:t>
      </w:r>
      <w:r>
        <w:t>)</w:t>
      </w:r>
      <w:r w:rsidRPr="00307B5A">
        <w:t>.</w:t>
      </w:r>
    </w:p>
    <w:p w:rsidR="00D76440" w:rsidRPr="0090310B" w:rsidRDefault="00D76440" w:rsidP="00D76440">
      <w:pPr>
        <w:pStyle w:val="22"/>
        <w:jc w:val="center"/>
      </w:pPr>
      <w:proofErr w:type="spellStart"/>
      <w:r w:rsidRPr="0065760F">
        <w:rPr>
          <w:i/>
        </w:rPr>
        <w:t>З</w:t>
      </w:r>
      <w:r>
        <w:rPr>
          <w:i/>
          <w:vertAlign w:val="subscript"/>
        </w:rPr>
        <w:t>д</w:t>
      </w:r>
      <w:proofErr w:type="spellEnd"/>
      <w:r>
        <w:rPr>
          <w:i/>
          <w:vertAlign w:val="subscript"/>
        </w:rPr>
        <w:t xml:space="preserve"> </w:t>
      </w:r>
      <w:r w:rsidRPr="0065760F">
        <w:rPr>
          <w:i/>
        </w:rPr>
        <w:t>=</w:t>
      </w:r>
      <w:r>
        <w:rPr>
          <w:i/>
        </w:rPr>
        <w:t xml:space="preserve"> </w:t>
      </w:r>
      <w:r w:rsidRPr="0065760F">
        <w:rPr>
          <w:i/>
        </w:rPr>
        <w:t>9 023</w:t>
      </w:r>
      <w:r w:rsidR="00A014E3">
        <w:rPr>
          <w:i/>
        </w:rPr>
        <w:t> </w:t>
      </w:r>
      <w:r w:rsidRPr="0065760F">
        <w:rPr>
          <w:i/>
        </w:rPr>
        <w:t>850</w:t>
      </w:r>
      <w:r w:rsidR="00A014E3">
        <w:rPr>
          <w:rFonts w:cs="Times New Roman"/>
          <w:i/>
        </w:rPr>
        <w:t>·</w:t>
      </w:r>
      <w:r>
        <w:rPr>
          <w:i/>
        </w:rPr>
        <w:t xml:space="preserve">0,1 = </w:t>
      </w:r>
      <w:r w:rsidRPr="0090310B">
        <w:rPr>
          <w:i/>
        </w:rPr>
        <w:t>902</w:t>
      </w:r>
      <w:r>
        <w:rPr>
          <w:i/>
        </w:rPr>
        <w:t xml:space="preserve"> 400 </w:t>
      </w:r>
      <w:r w:rsidRPr="0065760F">
        <w:rPr>
          <w:i/>
        </w:rPr>
        <w:t>руб</w:t>
      </w:r>
      <w:r>
        <w:rPr>
          <w:i/>
        </w:rPr>
        <w:t>.</w:t>
      </w:r>
    </w:p>
    <w:p w:rsidR="00D76440" w:rsidRPr="00E85E62" w:rsidRDefault="00D76440" w:rsidP="00D76440">
      <w:pPr>
        <w:pStyle w:val="aff"/>
        <w:tabs>
          <w:tab w:val="left" w:pos="851"/>
        </w:tabs>
        <w:ind w:right="195" w:firstLine="709"/>
      </w:pPr>
      <w:r w:rsidRPr="004C5062">
        <w:rPr>
          <w:b/>
        </w:rPr>
        <w:t>Затраты по статье «Отчисления на социальные нужды»</w:t>
      </w:r>
      <w:r w:rsidRPr="006715D4">
        <w:t xml:space="preserve"> </w:t>
      </w:r>
      <w:proofErr w:type="gramStart"/>
      <w:r w:rsidRPr="006715D4">
        <w:t>определяются  в</w:t>
      </w:r>
      <w:proofErr w:type="gramEnd"/>
      <w:r w:rsidRPr="006715D4">
        <w:t xml:space="preserve"> процентах от затрат на заработную плату.</w:t>
      </w:r>
      <w:r w:rsidRPr="0029302F">
        <w:t xml:space="preserve"> </w:t>
      </w:r>
      <w:r>
        <w:t xml:space="preserve">Сумма отчислений на социальные нужды рассчитывается по формуле: </w:t>
      </w:r>
    </w:p>
    <w:tbl>
      <w:tblPr>
        <w:tblW w:w="0" w:type="auto"/>
        <w:tblLook w:val="01E0" w:firstRow="1" w:lastRow="1" w:firstColumn="1" w:lastColumn="1" w:noHBand="0" w:noVBand="0"/>
      </w:tblPr>
      <w:tblGrid>
        <w:gridCol w:w="8087"/>
        <w:gridCol w:w="1483"/>
      </w:tblGrid>
      <w:tr w:rsidR="00D76440" w:rsidTr="00631302">
        <w:tc>
          <w:tcPr>
            <w:tcW w:w="8087" w:type="dxa"/>
          </w:tcPr>
          <w:p w:rsidR="00D76440" w:rsidRPr="005B200A" w:rsidRDefault="00C8601B" w:rsidP="00A37449">
            <w:pPr>
              <w:pStyle w:val="wwf2"/>
            </w:pPr>
            <w:r w:rsidRPr="00C8601B">
              <w:rPr>
                <w:position w:val="-24"/>
              </w:rPr>
              <w:object w:dxaOrig="2299" w:dyaOrig="639">
                <v:shape id="_x0000_i1046" type="#_x0000_t75" style="width:115.8pt;height:31.8pt" o:ole="">
                  <v:imagedata r:id="rId127" o:title=""/>
                </v:shape>
                <o:OLEObject Type="Embed" ProgID="Equation.3" ShapeID="_x0000_i1046" DrawAspect="Content" ObjectID="_1553404519" r:id="rId128"/>
              </w:object>
            </w:r>
          </w:p>
        </w:tc>
        <w:tc>
          <w:tcPr>
            <w:tcW w:w="1483" w:type="dxa"/>
          </w:tcPr>
          <w:p w:rsidR="00D76440" w:rsidRPr="005B200A" w:rsidRDefault="00D76440" w:rsidP="00A37449">
            <w:pPr>
              <w:pStyle w:val="wwf2"/>
            </w:pPr>
            <w:r w:rsidRPr="005B200A">
              <w:t>(4.4)</w:t>
            </w:r>
          </w:p>
        </w:tc>
      </w:tr>
    </w:tbl>
    <w:p w:rsidR="00D76440" w:rsidRPr="005D0AAA" w:rsidRDefault="00D76440" w:rsidP="00A22AD0">
      <w:pPr>
        <w:pStyle w:val="aff"/>
        <w:tabs>
          <w:tab w:val="left" w:pos="709"/>
        </w:tabs>
        <w:ind w:right="195" w:firstLine="0"/>
      </w:pPr>
      <w:r w:rsidRPr="005D0AAA">
        <w:t>где</w:t>
      </w:r>
      <w:r w:rsidR="00A22AD0">
        <w:t xml:space="preserve"> </w:t>
      </w:r>
      <w:r w:rsidR="00A22AD0" w:rsidRPr="00A22AD0">
        <w:tab/>
      </w:r>
      <w:r w:rsidRPr="005D0AAA">
        <w:rPr>
          <w:position w:val="-12"/>
        </w:rPr>
        <w:object w:dxaOrig="320" w:dyaOrig="360">
          <v:shape id="_x0000_i1047" type="#_x0000_t75" style="width:16.2pt;height:18.6pt" o:ole="">
            <v:imagedata r:id="rId129" o:title=""/>
          </v:shape>
          <o:OLEObject Type="Embed" ProgID="Equation.3" ShapeID="_x0000_i1047" DrawAspect="Content" ObjectID="_1553404520" r:id="rId130"/>
        </w:object>
      </w:r>
      <w:r w:rsidRPr="005D0AAA">
        <w:t xml:space="preserve"> – затраты на отчисления </w:t>
      </w:r>
      <w:proofErr w:type="gramStart"/>
      <w:r w:rsidRPr="005D0AAA">
        <w:t>в  Фонд</w:t>
      </w:r>
      <w:proofErr w:type="gramEnd"/>
      <w:r w:rsidRPr="005D0AAA">
        <w:t xml:space="preserve"> социальной защиты населения и на обязательное страхование;</w:t>
      </w:r>
    </w:p>
    <w:p w:rsidR="00D76440" w:rsidRPr="005D0AAA" w:rsidRDefault="00D76440" w:rsidP="00A22AD0">
      <w:pPr>
        <w:pStyle w:val="aff"/>
        <w:ind w:right="195" w:firstLine="709"/>
      </w:pPr>
      <w:r w:rsidRPr="005D0AAA">
        <w:rPr>
          <w:position w:val="-12"/>
        </w:rPr>
        <w:object w:dxaOrig="279" w:dyaOrig="360">
          <v:shape id="_x0000_i1048" type="#_x0000_t75" style="width:13.8pt;height:18.6pt" o:ole="">
            <v:imagedata r:id="rId131" o:title=""/>
          </v:shape>
          <o:OLEObject Type="Embed" ProgID="Equation.3" ShapeID="_x0000_i1048" DrawAspect="Content" ObjectID="_1553404521" r:id="rId132"/>
        </w:object>
      </w:r>
      <w:r w:rsidRPr="005D0AAA">
        <w:t xml:space="preserve"> – основная заработная плата;</w:t>
      </w:r>
    </w:p>
    <w:p w:rsidR="00D76440" w:rsidRPr="005D0AAA" w:rsidRDefault="00D76440" w:rsidP="00EA4DA1">
      <w:pPr>
        <w:pStyle w:val="aff"/>
        <w:tabs>
          <w:tab w:val="left" w:pos="709"/>
        </w:tabs>
        <w:ind w:right="195" w:firstLine="709"/>
      </w:pPr>
      <w:r w:rsidRPr="005D0AAA">
        <w:rPr>
          <w:position w:val="-12"/>
        </w:rPr>
        <w:object w:dxaOrig="279" w:dyaOrig="360">
          <v:shape id="_x0000_i1049" type="#_x0000_t75" style="width:13.8pt;height:18.6pt" o:ole="">
            <v:imagedata r:id="rId133" o:title=""/>
          </v:shape>
          <o:OLEObject Type="Embed" ProgID="Equation.3" ShapeID="_x0000_i1049" DrawAspect="Content" ObjectID="_1553404522" r:id="rId134"/>
        </w:object>
      </w:r>
      <w:r w:rsidRPr="005D0AAA">
        <w:t xml:space="preserve"> – дополнительная заработная плата;</w:t>
      </w:r>
    </w:p>
    <w:p w:rsidR="00D76440" w:rsidRPr="005D0AAA" w:rsidRDefault="00D76440" w:rsidP="00EA4DA1">
      <w:pPr>
        <w:pStyle w:val="aff"/>
        <w:tabs>
          <w:tab w:val="left" w:pos="709"/>
        </w:tabs>
        <w:ind w:right="195" w:firstLine="709"/>
      </w:pPr>
      <w:r w:rsidRPr="005D0AAA">
        <w:rPr>
          <w:position w:val="-12"/>
        </w:rPr>
        <w:object w:dxaOrig="400" w:dyaOrig="360">
          <v:shape id="_x0000_i1050" type="#_x0000_t75" style="width:20.4pt;height:18.6pt" o:ole="">
            <v:imagedata r:id="rId135" o:title=""/>
          </v:shape>
          <o:OLEObject Type="Embed" ProgID="Equation.3" ShapeID="_x0000_i1050" DrawAspect="Content" ObjectID="_1553404523" r:id="rId136"/>
        </w:object>
      </w:r>
      <w:r w:rsidRPr="005D0AAA">
        <w:t>– норматив отчислений в Фонд социальной защиты населения и отчислений на обязательное страхование, в процентах.</w:t>
      </w:r>
    </w:p>
    <w:p w:rsidR="00D76440" w:rsidRDefault="00D76440" w:rsidP="00D76440">
      <w:pPr>
        <w:pStyle w:val="aff"/>
        <w:tabs>
          <w:tab w:val="left" w:pos="567"/>
        </w:tabs>
        <w:ind w:right="195" w:firstLine="709"/>
      </w:pPr>
      <w:r>
        <w:t>На данный момент</w:t>
      </w:r>
      <w:r w:rsidRPr="00963E96">
        <w:t xml:space="preserve"> согласно </w:t>
      </w:r>
      <w:proofErr w:type="gramStart"/>
      <w:r w:rsidRPr="00963E96">
        <w:t>законодательству</w:t>
      </w:r>
      <w:proofErr w:type="gramEnd"/>
      <w:r w:rsidRPr="00963E96">
        <w:t xml:space="preserve"> норматив отчислений в Фонд социальной защиты населения</w:t>
      </w:r>
      <w:r>
        <w:t xml:space="preserve"> составляет</w:t>
      </w:r>
      <w:r w:rsidRPr="00963E96">
        <w:t xml:space="preserve"> </w:t>
      </w:r>
      <w:r w:rsidRPr="00124B5D">
        <w:t>34</w:t>
      </w:r>
      <w:r w:rsidRPr="00963E96">
        <w:t xml:space="preserve">%, а </w:t>
      </w:r>
      <w:r>
        <w:t xml:space="preserve">норматив </w:t>
      </w:r>
      <w:r w:rsidRPr="00963E96">
        <w:t xml:space="preserve">отчислений на обязательное страхование от несчастных случаев </w:t>
      </w:r>
      <w:r>
        <w:t>примем в размере 1%</w:t>
      </w:r>
      <w:r w:rsidRPr="00963E96">
        <w:t>. Следовательно, сумма отчислений составит</w:t>
      </w:r>
      <w:r w:rsidRPr="00E85E62">
        <w:t>:</w:t>
      </w:r>
    </w:p>
    <w:p w:rsidR="00D76440" w:rsidRDefault="00D76440" w:rsidP="00D76440">
      <w:pPr>
        <w:pStyle w:val="22"/>
        <w:jc w:val="center"/>
        <w:rPr>
          <w:i/>
        </w:rPr>
      </w:pPr>
      <w:proofErr w:type="spellStart"/>
      <w:r w:rsidRPr="0065760F">
        <w:rPr>
          <w:i/>
        </w:rPr>
        <w:t>З</w:t>
      </w:r>
      <w:r>
        <w:rPr>
          <w:i/>
          <w:vertAlign w:val="subscript"/>
        </w:rPr>
        <w:t>сз</w:t>
      </w:r>
      <w:proofErr w:type="spellEnd"/>
      <w:r>
        <w:rPr>
          <w:i/>
          <w:vertAlign w:val="subscript"/>
        </w:rPr>
        <w:t xml:space="preserve"> </w:t>
      </w:r>
      <w:r w:rsidRPr="0065760F">
        <w:rPr>
          <w:i/>
        </w:rPr>
        <w:t>=</w:t>
      </w:r>
      <w:r>
        <w:rPr>
          <w:i/>
        </w:rPr>
        <w:t xml:space="preserve"> (</w:t>
      </w:r>
      <w:r w:rsidRPr="0065760F">
        <w:rPr>
          <w:i/>
        </w:rPr>
        <w:t>9 023</w:t>
      </w:r>
      <w:r>
        <w:rPr>
          <w:i/>
        </w:rPr>
        <w:t> </w:t>
      </w:r>
      <w:r w:rsidRPr="0065760F">
        <w:rPr>
          <w:i/>
        </w:rPr>
        <w:t>850</w:t>
      </w:r>
      <w:r>
        <w:rPr>
          <w:i/>
        </w:rPr>
        <w:t>+</w:t>
      </w:r>
      <w:r w:rsidRPr="0090310B">
        <w:rPr>
          <w:i/>
        </w:rPr>
        <w:t>902</w:t>
      </w:r>
      <w:r>
        <w:rPr>
          <w:i/>
        </w:rPr>
        <w:t> </w:t>
      </w:r>
      <w:proofErr w:type="gramStart"/>
      <w:r>
        <w:rPr>
          <w:i/>
        </w:rPr>
        <w:t>400)</w:t>
      </w:r>
      <w:r w:rsidR="00D94F06">
        <w:rPr>
          <w:rFonts w:cs="Times New Roman"/>
          <w:i/>
        </w:rPr>
        <w:t>·</w:t>
      </w:r>
      <w:proofErr w:type="gramEnd"/>
      <w:r>
        <w:rPr>
          <w:i/>
        </w:rPr>
        <w:t>0,</w:t>
      </w:r>
      <w:r w:rsidRPr="00D76440">
        <w:rPr>
          <w:i/>
        </w:rPr>
        <w:t>35</w:t>
      </w:r>
      <w:r>
        <w:rPr>
          <w:i/>
        </w:rPr>
        <w:t xml:space="preserve">= </w:t>
      </w:r>
      <w:r w:rsidRPr="00086572">
        <w:rPr>
          <w:i/>
        </w:rPr>
        <w:t>3</w:t>
      </w:r>
      <w:r>
        <w:rPr>
          <w:i/>
        </w:rPr>
        <w:t xml:space="preserve"> </w:t>
      </w:r>
      <w:r w:rsidRPr="00086572">
        <w:rPr>
          <w:i/>
        </w:rPr>
        <w:t>4</w:t>
      </w:r>
      <w:r>
        <w:rPr>
          <w:i/>
        </w:rPr>
        <w:t>74 200</w:t>
      </w:r>
      <w:r w:rsidRPr="00D76440">
        <w:rPr>
          <w:i/>
        </w:rPr>
        <w:t xml:space="preserve"> </w:t>
      </w:r>
      <w:r>
        <w:rPr>
          <w:i/>
        </w:rPr>
        <w:t>руб.</w:t>
      </w:r>
    </w:p>
    <w:p w:rsidR="00D76440" w:rsidRDefault="00D76440" w:rsidP="00D76440">
      <w:r w:rsidRPr="005F2147">
        <w:rPr>
          <w:b/>
          <w:bCs/>
        </w:rPr>
        <w:t xml:space="preserve">Прочие прямые </w:t>
      </w:r>
      <w:proofErr w:type="gramStart"/>
      <w:r w:rsidRPr="005F2147">
        <w:rPr>
          <w:b/>
          <w:bCs/>
        </w:rPr>
        <w:t>расходы</w:t>
      </w:r>
      <w:r>
        <w:t xml:space="preserve">  -</w:t>
      </w:r>
      <w:proofErr w:type="gramEnd"/>
      <w:r>
        <w:t xml:space="preserve"> расходы на конкретное программное обеспечение включают затраты на приобретение и подготовку специальной научно-технической информации и специальной литературы. Определяются по нормативу, разрабатываемому в целом по организации, в процентах к основной заработной плате. К расходам данной группы можно отнести оплату интернет соединения и телефонной связи. При написании дипломного проекта используется </w:t>
      </w:r>
      <w:proofErr w:type="spellStart"/>
      <w:r>
        <w:t>безлимитный</w:t>
      </w:r>
      <w:proofErr w:type="spellEnd"/>
      <w:r>
        <w:t xml:space="preserve"> тариф стоимостью </w:t>
      </w:r>
      <w:r w:rsidR="00D94F06">
        <w:rPr>
          <w:i/>
        </w:rPr>
        <w:t>156 000</w:t>
      </w:r>
      <w:r w:rsidR="00D94F06">
        <w:rPr>
          <w:rFonts w:cs="Times New Roman"/>
          <w:i/>
        </w:rPr>
        <w:t>·</w:t>
      </w:r>
      <w:r>
        <w:rPr>
          <w:i/>
        </w:rPr>
        <w:t>3</w:t>
      </w:r>
      <w:r>
        <w:t>=</w:t>
      </w:r>
      <w:r w:rsidRPr="0048560F">
        <w:rPr>
          <w:i/>
        </w:rPr>
        <w:t>468</w:t>
      </w:r>
      <w:r>
        <w:rPr>
          <w:i/>
        </w:rPr>
        <w:t> </w:t>
      </w:r>
      <w:r w:rsidRPr="0048560F">
        <w:rPr>
          <w:i/>
        </w:rPr>
        <w:t>000</w:t>
      </w:r>
      <w:r>
        <w:rPr>
          <w:i/>
        </w:rPr>
        <w:t xml:space="preserve"> </w:t>
      </w:r>
      <w:r>
        <w:t xml:space="preserve">бел. руб. за 3 месяца. </w:t>
      </w:r>
    </w:p>
    <w:p w:rsidR="00D76440" w:rsidRDefault="00D76440" w:rsidP="00D76440">
      <w:pPr>
        <w:pStyle w:val="aff"/>
        <w:tabs>
          <w:tab w:val="left" w:pos="426"/>
        </w:tabs>
        <w:ind w:right="195" w:firstLine="709"/>
      </w:pPr>
      <w:r w:rsidRPr="005F266E">
        <w:rPr>
          <w:b/>
        </w:rPr>
        <w:t>По статье «Амортизация оборудования»</w:t>
      </w:r>
      <w:r w:rsidRPr="0023197A">
        <w:t xml:space="preserve"> рассчитываются амортизационные отчисления (</w:t>
      </w:r>
      <w:r w:rsidRPr="00323BD6">
        <w:object w:dxaOrig="240" w:dyaOrig="260">
          <v:shape id="_x0000_i1051" type="#_x0000_t75" style="width:12pt;height:13.2pt" o:ole="">
            <v:imagedata r:id="rId137" o:title=""/>
          </v:shape>
          <o:OLEObject Type="Embed" ProgID="Equation.3" ShapeID="_x0000_i1051" DrawAspect="Content" ObjectID="_1553404524" r:id="rId138"/>
        </w:object>
      </w:r>
      <w:r w:rsidRPr="0023197A">
        <w:t>)</w:t>
      </w:r>
      <w:r>
        <w:t xml:space="preserve"> </w:t>
      </w:r>
      <w:r w:rsidRPr="0023197A">
        <w:t>исходя из стоимости основных фондов, используемых в процессе разработки программного обеспечения, годовой нормы амортизации, сроков эксплуатации оборудования.</w:t>
      </w:r>
    </w:p>
    <w:p w:rsidR="00D76440" w:rsidRPr="001C25B9" w:rsidRDefault="00D76440" w:rsidP="00D76440">
      <w:pPr>
        <w:pStyle w:val="aff"/>
        <w:tabs>
          <w:tab w:val="left" w:pos="426"/>
        </w:tabs>
        <w:ind w:right="195" w:firstLine="709"/>
      </w:pPr>
      <w:r w:rsidRPr="00B23B13">
        <w:t xml:space="preserve">В процессе написания дипломной работы и разработки </w:t>
      </w:r>
      <w:r>
        <w:t xml:space="preserve">автоматизированной информационной системы мониторинга использовалось три ПК </w:t>
      </w:r>
      <w:r w:rsidRPr="00B23B13">
        <w:t xml:space="preserve">стоимостью </w:t>
      </w:r>
      <w:r>
        <w:t>7 500 </w:t>
      </w:r>
      <w:r w:rsidRPr="00B23B13">
        <w:t>000 руб.</w:t>
      </w:r>
    </w:p>
    <w:p w:rsidR="00D76440" w:rsidRDefault="00D76440" w:rsidP="00D76440">
      <w:pPr>
        <w:pStyle w:val="aff"/>
        <w:tabs>
          <w:tab w:val="left" w:pos="426"/>
        </w:tabs>
        <w:ind w:right="195" w:firstLine="709"/>
      </w:pPr>
      <w:r>
        <w:t xml:space="preserve">В таблице 4.2 </w:t>
      </w:r>
      <w:proofErr w:type="spellStart"/>
      <w:r w:rsidRPr="00660C41">
        <w:t>приведен</w:t>
      </w:r>
      <w:proofErr w:type="spellEnd"/>
      <w:r w:rsidRPr="00660C41">
        <w:t xml:space="preserve"> </w:t>
      </w:r>
      <w:r>
        <w:t>перечень со</w:t>
      </w:r>
      <w:r w:rsidRPr="00660C41">
        <w:t xml:space="preserve"> стоимость</w:t>
      </w:r>
      <w:r>
        <w:t>ю</w:t>
      </w:r>
      <w:r w:rsidRPr="00660C41">
        <w:t xml:space="preserve"> программного обеспечения</w:t>
      </w:r>
      <w:r>
        <w:t xml:space="preserve">. </w:t>
      </w:r>
      <w:bookmarkStart w:id="38" w:name="_Ref200382601"/>
    </w:p>
    <w:p w:rsidR="00D76440" w:rsidRPr="00591DEF" w:rsidRDefault="00D76440" w:rsidP="004150E3">
      <w:pPr>
        <w:pStyle w:val="af6"/>
      </w:pPr>
      <w:r w:rsidRPr="00591DEF">
        <w:t xml:space="preserve">Таблица </w:t>
      </w:r>
      <w:r>
        <w:t>4.2</w:t>
      </w:r>
      <w:bookmarkEnd w:id="38"/>
      <w:r w:rsidRPr="00591DEF">
        <w:t xml:space="preserve"> – Стоимость программного обеспечения</w:t>
      </w:r>
    </w:p>
    <w:tbl>
      <w:tblPr>
        <w:tblW w:w="5000" w:type="pct"/>
        <w:tblLook w:val="0000" w:firstRow="0" w:lastRow="0" w:firstColumn="0" w:lastColumn="0" w:noHBand="0" w:noVBand="0"/>
      </w:tblPr>
      <w:tblGrid>
        <w:gridCol w:w="5680"/>
        <w:gridCol w:w="4288"/>
      </w:tblGrid>
      <w:tr w:rsidR="00D76440" w:rsidRPr="00413538" w:rsidTr="00631302">
        <w:trPr>
          <w:trHeight w:val="527"/>
        </w:trPr>
        <w:tc>
          <w:tcPr>
            <w:tcW w:w="2849" w:type="pct"/>
            <w:tcBorders>
              <w:top w:val="single" w:sz="4" w:space="0" w:color="auto"/>
              <w:left w:val="single" w:sz="4" w:space="0" w:color="auto"/>
              <w:bottom w:val="single" w:sz="4" w:space="0" w:color="auto"/>
              <w:right w:val="single" w:sz="4" w:space="0" w:color="auto"/>
            </w:tcBorders>
            <w:noWrap/>
            <w:vAlign w:val="center"/>
          </w:tcPr>
          <w:p w:rsidR="00D76440" w:rsidRPr="00413538" w:rsidRDefault="00D76440" w:rsidP="00631302">
            <w:pPr>
              <w:pStyle w:val="afff1"/>
              <w:spacing w:line="360" w:lineRule="auto"/>
              <w:contextualSpacing/>
              <w:rPr>
                <w:b/>
              </w:rPr>
            </w:pPr>
            <w:r w:rsidRPr="00413538">
              <w:rPr>
                <w:b/>
              </w:rPr>
              <w:t>Наименование</w:t>
            </w:r>
          </w:p>
        </w:tc>
        <w:tc>
          <w:tcPr>
            <w:tcW w:w="2151" w:type="pct"/>
            <w:tcBorders>
              <w:top w:val="single" w:sz="4" w:space="0" w:color="auto"/>
              <w:left w:val="single" w:sz="4" w:space="0" w:color="auto"/>
              <w:bottom w:val="single" w:sz="4" w:space="0" w:color="auto"/>
              <w:right w:val="single" w:sz="4" w:space="0" w:color="auto"/>
            </w:tcBorders>
            <w:noWrap/>
            <w:vAlign w:val="center"/>
          </w:tcPr>
          <w:p w:rsidR="00D76440" w:rsidRPr="00413538" w:rsidRDefault="00D76440" w:rsidP="00631302">
            <w:pPr>
              <w:pStyle w:val="afff1"/>
              <w:spacing w:line="360" w:lineRule="auto"/>
              <w:ind w:firstLine="35"/>
              <w:contextualSpacing/>
              <w:rPr>
                <w:b/>
              </w:rPr>
            </w:pPr>
            <w:r w:rsidRPr="00413538">
              <w:rPr>
                <w:b/>
              </w:rPr>
              <w:t>Стоимость, руб.</w:t>
            </w:r>
          </w:p>
        </w:tc>
      </w:tr>
      <w:tr w:rsidR="00D76440" w:rsidRPr="003C4EDF" w:rsidTr="00631302">
        <w:trPr>
          <w:trHeight w:val="494"/>
        </w:trPr>
        <w:tc>
          <w:tcPr>
            <w:tcW w:w="2849" w:type="pct"/>
            <w:tcBorders>
              <w:top w:val="single" w:sz="4" w:space="0" w:color="auto"/>
              <w:left w:val="single" w:sz="4" w:space="0" w:color="auto"/>
              <w:bottom w:val="single" w:sz="4" w:space="0" w:color="auto"/>
              <w:right w:val="single" w:sz="4" w:space="0" w:color="auto"/>
            </w:tcBorders>
            <w:noWrap/>
            <w:vAlign w:val="center"/>
          </w:tcPr>
          <w:p w:rsidR="00D76440" w:rsidRPr="003C4EDF" w:rsidRDefault="00D76440" w:rsidP="00631302">
            <w:pPr>
              <w:pStyle w:val="afff1"/>
              <w:spacing w:line="360" w:lineRule="auto"/>
              <w:contextualSpacing/>
              <w:jc w:val="both"/>
            </w:pPr>
            <w:r w:rsidRPr="003C4EDF">
              <w:rPr>
                <w:lang w:val="en-US"/>
              </w:rPr>
              <w:t>Microsoft</w:t>
            </w:r>
            <w:r w:rsidRPr="003C4EDF">
              <w:t xml:space="preserve"> </w:t>
            </w:r>
            <w:r w:rsidRPr="003C4EDF">
              <w:rPr>
                <w:lang w:val="en-US"/>
              </w:rPr>
              <w:t>Office</w:t>
            </w:r>
            <w:r w:rsidRPr="003C4EDF">
              <w:t xml:space="preserve"> </w:t>
            </w:r>
            <w:r>
              <w:t>2007</w:t>
            </w:r>
            <w:r w:rsidRPr="003C4EDF">
              <w:t xml:space="preserve"> </w:t>
            </w:r>
            <w:r>
              <w:t xml:space="preserve">Профессиональный </w:t>
            </w:r>
            <w:r w:rsidRPr="003C4EDF">
              <w:rPr>
                <w:lang w:val="en-US"/>
              </w:rPr>
              <w:t>Russian</w:t>
            </w:r>
          </w:p>
        </w:tc>
        <w:tc>
          <w:tcPr>
            <w:tcW w:w="2151" w:type="pct"/>
            <w:tcBorders>
              <w:top w:val="single" w:sz="4" w:space="0" w:color="auto"/>
              <w:left w:val="single" w:sz="4" w:space="0" w:color="auto"/>
              <w:bottom w:val="single" w:sz="4" w:space="0" w:color="auto"/>
              <w:right w:val="single" w:sz="4" w:space="0" w:color="auto"/>
            </w:tcBorders>
            <w:noWrap/>
            <w:vAlign w:val="center"/>
          </w:tcPr>
          <w:p w:rsidR="00D76440" w:rsidRPr="000F660C" w:rsidRDefault="00D76440" w:rsidP="00631302">
            <w:pPr>
              <w:pStyle w:val="afff1"/>
              <w:spacing w:line="360" w:lineRule="auto"/>
              <w:ind w:firstLine="35"/>
              <w:contextualSpacing/>
            </w:pPr>
            <w:r>
              <w:t>4 265 600</w:t>
            </w:r>
          </w:p>
        </w:tc>
      </w:tr>
      <w:tr w:rsidR="00D76440" w:rsidRPr="003C4EDF" w:rsidTr="00631302">
        <w:trPr>
          <w:trHeight w:val="494"/>
        </w:trPr>
        <w:tc>
          <w:tcPr>
            <w:tcW w:w="2849" w:type="pct"/>
            <w:tcBorders>
              <w:top w:val="single" w:sz="4" w:space="0" w:color="auto"/>
              <w:left w:val="single" w:sz="4" w:space="0" w:color="auto"/>
              <w:bottom w:val="single" w:sz="4" w:space="0" w:color="auto"/>
              <w:right w:val="single" w:sz="4" w:space="0" w:color="auto"/>
            </w:tcBorders>
            <w:noWrap/>
            <w:vAlign w:val="center"/>
          </w:tcPr>
          <w:p w:rsidR="00D76440" w:rsidRPr="00626731" w:rsidRDefault="00D76440" w:rsidP="00631302">
            <w:pPr>
              <w:pStyle w:val="afff1"/>
              <w:spacing w:line="360" w:lineRule="auto"/>
              <w:contextualSpacing/>
              <w:jc w:val="both"/>
              <w:rPr>
                <w:lang w:val="en-US"/>
              </w:rPr>
            </w:pPr>
            <w:r w:rsidRPr="000F660C">
              <w:rPr>
                <w:lang w:val="en-US"/>
              </w:rPr>
              <w:t>Microsoft</w:t>
            </w:r>
            <w:r w:rsidRPr="00847D55">
              <w:t xml:space="preserve"> </w:t>
            </w:r>
            <w:r w:rsidRPr="000F660C">
              <w:rPr>
                <w:lang w:val="en-US"/>
              </w:rPr>
              <w:t>Windows</w:t>
            </w:r>
            <w:r w:rsidRPr="00847D55">
              <w:t xml:space="preserve"> 7 Профессиональная </w:t>
            </w:r>
            <w:r w:rsidRPr="003C4EDF">
              <w:rPr>
                <w:lang w:val="en-US"/>
              </w:rPr>
              <w:t>Russian</w:t>
            </w:r>
          </w:p>
        </w:tc>
        <w:tc>
          <w:tcPr>
            <w:tcW w:w="2151" w:type="pct"/>
            <w:tcBorders>
              <w:top w:val="single" w:sz="4" w:space="0" w:color="auto"/>
              <w:left w:val="single" w:sz="4" w:space="0" w:color="auto"/>
              <w:bottom w:val="single" w:sz="4" w:space="0" w:color="auto"/>
              <w:right w:val="single" w:sz="4" w:space="0" w:color="auto"/>
            </w:tcBorders>
            <w:noWrap/>
            <w:vAlign w:val="center"/>
          </w:tcPr>
          <w:p w:rsidR="00D76440" w:rsidRPr="000F660C" w:rsidRDefault="00D76440" w:rsidP="00631302">
            <w:pPr>
              <w:pStyle w:val="afff1"/>
              <w:spacing w:line="360" w:lineRule="auto"/>
              <w:ind w:firstLine="35"/>
              <w:contextualSpacing/>
            </w:pPr>
            <w:r>
              <w:t>1 490 000</w:t>
            </w:r>
          </w:p>
        </w:tc>
      </w:tr>
      <w:tr w:rsidR="00D76440" w:rsidRPr="003C4EDF" w:rsidTr="00631302">
        <w:trPr>
          <w:trHeight w:val="494"/>
        </w:trPr>
        <w:tc>
          <w:tcPr>
            <w:tcW w:w="2849" w:type="pct"/>
            <w:tcBorders>
              <w:top w:val="single" w:sz="4" w:space="0" w:color="auto"/>
              <w:left w:val="single" w:sz="4" w:space="0" w:color="auto"/>
              <w:bottom w:val="single" w:sz="4" w:space="0" w:color="auto"/>
              <w:right w:val="single" w:sz="4" w:space="0" w:color="auto"/>
            </w:tcBorders>
            <w:noWrap/>
            <w:vAlign w:val="center"/>
          </w:tcPr>
          <w:p w:rsidR="00D76440" w:rsidRPr="00C875AA" w:rsidRDefault="00D76440" w:rsidP="00631302">
            <w:pPr>
              <w:ind w:firstLine="0"/>
            </w:pPr>
            <w:r w:rsidRPr="002C42F1">
              <w:rPr>
                <w:lang w:val="en-US"/>
              </w:rPr>
              <w:t>Kaspersky Anti-Virus (</w:t>
            </w:r>
            <w:r w:rsidRPr="00C875AA">
              <w:t>на</w:t>
            </w:r>
            <w:r w:rsidRPr="002C42F1">
              <w:rPr>
                <w:lang w:val="en-US"/>
              </w:rPr>
              <w:t xml:space="preserve"> 2 </w:t>
            </w:r>
            <w:r w:rsidRPr="00C875AA">
              <w:t>ПК</w:t>
            </w:r>
            <w:r w:rsidRPr="002C42F1">
              <w:rPr>
                <w:lang w:val="en-US"/>
              </w:rPr>
              <w:t xml:space="preserve">). </w:t>
            </w:r>
            <w:r>
              <w:t>Лицензия на 3</w:t>
            </w:r>
            <w:r w:rsidRPr="00C875AA">
              <w:t xml:space="preserve"> </w:t>
            </w:r>
            <w:r>
              <w:t>месяц</w:t>
            </w:r>
          </w:p>
        </w:tc>
        <w:tc>
          <w:tcPr>
            <w:tcW w:w="2151" w:type="pct"/>
            <w:tcBorders>
              <w:top w:val="single" w:sz="4" w:space="0" w:color="auto"/>
              <w:left w:val="single" w:sz="4" w:space="0" w:color="auto"/>
              <w:bottom w:val="single" w:sz="4" w:space="0" w:color="auto"/>
              <w:right w:val="single" w:sz="4" w:space="0" w:color="auto"/>
            </w:tcBorders>
            <w:noWrap/>
            <w:vAlign w:val="center"/>
          </w:tcPr>
          <w:p w:rsidR="00D76440" w:rsidRPr="000F660C" w:rsidRDefault="00D76440" w:rsidP="00631302">
            <w:pPr>
              <w:pStyle w:val="afff1"/>
              <w:spacing w:line="360" w:lineRule="auto"/>
              <w:ind w:firstLine="35"/>
              <w:contextualSpacing/>
            </w:pPr>
            <w:r w:rsidRPr="00A00F6E">
              <w:t>73</w:t>
            </w:r>
            <w:r>
              <w:t xml:space="preserve"> </w:t>
            </w:r>
            <w:r w:rsidRPr="00A00F6E">
              <w:t>250</w:t>
            </w:r>
          </w:p>
        </w:tc>
      </w:tr>
      <w:tr w:rsidR="00D76440" w:rsidRPr="003C4EDF" w:rsidTr="00631302">
        <w:trPr>
          <w:trHeight w:val="495"/>
        </w:trPr>
        <w:tc>
          <w:tcPr>
            <w:tcW w:w="2849" w:type="pct"/>
            <w:tcBorders>
              <w:top w:val="single" w:sz="4" w:space="0" w:color="auto"/>
              <w:left w:val="single" w:sz="4" w:space="0" w:color="auto"/>
              <w:bottom w:val="single" w:sz="4" w:space="0" w:color="auto"/>
              <w:right w:val="single" w:sz="4" w:space="0" w:color="auto"/>
            </w:tcBorders>
            <w:noWrap/>
            <w:vAlign w:val="center"/>
          </w:tcPr>
          <w:p w:rsidR="00D76440" w:rsidRPr="003C4EDF" w:rsidRDefault="00D76440" w:rsidP="00631302">
            <w:pPr>
              <w:pStyle w:val="afff1"/>
              <w:spacing w:line="360" w:lineRule="auto"/>
              <w:contextualSpacing/>
              <w:jc w:val="both"/>
            </w:pPr>
            <w:r w:rsidRPr="003C4EDF">
              <w:t>Всего</w:t>
            </w:r>
          </w:p>
        </w:tc>
        <w:tc>
          <w:tcPr>
            <w:tcW w:w="2151" w:type="pct"/>
            <w:tcBorders>
              <w:top w:val="single" w:sz="4" w:space="0" w:color="auto"/>
              <w:left w:val="single" w:sz="4" w:space="0" w:color="auto"/>
              <w:bottom w:val="single" w:sz="4" w:space="0" w:color="auto"/>
              <w:right w:val="single" w:sz="4" w:space="0" w:color="auto"/>
            </w:tcBorders>
            <w:noWrap/>
            <w:vAlign w:val="center"/>
          </w:tcPr>
          <w:p w:rsidR="00D76440" w:rsidRPr="007E56EB" w:rsidRDefault="00D76440" w:rsidP="00631302">
            <w:pPr>
              <w:pStyle w:val="afff1"/>
              <w:spacing w:line="360" w:lineRule="auto"/>
              <w:ind w:firstLine="35"/>
              <w:contextualSpacing/>
              <w:rPr>
                <w:lang w:val="en-US"/>
              </w:rPr>
            </w:pPr>
            <w:r w:rsidRPr="00B2358A">
              <w:rPr>
                <w:lang w:val="en-US"/>
              </w:rPr>
              <w:t>5</w:t>
            </w:r>
            <w:r>
              <w:t xml:space="preserve"> </w:t>
            </w:r>
            <w:r w:rsidRPr="00B2358A">
              <w:rPr>
                <w:lang w:val="en-US"/>
              </w:rPr>
              <w:t>828</w:t>
            </w:r>
            <w:r>
              <w:t xml:space="preserve"> </w:t>
            </w:r>
            <w:r w:rsidRPr="00B2358A">
              <w:rPr>
                <w:lang w:val="en-US"/>
              </w:rPr>
              <w:t>850</w:t>
            </w:r>
          </w:p>
        </w:tc>
      </w:tr>
    </w:tbl>
    <w:p w:rsidR="00D76440" w:rsidRDefault="00D76440" w:rsidP="00D76440">
      <w:pPr>
        <w:pStyle w:val="aff"/>
        <w:tabs>
          <w:tab w:val="left" w:pos="426"/>
        </w:tabs>
        <w:ind w:right="195" w:firstLine="709"/>
      </w:pPr>
      <w:r>
        <w:t xml:space="preserve">Годовая норма амортизации равна 20% и для основных, и для нематериальных фондов. Действительное время работы оборудования по созданию программного обеспечения равно </w:t>
      </w:r>
      <w:proofErr w:type="spellStart"/>
      <w:r>
        <w:t>трем</w:t>
      </w:r>
      <w:proofErr w:type="spellEnd"/>
      <w:r>
        <w:t xml:space="preserve"> месяцам.</w:t>
      </w:r>
      <w:r w:rsidRPr="008F39DA">
        <w:t xml:space="preserve"> </w:t>
      </w:r>
      <w:r>
        <w:t>Амортизационные отчисления для основных и нематериальных фондов рассчитаны в таблице 4.3.</w:t>
      </w:r>
      <w:bookmarkStart w:id="39" w:name="_Ref200382655"/>
    </w:p>
    <w:p w:rsidR="00D76440" w:rsidRPr="00DD331D" w:rsidRDefault="00D76440" w:rsidP="00BD2574">
      <w:pPr>
        <w:pStyle w:val="af6"/>
      </w:pPr>
      <w:r w:rsidRPr="00DD331D">
        <w:lastRenderedPageBreak/>
        <w:t xml:space="preserve">Таблица </w:t>
      </w:r>
      <w:r>
        <w:t>4.3</w:t>
      </w:r>
      <w:bookmarkEnd w:id="39"/>
      <w:r w:rsidRPr="00DD331D">
        <w:t xml:space="preserve"> – Расходы на амортизацию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8"/>
        <w:gridCol w:w="2091"/>
        <w:gridCol w:w="1810"/>
        <w:gridCol w:w="1950"/>
        <w:gridCol w:w="2199"/>
      </w:tblGrid>
      <w:tr w:rsidR="00D76440" w:rsidRPr="00CD2804" w:rsidTr="00631302">
        <w:trPr>
          <w:cantSplit/>
          <w:trHeight w:val="1281"/>
        </w:trPr>
        <w:tc>
          <w:tcPr>
            <w:tcW w:w="962" w:type="pct"/>
            <w:vAlign w:val="center"/>
          </w:tcPr>
          <w:p w:rsidR="00D76440" w:rsidRPr="00CD2804" w:rsidRDefault="00D76440" w:rsidP="00631302">
            <w:pPr>
              <w:ind w:firstLine="0"/>
              <w:contextualSpacing/>
              <w:rPr>
                <w:b/>
              </w:rPr>
            </w:pPr>
            <w:r w:rsidRPr="00CD2804">
              <w:rPr>
                <w:b/>
              </w:rPr>
              <w:t>Наименование</w:t>
            </w:r>
          </w:p>
        </w:tc>
        <w:tc>
          <w:tcPr>
            <w:tcW w:w="1049" w:type="pct"/>
            <w:vAlign w:val="center"/>
          </w:tcPr>
          <w:p w:rsidR="00D76440" w:rsidRPr="00CD2804" w:rsidRDefault="00D76440" w:rsidP="00631302">
            <w:pPr>
              <w:ind w:firstLine="0"/>
              <w:contextualSpacing/>
              <w:rPr>
                <w:b/>
              </w:rPr>
            </w:pPr>
            <w:r w:rsidRPr="00CD2804">
              <w:rPr>
                <w:b/>
              </w:rPr>
              <w:t>Первоначальная стоимость, руб.</w:t>
            </w:r>
          </w:p>
        </w:tc>
        <w:tc>
          <w:tcPr>
            <w:tcW w:w="908" w:type="pct"/>
            <w:vAlign w:val="center"/>
          </w:tcPr>
          <w:p w:rsidR="00D76440" w:rsidRPr="00CD2804" w:rsidRDefault="00D76440" w:rsidP="00631302">
            <w:pPr>
              <w:ind w:firstLine="0"/>
              <w:contextualSpacing/>
              <w:rPr>
                <w:b/>
              </w:rPr>
            </w:pPr>
            <w:r>
              <w:rPr>
                <w:b/>
              </w:rPr>
              <w:t>Норма аморти</w:t>
            </w:r>
            <w:r w:rsidRPr="00CD2804">
              <w:rPr>
                <w:b/>
              </w:rPr>
              <w:t>зации, %</w:t>
            </w:r>
          </w:p>
        </w:tc>
        <w:tc>
          <w:tcPr>
            <w:tcW w:w="978" w:type="pct"/>
            <w:vAlign w:val="center"/>
          </w:tcPr>
          <w:p w:rsidR="00D76440" w:rsidRPr="00CD2804" w:rsidRDefault="00D76440" w:rsidP="00631302">
            <w:pPr>
              <w:ind w:firstLine="0"/>
              <w:contextualSpacing/>
              <w:rPr>
                <w:b/>
              </w:rPr>
            </w:pPr>
            <w:r w:rsidRPr="00CD2804">
              <w:rPr>
                <w:b/>
              </w:rPr>
              <w:t>Годовая сумма амортизации, руб.</w:t>
            </w:r>
          </w:p>
        </w:tc>
        <w:tc>
          <w:tcPr>
            <w:tcW w:w="1102" w:type="pct"/>
            <w:vAlign w:val="center"/>
          </w:tcPr>
          <w:p w:rsidR="00D76440" w:rsidRPr="00CD2804" w:rsidRDefault="00D76440" w:rsidP="00631302">
            <w:pPr>
              <w:ind w:firstLine="0"/>
              <w:contextualSpacing/>
              <w:rPr>
                <w:b/>
              </w:rPr>
            </w:pPr>
            <w:r w:rsidRPr="00CD2804">
              <w:rPr>
                <w:b/>
              </w:rPr>
              <w:t>Сумма амортизации на все время работы, руб.</w:t>
            </w:r>
          </w:p>
        </w:tc>
      </w:tr>
      <w:tr w:rsidR="00D76440" w:rsidRPr="00B20D4F" w:rsidTr="00631302">
        <w:trPr>
          <w:trHeight w:val="689"/>
        </w:trPr>
        <w:tc>
          <w:tcPr>
            <w:tcW w:w="962" w:type="pct"/>
          </w:tcPr>
          <w:p w:rsidR="00D76440" w:rsidRPr="00B20D4F" w:rsidRDefault="00D76440" w:rsidP="00631302">
            <w:pPr>
              <w:spacing w:line="276" w:lineRule="auto"/>
              <w:ind w:firstLine="0"/>
              <w:contextualSpacing/>
            </w:pPr>
            <w:r>
              <w:t>Персональный компьютер</w:t>
            </w:r>
          </w:p>
        </w:tc>
        <w:tc>
          <w:tcPr>
            <w:tcW w:w="1049" w:type="pct"/>
          </w:tcPr>
          <w:p w:rsidR="00D76440" w:rsidRPr="0061676A" w:rsidRDefault="00D76440" w:rsidP="00631302">
            <w:pPr>
              <w:spacing w:line="276" w:lineRule="auto"/>
              <w:ind w:firstLine="0"/>
              <w:contextualSpacing/>
            </w:pPr>
            <w:r>
              <w:t>7 500</w:t>
            </w:r>
            <w:r w:rsidR="00BD2574">
              <w:t> </w:t>
            </w:r>
            <w:r w:rsidRPr="00B23B13">
              <w:t>000</w:t>
            </w:r>
            <w:r w:rsidR="00BD2574">
              <w:rPr>
                <w:rFonts w:cs="Times New Roman"/>
                <w:i/>
              </w:rPr>
              <w:t>·</w:t>
            </w:r>
            <w:r>
              <w:t>3=</w:t>
            </w:r>
            <w:r>
              <w:br/>
            </w:r>
            <w:r w:rsidRPr="0061676A">
              <w:t>22</w:t>
            </w:r>
            <w:r>
              <w:t xml:space="preserve"> </w:t>
            </w:r>
            <w:r w:rsidRPr="0061676A">
              <w:t>500</w:t>
            </w:r>
            <w:r w:rsidR="00BD2574">
              <w:t> </w:t>
            </w:r>
            <w:r w:rsidRPr="0061676A">
              <w:t>000</w:t>
            </w:r>
          </w:p>
        </w:tc>
        <w:tc>
          <w:tcPr>
            <w:tcW w:w="908" w:type="pct"/>
          </w:tcPr>
          <w:p w:rsidR="00D76440" w:rsidRPr="00B20D4F" w:rsidRDefault="00D76440" w:rsidP="00631302">
            <w:pPr>
              <w:spacing w:line="276" w:lineRule="auto"/>
              <w:ind w:firstLine="0"/>
              <w:contextualSpacing/>
            </w:pPr>
            <w:r>
              <w:t>20</w:t>
            </w:r>
          </w:p>
        </w:tc>
        <w:tc>
          <w:tcPr>
            <w:tcW w:w="978" w:type="pct"/>
          </w:tcPr>
          <w:p w:rsidR="00D76440" w:rsidRPr="0061676A" w:rsidRDefault="00D76440" w:rsidP="00631302">
            <w:pPr>
              <w:spacing w:line="276" w:lineRule="auto"/>
              <w:ind w:firstLine="0"/>
              <w:contextualSpacing/>
              <w:jc w:val="left"/>
            </w:pPr>
            <w:r w:rsidRPr="0061676A">
              <w:t>22</w:t>
            </w:r>
            <w:r>
              <w:t> </w:t>
            </w:r>
            <w:r w:rsidRPr="0061676A">
              <w:t>500</w:t>
            </w:r>
            <w:r w:rsidR="00BD2574">
              <w:t> </w:t>
            </w:r>
            <w:r w:rsidRPr="0061676A">
              <w:t>000</w:t>
            </w:r>
            <w:r w:rsidR="00BD2574">
              <w:rPr>
                <w:rFonts w:cs="Times New Roman"/>
                <w:i/>
              </w:rPr>
              <w:t>·</w:t>
            </w:r>
            <w:r>
              <w:t>0,2=</w:t>
            </w:r>
            <w:r>
              <w:br/>
            </w:r>
            <w:r w:rsidRPr="0025733F">
              <w:t>4</w:t>
            </w:r>
            <w:r>
              <w:t xml:space="preserve"> </w:t>
            </w:r>
            <w:r w:rsidRPr="0025733F">
              <w:t>500</w:t>
            </w:r>
            <w:r w:rsidR="00BD2574">
              <w:t> </w:t>
            </w:r>
            <w:r w:rsidRPr="0025733F">
              <w:t>000</w:t>
            </w:r>
          </w:p>
        </w:tc>
        <w:tc>
          <w:tcPr>
            <w:tcW w:w="1102" w:type="pct"/>
            <w:tcBorders>
              <w:left w:val="single" w:sz="4" w:space="0" w:color="auto"/>
            </w:tcBorders>
          </w:tcPr>
          <w:p w:rsidR="00D76440" w:rsidRPr="00FA518D" w:rsidRDefault="00D76440" w:rsidP="00631302">
            <w:pPr>
              <w:spacing w:line="276" w:lineRule="auto"/>
              <w:ind w:firstLine="0"/>
              <w:contextualSpacing/>
              <w:jc w:val="left"/>
            </w:pPr>
            <w:r w:rsidRPr="0025733F">
              <w:t>4</w:t>
            </w:r>
            <w:r>
              <w:t xml:space="preserve"> </w:t>
            </w:r>
            <w:r w:rsidRPr="0025733F">
              <w:t>500</w:t>
            </w:r>
            <w:r>
              <w:t> </w:t>
            </w:r>
            <w:r w:rsidRPr="0025733F">
              <w:t>000</w:t>
            </w:r>
            <w:r>
              <w:t>/4=</w:t>
            </w:r>
            <w:r>
              <w:br/>
            </w:r>
            <w:r w:rsidRPr="000005FB">
              <w:t>1</w:t>
            </w:r>
            <w:r>
              <w:t xml:space="preserve"> </w:t>
            </w:r>
            <w:r w:rsidRPr="000005FB">
              <w:t>125</w:t>
            </w:r>
            <w:r>
              <w:t xml:space="preserve"> </w:t>
            </w:r>
            <w:r w:rsidRPr="000005FB">
              <w:t>000</w:t>
            </w:r>
          </w:p>
        </w:tc>
      </w:tr>
      <w:tr w:rsidR="00D76440" w:rsidRPr="00B20D4F" w:rsidTr="00631302">
        <w:trPr>
          <w:trHeight w:val="579"/>
        </w:trPr>
        <w:tc>
          <w:tcPr>
            <w:tcW w:w="962" w:type="pct"/>
          </w:tcPr>
          <w:p w:rsidR="00D76440" w:rsidRPr="00B20D4F" w:rsidRDefault="00D76440" w:rsidP="00631302">
            <w:pPr>
              <w:spacing w:line="276" w:lineRule="auto"/>
              <w:ind w:firstLine="0"/>
              <w:contextualSpacing/>
            </w:pPr>
            <w:r>
              <w:t>Программное обеспечение</w:t>
            </w:r>
          </w:p>
        </w:tc>
        <w:tc>
          <w:tcPr>
            <w:tcW w:w="1049" w:type="pct"/>
          </w:tcPr>
          <w:p w:rsidR="00D76440" w:rsidRPr="0061676A" w:rsidRDefault="00D76440" w:rsidP="00631302">
            <w:pPr>
              <w:spacing w:line="276" w:lineRule="auto"/>
              <w:ind w:firstLine="0"/>
              <w:contextualSpacing/>
            </w:pPr>
            <w:r w:rsidRPr="0061676A">
              <w:t>5</w:t>
            </w:r>
            <w:r>
              <w:t xml:space="preserve"> </w:t>
            </w:r>
            <w:r w:rsidRPr="0061676A">
              <w:t>828</w:t>
            </w:r>
            <w:r w:rsidR="00BD2574">
              <w:t> </w:t>
            </w:r>
            <w:r w:rsidRPr="0061676A">
              <w:t>850</w:t>
            </w:r>
          </w:p>
        </w:tc>
        <w:tc>
          <w:tcPr>
            <w:tcW w:w="908" w:type="pct"/>
          </w:tcPr>
          <w:p w:rsidR="00D76440" w:rsidRPr="00B20D4F" w:rsidRDefault="00D76440" w:rsidP="00631302">
            <w:pPr>
              <w:spacing w:line="276" w:lineRule="auto"/>
              <w:ind w:firstLine="0"/>
              <w:contextualSpacing/>
            </w:pPr>
            <w:r>
              <w:t>20</w:t>
            </w:r>
          </w:p>
        </w:tc>
        <w:tc>
          <w:tcPr>
            <w:tcW w:w="978" w:type="pct"/>
          </w:tcPr>
          <w:p w:rsidR="00D76440" w:rsidRPr="0061676A" w:rsidRDefault="00D76440" w:rsidP="00631302">
            <w:pPr>
              <w:spacing w:line="276" w:lineRule="auto"/>
              <w:ind w:firstLine="0"/>
              <w:contextualSpacing/>
              <w:jc w:val="left"/>
            </w:pPr>
            <w:r w:rsidRPr="0061676A">
              <w:t>5</w:t>
            </w:r>
            <w:r>
              <w:t xml:space="preserve"> </w:t>
            </w:r>
            <w:r w:rsidRPr="0061676A">
              <w:t>828</w:t>
            </w:r>
            <w:r w:rsidR="00BD2574">
              <w:t> </w:t>
            </w:r>
            <w:r w:rsidRPr="0061676A">
              <w:t>850</w:t>
            </w:r>
            <w:r w:rsidR="00BD2574">
              <w:rPr>
                <w:rFonts w:cs="Times New Roman"/>
                <w:i/>
              </w:rPr>
              <w:t>·</w:t>
            </w:r>
            <w:r>
              <w:t>0,2=</w:t>
            </w:r>
            <w:r>
              <w:br/>
            </w:r>
            <w:r w:rsidRPr="00891A70">
              <w:t>1</w:t>
            </w:r>
            <w:r>
              <w:t xml:space="preserve"> </w:t>
            </w:r>
            <w:r w:rsidRPr="00891A70">
              <w:t>165</w:t>
            </w:r>
            <w:r>
              <w:t xml:space="preserve"> 75</w:t>
            </w:r>
            <w:r w:rsidRPr="00891A70">
              <w:t>0</w:t>
            </w:r>
          </w:p>
        </w:tc>
        <w:tc>
          <w:tcPr>
            <w:tcW w:w="1102" w:type="pct"/>
          </w:tcPr>
          <w:p w:rsidR="00D76440" w:rsidRPr="0061676A" w:rsidRDefault="00D76440" w:rsidP="00631302">
            <w:pPr>
              <w:spacing w:line="276" w:lineRule="auto"/>
              <w:ind w:firstLine="0"/>
              <w:contextualSpacing/>
              <w:jc w:val="left"/>
            </w:pPr>
            <w:r w:rsidRPr="00891A70">
              <w:t>1</w:t>
            </w:r>
            <w:r>
              <w:t xml:space="preserve"> </w:t>
            </w:r>
            <w:r w:rsidRPr="00891A70">
              <w:t>165</w:t>
            </w:r>
            <w:r>
              <w:t> 75</w:t>
            </w:r>
            <w:r w:rsidRPr="00891A70">
              <w:t>0</w:t>
            </w:r>
            <w:r>
              <w:t>/4=</w:t>
            </w:r>
            <w:r>
              <w:br/>
              <w:t>291 450</w:t>
            </w:r>
          </w:p>
        </w:tc>
      </w:tr>
      <w:tr w:rsidR="00D76440" w:rsidRPr="0061676A" w:rsidTr="00631302">
        <w:trPr>
          <w:trHeight w:val="300"/>
        </w:trPr>
        <w:tc>
          <w:tcPr>
            <w:tcW w:w="962" w:type="pct"/>
          </w:tcPr>
          <w:p w:rsidR="00D76440" w:rsidRPr="00B20D4F" w:rsidRDefault="00D76440" w:rsidP="00631302">
            <w:pPr>
              <w:ind w:firstLine="0"/>
              <w:contextualSpacing/>
            </w:pPr>
            <w:r w:rsidRPr="00B20D4F">
              <w:t>Всего:</w:t>
            </w:r>
          </w:p>
        </w:tc>
        <w:tc>
          <w:tcPr>
            <w:tcW w:w="4038" w:type="pct"/>
            <w:gridSpan w:val="4"/>
          </w:tcPr>
          <w:p w:rsidR="00D76440" w:rsidRPr="0061676A" w:rsidRDefault="00D76440" w:rsidP="00631302">
            <w:pPr>
              <w:ind w:firstLine="0"/>
              <w:contextualSpacing/>
            </w:pPr>
            <w:r w:rsidRPr="009555D8">
              <w:t>1</w:t>
            </w:r>
            <w:r>
              <w:t xml:space="preserve"> </w:t>
            </w:r>
            <w:r w:rsidRPr="009555D8">
              <w:t>416</w:t>
            </w:r>
            <w:r>
              <w:t xml:space="preserve"> </w:t>
            </w:r>
            <w:r w:rsidRPr="009555D8">
              <w:t>450</w:t>
            </w:r>
          </w:p>
        </w:tc>
      </w:tr>
    </w:tbl>
    <w:p w:rsidR="00D76440" w:rsidRDefault="00D76440" w:rsidP="00D76440"/>
    <w:p w:rsidR="00D76440" w:rsidRDefault="00D76440" w:rsidP="00D76440">
      <w:pPr>
        <w:pStyle w:val="aff"/>
        <w:tabs>
          <w:tab w:val="left" w:pos="567"/>
        </w:tabs>
        <w:ind w:right="195" w:firstLine="709"/>
      </w:pPr>
      <w:r w:rsidRPr="0071771B">
        <w:rPr>
          <w:b/>
        </w:rPr>
        <w:t>Накладные расходы</w:t>
      </w:r>
      <w:r>
        <w:t xml:space="preserve"> рассчитываются по формуле:</w:t>
      </w:r>
    </w:p>
    <w:tbl>
      <w:tblPr>
        <w:tblW w:w="0" w:type="auto"/>
        <w:tblLook w:val="01E0" w:firstRow="1" w:lastRow="1" w:firstColumn="1" w:lastColumn="1" w:noHBand="0" w:noVBand="0"/>
      </w:tblPr>
      <w:tblGrid>
        <w:gridCol w:w="8087"/>
        <w:gridCol w:w="1483"/>
      </w:tblGrid>
      <w:tr w:rsidR="00D76440" w:rsidTr="00631302">
        <w:tc>
          <w:tcPr>
            <w:tcW w:w="8087" w:type="dxa"/>
          </w:tcPr>
          <w:p w:rsidR="00D76440" w:rsidRPr="005B200A" w:rsidRDefault="00A37449" w:rsidP="00A37449">
            <w:pPr>
              <w:pStyle w:val="wwf2"/>
            </w:pPr>
            <w:r w:rsidRPr="00A37449">
              <w:rPr>
                <w:position w:val="-24"/>
              </w:rPr>
              <w:object w:dxaOrig="1579" w:dyaOrig="660">
                <v:shape id="_x0000_i1052" type="#_x0000_t75" style="width:78.6pt;height:32.4pt" o:ole="">
                  <v:imagedata r:id="rId139" o:title=""/>
                </v:shape>
                <o:OLEObject Type="Embed" ProgID="Equation.3" ShapeID="_x0000_i1052" DrawAspect="Content" ObjectID="_1553404525" r:id="rId140"/>
              </w:object>
            </w:r>
          </w:p>
        </w:tc>
        <w:tc>
          <w:tcPr>
            <w:tcW w:w="1483" w:type="dxa"/>
          </w:tcPr>
          <w:p w:rsidR="00D76440" w:rsidRPr="005B200A" w:rsidRDefault="00D76440" w:rsidP="00A37449">
            <w:pPr>
              <w:pStyle w:val="wwf2"/>
              <w:jc w:val="right"/>
            </w:pPr>
            <w:r w:rsidRPr="005B200A">
              <w:t>(4.</w:t>
            </w:r>
            <w:r>
              <w:t>5</w:t>
            </w:r>
            <w:r w:rsidRPr="005B200A">
              <w:t>)</w:t>
            </w:r>
          </w:p>
        </w:tc>
      </w:tr>
    </w:tbl>
    <w:p w:rsidR="00D76440" w:rsidRPr="00803376" w:rsidRDefault="00D76440" w:rsidP="00CD0AFA">
      <w:pPr>
        <w:ind w:firstLine="0"/>
      </w:pPr>
      <w:r>
        <w:t xml:space="preserve">где </w:t>
      </w:r>
      <w:r>
        <w:tab/>
      </w:r>
      <w:r w:rsidRPr="00A720D1">
        <w:rPr>
          <w:position w:val="-12"/>
        </w:rPr>
        <w:object w:dxaOrig="300" w:dyaOrig="360">
          <v:shape id="_x0000_i1053" type="#_x0000_t75" style="width:14.4pt;height:18.6pt" o:ole="">
            <v:imagedata r:id="rId141" o:title=""/>
          </v:shape>
          <o:OLEObject Type="Embed" ProgID="Equation.3" ShapeID="_x0000_i1053" DrawAspect="Content" ObjectID="_1553404526" r:id="rId142"/>
        </w:object>
      </w:r>
      <w:r>
        <w:t xml:space="preserve"> – накладные расходы</w:t>
      </w:r>
      <w:r w:rsidRPr="00803376">
        <w:t>;</w:t>
      </w:r>
    </w:p>
    <w:p w:rsidR="00D76440" w:rsidRPr="00803376" w:rsidRDefault="00D76440" w:rsidP="00CD0AFA">
      <w:r w:rsidRPr="00055FCE">
        <w:rPr>
          <w:position w:val="-12"/>
        </w:rPr>
        <w:object w:dxaOrig="279" w:dyaOrig="360">
          <v:shape id="_x0000_i1054" type="#_x0000_t75" style="width:13.8pt;height:18.6pt" o:ole="">
            <v:imagedata r:id="rId143" o:title=""/>
          </v:shape>
          <o:OLEObject Type="Embed" ProgID="Equation.3" ShapeID="_x0000_i1054" DrawAspect="Content" ObjectID="_1553404527" r:id="rId144"/>
        </w:object>
      </w:r>
      <w:r w:rsidRPr="00803376">
        <w:t xml:space="preserve"> – </w:t>
      </w:r>
      <w:r>
        <w:t xml:space="preserve">основная </w:t>
      </w:r>
      <w:r w:rsidRPr="006715D4">
        <w:t>заработная плата</w:t>
      </w:r>
      <w:r>
        <w:t xml:space="preserve"> исполнителей</w:t>
      </w:r>
      <w:r w:rsidRPr="00803376">
        <w:t>;</w:t>
      </w:r>
    </w:p>
    <w:p w:rsidR="00D76440" w:rsidRDefault="00D76440" w:rsidP="00CD0AFA">
      <w:r w:rsidRPr="00A720D1">
        <w:rPr>
          <w:position w:val="-14"/>
        </w:rPr>
        <w:object w:dxaOrig="380" w:dyaOrig="380">
          <v:shape id="_x0000_i1055" type="#_x0000_t75" style="width:19.2pt;height:19.2pt" o:ole="">
            <v:imagedata r:id="rId145" o:title=""/>
          </v:shape>
          <o:OLEObject Type="Embed" ProgID="Equation.3" ShapeID="_x0000_i1055" DrawAspect="Content" ObjectID="_1553404528" r:id="rId146"/>
        </w:object>
      </w:r>
      <w:r>
        <w:t xml:space="preserve"> – норматив накладных расходов</w:t>
      </w:r>
      <w:r w:rsidRPr="005C2F60">
        <w:t>.</w:t>
      </w:r>
    </w:p>
    <w:p w:rsidR="00D76440" w:rsidRPr="002C42F1" w:rsidRDefault="00D76440" w:rsidP="00CD0AFA">
      <w:pPr>
        <w:jc w:val="center"/>
      </w:pPr>
      <w:r w:rsidRPr="002C42F1">
        <w:rPr>
          <w:lang w:val="en-US"/>
        </w:rPr>
        <w:t>P</w:t>
      </w:r>
      <w:r w:rsidRPr="00232490">
        <w:rPr>
          <w:vertAlign w:val="subscript"/>
        </w:rPr>
        <w:t>н</w:t>
      </w:r>
      <w:r w:rsidRPr="002C42F1">
        <w:t>=9 023 850 *10/100=</w:t>
      </w:r>
      <w:r>
        <w:t>902 400</w:t>
      </w:r>
      <w:r w:rsidRPr="002C42F1">
        <w:t xml:space="preserve"> руб.</w:t>
      </w:r>
    </w:p>
    <w:p w:rsidR="00D76440" w:rsidRDefault="00D76440" w:rsidP="00D76440">
      <w:pPr>
        <w:pStyle w:val="aff"/>
        <w:tabs>
          <w:tab w:val="left" w:pos="851"/>
        </w:tabs>
        <w:ind w:right="195" w:firstLine="709"/>
      </w:pPr>
      <w:r w:rsidRPr="006715D4">
        <w:t xml:space="preserve">На основании полученных данных по отдельным статьям затрат </w:t>
      </w:r>
      <w:r>
        <w:t>рассчитана плановая себестоимость программного обеспечения (таблица 4.4).</w:t>
      </w:r>
      <w:bookmarkStart w:id="40" w:name="_Ref200382835"/>
    </w:p>
    <w:p w:rsidR="00D76440" w:rsidRPr="0047095B" w:rsidRDefault="00CD0AFA" w:rsidP="00CD0AFA">
      <w:pPr>
        <w:pStyle w:val="af6"/>
      </w:pPr>
      <w:r>
        <w:t>Таблица 4</w:t>
      </w:r>
      <w:r w:rsidR="00D76440" w:rsidRPr="0047095B">
        <w:t>.4</w:t>
      </w:r>
      <w:bookmarkEnd w:id="40"/>
      <w:r w:rsidR="00D76440" w:rsidRPr="0047095B">
        <w:t xml:space="preserve"> – </w:t>
      </w:r>
      <w:proofErr w:type="spellStart"/>
      <w:r w:rsidR="00D76440" w:rsidRPr="0047095B">
        <w:t>Расчет</w:t>
      </w:r>
      <w:proofErr w:type="spellEnd"/>
      <w:r w:rsidR="00D76440" w:rsidRPr="0047095B">
        <w:t xml:space="preserve"> плановой себестоимости программного обеспечения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78"/>
        <w:gridCol w:w="4990"/>
      </w:tblGrid>
      <w:tr w:rsidR="00D76440" w:rsidRPr="00B20D4F" w:rsidTr="00631302">
        <w:trPr>
          <w:trHeight w:val="454"/>
        </w:trPr>
        <w:tc>
          <w:tcPr>
            <w:tcW w:w="2497" w:type="pct"/>
            <w:tcBorders>
              <w:bottom w:val="single" w:sz="4" w:space="0" w:color="auto"/>
            </w:tcBorders>
            <w:vAlign w:val="center"/>
          </w:tcPr>
          <w:p w:rsidR="00D76440" w:rsidRPr="00B20D4F" w:rsidRDefault="00D76440" w:rsidP="00631302">
            <w:pPr>
              <w:ind w:firstLine="0"/>
              <w:contextualSpacing/>
              <w:jc w:val="center"/>
              <w:rPr>
                <w:b/>
              </w:rPr>
            </w:pPr>
            <w:r w:rsidRPr="00B20D4F">
              <w:rPr>
                <w:b/>
              </w:rPr>
              <w:t>Статья затрат</w:t>
            </w:r>
          </w:p>
        </w:tc>
        <w:tc>
          <w:tcPr>
            <w:tcW w:w="2503" w:type="pct"/>
            <w:tcBorders>
              <w:bottom w:val="single" w:sz="4" w:space="0" w:color="auto"/>
            </w:tcBorders>
            <w:vAlign w:val="center"/>
          </w:tcPr>
          <w:p w:rsidR="00D76440" w:rsidRPr="00B20D4F" w:rsidRDefault="00D76440" w:rsidP="00631302">
            <w:pPr>
              <w:ind w:firstLine="0"/>
              <w:contextualSpacing/>
              <w:jc w:val="center"/>
              <w:rPr>
                <w:b/>
              </w:rPr>
            </w:pPr>
            <w:r w:rsidRPr="00B20D4F">
              <w:rPr>
                <w:b/>
              </w:rPr>
              <w:t>Сумма затрат, руб.</w:t>
            </w:r>
          </w:p>
        </w:tc>
      </w:tr>
      <w:tr w:rsidR="00D76440" w:rsidRPr="00B20D4F" w:rsidTr="00631302">
        <w:trPr>
          <w:trHeight w:val="454"/>
        </w:trPr>
        <w:tc>
          <w:tcPr>
            <w:tcW w:w="2497" w:type="pct"/>
            <w:tcBorders>
              <w:top w:val="single" w:sz="4" w:space="0" w:color="auto"/>
              <w:left w:val="single" w:sz="4" w:space="0" w:color="auto"/>
              <w:bottom w:val="nil"/>
              <w:right w:val="single" w:sz="4" w:space="0" w:color="auto"/>
            </w:tcBorders>
            <w:vAlign w:val="center"/>
          </w:tcPr>
          <w:p w:rsidR="00D76440" w:rsidRPr="00B20D4F" w:rsidRDefault="00D76440" w:rsidP="00631302">
            <w:pPr>
              <w:ind w:firstLine="0"/>
              <w:contextualSpacing/>
            </w:pPr>
            <w:r w:rsidRPr="00B20D4F">
              <w:t>Материалы и комплектующие</w:t>
            </w:r>
          </w:p>
        </w:tc>
        <w:tc>
          <w:tcPr>
            <w:tcW w:w="2503" w:type="pct"/>
            <w:tcBorders>
              <w:top w:val="single" w:sz="4" w:space="0" w:color="auto"/>
              <w:left w:val="single" w:sz="4" w:space="0" w:color="auto"/>
              <w:bottom w:val="nil"/>
              <w:right w:val="single" w:sz="4" w:space="0" w:color="auto"/>
            </w:tcBorders>
            <w:vAlign w:val="bottom"/>
          </w:tcPr>
          <w:p w:rsidR="00D76440" w:rsidRPr="008639BE" w:rsidRDefault="00D76440" w:rsidP="00631302">
            <w:pPr>
              <w:jc w:val="left"/>
              <w:rPr>
                <w:i/>
                <w:color w:val="000000"/>
                <w:szCs w:val="24"/>
              </w:rPr>
            </w:pPr>
            <w:r w:rsidRPr="008639BE">
              <w:rPr>
                <w:i/>
                <w:color w:val="000000"/>
              </w:rPr>
              <w:t>169 600</w:t>
            </w:r>
          </w:p>
        </w:tc>
      </w:tr>
      <w:tr w:rsidR="00D76440" w:rsidRPr="00B20D4F" w:rsidTr="00631302">
        <w:trPr>
          <w:trHeight w:val="454"/>
        </w:trPr>
        <w:tc>
          <w:tcPr>
            <w:tcW w:w="2497" w:type="pct"/>
            <w:vAlign w:val="center"/>
          </w:tcPr>
          <w:p w:rsidR="00D76440" w:rsidRPr="00B20D4F" w:rsidRDefault="00D76440" w:rsidP="00631302">
            <w:pPr>
              <w:ind w:firstLine="0"/>
              <w:contextualSpacing/>
            </w:pPr>
            <w:r w:rsidRPr="00B20D4F">
              <w:t>Электроэнергия</w:t>
            </w:r>
          </w:p>
        </w:tc>
        <w:tc>
          <w:tcPr>
            <w:tcW w:w="2503" w:type="pct"/>
            <w:vAlign w:val="bottom"/>
          </w:tcPr>
          <w:p w:rsidR="00D76440" w:rsidRPr="008639BE" w:rsidRDefault="00D76440" w:rsidP="00631302">
            <w:pPr>
              <w:jc w:val="left"/>
              <w:rPr>
                <w:i/>
                <w:iCs/>
                <w:color w:val="000000"/>
                <w:szCs w:val="24"/>
              </w:rPr>
            </w:pPr>
            <w:r>
              <w:rPr>
                <w:rFonts w:cs="Times New Roman"/>
                <w:i/>
                <w:color w:val="000000"/>
                <w:szCs w:val="24"/>
                <w:shd w:val="clear" w:color="auto" w:fill="FFFFFF"/>
              </w:rPr>
              <w:t>1</w:t>
            </w:r>
            <w:r>
              <w:rPr>
                <w:rFonts w:cs="Times New Roman"/>
                <w:i/>
                <w:color w:val="000000"/>
                <w:szCs w:val="24"/>
                <w:shd w:val="clear" w:color="auto" w:fill="FFFFFF"/>
                <w:lang w:val="en-US"/>
              </w:rPr>
              <w:t xml:space="preserve"> </w:t>
            </w:r>
            <w:r>
              <w:rPr>
                <w:rFonts w:cs="Times New Roman"/>
                <w:i/>
                <w:color w:val="000000"/>
                <w:szCs w:val="24"/>
                <w:shd w:val="clear" w:color="auto" w:fill="FFFFFF"/>
              </w:rPr>
              <w:t>429</w:t>
            </w:r>
            <w:r>
              <w:rPr>
                <w:rFonts w:cs="Times New Roman"/>
                <w:i/>
                <w:color w:val="000000"/>
                <w:szCs w:val="24"/>
                <w:shd w:val="clear" w:color="auto" w:fill="FFFFFF"/>
                <w:lang w:val="en-US"/>
              </w:rPr>
              <w:t xml:space="preserve"> </w:t>
            </w:r>
            <w:r>
              <w:rPr>
                <w:rFonts w:cs="Times New Roman"/>
                <w:i/>
                <w:color w:val="000000"/>
                <w:szCs w:val="24"/>
                <w:shd w:val="clear" w:color="auto" w:fill="FFFFFF"/>
              </w:rPr>
              <w:t>5</w:t>
            </w:r>
            <w:r>
              <w:rPr>
                <w:rFonts w:cs="Times New Roman"/>
                <w:i/>
                <w:color w:val="000000"/>
                <w:szCs w:val="24"/>
                <w:shd w:val="clear" w:color="auto" w:fill="FFFFFF"/>
                <w:lang w:val="en-US"/>
              </w:rPr>
              <w:t>00</w:t>
            </w:r>
          </w:p>
        </w:tc>
      </w:tr>
      <w:tr w:rsidR="00D76440" w:rsidRPr="00B20D4F" w:rsidTr="00631302">
        <w:trPr>
          <w:trHeight w:val="454"/>
        </w:trPr>
        <w:tc>
          <w:tcPr>
            <w:tcW w:w="2497" w:type="pct"/>
            <w:tcBorders>
              <w:top w:val="inset" w:sz="6" w:space="0" w:color="auto"/>
            </w:tcBorders>
            <w:vAlign w:val="center"/>
          </w:tcPr>
          <w:p w:rsidR="00D76440" w:rsidRPr="00B20D4F" w:rsidRDefault="00D76440" w:rsidP="00631302">
            <w:pPr>
              <w:ind w:firstLine="0"/>
              <w:contextualSpacing/>
            </w:pPr>
            <w:r w:rsidRPr="00B20D4F">
              <w:t>Основная заработная плата</w:t>
            </w:r>
          </w:p>
        </w:tc>
        <w:tc>
          <w:tcPr>
            <w:tcW w:w="2503" w:type="pct"/>
            <w:tcBorders>
              <w:top w:val="inset" w:sz="6" w:space="0" w:color="auto"/>
            </w:tcBorders>
            <w:vAlign w:val="bottom"/>
          </w:tcPr>
          <w:p w:rsidR="00D76440" w:rsidRPr="008639BE" w:rsidRDefault="00D76440" w:rsidP="00631302">
            <w:pPr>
              <w:jc w:val="left"/>
              <w:rPr>
                <w:i/>
                <w:iCs/>
                <w:color w:val="000000"/>
                <w:szCs w:val="24"/>
              </w:rPr>
            </w:pPr>
            <w:r w:rsidRPr="008639BE">
              <w:rPr>
                <w:i/>
                <w:iCs/>
                <w:color w:val="000000"/>
              </w:rPr>
              <w:t>9</w:t>
            </w:r>
            <w:r>
              <w:rPr>
                <w:i/>
                <w:iCs/>
                <w:color w:val="000000"/>
              </w:rPr>
              <w:t xml:space="preserve"> </w:t>
            </w:r>
            <w:r w:rsidRPr="008639BE">
              <w:rPr>
                <w:i/>
                <w:iCs/>
                <w:color w:val="000000"/>
              </w:rPr>
              <w:t>023</w:t>
            </w:r>
            <w:r>
              <w:rPr>
                <w:i/>
                <w:iCs/>
                <w:color w:val="000000"/>
              </w:rPr>
              <w:t xml:space="preserve"> </w:t>
            </w:r>
            <w:r w:rsidRPr="008639BE">
              <w:rPr>
                <w:i/>
                <w:iCs/>
                <w:color w:val="000000"/>
              </w:rPr>
              <w:t>850</w:t>
            </w:r>
          </w:p>
        </w:tc>
      </w:tr>
      <w:tr w:rsidR="00D76440" w:rsidRPr="00B20D4F" w:rsidTr="00631302">
        <w:trPr>
          <w:trHeight w:val="434"/>
        </w:trPr>
        <w:tc>
          <w:tcPr>
            <w:tcW w:w="2497" w:type="pct"/>
            <w:tcBorders>
              <w:bottom w:val="single" w:sz="4" w:space="0" w:color="FFFFFF"/>
            </w:tcBorders>
            <w:vAlign w:val="center"/>
          </w:tcPr>
          <w:p w:rsidR="00D76440" w:rsidRPr="00B20D4F" w:rsidRDefault="00D76440" w:rsidP="00631302">
            <w:pPr>
              <w:ind w:firstLine="0"/>
              <w:contextualSpacing/>
            </w:pPr>
            <w:r w:rsidRPr="00B20D4F">
              <w:t>Дополнительная заработная плата</w:t>
            </w:r>
          </w:p>
        </w:tc>
        <w:tc>
          <w:tcPr>
            <w:tcW w:w="2503" w:type="pct"/>
            <w:tcBorders>
              <w:bottom w:val="single" w:sz="4" w:space="0" w:color="FFFFFF"/>
            </w:tcBorders>
            <w:vAlign w:val="bottom"/>
          </w:tcPr>
          <w:p w:rsidR="00D76440" w:rsidRPr="008639BE" w:rsidRDefault="00D76440" w:rsidP="00631302">
            <w:pPr>
              <w:jc w:val="left"/>
              <w:rPr>
                <w:i/>
                <w:iCs/>
                <w:color w:val="000000"/>
                <w:szCs w:val="24"/>
              </w:rPr>
            </w:pPr>
            <w:r w:rsidRPr="008639BE">
              <w:rPr>
                <w:i/>
                <w:iCs/>
                <w:color w:val="000000"/>
              </w:rPr>
              <w:t>902</w:t>
            </w:r>
            <w:r>
              <w:rPr>
                <w:i/>
                <w:iCs/>
                <w:color w:val="000000"/>
              </w:rPr>
              <w:t xml:space="preserve"> </w:t>
            </w:r>
            <w:r w:rsidRPr="008639BE">
              <w:rPr>
                <w:i/>
                <w:iCs/>
                <w:color w:val="000000"/>
              </w:rPr>
              <w:t>400</w:t>
            </w:r>
          </w:p>
        </w:tc>
      </w:tr>
      <w:tr w:rsidR="00D76440" w:rsidRPr="00B20D4F" w:rsidTr="00631302">
        <w:trPr>
          <w:trHeight w:val="454"/>
        </w:trPr>
        <w:tc>
          <w:tcPr>
            <w:tcW w:w="2497" w:type="pct"/>
            <w:tcBorders>
              <w:bottom w:val="nil"/>
            </w:tcBorders>
            <w:vAlign w:val="center"/>
          </w:tcPr>
          <w:p w:rsidR="00D76440" w:rsidRPr="00B20D4F" w:rsidRDefault="00D76440" w:rsidP="00631302">
            <w:pPr>
              <w:ind w:firstLine="0"/>
              <w:contextualSpacing/>
            </w:pPr>
            <w:r w:rsidRPr="00B20D4F">
              <w:t>Отчисления на социальные нужды</w:t>
            </w:r>
          </w:p>
        </w:tc>
        <w:tc>
          <w:tcPr>
            <w:tcW w:w="2503" w:type="pct"/>
            <w:tcBorders>
              <w:bottom w:val="nil"/>
            </w:tcBorders>
            <w:vAlign w:val="bottom"/>
          </w:tcPr>
          <w:p w:rsidR="00D76440" w:rsidRPr="008639BE" w:rsidRDefault="00D76440" w:rsidP="00631302">
            <w:pPr>
              <w:jc w:val="left"/>
              <w:rPr>
                <w:i/>
                <w:iCs/>
                <w:color w:val="000000"/>
              </w:rPr>
            </w:pPr>
            <w:r w:rsidRPr="008639BE">
              <w:rPr>
                <w:i/>
                <w:iCs/>
                <w:color w:val="000000"/>
              </w:rPr>
              <w:t>3 474 200</w:t>
            </w:r>
          </w:p>
        </w:tc>
      </w:tr>
      <w:tr w:rsidR="00D76440" w:rsidRPr="00B20D4F" w:rsidTr="00631302">
        <w:trPr>
          <w:trHeight w:val="454"/>
        </w:trPr>
        <w:tc>
          <w:tcPr>
            <w:tcW w:w="2497" w:type="pct"/>
            <w:vAlign w:val="center"/>
          </w:tcPr>
          <w:p w:rsidR="00D76440" w:rsidRPr="00B20D4F" w:rsidRDefault="00D76440" w:rsidP="00631302">
            <w:pPr>
              <w:ind w:firstLine="0"/>
              <w:contextualSpacing/>
            </w:pPr>
            <w:r w:rsidRPr="00B20D4F">
              <w:t>Амортизация</w:t>
            </w:r>
          </w:p>
        </w:tc>
        <w:tc>
          <w:tcPr>
            <w:tcW w:w="2503" w:type="pct"/>
            <w:vAlign w:val="bottom"/>
          </w:tcPr>
          <w:p w:rsidR="00D76440" w:rsidRPr="008639BE" w:rsidRDefault="00D76440" w:rsidP="00631302">
            <w:pPr>
              <w:jc w:val="left"/>
              <w:rPr>
                <w:i/>
                <w:color w:val="000000"/>
                <w:szCs w:val="24"/>
              </w:rPr>
            </w:pPr>
            <w:r w:rsidRPr="008639BE">
              <w:rPr>
                <w:i/>
                <w:color w:val="000000"/>
              </w:rPr>
              <w:t>1 416 450</w:t>
            </w:r>
          </w:p>
        </w:tc>
      </w:tr>
      <w:tr w:rsidR="00D76440" w:rsidRPr="00B20D4F" w:rsidTr="00631302">
        <w:trPr>
          <w:trHeight w:val="454"/>
        </w:trPr>
        <w:tc>
          <w:tcPr>
            <w:tcW w:w="2497" w:type="pct"/>
            <w:vAlign w:val="center"/>
          </w:tcPr>
          <w:p w:rsidR="00D76440" w:rsidRPr="00B20D4F" w:rsidRDefault="00D76440" w:rsidP="00631302">
            <w:pPr>
              <w:ind w:firstLine="0"/>
              <w:contextualSpacing/>
            </w:pPr>
            <w:r w:rsidRPr="00B20D4F">
              <w:t>Накладные расходы</w:t>
            </w:r>
          </w:p>
        </w:tc>
        <w:tc>
          <w:tcPr>
            <w:tcW w:w="2503" w:type="pct"/>
            <w:vAlign w:val="bottom"/>
          </w:tcPr>
          <w:p w:rsidR="00D76440" w:rsidRPr="008639BE" w:rsidRDefault="00D76440" w:rsidP="00631302">
            <w:pPr>
              <w:jc w:val="left"/>
              <w:rPr>
                <w:i/>
                <w:color w:val="000000"/>
                <w:szCs w:val="24"/>
              </w:rPr>
            </w:pPr>
            <w:r w:rsidRPr="008639BE">
              <w:rPr>
                <w:i/>
                <w:color w:val="000000"/>
              </w:rPr>
              <w:t>902 400</w:t>
            </w:r>
          </w:p>
        </w:tc>
      </w:tr>
      <w:tr w:rsidR="00D76440" w:rsidRPr="00B20D4F" w:rsidTr="00631302">
        <w:trPr>
          <w:trHeight w:val="454"/>
        </w:trPr>
        <w:tc>
          <w:tcPr>
            <w:tcW w:w="2497" w:type="pct"/>
            <w:vAlign w:val="center"/>
          </w:tcPr>
          <w:p w:rsidR="00D76440" w:rsidRPr="00B20D4F" w:rsidRDefault="00D76440" w:rsidP="00631302">
            <w:pPr>
              <w:ind w:firstLine="0"/>
              <w:contextualSpacing/>
            </w:pPr>
            <w:r>
              <w:t>Прочие прямые расходы</w:t>
            </w:r>
          </w:p>
        </w:tc>
        <w:tc>
          <w:tcPr>
            <w:tcW w:w="2503" w:type="pct"/>
            <w:vAlign w:val="bottom"/>
          </w:tcPr>
          <w:p w:rsidR="00D76440" w:rsidRPr="008639BE" w:rsidRDefault="00D76440" w:rsidP="00631302">
            <w:pPr>
              <w:jc w:val="left"/>
              <w:rPr>
                <w:i/>
                <w:iCs/>
                <w:color w:val="000000"/>
                <w:szCs w:val="24"/>
              </w:rPr>
            </w:pPr>
            <w:r w:rsidRPr="0048560F">
              <w:rPr>
                <w:i/>
              </w:rPr>
              <w:t>468</w:t>
            </w:r>
            <w:r>
              <w:rPr>
                <w:i/>
              </w:rPr>
              <w:t> </w:t>
            </w:r>
            <w:r w:rsidRPr="0048560F">
              <w:rPr>
                <w:i/>
              </w:rPr>
              <w:t>000</w:t>
            </w:r>
          </w:p>
        </w:tc>
      </w:tr>
      <w:tr w:rsidR="00D76440" w:rsidRPr="00B20D4F" w:rsidTr="00631302">
        <w:trPr>
          <w:trHeight w:val="369"/>
        </w:trPr>
        <w:tc>
          <w:tcPr>
            <w:tcW w:w="2497" w:type="pct"/>
            <w:vAlign w:val="center"/>
          </w:tcPr>
          <w:p w:rsidR="00D76440" w:rsidRPr="00B20D4F" w:rsidRDefault="00D76440" w:rsidP="00631302">
            <w:pPr>
              <w:ind w:firstLine="0"/>
              <w:contextualSpacing/>
            </w:pPr>
            <w:r w:rsidRPr="00B20D4F">
              <w:t xml:space="preserve">Общая сумма расходов по смете </w:t>
            </w:r>
            <w:r>
              <w:br/>
            </w:r>
            <w:r w:rsidRPr="00B20D4F">
              <w:t>(плановая себестоимость):</w:t>
            </w:r>
          </w:p>
        </w:tc>
        <w:tc>
          <w:tcPr>
            <w:tcW w:w="2503" w:type="pct"/>
            <w:vAlign w:val="center"/>
          </w:tcPr>
          <w:p w:rsidR="00D76440" w:rsidRPr="008639BE" w:rsidRDefault="00D76440" w:rsidP="00631302">
            <w:pPr>
              <w:jc w:val="left"/>
              <w:rPr>
                <w:i/>
                <w:iCs/>
                <w:color w:val="000000"/>
              </w:rPr>
            </w:pPr>
            <w:r>
              <w:rPr>
                <w:i/>
                <w:iCs/>
                <w:color w:val="000000"/>
              </w:rPr>
              <w:t>1</w:t>
            </w:r>
            <w:r>
              <w:rPr>
                <w:i/>
                <w:iCs/>
                <w:color w:val="000000"/>
                <w:lang w:val="en-US"/>
              </w:rPr>
              <w:t>7</w:t>
            </w:r>
            <w:r>
              <w:rPr>
                <w:i/>
                <w:iCs/>
                <w:color w:val="000000"/>
              </w:rPr>
              <w:t xml:space="preserve"> 786 </w:t>
            </w:r>
            <w:r>
              <w:rPr>
                <w:i/>
                <w:iCs/>
                <w:color w:val="000000"/>
                <w:lang w:val="en-US"/>
              </w:rPr>
              <w:t>40</w:t>
            </w:r>
            <w:r w:rsidRPr="008639BE">
              <w:rPr>
                <w:i/>
                <w:iCs/>
                <w:color w:val="000000"/>
              </w:rPr>
              <w:t>0</w:t>
            </w:r>
          </w:p>
        </w:tc>
      </w:tr>
    </w:tbl>
    <w:p w:rsidR="00D76440" w:rsidRDefault="00D76440" w:rsidP="00D76440">
      <w:pPr>
        <w:spacing w:line="240" w:lineRule="auto"/>
        <w:ind w:firstLine="0"/>
        <w:jc w:val="left"/>
        <w:rPr>
          <w:rFonts w:eastAsia="Times New Roman" w:cs="Times New Roman"/>
          <w:szCs w:val="24"/>
        </w:rPr>
      </w:pPr>
    </w:p>
    <w:p w:rsidR="00D76440" w:rsidRPr="00323BD6" w:rsidRDefault="00D76440" w:rsidP="00D76440">
      <w:pPr>
        <w:pStyle w:val="aff"/>
        <w:tabs>
          <w:tab w:val="left" w:pos="709"/>
        </w:tabs>
        <w:ind w:right="195" w:firstLine="709"/>
      </w:pPr>
      <w:r>
        <w:lastRenderedPageBreak/>
        <w:t>Таблицу 4.4</w:t>
      </w:r>
      <w:r w:rsidRPr="00B47DB3">
        <w:t xml:space="preserve"> удобно представить в виде диаграммы, отображающей влияние статей </w:t>
      </w:r>
      <w:r>
        <w:t>затрат на разработку программного</w:t>
      </w:r>
      <w:r w:rsidRPr="00B47DB3">
        <w:t xml:space="preserve"> </w:t>
      </w:r>
      <w:r>
        <w:t>обеспечения</w:t>
      </w:r>
      <w:r w:rsidRPr="00B47DB3">
        <w:t xml:space="preserve"> на окончательную </w:t>
      </w:r>
      <w:r>
        <w:t>себестоимость</w:t>
      </w:r>
      <w:r w:rsidRPr="00B47DB3">
        <w:t xml:space="preserve"> программы. Данная диагр</w:t>
      </w:r>
      <w:r>
        <w:t>амма представлена на рисунке 4.2.</w:t>
      </w:r>
    </w:p>
    <w:p w:rsidR="00D76440" w:rsidRPr="00907B2F" w:rsidRDefault="00D76440" w:rsidP="00D76440">
      <w:pPr>
        <w:pStyle w:val="wwf3"/>
        <w:spacing w:before="0" w:line="360" w:lineRule="auto"/>
        <w:contextualSpacing/>
        <w:rPr>
          <w:lang w:val="en-US"/>
        </w:rPr>
      </w:pPr>
      <w:r>
        <w:rPr>
          <w:noProof/>
        </w:rPr>
        <w:drawing>
          <wp:inline distT="0" distB="0" distL="0" distR="0" wp14:anchorId="0CE317FB" wp14:editId="7F1BA181">
            <wp:extent cx="6152515" cy="3557905"/>
            <wp:effectExtent l="0" t="0" r="19685" b="2349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D76440" w:rsidRPr="00BB20A8" w:rsidRDefault="00D76440" w:rsidP="00D76440">
      <w:pPr>
        <w:pStyle w:val="afff2"/>
        <w:rPr>
          <w:b w:val="0"/>
        </w:rPr>
      </w:pPr>
      <w:bookmarkStart w:id="41" w:name="_Ref200382941"/>
      <w:r w:rsidRPr="00BB20A8">
        <w:rPr>
          <w:b w:val="0"/>
        </w:rPr>
        <w:t>Рисунок 4.</w:t>
      </w:r>
      <w:bookmarkEnd w:id="41"/>
      <w:r w:rsidRPr="00BB20A8">
        <w:rPr>
          <w:b w:val="0"/>
        </w:rPr>
        <w:t>2 – Структура затрат на разработку автоматизированной системы мониторинга</w:t>
      </w:r>
    </w:p>
    <w:p w:rsidR="00D76440" w:rsidRPr="00486239" w:rsidRDefault="00D76440" w:rsidP="00D76440">
      <w:r w:rsidRPr="00FC4B9D">
        <w:t>Таким образом, результатом данного раздела дипломного проекта является пол</w:t>
      </w:r>
      <w:r>
        <w:t xml:space="preserve">ный </w:t>
      </w:r>
      <w:proofErr w:type="spellStart"/>
      <w:r>
        <w:t>расче</w:t>
      </w:r>
      <w:r w:rsidRPr="00FC4B9D">
        <w:t>т</w:t>
      </w:r>
      <w:proofErr w:type="spellEnd"/>
      <w:r w:rsidRPr="00FC4B9D">
        <w:t xml:space="preserve"> количества денежных средств, затраченных на разработку программного обеспечения. Получаем, что полная (плановая) себестоимость равна сумме вышеперечисленных расходов, то есть </w:t>
      </w:r>
      <w:r w:rsidRPr="005D0AAA">
        <w:rPr>
          <w:position w:val="-14"/>
        </w:rPr>
        <w:object w:dxaOrig="300" w:dyaOrig="380">
          <v:shape id="_x0000_i1056" type="#_x0000_t75" style="width:18.6pt;height:19.2pt" o:ole="">
            <v:imagedata r:id="rId148" o:title=""/>
          </v:shape>
          <o:OLEObject Type="Embed" ProgID="Equation.3" ShapeID="_x0000_i1056" DrawAspect="Content" ObjectID="_1553404529" r:id="rId149"/>
        </w:object>
      </w:r>
      <w:r w:rsidRPr="00502879">
        <w:t xml:space="preserve">равна </w:t>
      </w:r>
      <w:r>
        <w:rPr>
          <w:i/>
          <w:iCs/>
          <w:color w:val="000000"/>
        </w:rPr>
        <w:t>1</w:t>
      </w:r>
      <w:r w:rsidRPr="00486239">
        <w:rPr>
          <w:i/>
          <w:iCs/>
          <w:color w:val="000000"/>
        </w:rPr>
        <w:t>7</w:t>
      </w:r>
      <w:r>
        <w:rPr>
          <w:i/>
          <w:iCs/>
          <w:color w:val="000000"/>
        </w:rPr>
        <w:t xml:space="preserve"> 786 </w:t>
      </w:r>
      <w:r w:rsidRPr="00486239">
        <w:rPr>
          <w:i/>
          <w:iCs/>
          <w:color w:val="000000"/>
        </w:rPr>
        <w:t>40</w:t>
      </w:r>
      <w:r w:rsidRPr="008639BE">
        <w:rPr>
          <w:i/>
          <w:iCs/>
          <w:color w:val="000000"/>
        </w:rPr>
        <w:t>0</w:t>
      </w:r>
      <w:r>
        <w:rPr>
          <w:i/>
          <w:iCs/>
          <w:color w:val="000000"/>
        </w:rPr>
        <w:t xml:space="preserve"> </w:t>
      </w:r>
      <w:r w:rsidRPr="0058228D">
        <w:rPr>
          <w:rFonts w:cs="Times New Roman"/>
          <w:szCs w:val="24"/>
        </w:rPr>
        <w:t>рублей</w:t>
      </w:r>
      <w:r w:rsidRPr="00502879">
        <w:t>.</w:t>
      </w:r>
    </w:p>
    <w:p w:rsidR="00D76440" w:rsidRPr="00854849" w:rsidRDefault="00D76440" w:rsidP="0070242E">
      <w:pPr>
        <w:pStyle w:val="2"/>
        <w:numPr>
          <w:ilvl w:val="1"/>
          <w:numId w:val="37"/>
        </w:numPr>
        <w:tabs>
          <w:tab w:val="left" w:pos="709"/>
          <w:tab w:val="left" w:pos="1843"/>
        </w:tabs>
        <w:spacing w:line="360" w:lineRule="auto"/>
        <w:ind w:left="0" w:firstLine="0"/>
        <w:contextualSpacing/>
        <w:rPr>
          <w:bCs w:val="0"/>
          <w:iCs w:val="0"/>
        </w:rPr>
      </w:pPr>
      <w:bookmarkStart w:id="42" w:name="_Toc389598029"/>
      <w:r w:rsidRPr="00854849">
        <w:rPr>
          <w:bCs w:val="0"/>
          <w:iCs w:val="0"/>
        </w:rPr>
        <w:t xml:space="preserve">Расчёт цены разрабатываемой системы мониторинга </w:t>
      </w:r>
      <w:r w:rsidRPr="00854849">
        <w:rPr>
          <w:bCs w:val="0"/>
          <w:iCs w:val="0"/>
        </w:rPr>
        <w:br/>
        <w:t>компьютерных систем и сетей</w:t>
      </w:r>
      <w:bookmarkEnd w:id="42"/>
    </w:p>
    <w:p w:rsidR="00D76440" w:rsidRDefault="00D76440" w:rsidP="00D76440">
      <w:pPr>
        <w:pStyle w:val="aff"/>
        <w:tabs>
          <w:tab w:val="left" w:pos="284"/>
        </w:tabs>
        <w:ind w:right="195" w:firstLine="709"/>
      </w:pPr>
      <w:r w:rsidRPr="008F39DA">
        <w:t>Отпускная цена продукции формируется из плановой себестоимости, всех видов установленных налогов и прибыли, качества, потребительских свойств и конъюнктуры рынка. Отпускная</w:t>
      </w:r>
      <w:r>
        <w:t xml:space="preserve"> цена продукции рассчитывается по формуле:</w:t>
      </w:r>
    </w:p>
    <w:tbl>
      <w:tblPr>
        <w:tblW w:w="0" w:type="auto"/>
        <w:tblLook w:val="01E0" w:firstRow="1" w:lastRow="1" w:firstColumn="1" w:lastColumn="1" w:noHBand="0" w:noVBand="0"/>
      </w:tblPr>
      <w:tblGrid>
        <w:gridCol w:w="8087"/>
        <w:gridCol w:w="1483"/>
      </w:tblGrid>
      <w:tr w:rsidR="00D76440" w:rsidTr="00631302">
        <w:tc>
          <w:tcPr>
            <w:tcW w:w="8087" w:type="dxa"/>
          </w:tcPr>
          <w:p w:rsidR="00D76440" w:rsidRPr="005B200A" w:rsidRDefault="00D76440" w:rsidP="00A37449">
            <w:pPr>
              <w:pStyle w:val="wwf2"/>
            </w:pPr>
            <w:r w:rsidRPr="005B200A">
              <w:object w:dxaOrig="1460" w:dyaOrig="380">
                <v:shape id="_x0000_i1057" type="#_x0000_t75" style="width:72.6pt;height:19.2pt" o:ole="">
                  <v:imagedata r:id="rId150" o:title=""/>
                </v:shape>
                <o:OLEObject Type="Embed" ProgID="Equation.3" ShapeID="_x0000_i1057" DrawAspect="Content" ObjectID="_1553404530" r:id="rId151"/>
              </w:object>
            </w:r>
          </w:p>
        </w:tc>
        <w:tc>
          <w:tcPr>
            <w:tcW w:w="1483" w:type="dxa"/>
          </w:tcPr>
          <w:p w:rsidR="00D76440" w:rsidRPr="005B200A" w:rsidRDefault="00D76440" w:rsidP="00CD0AFA">
            <w:pPr>
              <w:pStyle w:val="wwf2"/>
              <w:jc w:val="right"/>
            </w:pPr>
            <w:r w:rsidRPr="005B200A">
              <w:t>(4.</w:t>
            </w:r>
            <w:r>
              <w:t>6</w:t>
            </w:r>
            <w:r w:rsidRPr="005B200A">
              <w:t>)</w:t>
            </w:r>
          </w:p>
        </w:tc>
      </w:tr>
    </w:tbl>
    <w:p w:rsidR="00D76440" w:rsidRPr="00803376" w:rsidRDefault="00D76440" w:rsidP="00C94C15">
      <w:pPr>
        <w:ind w:firstLine="0"/>
      </w:pPr>
      <w:r>
        <w:t xml:space="preserve">где </w:t>
      </w:r>
      <w:r>
        <w:tab/>
      </w:r>
      <w:r w:rsidRPr="008F39DA">
        <w:rPr>
          <w:position w:val="-10"/>
        </w:rPr>
        <w:object w:dxaOrig="440" w:dyaOrig="320">
          <v:shape id="_x0000_i1058" type="#_x0000_t75" style="width:21.6pt;height:16.2pt" o:ole="">
            <v:imagedata r:id="rId152" o:title=""/>
          </v:shape>
          <o:OLEObject Type="Embed" ProgID="Equation.3" ShapeID="_x0000_i1058" DrawAspect="Content" ObjectID="_1553404531" r:id="rId153"/>
        </w:object>
      </w:r>
      <w:r>
        <w:t xml:space="preserve"> – отпускная цена</w:t>
      </w:r>
      <w:r w:rsidRPr="00803376">
        <w:t>;</w:t>
      </w:r>
    </w:p>
    <w:p w:rsidR="00D76440" w:rsidRPr="00803376" w:rsidRDefault="00D76440" w:rsidP="00C94C15">
      <w:r w:rsidRPr="008F39DA">
        <w:rPr>
          <w:position w:val="-6"/>
        </w:rPr>
        <w:object w:dxaOrig="240" w:dyaOrig="279">
          <v:shape id="_x0000_i1059" type="#_x0000_t75" style="width:12pt;height:13.8pt" o:ole="">
            <v:imagedata r:id="rId154" o:title=""/>
          </v:shape>
          <o:OLEObject Type="Embed" ProgID="Equation.3" ShapeID="_x0000_i1059" DrawAspect="Content" ObjectID="_1553404532" r:id="rId155"/>
        </w:object>
      </w:r>
      <w:r w:rsidRPr="00803376">
        <w:t xml:space="preserve"> – </w:t>
      </w:r>
      <w:r>
        <w:t>плановая себестоимость</w:t>
      </w:r>
      <w:r w:rsidRPr="00803376">
        <w:t>;</w:t>
      </w:r>
    </w:p>
    <w:p w:rsidR="00D76440" w:rsidRDefault="00D76440" w:rsidP="00C94C15">
      <w:r w:rsidRPr="008F39DA">
        <w:rPr>
          <w:position w:val="-4"/>
        </w:rPr>
        <w:object w:dxaOrig="279" w:dyaOrig="260">
          <v:shape id="_x0000_i1060" type="#_x0000_t75" style="width:13.8pt;height:13.2pt" o:ole="">
            <v:imagedata r:id="rId156" o:title=""/>
          </v:shape>
          <o:OLEObject Type="Embed" ProgID="Equation.3" ShapeID="_x0000_i1060" DrawAspect="Content" ObjectID="_1553404533" r:id="rId157"/>
        </w:object>
      </w:r>
      <w:r>
        <w:t xml:space="preserve"> – прибыль</w:t>
      </w:r>
      <w:r w:rsidRPr="005C2F60">
        <w:t>.</w:t>
      </w:r>
      <w:r>
        <w:t xml:space="preserve"> </w:t>
      </w:r>
    </w:p>
    <w:p w:rsidR="00D76440" w:rsidRPr="00B42A6F" w:rsidRDefault="00D76440" w:rsidP="00D76440">
      <w:pPr>
        <w:pStyle w:val="aff"/>
        <w:tabs>
          <w:tab w:val="left" w:pos="426"/>
        </w:tabs>
        <w:ind w:right="195" w:firstLine="709"/>
      </w:pPr>
      <w:r>
        <w:lastRenderedPageBreak/>
        <w:t>Прибыль рассчитывается как произведение себестоимости и уровня рентабельности. Норма рентабельности составляет 0,3. Следовательно, прибыль составит:</w:t>
      </w:r>
    </w:p>
    <w:p w:rsidR="00D76440" w:rsidRPr="00772533" w:rsidRDefault="00D76440" w:rsidP="00D76440">
      <w:pPr>
        <w:pStyle w:val="22"/>
        <w:jc w:val="center"/>
        <w:rPr>
          <w:i/>
        </w:rPr>
      </w:pPr>
      <w:r w:rsidRPr="00772533">
        <w:rPr>
          <w:i/>
        </w:rPr>
        <w:t>П=</w:t>
      </w:r>
      <w:r>
        <w:rPr>
          <w:i/>
          <w:iCs/>
          <w:color w:val="000000"/>
        </w:rPr>
        <w:t>1</w:t>
      </w:r>
      <w:r w:rsidRPr="00C37AEE">
        <w:rPr>
          <w:i/>
          <w:iCs/>
          <w:color w:val="000000"/>
        </w:rPr>
        <w:t>7</w:t>
      </w:r>
      <w:r>
        <w:rPr>
          <w:i/>
          <w:iCs/>
          <w:color w:val="000000"/>
        </w:rPr>
        <w:t xml:space="preserve"> 786</w:t>
      </w:r>
      <w:r w:rsidR="00C94C15">
        <w:rPr>
          <w:i/>
          <w:iCs/>
          <w:color w:val="000000"/>
        </w:rPr>
        <w:t> </w:t>
      </w:r>
      <w:r w:rsidRPr="00C37AEE">
        <w:rPr>
          <w:i/>
          <w:iCs/>
          <w:color w:val="000000"/>
        </w:rPr>
        <w:t>40</w:t>
      </w:r>
      <w:r w:rsidRPr="008639BE">
        <w:rPr>
          <w:i/>
          <w:iCs/>
          <w:color w:val="000000"/>
        </w:rPr>
        <w:t>0</w:t>
      </w:r>
      <w:r w:rsidR="00C94C15">
        <w:rPr>
          <w:rFonts w:cs="Times New Roman"/>
          <w:i/>
        </w:rPr>
        <w:t>·</w:t>
      </w:r>
      <w:r w:rsidRPr="00772533">
        <w:rPr>
          <w:rFonts w:eastAsia="Times New Roman" w:cs="Times New Roman"/>
          <w:i/>
          <w:color w:val="000000"/>
          <w:szCs w:val="24"/>
        </w:rPr>
        <w:t>0,3=</w:t>
      </w:r>
      <w:r w:rsidRPr="00486239">
        <w:rPr>
          <w:rFonts w:eastAsia="Times New Roman" w:cs="Times New Roman"/>
          <w:i/>
          <w:color w:val="000000"/>
          <w:szCs w:val="24"/>
        </w:rPr>
        <w:t>5</w:t>
      </w:r>
      <w:r>
        <w:rPr>
          <w:rFonts w:eastAsia="Times New Roman" w:cs="Times New Roman"/>
          <w:i/>
          <w:color w:val="000000"/>
          <w:szCs w:val="24"/>
        </w:rPr>
        <w:t xml:space="preserve"> </w:t>
      </w:r>
      <w:r w:rsidRPr="00486239">
        <w:rPr>
          <w:rFonts w:eastAsia="Times New Roman" w:cs="Times New Roman"/>
          <w:i/>
          <w:color w:val="000000"/>
          <w:szCs w:val="24"/>
        </w:rPr>
        <w:t>335</w:t>
      </w:r>
      <w:r>
        <w:rPr>
          <w:rFonts w:eastAsia="Times New Roman" w:cs="Times New Roman"/>
          <w:i/>
          <w:color w:val="000000"/>
          <w:szCs w:val="24"/>
        </w:rPr>
        <w:t xml:space="preserve"> </w:t>
      </w:r>
      <w:r w:rsidRPr="00486239">
        <w:rPr>
          <w:rFonts w:eastAsia="Times New Roman" w:cs="Times New Roman"/>
          <w:i/>
          <w:color w:val="000000"/>
          <w:szCs w:val="24"/>
        </w:rPr>
        <w:t>920</w:t>
      </w:r>
      <w:r>
        <w:rPr>
          <w:rFonts w:eastAsia="Times New Roman" w:cs="Times New Roman"/>
          <w:i/>
          <w:color w:val="000000"/>
          <w:szCs w:val="24"/>
        </w:rPr>
        <w:t xml:space="preserve"> руб.</w:t>
      </w:r>
    </w:p>
    <w:p w:rsidR="00D76440" w:rsidRDefault="00D76440" w:rsidP="00D76440">
      <w:r>
        <w:t xml:space="preserve">Отпускная цена продукции составит: </w:t>
      </w:r>
    </w:p>
    <w:p w:rsidR="00D76440" w:rsidRPr="00C37AEE" w:rsidRDefault="00D76440" w:rsidP="00D76440">
      <w:pPr>
        <w:jc w:val="center"/>
        <w:rPr>
          <w:i/>
        </w:rPr>
      </w:pPr>
      <w:r w:rsidRPr="007C4134">
        <w:rPr>
          <w:i/>
        </w:rPr>
        <w:t xml:space="preserve">ОЦ = </w:t>
      </w:r>
      <w:r>
        <w:rPr>
          <w:i/>
          <w:iCs/>
          <w:color w:val="000000"/>
        </w:rPr>
        <w:t>1</w:t>
      </w:r>
      <w:r w:rsidRPr="00C37AEE">
        <w:rPr>
          <w:i/>
          <w:iCs/>
          <w:color w:val="000000"/>
        </w:rPr>
        <w:t>7</w:t>
      </w:r>
      <w:r>
        <w:rPr>
          <w:i/>
          <w:iCs/>
          <w:color w:val="000000"/>
        </w:rPr>
        <w:t xml:space="preserve"> 786 </w:t>
      </w:r>
      <w:r w:rsidRPr="00C37AEE">
        <w:rPr>
          <w:i/>
          <w:iCs/>
          <w:color w:val="000000"/>
        </w:rPr>
        <w:t>40</w:t>
      </w:r>
      <w:r w:rsidRPr="008639BE">
        <w:rPr>
          <w:i/>
          <w:iCs/>
          <w:color w:val="000000"/>
        </w:rPr>
        <w:t>0</w:t>
      </w:r>
      <w:r w:rsidRPr="007C4134">
        <w:rPr>
          <w:rFonts w:eastAsia="Times New Roman" w:cs="Times New Roman"/>
          <w:i/>
          <w:color w:val="000000"/>
          <w:szCs w:val="24"/>
        </w:rPr>
        <w:t xml:space="preserve">+ </w:t>
      </w:r>
      <w:r>
        <w:rPr>
          <w:rFonts w:eastAsia="Times New Roman" w:cs="Times New Roman"/>
          <w:i/>
          <w:color w:val="000000"/>
          <w:szCs w:val="24"/>
        </w:rPr>
        <w:t>5 </w:t>
      </w:r>
      <w:r w:rsidRPr="00486239">
        <w:rPr>
          <w:rFonts w:eastAsia="Times New Roman" w:cs="Times New Roman"/>
          <w:i/>
          <w:color w:val="000000"/>
          <w:szCs w:val="24"/>
        </w:rPr>
        <w:t>335</w:t>
      </w:r>
      <w:r>
        <w:rPr>
          <w:rFonts w:eastAsia="Times New Roman" w:cs="Times New Roman"/>
          <w:i/>
          <w:color w:val="000000"/>
          <w:szCs w:val="24"/>
        </w:rPr>
        <w:t xml:space="preserve"> </w:t>
      </w:r>
      <w:r w:rsidRPr="00C37AEE">
        <w:rPr>
          <w:rFonts w:eastAsia="Times New Roman" w:cs="Times New Roman"/>
          <w:i/>
          <w:color w:val="000000"/>
          <w:szCs w:val="24"/>
        </w:rPr>
        <w:t>1</w:t>
      </w:r>
      <w:r>
        <w:rPr>
          <w:rFonts w:eastAsia="Times New Roman" w:cs="Times New Roman"/>
          <w:i/>
          <w:color w:val="000000"/>
          <w:szCs w:val="24"/>
        </w:rPr>
        <w:t xml:space="preserve">00 </w:t>
      </w:r>
      <w:r w:rsidRPr="007C4134">
        <w:rPr>
          <w:rFonts w:eastAsia="Times New Roman" w:cs="Times New Roman"/>
          <w:i/>
          <w:color w:val="000000"/>
          <w:szCs w:val="24"/>
        </w:rPr>
        <w:t xml:space="preserve">= </w:t>
      </w:r>
      <w:r w:rsidRPr="00E2052F">
        <w:rPr>
          <w:rFonts w:eastAsia="Times New Roman" w:cs="Times New Roman"/>
          <w:i/>
          <w:color w:val="000000"/>
          <w:szCs w:val="24"/>
        </w:rPr>
        <w:t>23</w:t>
      </w:r>
      <w:r>
        <w:rPr>
          <w:rFonts w:eastAsia="Times New Roman" w:cs="Times New Roman"/>
          <w:i/>
          <w:color w:val="000000"/>
          <w:szCs w:val="24"/>
        </w:rPr>
        <w:t xml:space="preserve"> </w:t>
      </w:r>
      <w:r w:rsidRPr="00E2052F">
        <w:rPr>
          <w:rFonts w:eastAsia="Times New Roman" w:cs="Times New Roman"/>
          <w:i/>
          <w:color w:val="000000"/>
          <w:szCs w:val="24"/>
        </w:rPr>
        <w:t>121</w:t>
      </w:r>
      <w:r>
        <w:rPr>
          <w:rFonts w:eastAsia="Times New Roman" w:cs="Times New Roman"/>
          <w:i/>
          <w:color w:val="000000"/>
          <w:szCs w:val="24"/>
        </w:rPr>
        <w:t xml:space="preserve"> </w:t>
      </w:r>
      <w:r w:rsidRPr="00E2052F">
        <w:rPr>
          <w:rFonts w:eastAsia="Times New Roman" w:cs="Times New Roman"/>
          <w:i/>
          <w:color w:val="000000"/>
          <w:szCs w:val="24"/>
        </w:rPr>
        <w:t>500</w:t>
      </w:r>
      <w:r>
        <w:rPr>
          <w:rFonts w:eastAsia="Times New Roman" w:cs="Times New Roman"/>
          <w:i/>
          <w:color w:val="000000"/>
          <w:szCs w:val="24"/>
        </w:rPr>
        <w:t xml:space="preserve"> руб</w:t>
      </w:r>
      <w:r w:rsidRPr="00C37AEE">
        <w:rPr>
          <w:rFonts w:eastAsia="Times New Roman" w:cs="Times New Roman"/>
          <w:i/>
          <w:color w:val="000000"/>
          <w:szCs w:val="24"/>
        </w:rPr>
        <w:t>.</w:t>
      </w:r>
    </w:p>
    <w:p w:rsidR="00D76440" w:rsidRDefault="00D76440" w:rsidP="00D76440">
      <w:pPr>
        <w:pStyle w:val="aff"/>
        <w:tabs>
          <w:tab w:val="left" w:pos="426"/>
        </w:tabs>
        <w:ind w:right="195" w:firstLine="709"/>
      </w:pPr>
      <w:r>
        <w:t xml:space="preserve">Стоимость проекта с </w:t>
      </w:r>
      <w:proofErr w:type="spellStart"/>
      <w:r>
        <w:t>учетом</w:t>
      </w:r>
      <w:proofErr w:type="spellEnd"/>
      <w:r>
        <w:t xml:space="preserve"> налога на добавленную стоимость представляет собой сумму отпускной цены и НДС. НДС рассчитывается по формуле:</w:t>
      </w:r>
    </w:p>
    <w:tbl>
      <w:tblPr>
        <w:tblW w:w="0" w:type="auto"/>
        <w:tblLook w:val="01E0" w:firstRow="1" w:lastRow="1" w:firstColumn="1" w:lastColumn="1" w:noHBand="0" w:noVBand="0"/>
      </w:tblPr>
      <w:tblGrid>
        <w:gridCol w:w="8087"/>
        <w:gridCol w:w="1483"/>
      </w:tblGrid>
      <w:tr w:rsidR="00D76440" w:rsidTr="00631302">
        <w:tc>
          <w:tcPr>
            <w:tcW w:w="8087" w:type="dxa"/>
          </w:tcPr>
          <w:p w:rsidR="00D76440" w:rsidRPr="005B200A" w:rsidRDefault="00084B24" w:rsidP="00A37449">
            <w:pPr>
              <w:pStyle w:val="wwf2"/>
            </w:pPr>
            <w:r w:rsidRPr="00084B24">
              <w:rPr>
                <w:position w:val="-24"/>
              </w:rPr>
              <w:object w:dxaOrig="3400" w:dyaOrig="620">
                <v:shape id="_x0000_i1061" type="#_x0000_t75" style="width:169.2pt;height:30.6pt" o:ole="">
                  <v:imagedata r:id="rId158" o:title=""/>
                </v:shape>
                <o:OLEObject Type="Embed" ProgID="Equation.3" ShapeID="_x0000_i1061" DrawAspect="Content" ObjectID="_1553404534" r:id="rId159"/>
              </w:object>
            </w:r>
          </w:p>
        </w:tc>
        <w:tc>
          <w:tcPr>
            <w:tcW w:w="1483" w:type="dxa"/>
          </w:tcPr>
          <w:p w:rsidR="00D76440" w:rsidRPr="005B200A" w:rsidRDefault="00D76440" w:rsidP="00D35A36">
            <w:pPr>
              <w:pStyle w:val="wwf2"/>
              <w:jc w:val="right"/>
            </w:pPr>
            <w:r>
              <w:t>(4.7</w:t>
            </w:r>
            <w:r w:rsidRPr="005B200A">
              <w:t>)</w:t>
            </w:r>
          </w:p>
        </w:tc>
      </w:tr>
    </w:tbl>
    <w:p w:rsidR="00D76440" w:rsidRPr="00720D15" w:rsidRDefault="00D76440" w:rsidP="00874046">
      <w:pPr>
        <w:ind w:firstLine="0"/>
      </w:pPr>
      <w:r>
        <w:t xml:space="preserve">где </w:t>
      </w:r>
      <w:r>
        <w:tab/>
      </w:r>
      <w:r w:rsidRPr="004E3173">
        <w:rPr>
          <w:position w:val="-10"/>
        </w:rPr>
        <w:object w:dxaOrig="580" w:dyaOrig="320">
          <v:shape id="_x0000_i1062" type="#_x0000_t75" style="width:29.4pt;height:16.2pt" o:ole="">
            <v:imagedata r:id="rId160" o:title=""/>
          </v:shape>
          <o:OLEObject Type="Embed" ProgID="Equation.3" ShapeID="_x0000_i1062" DrawAspect="Content" ObjectID="_1553404535" r:id="rId161"/>
        </w:object>
      </w:r>
      <w:r>
        <w:t xml:space="preserve"> – величина налога на добавленную стоимость;</w:t>
      </w:r>
    </w:p>
    <w:p w:rsidR="00D76440" w:rsidRDefault="00D76440" w:rsidP="00874046">
      <w:r w:rsidRPr="004E3173">
        <w:rPr>
          <w:position w:val="-10"/>
        </w:rPr>
        <w:object w:dxaOrig="1560" w:dyaOrig="320">
          <v:shape id="_x0000_i1063" type="#_x0000_t75" style="width:77.4pt;height:16.2pt" o:ole="">
            <v:imagedata r:id="rId162" o:title=""/>
          </v:shape>
          <o:OLEObject Type="Embed" ProgID="Equation.3" ShapeID="_x0000_i1063" DrawAspect="Content" ObjectID="_1553404536" r:id="rId163"/>
        </w:object>
      </w:r>
      <w:r w:rsidRPr="00803376">
        <w:t xml:space="preserve"> – </w:t>
      </w:r>
      <w:r>
        <w:t>ставка налога на добавленную стоимость, выраженная в процентах.</w:t>
      </w:r>
    </w:p>
    <w:p w:rsidR="00D76440" w:rsidRDefault="00D76440" w:rsidP="00D76440">
      <w:pPr>
        <w:pStyle w:val="aff"/>
        <w:tabs>
          <w:tab w:val="left" w:pos="567"/>
        </w:tabs>
        <w:ind w:right="195" w:firstLine="709"/>
      </w:pPr>
      <w:r>
        <w:t>Ставка НДС с 2010 года установлена в размере 20%. Величина налога на добавленную стоимость состав</w:t>
      </w:r>
      <w:r w:rsidRPr="00323BD6">
        <w:t>ит</w:t>
      </w:r>
      <w:r>
        <w:t>:</w:t>
      </w:r>
    </w:p>
    <w:p w:rsidR="00D76440" w:rsidRPr="0090767D" w:rsidRDefault="00D76440" w:rsidP="00D76440">
      <w:pPr>
        <w:pStyle w:val="22"/>
        <w:jc w:val="center"/>
        <w:rPr>
          <w:rFonts w:cs="Times New Roman"/>
          <w:i/>
          <w:szCs w:val="24"/>
        </w:rPr>
      </w:pPr>
      <w:r w:rsidRPr="0090767D">
        <w:rPr>
          <w:rFonts w:cs="Times New Roman"/>
          <w:i/>
          <w:szCs w:val="24"/>
        </w:rPr>
        <w:t xml:space="preserve">НДС = </w:t>
      </w:r>
      <w:r w:rsidR="0090767D" w:rsidRPr="00D07AB9">
        <w:rPr>
          <w:i/>
        </w:rPr>
        <w:t>(23</w:t>
      </w:r>
      <w:r w:rsidR="0090767D" w:rsidRPr="0090767D">
        <w:rPr>
          <w:i/>
          <w:lang w:val="en-US"/>
        </w:rPr>
        <w:t> </w:t>
      </w:r>
      <w:r w:rsidR="0090767D" w:rsidRPr="00D07AB9">
        <w:rPr>
          <w:i/>
        </w:rPr>
        <w:t>121</w:t>
      </w:r>
      <w:r w:rsidR="0090767D" w:rsidRPr="0090767D">
        <w:rPr>
          <w:i/>
          <w:lang w:val="en-US"/>
        </w:rPr>
        <w:t> </w:t>
      </w:r>
      <w:r w:rsidR="0090767D" w:rsidRPr="00D07AB9">
        <w:rPr>
          <w:i/>
        </w:rPr>
        <w:t>500</w:t>
      </w:r>
      <w:r w:rsidR="0090767D" w:rsidRPr="0090767D">
        <w:rPr>
          <w:rFonts w:cs="Times New Roman"/>
          <w:i/>
        </w:rPr>
        <w:t>·</w:t>
      </w:r>
      <w:r w:rsidR="0090767D" w:rsidRPr="00D07AB9">
        <w:rPr>
          <w:rFonts w:cs="Times New Roman"/>
          <w:i/>
        </w:rPr>
        <w:t>20%</w:t>
      </w:r>
      <w:r w:rsidR="0090767D" w:rsidRPr="00D07AB9">
        <w:rPr>
          <w:i/>
        </w:rPr>
        <w:t>)/100%=</w:t>
      </w:r>
      <w:r w:rsidRPr="0090767D">
        <w:rPr>
          <w:rFonts w:cs="Times New Roman"/>
          <w:i/>
          <w:szCs w:val="24"/>
        </w:rPr>
        <w:t>4 624 300 руб.</w:t>
      </w:r>
    </w:p>
    <w:p w:rsidR="00D76440" w:rsidRDefault="00D76440" w:rsidP="00D76440">
      <w:pPr>
        <w:pStyle w:val="aff"/>
        <w:tabs>
          <w:tab w:val="left" w:pos="426"/>
        </w:tabs>
        <w:ind w:right="195" w:firstLine="709"/>
      </w:pPr>
      <w:r>
        <w:t xml:space="preserve">Таким образом, цена программного средства с </w:t>
      </w:r>
      <w:proofErr w:type="spellStart"/>
      <w:r>
        <w:t>учетом</w:t>
      </w:r>
      <w:proofErr w:type="spellEnd"/>
      <w:r>
        <w:t xml:space="preserve"> НДС рассчитывается как сумма отпускной цены и величины налога на добавленную стоимость. Для разработанной автоматизированной системы цена с </w:t>
      </w:r>
      <w:proofErr w:type="spellStart"/>
      <w:r>
        <w:t>учетом</w:t>
      </w:r>
      <w:proofErr w:type="spellEnd"/>
      <w:r>
        <w:t xml:space="preserve"> НДС составляет:</w:t>
      </w:r>
    </w:p>
    <w:p w:rsidR="00D76440" w:rsidRPr="00A14564" w:rsidRDefault="00D76440" w:rsidP="00D76440">
      <w:pPr>
        <w:pStyle w:val="22"/>
        <w:jc w:val="center"/>
      </w:pPr>
      <w:r w:rsidRPr="008806BF">
        <w:rPr>
          <w:i/>
        </w:rPr>
        <w:t>ОЦ</w:t>
      </w:r>
      <w:r w:rsidRPr="008806BF">
        <w:rPr>
          <w:i/>
          <w:vertAlign w:val="subscript"/>
        </w:rPr>
        <w:t>НДС</w:t>
      </w:r>
      <w:r w:rsidRPr="0069670C">
        <w:rPr>
          <w:rFonts w:cs="Times New Roman"/>
          <w:i/>
          <w:szCs w:val="24"/>
        </w:rPr>
        <w:t>=</w:t>
      </w:r>
      <w:r w:rsidRPr="008806BF">
        <w:rPr>
          <w:rFonts w:cs="Times New Roman"/>
          <w:i/>
          <w:szCs w:val="24"/>
        </w:rPr>
        <w:t xml:space="preserve"> </w:t>
      </w:r>
      <w:r w:rsidRPr="00E2052F">
        <w:rPr>
          <w:rFonts w:eastAsia="Times New Roman" w:cs="Times New Roman"/>
          <w:i/>
          <w:color w:val="000000"/>
          <w:szCs w:val="24"/>
        </w:rPr>
        <w:t>23</w:t>
      </w:r>
      <w:r>
        <w:rPr>
          <w:rFonts w:eastAsia="Times New Roman" w:cs="Times New Roman"/>
          <w:i/>
          <w:color w:val="000000"/>
          <w:szCs w:val="24"/>
        </w:rPr>
        <w:t> </w:t>
      </w:r>
      <w:r w:rsidRPr="00E2052F">
        <w:rPr>
          <w:rFonts w:eastAsia="Times New Roman" w:cs="Times New Roman"/>
          <w:i/>
          <w:color w:val="000000"/>
          <w:szCs w:val="24"/>
        </w:rPr>
        <w:t>121</w:t>
      </w:r>
      <w:r>
        <w:rPr>
          <w:rFonts w:eastAsia="Times New Roman" w:cs="Times New Roman"/>
          <w:i/>
          <w:color w:val="000000"/>
          <w:szCs w:val="24"/>
        </w:rPr>
        <w:t xml:space="preserve"> </w:t>
      </w:r>
      <w:r w:rsidRPr="006C7480">
        <w:rPr>
          <w:rFonts w:eastAsia="Times New Roman" w:cs="Times New Roman"/>
          <w:i/>
          <w:color w:val="000000"/>
          <w:szCs w:val="24"/>
        </w:rPr>
        <w:t>500</w:t>
      </w:r>
      <w:r>
        <w:rPr>
          <w:rFonts w:eastAsia="Times New Roman" w:cs="Times New Roman"/>
          <w:i/>
          <w:color w:val="000000"/>
          <w:szCs w:val="24"/>
        </w:rPr>
        <w:t xml:space="preserve"> </w:t>
      </w:r>
      <w:r w:rsidRPr="008806BF">
        <w:rPr>
          <w:rFonts w:cs="Times New Roman"/>
          <w:i/>
          <w:szCs w:val="24"/>
        </w:rPr>
        <w:t>+</w:t>
      </w:r>
      <w:r w:rsidRPr="00831B76">
        <w:rPr>
          <w:rFonts w:cs="Times New Roman"/>
          <w:i/>
          <w:szCs w:val="24"/>
        </w:rPr>
        <w:t>4</w:t>
      </w:r>
      <w:r>
        <w:rPr>
          <w:rFonts w:cs="Times New Roman"/>
          <w:i/>
          <w:szCs w:val="24"/>
        </w:rPr>
        <w:t> </w:t>
      </w:r>
      <w:r w:rsidRPr="0062103B">
        <w:rPr>
          <w:rFonts w:cs="Times New Roman"/>
          <w:i/>
          <w:szCs w:val="24"/>
        </w:rPr>
        <w:t>624</w:t>
      </w:r>
      <w:r>
        <w:rPr>
          <w:rFonts w:cs="Times New Roman"/>
          <w:i/>
          <w:szCs w:val="24"/>
        </w:rPr>
        <w:t xml:space="preserve"> </w:t>
      </w:r>
      <w:r w:rsidRPr="00205814">
        <w:rPr>
          <w:rFonts w:cs="Times New Roman"/>
          <w:i/>
          <w:szCs w:val="24"/>
        </w:rPr>
        <w:t>3</w:t>
      </w:r>
      <w:r>
        <w:rPr>
          <w:rFonts w:cs="Times New Roman"/>
          <w:i/>
          <w:szCs w:val="24"/>
        </w:rPr>
        <w:t>0</w:t>
      </w:r>
      <w:r w:rsidRPr="00831B76">
        <w:rPr>
          <w:rFonts w:cs="Times New Roman"/>
          <w:i/>
          <w:szCs w:val="24"/>
        </w:rPr>
        <w:t>0</w:t>
      </w:r>
      <w:r>
        <w:rPr>
          <w:rFonts w:cs="Times New Roman"/>
          <w:i/>
          <w:szCs w:val="24"/>
        </w:rPr>
        <w:t xml:space="preserve"> </w:t>
      </w:r>
      <w:r w:rsidRPr="00E97512">
        <w:rPr>
          <w:rFonts w:cs="Times New Roman"/>
          <w:i/>
          <w:szCs w:val="24"/>
        </w:rPr>
        <w:t>=</w:t>
      </w:r>
      <w:r w:rsidRPr="000B0462">
        <w:rPr>
          <w:rFonts w:cs="Times New Roman"/>
          <w:i/>
          <w:szCs w:val="24"/>
        </w:rPr>
        <w:t>27</w:t>
      </w:r>
      <w:r>
        <w:rPr>
          <w:rFonts w:cs="Times New Roman"/>
          <w:i/>
          <w:szCs w:val="24"/>
        </w:rPr>
        <w:t xml:space="preserve"> </w:t>
      </w:r>
      <w:r w:rsidRPr="000B0462">
        <w:rPr>
          <w:rFonts w:cs="Times New Roman"/>
          <w:i/>
          <w:szCs w:val="24"/>
        </w:rPr>
        <w:t>745</w:t>
      </w:r>
      <w:r>
        <w:rPr>
          <w:rFonts w:cs="Times New Roman"/>
          <w:i/>
          <w:szCs w:val="24"/>
        </w:rPr>
        <w:t xml:space="preserve"> </w:t>
      </w:r>
      <w:r w:rsidRPr="000B0462">
        <w:rPr>
          <w:rFonts w:cs="Times New Roman"/>
          <w:i/>
          <w:szCs w:val="24"/>
        </w:rPr>
        <w:t>800</w:t>
      </w:r>
      <w:r>
        <w:rPr>
          <w:rFonts w:cs="Times New Roman"/>
          <w:i/>
          <w:szCs w:val="24"/>
        </w:rPr>
        <w:t xml:space="preserve"> руб.</w:t>
      </w:r>
    </w:p>
    <w:p w:rsidR="00D76440" w:rsidRPr="00323BD6" w:rsidRDefault="00D76440" w:rsidP="00D76440">
      <w:pPr>
        <w:pStyle w:val="aff"/>
        <w:tabs>
          <w:tab w:val="left" w:pos="426"/>
        </w:tabs>
        <w:ind w:right="195" w:firstLine="709"/>
      </w:pPr>
      <w:r>
        <w:t>Величина</w:t>
      </w:r>
      <w:r w:rsidRPr="008806BF">
        <w:t xml:space="preserve"> </w:t>
      </w:r>
      <w:r w:rsidRPr="008806BF">
        <w:rPr>
          <w:i/>
        </w:rPr>
        <w:t>ОЦ</w:t>
      </w:r>
      <w:r w:rsidRPr="008806BF">
        <w:rPr>
          <w:i/>
          <w:vertAlign w:val="subscript"/>
        </w:rPr>
        <w:t>НДС</w:t>
      </w:r>
      <w:r>
        <w:t xml:space="preserve">, равная </w:t>
      </w:r>
      <w:r>
        <w:rPr>
          <w:i/>
        </w:rPr>
        <w:t>2</w:t>
      </w:r>
      <w:r w:rsidRPr="00205814">
        <w:rPr>
          <w:i/>
        </w:rPr>
        <w:t>7</w:t>
      </w:r>
      <w:r>
        <w:rPr>
          <w:i/>
        </w:rPr>
        <w:t> </w:t>
      </w:r>
      <w:r w:rsidRPr="000B0462">
        <w:rPr>
          <w:i/>
        </w:rPr>
        <w:t>745</w:t>
      </w:r>
      <w:r>
        <w:rPr>
          <w:i/>
        </w:rPr>
        <w:t> </w:t>
      </w:r>
      <w:r w:rsidRPr="00205814">
        <w:rPr>
          <w:i/>
        </w:rPr>
        <w:t>80</w:t>
      </w:r>
      <w:r w:rsidRPr="00F61DC4">
        <w:rPr>
          <w:i/>
        </w:rPr>
        <w:t>0</w:t>
      </w:r>
      <w:r>
        <w:rPr>
          <w:i/>
        </w:rPr>
        <w:t xml:space="preserve"> </w:t>
      </w:r>
      <w:r>
        <w:t>рублям, покрывает затраты и обеспечивает прибыль за разработку проекта.</w:t>
      </w:r>
    </w:p>
    <w:p w:rsidR="00D76440" w:rsidRPr="00897CBB" w:rsidRDefault="00D76440" w:rsidP="0070242E">
      <w:pPr>
        <w:pStyle w:val="2"/>
        <w:numPr>
          <w:ilvl w:val="1"/>
          <w:numId w:val="37"/>
        </w:numPr>
        <w:tabs>
          <w:tab w:val="left" w:pos="709"/>
          <w:tab w:val="left" w:pos="1843"/>
        </w:tabs>
        <w:spacing w:line="360" w:lineRule="auto"/>
        <w:ind w:left="0" w:firstLine="0"/>
        <w:contextualSpacing/>
        <w:rPr>
          <w:bCs w:val="0"/>
          <w:iCs w:val="0"/>
        </w:rPr>
      </w:pPr>
      <w:bookmarkStart w:id="43" w:name="_Toc389598030"/>
      <w:r w:rsidRPr="00897CBB">
        <w:rPr>
          <w:bCs w:val="0"/>
          <w:iCs w:val="0"/>
        </w:rPr>
        <w:t>Сравнительный технико-экономический анализ эффективности</w:t>
      </w:r>
      <w:r w:rsidRPr="009F3947">
        <w:rPr>
          <w:bCs w:val="0"/>
          <w:iCs w:val="0"/>
        </w:rPr>
        <w:br/>
      </w:r>
      <w:r w:rsidRPr="00897CBB">
        <w:rPr>
          <w:bCs w:val="0"/>
          <w:iCs w:val="0"/>
        </w:rPr>
        <w:t xml:space="preserve"> производства нового продукта</w:t>
      </w:r>
      <w:bookmarkEnd w:id="43"/>
    </w:p>
    <w:p w:rsidR="00D76440" w:rsidRDefault="00D76440" w:rsidP="00D76440">
      <w:pPr>
        <w:pStyle w:val="aff"/>
        <w:tabs>
          <w:tab w:val="left" w:pos="567"/>
        </w:tabs>
        <w:ind w:right="195" w:firstLine="709"/>
      </w:pPr>
      <w:r w:rsidRPr="00DD37DC">
        <w:t>Для сравнения проанализируем цены на схожие программные продукты.</w:t>
      </w:r>
      <w:r>
        <w:t xml:space="preserve"> </w:t>
      </w:r>
      <w:r w:rsidRPr="00323BD6">
        <w:t>Стоит отметить, что п</w:t>
      </w:r>
      <w:r>
        <w:t xml:space="preserve">олных аналогов данного </w:t>
      </w:r>
      <w:proofErr w:type="gramStart"/>
      <w:r>
        <w:t xml:space="preserve">продукта </w:t>
      </w:r>
      <w:r w:rsidRPr="00323BD6">
        <w:t xml:space="preserve"> на</w:t>
      </w:r>
      <w:proofErr w:type="gramEnd"/>
      <w:r w:rsidRPr="00323BD6">
        <w:t xml:space="preserve"> рынке </w:t>
      </w:r>
      <w:r>
        <w:t xml:space="preserve">нет. </w:t>
      </w:r>
    </w:p>
    <w:p w:rsidR="00D76440" w:rsidRDefault="00D76440" w:rsidP="00D76440">
      <w:pPr>
        <w:pStyle w:val="aff"/>
        <w:tabs>
          <w:tab w:val="left" w:pos="567"/>
        </w:tabs>
        <w:ind w:right="195" w:firstLine="709"/>
      </w:pPr>
      <w:r>
        <w:t xml:space="preserve">Наиболее ярким аналогом разрабатываемой системы является система мониторинга </w:t>
      </w:r>
      <w:proofErr w:type="spellStart"/>
      <w:r w:rsidR="00523D99">
        <w:rPr>
          <w:lang w:val="en-US"/>
        </w:rPr>
        <w:t>ZabbiX</w:t>
      </w:r>
      <w:proofErr w:type="spellEnd"/>
      <w:r w:rsidRPr="00822057">
        <w:t xml:space="preserve">. </w:t>
      </w:r>
      <w:r>
        <w:t>Тот функционал, который требуется заказчику является платным в данной системе.</w:t>
      </w:r>
      <w:r w:rsidRPr="009468FF">
        <w:t xml:space="preserve"> </w:t>
      </w:r>
      <w:r w:rsidRPr="00323BD6">
        <w:t xml:space="preserve">Стоимость данного </w:t>
      </w:r>
      <w:r>
        <w:t xml:space="preserve">сертифицированного </w:t>
      </w:r>
      <w:r w:rsidRPr="00323BD6">
        <w:t xml:space="preserve">программного средства составляет </w:t>
      </w:r>
      <w:r w:rsidRPr="00822057">
        <w:t>67</w:t>
      </w:r>
      <w:r>
        <w:t xml:space="preserve"> </w:t>
      </w:r>
      <w:r w:rsidRPr="00822057">
        <w:t>320</w:t>
      </w:r>
      <w:r>
        <w:t xml:space="preserve"> </w:t>
      </w:r>
      <w:r w:rsidRPr="00822057">
        <w:t>000</w:t>
      </w:r>
      <w:r w:rsidRPr="00323BD6">
        <w:t xml:space="preserve"> бел. рублей. </w:t>
      </w:r>
      <w:r w:rsidRPr="0022073C">
        <w:t xml:space="preserve">В данном случае экономический эффект </w:t>
      </w:r>
      <w:r w:rsidRPr="00323BD6">
        <w:t xml:space="preserve">от внедрения разработки </w:t>
      </w:r>
      <w:r w:rsidRPr="0022073C">
        <w:t>составит</w:t>
      </w:r>
      <w:r>
        <w:t>:</w:t>
      </w:r>
    </w:p>
    <w:p w:rsidR="004C564D" w:rsidRDefault="00D76440" w:rsidP="00D76440">
      <w:pPr>
        <w:pStyle w:val="22"/>
        <w:jc w:val="center"/>
        <w:rPr>
          <w:i/>
        </w:rPr>
      </w:pPr>
      <w:r w:rsidRPr="00103689">
        <w:rPr>
          <w:i/>
        </w:rPr>
        <w:t xml:space="preserve">67 320 000 - </w:t>
      </w:r>
      <w:r>
        <w:rPr>
          <w:i/>
        </w:rPr>
        <w:t>2</w:t>
      </w:r>
      <w:r w:rsidRPr="00205814">
        <w:rPr>
          <w:i/>
        </w:rPr>
        <w:t>7</w:t>
      </w:r>
      <w:r>
        <w:rPr>
          <w:i/>
        </w:rPr>
        <w:t> </w:t>
      </w:r>
      <w:r w:rsidRPr="000B0462">
        <w:rPr>
          <w:rFonts w:cs="Times New Roman"/>
          <w:i/>
          <w:szCs w:val="24"/>
        </w:rPr>
        <w:t>745</w:t>
      </w:r>
      <w:r>
        <w:rPr>
          <w:i/>
        </w:rPr>
        <w:t> </w:t>
      </w:r>
      <w:r w:rsidRPr="00205814">
        <w:rPr>
          <w:i/>
        </w:rPr>
        <w:t>80</w:t>
      </w:r>
      <w:r w:rsidRPr="00F61DC4">
        <w:rPr>
          <w:i/>
        </w:rPr>
        <w:t>0</w:t>
      </w:r>
      <w:r>
        <w:rPr>
          <w:i/>
        </w:rPr>
        <w:t xml:space="preserve"> </w:t>
      </w:r>
      <w:r w:rsidRPr="00103689">
        <w:rPr>
          <w:rFonts w:cs="Times New Roman"/>
          <w:i/>
          <w:szCs w:val="24"/>
        </w:rPr>
        <w:t xml:space="preserve">= </w:t>
      </w:r>
      <w:r w:rsidRPr="00E031DE">
        <w:rPr>
          <w:rFonts w:cs="Times New Roman"/>
          <w:i/>
          <w:szCs w:val="24"/>
        </w:rPr>
        <w:t>39</w:t>
      </w:r>
      <w:r>
        <w:rPr>
          <w:rFonts w:cs="Times New Roman"/>
          <w:i/>
          <w:szCs w:val="24"/>
        </w:rPr>
        <w:t xml:space="preserve"> </w:t>
      </w:r>
      <w:r w:rsidRPr="00E031DE">
        <w:rPr>
          <w:rFonts w:cs="Times New Roman"/>
          <w:i/>
          <w:szCs w:val="24"/>
        </w:rPr>
        <w:t>574</w:t>
      </w:r>
      <w:r>
        <w:rPr>
          <w:rFonts w:cs="Times New Roman"/>
          <w:i/>
          <w:szCs w:val="24"/>
        </w:rPr>
        <w:t xml:space="preserve"> </w:t>
      </w:r>
      <w:r w:rsidRPr="00E031DE">
        <w:rPr>
          <w:rFonts w:cs="Times New Roman"/>
          <w:i/>
          <w:szCs w:val="24"/>
        </w:rPr>
        <w:t>200</w:t>
      </w:r>
      <w:r>
        <w:rPr>
          <w:rFonts w:cs="Times New Roman"/>
          <w:i/>
          <w:szCs w:val="24"/>
        </w:rPr>
        <w:t xml:space="preserve"> </w:t>
      </w:r>
      <w:r>
        <w:rPr>
          <w:i/>
        </w:rPr>
        <w:t>руб.</w:t>
      </w:r>
    </w:p>
    <w:p w:rsidR="004C564D" w:rsidRDefault="004C564D">
      <w:pPr>
        <w:spacing w:line="240" w:lineRule="auto"/>
        <w:ind w:firstLine="0"/>
        <w:jc w:val="left"/>
        <w:rPr>
          <w:i/>
        </w:rPr>
      </w:pPr>
      <w:r>
        <w:rPr>
          <w:i/>
        </w:rPr>
        <w:br w:type="page"/>
      </w:r>
    </w:p>
    <w:p w:rsidR="00D76440" w:rsidRDefault="00D76440" w:rsidP="00D76440">
      <w:pPr>
        <w:pStyle w:val="aff"/>
        <w:tabs>
          <w:tab w:val="left" w:pos="567"/>
        </w:tabs>
        <w:ind w:right="195" w:firstLine="709"/>
      </w:pPr>
      <w:r w:rsidRPr="0022073C">
        <w:lastRenderedPageBreak/>
        <w:t xml:space="preserve">Таким образом, проанализировав рынок схожих программных продуктов, можно сделать вывод, что разработанная в ходе дипломного проектирования автоматизированная система более эффективна по </w:t>
      </w:r>
      <w:r w:rsidRPr="00323BD6">
        <w:t xml:space="preserve">техническим и </w:t>
      </w:r>
      <w:r w:rsidRPr="0022073C">
        <w:t xml:space="preserve">экономическим показателям, чем рассмотренные выше программные продукты. Полученная </w:t>
      </w:r>
      <w:proofErr w:type="spellStart"/>
      <w:r w:rsidRPr="0022073C">
        <w:t>расчетным</w:t>
      </w:r>
      <w:proofErr w:type="spellEnd"/>
      <w:r w:rsidRPr="0022073C">
        <w:t xml:space="preserve"> </w:t>
      </w:r>
      <w:proofErr w:type="spellStart"/>
      <w:r w:rsidRPr="0022073C">
        <w:t>путем</w:t>
      </w:r>
      <w:proofErr w:type="spellEnd"/>
      <w:r w:rsidRPr="0022073C">
        <w:t xml:space="preserve"> стоимость разработанной автоматизированной системы находится на уровне </w:t>
      </w:r>
      <w:r>
        <w:t>низких</w:t>
      </w:r>
      <w:r w:rsidRPr="0022073C">
        <w:t xml:space="preserve"> показателей на рынке программных продуктов. По техническим параметрам </w:t>
      </w:r>
      <w:r>
        <w:t xml:space="preserve">разработанная </w:t>
      </w:r>
      <w:r w:rsidRPr="0022073C">
        <w:t>автоматизированная система не уступает рассмотренным программным продуктам.</w:t>
      </w:r>
    </w:p>
    <w:p w:rsidR="00A57D03" w:rsidRPr="00F35EB9" w:rsidRDefault="00A57D03" w:rsidP="00A00C70">
      <w:pPr>
        <w:pStyle w:val="1"/>
        <w:rPr>
          <w:lang w:val="en-US"/>
        </w:rPr>
      </w:pPr>
      <w:bookmarkStart w:id="44" w:name="_Toc389598031"/>
      <w:r w:rsidRPr="00A57D03">
        <w:lastRenderedPageBreak/>
        <w:t>Охрана труда</w:t>
      </w:r>
      <w:bookmarkEnd w:id="44"/>
    </w:p>
    <w:p w:rsidR="00D76440" w:rsidRDefault="00E73587" w:rsidP="00D76440">
      <w:pPr>
        <w:pStyle w:val="2"/>
        <w:rPr>
          <w:rFonts w:eastAsia="Times New Roman"/>
        </w:rPr>
      </w:pPr>
      <w:bookmarkStart w:id="45" w:name="_Toc389598032"/>
      <w:r>
        <w:rPr>
          <w:rFonts w:eastAsia="Times New Roman"/>
          <w:lang w:val="en-US"/>
        </w:rPr>
        <w:t>5</w:t>
      </w:r>
      <w:r w:rsidR="00D76440">
        <w:rPr>
          <w:rFonts w:eastAsia="Times New Roman"/>
        </w:rPr>
        <w:t>.1 Введение</w:t>
      </w:r>
      <w:bookmarkEnd w:id="45"/>
    </w:p>
    <w:p w:rsidR="00D76440" w:rsidRPr="0032107D" w:rsidRDefault="00D76440" w:rsidP="00D76440">
      <w:pPr>
        <w:ind w:firstLine="851"/>
      </w:pPr>
      <w:r>
        <w:t>Разрабатываемая система мониторинга активности устройств в локальной сети предназначено для операторов ЭВМ, работающих на нефтяном месторождении. Таким образом при предоставлении документации о разрабатываемом проекте, необходимо рассмотреть вопросы охраны труда при работе с ПЭВМ</w:t>
      </w:r>
      <w:r w:rsidRPr="0032107D">
        <w:t xml:space="preserve">, </w:t>
      </w:r>
      <w:r>
        <w:t xml:space="preserve">пожарную безопасность, </w:t>
      </w:r>
      <w:proofErr w:type="gramStart"/>
      <w:r>
        <w:t>электробезопасность</w:t>
      </w:r>
      <w:proofErr w:type="gramEnd"/>
      <w:r>
        <w:t xml:space="preserve"> а так же общие принципы организации труда на предприятии.</w:t>
      </w:r>
    </w:p>
    <w:p w:rsidR="00D76440" w:rsidRPr="00AA4A9C" w:rsidRDefault="00D76440" w:rsidP="00D76440">
      <w:pPr>
        <w:rPr>
          <w:rFonts w:eastAsia="CMUSerif-Roman" w:cs="Times New Roman"/>
          <w:szCs w:val="24"/>
        </w:rPr>
      </w:pPr>
      <w:r w:rsidRPr="00AA4A9C">
        <w:rPr>
          <w:rFonts w:eastAsia="CMUSerif-Roman" w:cs="Times New Roman"/>
          <w:szCs w:val="24"/>
        </w:rPr>
        <w:t xml:space="preserve">Охрана труда </w:t>
      </w:r>
      <w:r w:rsidR="009221B4">
        <w:rPr>
          <w:rFonts w:eastAsia="CMUSerif-Roman" w:cs="Times New Roman"/>
          <w:szCs w:val="24"/>
        </w:rPr>
        <w:t>–</w:t>
      </w:r>
      <w:r w:rsidRPr="00AA4A9C">
        <w:rPr>
          <w:rFonts w:eastAsia="CMUSerif-Roman" w:cs="Times New Roman"/>
          <w:szCs w:val="24"/>
        </w:rPr>
        <w:t xml:space="preserve"> система обеспечения безопасности жизни и здоровья работников в процессе трудовой деятельности, включающая правовые, социально-экономические, организационные, технические, психофизиологические, санитарно-гигиенические, лечебно-профилактические, реабилитационные и иные мероприятие и средства [</w:t>
      </w:r>
      <w:r w:rsidR="00B05F8F" w:rsidRPr="00B05F8F">
        <w:rPr>
          <w:rFonts w:eastAsia="CMUSerif-Roman" w:cs="Times New Roman"/>
          <w:color w:val="1F4A88"/>
          <w:szCs w:val="24"/>
        </w:rPr>
        <w:t>1</w:t>
      </w:r>
      <w:r w:rsidR="008E74B9" w:rsidRPr="00F35EB9">
        <w:rPr>
          <w:rFonts w:eastAsia="CMUSerif-Roman" w:cs="Times New Roman"/>
          <w:color w:val="1F4A88"/>
          <w:szCs w:val="24"/>
        </w:rPr>
        <w:t>3</w:t>
      </w:r>
      <w:r w:rsidRPr="00AA4A9C">
        <w:rPr>
          <w:rFonts w:eastAsia="CMUSerif-Roman" w:cs="Times New Roman"/>
          <w:szCs w:val="24"/>
        </w:rPr>
        <w:t>].</w:t>
      </w:r>
    </w:p>
    <w:p w:rsidR="00D76440" w:rsidRPr="00AA4A9C" w:rsidRDefault="00D76440" w:rsidP="00D76440">
      <w:pPr>
        <w:rPr>
          <w:rFonts w:eastAsia="CMUSerif-Roman" w:cs="Times New Roman"/>
          <w:szCs w:val="24"/>
        </w:rPr>
      </w:pPr>
      <w:r w:rsidRPr="00AA4A9C">
        <w:rPr>
          <w:rFonts w:eastAsia="CMUSerif-Roman" w:cs="Times New Roman"/>
          <w:szCs w:val="24"/>
        </w:rPr>
        <w:t xml:space="preserve">Важнейший социальный эффект от реализации мер по охране труда </w:t>
      </w:r>
      <w:r w:rsidR="009221B4">
        <w:rPr>
          <w:rFonts w:eastAsia="CMUSerif-Roman" w:cs="Times New Roman"/>
          <w:szCs w:val="24"/>
        </w:rPr>
        <w:t>–</w:t>
      </w:r>
      <w:r w:rsidRPr="00AA4A9C">
        <w:rPr>
          <w:rFonts w:eastAsia="CMUSerif-Roman" w:cs="Times New Roman"/>
          <w:szCs w:val="24"/>
        </w:rPr>
        <w:t xml:space="preserve"> это сохранение жизни и здоровья работающих, сокращение несчастных случаев и заболеваний на производстве.</w:t>
      </w:r>
    </w:p>
    <w:p w:rsidR="00D76440" w:rsidRPr="00AA4A9C" w:rsidRDefault="00D76440" w:rsidP="00D76440">
      <w:r w:rsidRPr="00AA4A9C">
        <w:rPr>
          <w:rFonts w:eastAsia="CMUSerif-Roman" w:cs="Times New Roman"/>
          <w:szCs w:val="24"/>
        </w:rPr>
        <w:t xml:space="preserve">Требования по охране труда </w:t>
      </w:r>
      <w:r w:rsidR="009221B4">
        <w:rPr>
          <w:rFonts w:eastAsia="CMUSerif-Roman" w:cs="Times New Roman"/>
          <w:szCs w:val="24"/>
        </w:rPr>
        <w:t>–</w:t>
      </w:r>
      <w:r w:rsidRPr="00AA4A9C">
        <w:rPr>
          <w:rFonts w:eastAsia="CMUSerif-Roman" w:cs="Times New Roman"/>
          <w:szCs w:val="24"/>
        </w:rPr>
        <w:t xml:space="preserve"> нормативные предписания, направленные на сохранение жизни, здоровья и работоспособности работников в процессе их трудовой деятельности, содержащиеся в нормативных правовых актах, в том числе технических нормативных правовых актах.</w:t>
      </w:r>
    </w:p>
    <w:p w:rsidR="00D76440" w:rsidRPr="00AA4A9C" w:rsidRDefault="00D76440" w:rsidP="00D76440">
      <w:pPr>
        <w:rPr>
          <w:rFonts w:eastAsia="CMUSerif-Roman" w:cs="Times New Roman"/>
          <w:szCs w:val="24"/>
        </w:rPr>
      </w:pPr>
      <w:r w:rsidRPr="00AA4A9C">
        <w:rPr>
          <w:rFonts w:eastAsia="CMUSerif-Roman" w:cs="Times New Roman"/>
          <w:szCs w:val="24"/>
        </w:rPr>
        <w:t xml:space="preserve">Закон Республики Беларусь </w:t>
      </w:r>
      <w:r w:rsidRPr="00E65C58">
        <w:rPr>
          <w:rFonts w:eastAsia="CMUSerif-Roman" w:cs="Times New Roman"/>
          <w:szCs w:val="24"/>
        </w:rPr>
        <w:t>“</w:t>
      </w:r>
      <w:r w:rsidRPr="00AA4A9C">
        <w:rPr>
          <w:rFonts w:eastAsia="CMUSerif-Roman" w:cs="Times New Roman"/>
          <w:szCs w:val="24"/>
        </w:rPr>
        <w:t xml:space="preserve">Об охране </w:t>
      </w:r>
      <w:r>
        <w:rPr>
          <w:rFonts w:eastAsia="CMUSerif-Roman" w:cs="Times New Roman"/>
          <w:szCs w:val="24"/>
        </w:rPr>
        <w:t>труда</w:t>
      </w:r>
      <w:r w:rsidRPr="00E65C58">
        <w:rPr>
          <w:rFonts w:eastAsia="CMUSerif-Roman" w:cs="Times New Roman"/>
          <w:szCs w:val="24"/>
        </w:rPr>
        <w:t>”</w:t>
      </w:r>
      <w:r w:rsidRPr="00AA4A9C">
        <w:rPr>
          <w:rFonts w:eastAsia="CMUSerif-Roman" w:cs="Times New Roman"/>
          <w:szCs w:val="24"/>
        </w:rPr>
        <w:t xml:space="preserve"> был принят 23.06.2008 г. (Национальный реестр правовых актов РБ, 2008 г. №158,2/1453). Закон направлен на регулирование общественных отношений в области охраны труда и реализацию установленного Конституцией Республики Беларусь права граждан на здоровые и безопасные условия труда.</w:t>
      </w:r>
    </w:p>
    <w:p w:rsidR="00D76440" w:rsidRPr="00AA4A9C" w:rsidRDefault="00D76440" w:rsidP="00D76440">
      <w:pPr>
        <w:rPr>
          <w:rFonts w:eastAsia="CMUSerif-Roman" w:cs="Times New Roman"/>
          <w:szCs w:val="24"/>
        </w:rPr>
      </w:pPr>
      <w:r w:rsidRPr="00AA4A9C">
        <w:rPr>
          <w:rFonts w:eastAsia="CMUSerif-Roman" w:cs="Times New Roman"/>
          <w:szCs w:val="24"/>
        </w:rPr>
        <w:t xml:space="preserve">Статья 1 Закона содержит основные термины и их определения, применяемые </w:t>
      </w:r>
      <w:proofErr w:type="gramStart"/>
      <w:r w:rsidRPr="00AA4A9C">
        <w:rPr>
          <w:rFonts w:eastAsia="CMUSerif-Roman" w:cs="Times New Roman"/>
          <w:szCs w:val="24"/>
        </w:rPr>
        <w:t>в на</w:t>
      </w:r>
      <w:proofErr w:type="gramEnd"/>
      <w:r w:rsidRPr="00AA4A9C">
        <w:rPr>
          <w:rFonts w:eastAsia="CMUSerif-Roman" w:cs="Times New Roman"/>
          <w:szCs w:val="24"/>
        </w:rPr>
        <w:t xml:space="preserve"> стоящем Законе, к которым также можно отнести производственный фактор, вредный производственный фактор и опасный производственный фактор.</w:t>
      </w:r>
    </w:p>
    <w:p w:rsidR="00D76440" w:rsidRPr="00AA4A9C" w:rsidRDefault="00D76440" w:rsidP="00D76440">
      <w:pPr>
        <w:rPr>
          <w:rFonts w:eastAsia="CMUSerif-Roman" w:cs="Times New Roman"/>
          <w:szCs w:val="24"/>
        </w:rPr>
      </w:pPr>
      <w:r w:rsidRPr="00AA4A9C">
        <w:rPr>
          <w:rFonts w:eastAsia="CMUSerif-Roman" w:cs="Times New Roman"/>
          <w:szCs w:val="24"/>
        </w:rPr>
        <w:t>Согласно вышеупомянутому Закону:</w:t>
      </w:r>
    </w:p>
    <w:p w:rsidR="00D76440" w:rsidRPr="00AA4A9C" w:rsidRDefault="00D76440" w:rsidP="00D76440">
      <w:pPr>
        <w:rPr>
          <w:rFonts w:eastAsia="CMUSerif-Roman" w:cs="Times New Roman"/>
          <w:szCs w:val="24"/>
        </w:rPr>
      </w:pPr>
      <w:r w:rsidRPr="00AA4A9C">
        <w:rPr>
          <w:rFonts w:eastAsia="Times New Roman" w:cs="Times New Roman"/>
          <w:b/>
          <w:bCs/>
          <w:szCs w:val="24"/>
        </w:rPr>
        <w:t xml:space="preserve">– </w:t>
      </w:r>
      <w:r w:rsidRPr="00AA4A9C">
        <w:rPr>
          <w:rFonts w:eastAsia="CMUSerif-Roman" w:cs="Times New Roman"/>
          <w:szCs w:val="24"/>
        </w:rPr>
        <w:t xml:space="preserve">производственные факторы </w:t>
      </w:r>
      <w:r w:rsidR="009221B4">
        <w:rPr>
          <w:rFonts w:eastAsia="CMUSerif-Roman" w:cs="Times New Roman"/>
          <w:szCs w:val="24"/>
        </w:rPr>
        <w:t>–</w:t>
      </w:r>
      <w:r w:rsidRPr="00AA4A9C">
        <w:rPr>
          <w:rFonts w:eastAsia="CMUSerif-Roman" w:cs="Times New Roman"/>
          <w:szCs w:val="24"/>
        </w:rPr>
        <w:t xml:space="preserve"> факторы производственный среды и трудового процесса;</w:t>
      </w:r>
    </w:p>
    <w:p w:rsidR="00D76440" w:rsidRPr="00AA4A9C" w:rsidRDefault="00D76440" w:rsidP="00D76440">
      <w:pPr>
        <w:rPr>
          <w:rFonts w:eastAsia="CMUSerif-Roman" w:cs="Times New Roman"/>
          <w:szCs w:val="24"/>
        </w:rPr>
      </w:pPr>
      <w:r w:rsidRPr="00AA4A9C">
        <w:rPr>
          <w:rFonts w:eastAsia="Times New Roman" w:cs="Times New Roman"/>
          <w:b/>
          <w:bCs/>
          <w:szCs w:val="24"/>
        </w:rPr>
        <w:t xml:space="preserve">– </w:t>
      </w:r>
      <w:r w:rsidRPr="00AA4A9C">
        <w:rPr>
          <w:rFonts w:eastAsia="CMUSerif-Roman" w:cs="Times New Roman"/>
          <w:szCs w:val="24"/>
        </w:rPr>
        <w:t xml:space="preserve">вредный производственный фактор </w:t>
      </w:r>
      <w:r w:rsidR="009221B4">
        <w:rPr>
          <w:rFonts w:eastAsia="CMUSerif-Roman" w:cs="Times New Roman"/>
          <w:szCs w:val="24"/>
        </w:rPr>
        <w:t>–</w:t>
      </w:r>
      <w:r w:rsidRPr="00AA4A9C">
        <w:rPr>
          <w:rFonts w:eastAsia="CMUSerif-Roman" w:cs="Times New Roman"/>
          <w:szCs w:val="24"/>
        </w:rPr>
        <w:t xml:space="preserve"> производственный фактор, воздействие которого на работающего в </w:t>
      </w:r>
      <w:proofErr w:type="spellStart"/>
      <w:r w:rsidRPr="00AA4A9C">
        <w:rPr>
          <w:rFonts w:eastAsia="CMUSerif-Roman" w:cs="Times New Roman"/>
          <w:szCs w:val="24"/>
        </w:rPr>
        <w:t>определенных</w:t>
      </w:r>
      <w:proofErr w:type="spellEnd"/>
      <w:r w:rsidRPr="00AA4A9C">
        <w:rPr>
          <w:rFonts w:eastAsia="CMUSerif-Roman" w:cs="Times New Roman"/>
          <w:szCs w:val="24"/>
        </w:rPr>
        <w:t xml:space="preserve"> условиях может привести к снижению работоспособности и (или) заболеванию (в зависимости от уровня и продолжительности воздействия вредный производственный фактор может стать опасным);</w:t>
      </w:r>
    </w:p>
    <w:p w:rsidR="00D76440" w:rsidRPr="00AA4A9C" w:rsidRDefault="00D76440" w:rsidP="00D76440">
      <w:pPr>
        <w:rPr>
          <w:rFonts w:eastAsia="CMUSerif-Roman" w:cs="Times New Roman"/>
          <w:szCs w:val="24"/>
        </w:rPr>
      </w:pPr>
      <w:r w:rsidRPr="00AA4A9C">
        <w:rPr>
          <w:rFonts w:eastAsia="Times New Roman" w:cs="Times New Roman"/>
          <w:b/>
          <w:bCs/>
          <w:szCs w:val="24"/>
        </w:rPr>
        <w:lastRenderedPageBreak/>
        <w:t xml:space="preserve">– </w:t>
      </w:r>
      <w:r w:rsidRPr="00AA4A9C">
        <w:rPr>
          <w:rFonts w:eastAsia="CMUSerif-Roman" w:cs="Times New Roman"/>
          <w:szCs w:val="24"/>
        </w:rPr>
        <w:t xml:space="preserve">опасный производственный фактор </w:t>
      </w:r>
      <w:r w:rsidR="009221B4">
        <w:rPr>
          <w:rFonts w:eastAsia="CMUSerif-Roman" w:cs="Times New Roman"/>
          <w:szCs w:val="24"/>
        </w:rPr>
        <w:t>–</w:t>
      </w:r>
      <w:r w:rsidRPr="00AA4A9C">
        <w:rPr>
          <w:rFonts w:eastAsia="CMUSerif-Roman" w:cs="Times New Roman"/>
          <w:szCs w:val="24"/>
        </w:rPr>
        <w:t xml:space="preserve"> производственный фактор, воздействие которого на работающего в </w:t>
      </w:r>
      <w:proofErr w:type="spellStart"/>
      <w:r w:rsidRPr="00AA4A9C">
        <w:rPr>
          <w:rFonts w:eastAsia="CMUSerif-Roman" w:cs="Times New Roman"/>
          <w:szCs w:val="24"/>
        </w:rPr>
        <w:t>определенных</w:t>
      </w:r>
      <w:proofErr w:type="spellEnd"/>
      <w:r w:rsidRPr="00AA4A9C">
        <w:rPr>
          <w:rFonts w:eastAsia="CMUSerif-Roman" w:cs="Times New Roman"/>
          <w:szCs w:val="24"/>
        </w:rPr>
        <w:t xml:space="preserve"> условиях способно привести к травме или другому внезапному резкому ухудшению здоровья либо к смерти.</w:t>
      </w:r>
    </w:p>
    <w:p w:rsidR="00D76440" w:rsidRPr="00AA4A9C" w:rsidRDefault="00D76440" w:rsidP="00D76440">
      <w:pPr>
        <w:rPr>
          <w:rFonts w:eastAsia="CMUSerif-Roman" w:cs="Times New Roman"/>
          <w:szCs w:val="24"/>
        </w:rPr>
      </w:pPr>
      <w:r w:rsidRPr="00AA4A9C">
        <w:rPr>
          <w:rFonts w:eastAsia="CMUSerif-Roman" w:cs="Times New Roman"/>
          <w:szCs w:val="24"/>
        </w:rPr>
        <w:t>Опасные и вредные производственные факторы классифицируются по различным признакам. Согласно государственной классификации опасные и вредные факторы подразделяются на следующие группы:</w:t>
      </w:r>
    </w:p>
    <w:p w:rsidR="00D76440" w:rsidRPr="00AA4A9C" w:rsidRDefault="00D76440" w:rsidP="00D76440">
      <w:pPr>
        <w:rPr>
          <w:rFonts w:eastAsia="CMUSerif-Roman" w:cs="Times New Roman"/>
          <w:color w:val="000000"/>
          <w:szCs w:val="24"/>
        </w:rPr>
      </w:pPr>
      <w:r w:rsidRPr="00AA4A9C">
        <w:rPr>
          <w:rFonts w:eastAsia="CMUSerif-Roman" w:cs="Times New Roman"/>
          <w:b/>
          <w:bCs/>
          <w:color w:val="000000"/>
          <w:szCs w:val="24"/>
        </w:rPr>
        <w:t xml:space="preserve">– </w:t>
      </w:r>
      <w:r w:rsidRPr="00AA4A9C">
        <w:rPr>
          <w:rFonts w:eastAsia="CMUSerif-Roman" w:cs="Times New Roman"/>
          <w:color w:val="000000"/>
          <w:szCs w:val="24"/>
        </w:rPr>
        <w:t>физические;</w:t>
      </w:r>
    </w:p>
    <w:p w:rsidR="00D76440" w:rsidRPr="00AA4A9C" w:rsidRDefault="00D76440" w:rsidP="00D76440">
      <w:pPr>
        <w:rPr>
          <w:rFonts w:eastAsia="CMUSerif-Roman" w:cs="Times New Roman"/>
          <w:color w:val="000000"/>
          <w:szCs w:val="24"/>
        </w:rPr>
      </w:pPr>
      <w:r w:rsidRPr="00AA4A9C">
        <w:rPr>
          <w:rFonts w:eastAsia="CMUSerif-Roman" w:cs="Times New Roman"/>
          <w:b/>
          <w:bCs/>
          <w:color w:val="000000"/>
          <w:szCs w:val="24"/>
        </w:rPr>
        <w:t xml:space="preserve">– </w:t>
      </w:r>
      <w:r w:rsidRPr="00AA4A9C">
        <w:rPr>
          <w:rFonts w:eastAsia="CMUSerif-Roman" w:cs="Times New Roman"/>
          <w:color w:val="000000"/>
          <w:szCs w:val="24"/>
        </w:rPr>
        <w:t>химические;</w:t>
      </w:r>
    </w:p>
    <w:p w:rsidR="00D76440" w:rsidRPr="00AA4A9C" w:rsidRDefault="00D76440" w:rsidP="00D76440">
      <w:pPr>
        <w:rPr>
          <w:rFonts w:eastAsia="CMUSerif-Roman" w:cs="Times New Roman"/>
          <w:color w:val="000000"/>
          <w:szCs w:val="24"/>
        </w:rPr>
      </w:pPr>
      <w:r w:rsidRPr="00AA4A9C">
        <w:rPr>
          <w:rFonts w:eastAsia="CMUSerif-Roman" w:cs="Times New Roman"/>
          <w:b/>
          <w:bCs/>
          <w:color w:val="000000"/>
          <w:szCs w:val="24"/>
        </w:rPr>
        <w:t xml:space="preserve">– </w:t>
      </w:r>
      <w:r w:rsidRPr="00AA4A9C">
        <w:rPr>
          <w:rFonts w:eastAsia="CMUSerif-Roman" w:cs="Times New Roman"/>
          <w:color w:val="000000"/>
          <w:szCs w:val="24"/>
        </w:rPr>
        <w:t>биологические;</w:t>
      </w:r>
    </w:p>
    <w:p w:rsidR="00D76440" w:rsidRPr="005B3541" w:rsidRDefault="00D76440" w:rsidP="00D76440">
      <w:pPr>
        <w:rPr>
          <w:rFonts w:eastAsia="CMUSerif-Roman" w:cs="Times New Roman"/>
          <w:color w:val="000000"/>
          <w:szCs w:val="24"/>
        </w:rPr>
      </w:pPr>
      <w:r w:rsidRPr="00AA4A9C">
        <w:rPr>
          <w:rFonts w:eastAsia="CMUSerif-Roman" w:cs="Times New Roman"/>
          <w:b/>
          <w:bCs/>
          <w:color w:val="000000"/>
          <w:szCs w:val="24"/>
        </w:rPr>
        <w:t xml:space="preserve">– </w:t>
      </w:r>
      <w:r w:rsidRPr="00AA4A9C">
        <w:rPr>
          <w:rFonts w:eastAsia="CMUSerif-Roman" w:cs="Times New Roman"/>
          <w:color w:val="000000"/>
          <w:szCs w:val="24"/>
        </w:rPr>
        <w:t>психофизиологические [</w:t>
      </w:r>
      <w:r w:rsidR="00B05F8F" w:rsidRPr="00F35EB9">
        <w:rPr>
          <w:rFonts w:eastAsia="CMUSerif-Roman" w:cs="Times New Roman"/>
          <w:color w:val="1F4A88"/>
          <w:szCs w:val="24"/>
        </w:rPr>
        <w:t>1</w:t>
      </w:r>
      <w:r>
        <w:rPr>
          <w:rFonts w:eastAsia="CMUSerif-Roman" w:cs="Times New Roman"/>
          <w:color w:val="000000"/>
          <w:szCs w:val="24"/>
        </w:rPr>
        <w:t>]</w:t>
      </w:r>
      <w:r w:rsidRPr="005B3541">
        <w:rPr>
          <w:rFonts w:eastAsia="CMUSerif-Roman" w:cs="Times New Roman"/>
          <w:color w:val="000000"/>
          <w:szCs w:val="24"/>
        </w:rPr>
        <w:t>.</w:t>
      </w:r>
    </w:p>
    <w:p w:rsidR="00D76440" w:rsidRPr="00683730" w:rsidRDefault="00D76440" w:rsidP="00D76440">
      <w:pPr>
        <w:rPr>
          <w:rFonts w:eastAsia="CMUSerif-Roman" w:cs="Times New Roman"/>
          <w:szCs w:val="24"/>
        </w:rPr>
      </w:pPr>
      <w:r w:rsidRPr="00683730">
        <w:rPr>
          <w:rFonts w:eastAsia="CMUSerif-Roman" w:cs="Times New Roman"/>
          <w:szCs w:val="24"/>
        </w:rPr>
        <w:t>В соответствии с пунктом 53 Правил по характеру и времени проведения инструктаж по охране труда подразделяют на:</w:t>
      </w:r>
    </w:p>
    <w:p w:rsidR="00D76440" w:rsidRPr="00683730" w:rsidRDefault="00D76440" w:rsidP="00D76440">
      <w:pPr>
        <w:rPr>
          <w:rFonts w:eastAsia="CMUSerif-Roman" w:cs="Times New Roman"/>
          <w:szCs w:val="24"/>
        </w:rPr>
      </w:pPr>
      <w:r w:rsidRPr="00683730">
        <w:rPr>
          <w:rFonts w:eastAsia="CMUSerif-Roman" w:cs="Times New Roman"/>
          <w:b/>
          <w:bCs/>
          <w:szCs w:val="24"/>
        </w:rPr>
        <w:t xml:space="preserve">– </w:t>
      </w:r>
      <w:r w:rsidRPr="00683730">
        <w:rPr>
          <w:rFonts w:eastAsia="CMUSerif-Roman" w:cs="Times New Roman"/>
          <w:szCs w:val="24"/>
        </w:rPr>
        <w:t>вводный;</w:t>
      </w:r>
    </w:p>
    <w:p w:rsidR="00D76440" w:rsidRPr="00683730" w:rsidRDefault="00D76440" w:rsidP="00D76440">
      <w:pPr>
        <w:rPr>
          <w:rFonts w:eastAsia="CMUSerif-Roman" w:cs="Times New Roman"/>
          <w:szCs w:val="24"/>
        </w:rPr>
      </w:pPr>
      <w:r w:rsidRPr="00683730">
        <w:rPr>
          <w:rFonts w:eastAsia="CMUSerif-Roman" w:cs="Times New Roman"/>
          <w:b/>
          <w:bCs/>
          <w:szCs w:val="24"/>
        </w:rPr>
        <w:t xml:space="preserve">– </w:t>
      </w:r>
      <w:r w:rsidRPr="00683730">
        <w:rPr>
          <w:rFonts w:eastAsia="CMUSerif-Roman" w:cs="Times New Roman"/>
          <w:szCs w:val="24"/>
        </w:rPr>
        <w:t>первичный на рабочем месте;</w:t>
      </w:r>
    </w:p>
    <w:p w:rsidR="00D76440" w:rsidRPr="00683730" w:rsidRDefault="00D76440" w:rsidP="00D76440">
      <w:pPr>
        <w:rPr>
          <w:rFonts w:eastAsia="CMUSerif-Roman" w:cs="Times New Roman"/>
          <w:szCs w:val="24"/>
        </w:rPr>
      </w:pPr>
      <w:r w:rsidRPr="00683730">
        <w:rPr>
          <w:rFonts w:eastAsia="CMUSerif-Roman" w:cs="Times New Roman"/>
          <w:b/>
          <w:bCs/>
          <w:szCs w:val="24"/>
        </w:rPr>
        <w:t xml:space="preserve">– </w:t>
      </w:r>
      <w:r w:rsidRPr="00683730">
        <w:rPr>
          <w:rFonts w:eastAsia="CMUSerif-Roman" w:cs="Times New Roman"/>
          <w:szCs w:val="24"/>
        </w:rPr>
        <w:t>повторный;</w:t>
      </w:r>
    </w:p>
    <w:p w:rsidR="00D76440" w:rsidRPr="00683730" w:rsidRDefault="00D76440" w:rsidP="00D76440">
      <w:pPr>
        <w:rPr>
          <w:rFonts w:eastAsia="CMUSerif-Roman" w:cs="Times New Roman"/>
          <w:szCs w:val="24"/>
        </w:rPr>
      </w:pPr>
      <w:r w:rsidRPr="00683730">
        <w:rPr>
          <w:rFonts w:eastAsia="CMUSerif-Roman" w:cs="Times New Roman"/>
          <w:b/>
          <w:bCs/>
          <w:szCs w:val="24"/>
        </w:rPr>
        <w:t xml:space="preserve">– </w:t>
      </w:r>
      <w:r w:rsidRPr="00683730">
        <w:rPr>
          <w:rFonts w:eastAsia="CMUSerif-Roman" w:cs="Times New Roman"/>
          <w:szCs w:val="24"/>
        </w:rPr>
        <w:t>внеплановый;</w:t>
      </w:r>
    </w:p>
    <w:p w:rsidR="00D76440" w:rsidRPr="00683730" w:rsidRDefault="00D76440" w:rsidP="00D76440">
      <w:pPr>
        <w:rPr>
          <w:rFonts w:eastAsia="CMUSerif-Roman" w:cs="Times New Roman"/>
          <w:szCs w:val="24"/>
        </w:rPr>
      </w:pPr>
      <w:r w:rsidRPr="00683730">
        <w:rPr>
          <w:rFonts w:eastAsia="CMUSerif-Roman" w:cs="Times New Roman"/>
          <w:b/>
          <w:bCs/>
          <w:szCs w:val="24"/>
        </w:rPr>
        <w:t xml:space="preserve">– </w:t>
      </w:r>
      <w:r w:rsidRPr="00683730">
        <w:rPr>
          <w:rFonts w:eastAsia="CMUSerif-Roman" w:cs="Times New Roman"/>
          <w:szCs w:val="24"/>
        </w:rPr>
        <w:t>целевой.</w:t>
      </w:r>
    </w:p>
    <w:p w:rsidR="00D76440" w:rsidRPr="005B3541" w:rsidRDefault="00E73587" w:rsidP="00D76440">
      <w:pPr>
        <w:pStyle w:val="2"/>
        <w:rPr>
          <w:rFonts w:eastAsia="Times New Roman"/>
        </w:rPr>
      </w:pPr>
      <w:bookmarkStart w:id="46" w:name="_Toc389598033"/>
      <w:r w:rsidRPr="009221B4">
        <w:rPr>
          <w:rFonts w:eastAsia="Times New Roman"/>
        </w:rPr>
        <w:t>5</w:t>
      </w:r>
      <w:r w:rsidR="00D76440">
        <w:rPr>
          <w:rFonts w:eastAsia="Times New Roman"/>
        </w:rPr>
        <w:t>.2 Промышленная санитария и гигиена труда</w:t>
      </w:r>
      <w:bookmarkEnd w:id="46"/>
    </w:p>
    <w:p w:rsidR="00D76440" w:rsidRPr="00865180" w:rsidRDefault="00D76440" w:rsidP="00D76440">
      <w:pPr>
        <w:rPr>
          <w:rFonts w:eastAsia="CMUSerif-Roman" w:cs="Times New Roman"/>
          <w:szCs w:val="24"/>
        </w:rPr>
      </w:pPr>
      <w:r w:rsidRPr="00865180">
        <w:rPr>
          <w:rFonts w:eastAsia="CMUSerif-Roman" w:cs="Times New Roman"/>
          <w:szCs w:val="24"/>
        </w:rPr>
        <w:t xml:space="preserve">При работе на ПЭВМ и другой офисной технике работающие при </w:t>
      </w:r>
      <w:proofErr w:type="spellStart"/>
      <w:r w:rsidRPr="00865180">
        <w:rPr>
          <w:rFonts w:eastAsia="CMUSerif-Roman" w:cs="Times New Roman"/>
          <w:szCs w:val="24"/>
        </w:rPr>
        <w:t>определенных</w:t>
      </w:r>
      <w:proofErr w:type="spellEnd"/>
      <w:r w:rsidRPr="00865180">
        <w:rPr>
          <w:rFonts w:eastAsia="CMUSerif-Roman" w:cs="Times New Roman"/>
          <w:szCs w:val="24"/>
        </w:rPr>
        <w:t xml:space="preserve"> условиях могут подвергаться воздействию различных опасных и вредных производственных факторов, основными из которых являются</w:t>
      </w:r>
      <w:r w:rsidR="00490FBB" w:rsidRPr="00326511">
        <w:rPr>
          <w:rFonts w:eastAsia="CMUSerif-Roman" w:cs="Times New Roman"/>
          <w:szCs w:val="24"/>
        </w:rPr>
        <w:t xml:space="preserve"> [</w:t>
      </w:r>
      <w:r w:rsidR="0002430D" w:rsidRPr="0002430D">
        <w:rPr>
          <w:rFonts w:eastAsia="CMUSerif-Roman" w:cs="Times New Roman"/>
          <w:szCs w:val="24"/>
        </w:rPr>
        <w:t>2</w:t>
      </w:r>
      <w:r w:rsidR="00490FBB" w:rsidRPr="00326511">
        <w:rPr>
          <w:rFonts w:eastAsia="CMUSerif-Roman" w:cs="Times New Roman"/>
          <w:szCs w:val="24"/>
        </w:rPr>
        <w:t>]</w:t>
      </w:r>
      <w:r w:rsidRPr="00865180">
        <w:rPr>
          <w:rFonts w:eastAsia="CMUSerif-Roman" w:cs="Times New Roman"/>
          <w:szCs w:val="24"/>
        </w:rPr>
        <w:t>:</w:t>
      </w:r>
    </w:p>
    <w:p w:rsidR="00D76440" w:rsidRPr="005B3541" w:rsidRDefault="00D76440" w:rsidP="00D76440">
      <w:pPr>
        <w:rPr>
          <w:rFonts w:eastAsia="CMUSerif-Roman" w:cs="Times New Roman"/>
          <w:szCs w:val="24"/>
        </w:rPr>
      </w:pPr>
      <w:r w:rsidRPr="00865180">
        <w:rPr>
          <w:rFonts w:eastAsia="CMUSerif-Roman" w:cs="Times New Roman"/>
          <w:b/>
          <w:bCs/>
          <w:szCs w:val="24"/>
        </w:rPr>
        <w:t xml:space="preserve">– </w:t>
      </w:r>
      <w:r w:rsidRPr="00865180">
        <w:rPr>
          <w:rFonts w:eastAsia="CMUSerif-Roman" w:cs="Times New Roman"/>
          <w:szCs w:val="24"/>
        </w:rPr>
        <w:t>физические:</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повышенное значение напряжения в электрической цепи, замыкание</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которой может произойти через тело работающего;</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повышенные уровни электромагнитного излучения промышленной частоты и высокочастотные;</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повышенные уровни рентгеновского излучения;</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повышенные уровни ультрафиолетового излучения;</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повышенные уровни инфракрасного излучения;</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повышенные уровни статического электричества;</w:t>
      </w:r>
    </w:p>
    <w:p w:rsidR="00D76440" w:rsidRPr="005B3541"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 xml:space="preserve">повышенные уровни </w:t>
      </w:r>
      <w:proofErr w:type="spellStart"/>
      <w:r w:rsidRPr="00865180">
        <w:rPr>
          <w:rFonts w:eastAsia="CMUSerif-Roman" w:cs="Times New Roman"/>
          <w:szCs w:val="24"/>
        </w:rPr>
        <w:t>запыленности</w:t>
      </w:r>
      <w:proofErr w:type="spellEnd"/>
      <w:r w:rsidRPr="00865180">
        <w:rPr>
          <w:rFonts w:eastAsia="CMUSerif-Roman" w:cs="Times New Roman"/>
          <w:szCs w:val="24"/>
        </w:rPr>
        <w:t xml:space="preserve"> воздуха рабочей зоны;</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повышенное содержание положительных аэроионов в воздухе рабочей зоны;</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пониженное содержание отрицательных аэроионов в воздухе рабочей зоны;</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lastRenderedPageBreak/>
        <w:t xml:space="preserve">– </w:t>
      </w:r>
      <w:r w:rsidRPr="00865180">
        <w:rPr>
          <w:rFonts w:eastAsia="CMUSerif-Roman" w:cs="Times New Roman"/>
          <w:szCs w:val="24"/>
        </w:rPr>
        <w:t>повышенная или пониженная температура воздуха рабочей зоны;</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повышенная или пониженная влажность воздуха рабочей зоны;</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повышенная или пониженная подвижность воздуха рабочей зоны;</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 xml:space="preserve">повышенный или понижения уровень </w:t>
      </w:r>
      <w:proofErr w:type="spellStart"/>
      <w:r w:rsidRPr="00865180">
        <w:rPr>
          <w:rFonts w:eastAsia="CMUSerif-Roman" w:cs="Times New Roman"/>
          <w:szCs w:val="24"/>
        </w:rPr>
        <w:t>освещенности</w:t>
      </w:r>
      <w:proofErr w:type="spellEnd"/>
      <w:r w:rsidRPr="00865180">
        <w:rPr>
          <w:rFonts w:eastAsia="CMUSerif-Roman" w:cs="Times New Roman"/>
          <w:szCs w:val="24"/>
        </w:rPr>
        <w:t xml:space="preserve"> рабочей зоны;</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 xml:space="preserve">повышенный уровень прямой и </w:t>
      </w:r>
      <w:proofErr w:type="spellStart"/>
      <w:r w:rsidRPr="00865180">
        <w:rPr>
          <w:rFonts w:eastAsia="CMUSerif-Roman" w:cs="Times New Roman"/>
          <w:szCs w:val="24"/>
        </w:rPr>
        <w:t>отраженной</w:t>
      </w:r>
      <w:proofErr w:type="spellEnd"/>
      <w:r w:rsidRPr="00865180">
        <w:rPr>
          <w:rFonts w:eastAsia="CMUSerif-Roman" w:cs="Times New Roman"/>
          <w:szCs w:val="24"/>
        </w:rPr>
        <w:t xml:space="preserve"> </w:t>
      </w:r>
      <w:proofErr w:type="spellStart"/>
      <w:r w:rsidRPr="00865180">
        <w:rPr>
          <w:rFonts w:eastAsia="CMUSerif-Roman" w:cs="Times New Roman"/>
          <w:szCs w:val="24"/>
        </w:rPr>
        <w:t>блесткости</w:t>
      </w:r>
      <w:proofErr w:type="spellEnd"/>
      <w:r w:rsidRPr="00865180">
        <w:rPr>
          <w:rFonts w:eastAsia="CMUSerif-Roman" w:cs="Times New Roman"/>
          <w:szCs w:val="24"/>
        </w:rPr>
        <w:t>;</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неравномерность распределения яркости в поле зрения;</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повышенная или пониженная яркость светового изображения;</w:t>
      </w:r>
    </w:p>
    <w:p w:rsidR="00D76440" w:rsidRPr="005B3541"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повышенный уровень пульсаций светового потока;</w:t>
      </w:r>
    </w:p>
    <w:p w:rsidR="00D76440" w:rsidRPr="00865180" w:rsidRDefault="00D76440" w:rsidP="00D76440">
      <w:pPr>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 xml:space="preserve">химические (повышенное содержание в воздухе рабочей зоны окиси углерода, озона, аммиака, фенола, формальдегида и </w:t>
      </w:r>
      <w:proofErr w:type="spellStart"/>
      <w:r w:rsidRPr="00865180">
        <w:rPr>
          <w:rFonts w:eastAsia="CMUSerif-Roman" w:cs="Times New Roman"/>
          <w:szCs w:val="24"/>
        </w:rPr>
        <w:t>полихлорированных</w:t>
      </w:r>
      <w:proofErr w:type="spellEnd"/>
      <w:r w:rsidRPr="00865180">
        <w:rPr>
          <w:rFonts w:eastAsia="CMUSerif-Roman" w:cs="Times New Roman"/>
          <w:szCs w:val="24"/>
        </w:rPr>
        <w:t xml:space="preserve"> фенилов);</w:t>
      </w:r>
    </w:p>
    <w:p w:rsidR="00D76440" w:rsidRPr="00865180" w:rsidRDefault="00D76440" w:rsidP="00D76440">
      <w:pPr>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биологические (повышенное содержание в воздухе рабочей зоны микроорганизмов);</w:t>
      </w:r>
    </w:p>
    <w:p w:rsidR="00D76440" w:rsidRPr="00865180" w:rsidRDefault="00D76440" w:rsidP="00D76440">
      <w:pPr>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психофизиологические:</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напряжение зрения;</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напряжение памяти;</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напряжение внимания;</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длительное статическое напряжение;</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большой объем информации, обрабатываемой в единицу времени;</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монотонность труда;</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нерациональная организация рабочего места;</w:t>
      </w:r>
    </w:p>
    <w:p w:rsidR="00D76440" w:rsidRPr="00865180" w:rsidRDefault="00D76440" w:rsidP="00D76440">
      <w:pPr>
        <w:ind w:left="1134" w:firstLine="0"/>
        <w:rPr>
          <w:rFonts w:eastAsia="CMUSerif-Roman" w:cs="Times New Roman"/>
          <w:szCs w:val="24"/>
        </w:rPr>
      </w:pPr>
      <w:r w:rsidRPr="00865180">
        <w:rPr>
          <w:rFonts w:eastAsia="Times New Roman" w:cs="Times New Roman"/>
          <w:b/>
          <w:bCs/>
          <w:szCs w:val="24"/>
        </w:rPr>
        <w:t xml:space="preserve">– </w:t>
      </w:r>
      <w:r w:rsidRPr="00865180">
        <w:rPr>
          <w:rFonts w:eastAsia="CMUSerif-Roman" w:cs="Times New Roman"/>
          <w:szCs w:val="24"/>
        </w:rPr>
        <w:t>эмоциональные перегрузки.</w:t>
      </w:r>
    </w:p>
    <w:p w:rsidR="00D76440" w:rsidRPr="00865180" w:rsidRDefault="00D76440" w:rsidP="00D76440">
      <w:pPr>
        <w:rPr>
          <w:rFonts w:eastAsia="CMUSerif-Roman" w:cs="Times New Roman"/>
          <w:szCs w:val="24"/>
        </w:rPr>
      </w:pPr>
      <w:r w:rsidRPr="00865180">
        <w:rPr>
          <w:rFonts w:eastAsia="CMUSerif-Roman" w:cs="Times New Roman"/>
          <w:szCs w:val="24"/>
        </w:rPr>
        <w:t>Размеры рабочего помещения должны соответствовать количеству работающих и раз</w:t>
      </w:r>
      <w:r>
        <w:rPr>
          <w:rFonts w:eastAsia="CMUSerif-Roman" w:cs="Times New Roman"/>
          <w:szCs w:val="24"/>
        </w:rPr>
        <w:t>реша</w:t>
      </w:r>
      <w:r w:rsidRPr="00865180">
        <w:rPr>
          <w:rFonts w:eastAsia="CMUSerif-Roman" w:cs="Times New Roman"/>
          <w:szCs w:val="24"/>
        </w:rPr>
        <w:t>емому в них комплекту технических средств. В них предусматриваются соответствующие параметры температуры, освещения, чистоты воздуха, обеспечивают изоляцию, от</w:t>
      </w:r>
      <w:r>
        <w:rPr>
          <w:rFonts w:eastAsia="CMUSerif-Roman" w:cs="Times New Roman"/>
          <w:szCs w:val="24"/>
        </w:rPr>
        <w:t xml:space="preserve"> </w:t>
      </w:r>
      <w:r w:rsidRPr="00865180">
        <w:rPr>
          <w:rFonts w:eastAsia="CMUSerif-Roman" w:cs="Times New Roman"/>
          <w:szCs w:val="24"/>
        </w:rPr>
        <w:t>производственных шумов. Для обеспечения нормальных условий труда санитарные нормы устанавливают на одного работающего, объем производственного помещения не менее</w:t>
      </w:r>
      <w:r>
        <w:rPr>
          <w:rFonts w:eastAsia="CMUSerif-Roman" w:cs="Times New Roman"/>
          <w:szCs w:val="24"/>
        </w:rPr>
        <w:t xml:space="preserve"> </w:t>
      </w:r>
      <w:r w:rsidRPr="00865180">
        <w:rPr>
          <w:rFonts w:eastAsia="Times New Roman" w:cs="Times New Roman"/>
          <w:szCs w:val="24"/>
        </w:rPr>
        <w:t xml:space="preserve">15 </w:t>
      </w:r>
      <w:r w:rsidRPr="00865180">
        <w:rPr>
          <w:rFonts w:eastAsia="CMUSerif-Roman" w:cs="Times New Roman"/>
          <w:szCs w:val="24"/>
        </w:rPr>
        <w:t>м</w:t>
      </w:r>
      <w:r w:rsidRPr="00865180">
        <w:rPr>
          <w:rFonts w:eastAsia="Times New Roman" w:cs="Times New Roman"/>
          <w:szCs w:val="24"/>
          <w:vertAlign w:val="superscript"/>
        </w:rPr>
        <w:t>3</w:t>
      </w:r>
      <w:r w:rsidRPr="00865180">
        <w:rPr>
          <w:rFonts w:eastAsia="CMUSerif-Roman" w:cs="Times New Roman"/>
          <w:szCs w:val="24"/>
        </w:rPr>
        <w:t xml:space="preserve">, площадь </w:t>
      </w:r>
      <w:proofErr w:type="gramStart"/>
      <w:r w:rsidRPr="00865180">
        <w:rPr>
          <w:rFonts w:eastAsia="CMUSerif-Roman" w:cs="Times New Roman"/>
          <w:szCs w:val="24"/>
        </w:rPr>
        <w:t>помещения</w:t>
      </w:r>
      <w:proofErr w:type="gramEnd"/>
      <w:r w:rsidRPr="00865180">
        <w:rPr>
          <w:rFonts w:eastAsia="CMUSerif-Roman" w:cs="Times New Roman"/>
          <w:szCs w:val="24"/>
        </w:rPr>
        <w:t xml:space="preserve"> выгороженного стенами или глухими перегородками не менее</w:t>
      </w:r>
      <w:r>
        <w:rPr>
          <w:rFonts w:eastAsia="CMUSerif-Roman" w:cs="Times New Roman"/>
          <w:szCs w:val="24"/>
        </w:rPr>
        <w:t xml:space="preserve"> </w:t>
      </w:r>
      <w:r w:rsidRPr="00865180">
        <w:rPr>
          <w:rFonts w:eastAsia="Times New Roman" w:cs="Times New Roman"/>
          <w:szCs w:val="24"/>
        </w:rPr>
        <w:t>4</w:t>
      </w:r>
      <w:r w:rsidRPr="00865180">
        <w:rPr>
          <w:rFonts w:eastAsia="Times New Roman" w:cs="Times New Roman"/>
          <w:i/>
          <w:iCs/>
          <w:szCs w:val="24"/>
        </w:rPr>
        <w:t>;</w:t>
      </w:r>
      <w:r w:rsidRPr="00865180">
        <w:rPr>
          <w:rFonts w:eastAsia="Times New Roman" w:cs="Times New Roman"/>
          <w:szCs w:val="24"/>
        </w:rPr>
        <w:t xml:space="preserve">5 </w:t>
      </w:r>
      <w:r w:rsidRPr="00865180">
        <w:rPr>
          <w:rFonts w:eastAsia="CMUSerif-Roman" w:cs="Times New Roman"/>
          <w:szCs w:val="24"/>
        </w:rPr>
        <w:t>м</w:t>
      </w:r>
      <w:r w:rsidRPr="00865180">
        <w:rPr>
          <w:rFonts w:eastAsia="Times New Roman" w:cs="Times New Roman"/>
          <w:szCs w:val="24"/>
          <w:vertAlign w:val="superscript"/>
        </w:rPr>
        <w:t>3</w:t>
      </w:r>
      <w:r w:rsidRPr="00865180">
        <w:rPr>
          <w:rFonts w:eastAsia="Times New Roman" w:cs="Times New Roman"/>
          <w:szCs w:val="24"/>
        </w:rPr>
        <w:t xml:space="preserve"> </w:t>
      </w:r>
      <w:r w:rsidRPr="00865180">
        <w:rPr>
          <w:rFonts w:eastAsia="CMUSerif-Roman" w:cs="Times New Roman"/>
          <w:szCs w:val="24"/>
        </w:rPr>
        <w:t>[</w:t>
      </w:r>
      <w:r w:rsidR="00063700" w:rsidRPr="00DE1811">
        <w:rPr>
          <w:rFonts w:eastAsia="CMUSerif-Roman" w:cs="Times New Roman"/>
          <w:color w:val="1F4A88"/>
          <w:szCs w:val="24"/>
        </w:rPr>
        <w:t>2</w:t>
      </w:r>
      <w:r w:rsidRPr="00865180">
        <w:rPr>
          <w:rFonts w:eastAsia="CMUSerif-Roman" w:cs="Times New Roman"/>
          <w:szCs w:val="24"/>
        </w:rPr>
        <w:t>].</w:t>
      </w:r>
    </w:p>
    <w:p w:rsidR="002D2967" w:rsidRPr="00F35EB9" w:rsidRDefault="00D76440" w:rsidP="00D76440">
      <w:pPr>
        <w:rPr>
          <w:rFonts w:eastAsia="CMUSerif-Roman" w:cs="Times New Roman"/>
          <w:color w:val="000000"/>
          <w:szCs w:val="24"/>
        </w:rPr>
      </w:pPr>
      <w:r w:rsidRPr="00865180">
        <w:rPr>
          <w:rFonts w:eastAsia="CMUSerif-Roman" w:cs="Times New Roman"/>
          <w:szCs w:val="24"/>
        </w:rPr>
        <w:t>Гигиенические требования к микроклимату производственных помещений нормируются СанПиН 9-80 РБ 98</w:t>
      </w:r>
      <w:r>
        <w:rPr>
          <w:rFonts w:eastAsia="CMUSerif-Roman" w:cs="Times New Roman"/>
          <w:szCs w:val="24"/>
        </w:rPr>
        <w:t>.</w:t>
      </w:r>
      <w:r w:rsidRPr="00865180">
        <w:rPr>
          <w:rFonts w:eastAsia="CMUSerif-Roman" w:cs="Times New Roman"/>
          <w:szCs w:val="24"/>
        </w:rPr>
        <w:t xml:space="preserve"> </w:t>
      </w:r>
      <w:r w:rsidRPr="00865180">
        <w:rPr>
          <w:rFonts w:eastAsia="CMUSerif-Roman" w:cs="Times New Roman"/>
          <w:color w:val="000000"/>
          <w:szCs w:val="24"/>
        </w:rPr>
        <w:t xml:space="preserve">Оптимальные нормы микроклимата помещения приведены в таблице </w:t>
      </w:r>
      <w:r w:rsidR="009221B4" w:rsidRPr="00D07AB9">
        <w:rPr>
          <w:rFonts w:eastAsia="CMUSerif-Roman" w:cs="Times New Roman"/>
          <w:color w:val="000000"/>
          <w:szCs w:val="24"/>
        </w:rPr>
        <w:t>5.1</w:t>
      </w:r>
      <w:r w:rsidR="00BE0604" w:rsidRPr="00F35EB9">
        <w:rPr>
          <w:rFonts w:eastAsia="CMUSerif-Roman" w:cs="Times New Roman"/>
          <w:color w:val="000000"/>
          <w:szCs w:val="24"/>
        </w:rPr>
        <w:t>[11].</w:t>
      </w:r>
    </w:p>
    <w:p w:rsidR="002D2967" w:rsidRPr="00D07AB9" w:rsidRDefault="002D2967">
      <w:pPr>
        <w:spacing w:line="240" w:lineRule="auto"/>
        <w:ind w:firstLine="0"/>
        <w:jc w:val="left"/>
        <w:rPr>
          <w:rFonts w:eastAsia="CMUSerif-Roman" w:cs="Times New Roman"/>
          <w:color w:val="000000"/>
          <w:szCs w:val="24"/>
        </w:rPr>
      </w:pPr>
      <w:r w:rsidRPr="00D07AB9">
        <w:rPr>
          <w:rFonts w:eastAsia="CMUSerif-Roman" w:cs="Times New Roman"/>
          <w:color w:val="000000"/>
          <w:szCs w:val="24"/>
        </w:rPr>
        <w:br w:type="page"/>
      </w:r>
    </w:p>
    <w:p w:rsidR="00D76440" w:rsidRPr="002D2967" w:rsidRDefault="00D76440" w:rsidP="002D2967">
      <w:pPr>
        <w:pStyle w:val="af6"/>
        <w:rPr>
          <w:rFonts w:eastAsia="CMUSerif-Roman"/>
        </w:rPr>
      </w:pPr>
      <w:r w:rsidRPr="002D2967">
        <w:rPr>
          <w:rFonts w:eastAsia="CMUSerif-Roman"/>
        </w:rPr>
        <w:lastRenderedPageBreak/>
        <w:t xml:space="preserve">Таблица </w:t>
      </w:r>
      <w:r w:rsidR="0016256B" w:rsidRPr="002D2967">
        <w:rPr>
          <w:rFonts w:eastAsia="CMUSerif-Roman"/>
        </w:rPr>
        <w:t>5.</w:t>
      </w:r>
      <w:r w:rsidRPr="002D2967">
        <w:rPr>
          <w:rFonts w:eastAsia="CMUSerif-Roman"/>
        </w:rPr>
        <w:t xml:space="preserve">1 </w:t>
      </w:r>
      <w:r w:rsidR="009221B4" w:rsidRPr="002D2967">
        <w:rPr>
          <w:rFonts w:eastAsia="CMUSerif-Roman"/>
        </w:rPr>
        <w:t>–</w:t>
      </w:r>
      <w:r w:rsidRPr="002D2967">
        <w:rPr>
          <w:rFonts w:eastAsia="CMUSerif-Roman"/>
        </w:rPr>
        <w:t xml:space="preserve"> Оптимальные нормы микроклимата помещений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7"/>
        <w:gridCol w:w="2366"/>
        <w:gridCol w:w="2366"/>
        <w:gridCol w:w="2259"/>
      </w:tblGrid>
      <w:tr w:rsidR="00D76440" w:rsidRPr="002D2967" w:rsidTr="00631302">
        <w:trPr>
          <w:trHeight w:val="1044"/>
        </w:trPr>
        <w:tc>
          <w:tcPr>
            <w:tcW w:w="1493" w:type="pct"/>
            <w:tcBorders>
              <w:top w:val="single" w:sz="4" w:space="0" w:color="auto"/>
              <w:left w:val="single" w:sz="4" w:space="0" w:color="auto"/>
              <w:bottom w:val="single" w:sz="4" w:space="0" w:color="auto"/>
              <w:right w:val="single" w:sz="4" w:space="0" w:color="auto"/>
            </w:tcBorders>
            <w:vAlign w:val="center"/>
          </w:tcPr>
          <w:p w:rsidR="00D76440" w:rsidRPr="002D2967" w:rsidRDefault="00D76440" w:rsidP="00631302">
            <w:pPr>
              <w:pStyle w:val="a9"/>
              <w:ind w:firstLine="0"/>
              <w:jc w:val="center"/>
              <w:rPr>
                <w:rFonts w:cs="Times New Roman"/>
                <w:b/>
                <w:szCs w:val="24"/>
              </w:rPr>
            </w:pPr>
            <w:r w:rsidRPr="002D2967">
              <w:rPr>
                <w:rFonts w:cs="Times New Roman"/>
                <w:b/>
                <w:szCs w:val="24"/>
              </w:rPr>
              <w:t>Период года</w:t>
            </w:r>
          </w:p>
        </w:tc>
        <w:tc>
          <w:tcPr>
            <w:tcW w:w="1187" w:type="pct"/>
            <w:tcBorders>
              <w:top w:val="single" w:sz="4" w:space="0" w:color="auto"/>
              <w:left w:val="single" w:sz="4" w:space="0" w:color="auto"/>
              <w:bottom w:val="single" w:sz="4" w:space="0" w:color="auto"/>
              <w:right w:val="single" w:sz="4" w:space="0" w:color="auto"/>
            </w:tcBorders>
            <w:vAlign w:val="center"/>
          </w:tcPr>
          <w:p w:rsidR="00D76440" w:rsidRPr="002D2967" w:rsidRDefault="00D76440" w:rsidP="00631302">
            <w:pPr>
              <w:pStyle w:val="a9"/>
              <w:ind w:firstLine="0"/>
              <w:jc w:val="center"/>
              <w:rPr>
                <w:rFonts w:cs="Times New Roman"/>
                <w:b/>
                <w:szCs w:val="24"/>
              </w:rPr>
            </w:pPr>
            <w:r w:rsidRPr="002D2967">
              <w:rPr>
                <w:rFonts w:cs="Times New Roman"/>
                <w:b/>
                <w:szCs w:val="24"/>
              </w:rPr>
              <w:t xml:space="preserve">Температура воздуха, </w:t>
            </w:r>
            <w:r w:rsidRPr="002D2967">
              <w:rPr>
                <w:rFonts w:cs="Times New Roman"/>
                <w:b/>
                <w:szCs w:val="24"/>
              </w:rPr>
              <w:sym w:font="Symbol" w:char="F0B0"/>
            </w:r>
            <w:r w:rsidRPr="002D2967">
              <w:rPr>
                <w:rFonts w:cs="Times New Roman"/>
                <w:b/>
                <w:szCs w:val="24"/>
              </w:rPr>
              <w:t>С</w:t>
            </w:r>
          </w:p>
        </w:tc>
        <w:tc>
          <w:tcPr>
            <w:tcW w:w="1187" w:type="pct"/>
            <w:tcBorders>
              <w:top w:val="single" w:sz="4" w:space="0" w:color="auto"/>
              <w:left w:val="single" w:sz="4" w:space="0" w:color="auto"/>
              <w:bottom w:val="single" w:sz="4" w:space="0" w:color="auto"/>
              <w:right w:val="single" w:sz="4" w:space="0" w:color="auto"/>
            </w:tcBorders>
            <w:vAlign w:val="center"/>
          </w:tcPr>
          <w:p w:rsidR="00D76440" w:rsidRPr="002D2967" w:rsidRDefault="00D76440" w:rsidP="00631302">
            <w:pPr>
              <w:pStyle w:val="a9"/>
              <w:ind w:firstLine="0"/>
              <w:jc w:val="center"/>
              <w:rPr>
                <w:rFonts w:cs="Times New Roman"/>
                <w:b/>
                <w:szCs w:val="24"/>
              </w:rPr>
            </w:pPr>
            <w:r w:rsidRPr="002D2967">
              <w:rPr>
                <w:rFonts w:cs="Times New Roman"/>
                <w:b/>
                <w:szCs w:val="24"/>
              </w:rPr>
              <w:t>Относительная влажность, %</w:t>
            </w:r>
          </w:p>
        </w:tc>
        <w:tc>
          <w:tcPr>
            <w:tcW w:w="1133" w:type="pct"/>
            <w:tcBorders>
              <w:top w:val="single" w:sz="4" w:space="0" w:color="auto"/>
              <w:left w:val="single" w:sz="4" w:space="0" w:color="auto"/>
              <w:bottom w:val="single" w:sz="4" w:space="0" w:color="auto"/>
              <w:right w:val="single" w:sz="4" w:space="0" w:color="auto"/>
            </w:tcBorders>
            <w:vAlign w:val="center"/>
          </w:tcPr>
          <w:p w:rsidR="00D76440" w:rsidRPr="002D2967" w:rsidRDefault="00D76440" w:rsidP="00631302">
            <w:pPr>
              <w:pStyle w:val="a9"/>
              <w:ind w:firstLine="0"/>
              <w:jc w:val="center"/>
              <w:rPr>
                <w:rFonts w:cs="Times New Roman"/>
                <w:b/>
                <w:szCs w:val="24"/>
              </w:rPr>
            </w:pPr>
            <w:r w:rsidRPr="002D2967">
              <w:rPr>
                <w:rFonts w:cs="Times New Roman"/>
                <w:b/>
                <w:szCs w:val="24"/>
              </w:rPr>
              <w:t>Скорость движения воздуха, м/с</w:t>
            </w:r>
          </w:p>
        </w:tc>
      </w:tr>
      <w:tr w:rsidR="00D76440" w:rsidRPr="00865180" w:rsidTr="00631302">
        <w:trPr>
          <w:trHeight w:val="454"/>
        </w:trPr>
        <w:tc>
          <w:tcPr>
            <w:tcW w:w="1493" w:type="pct"/>
            <w:tcBorders>
              <w:top w:val="single" w:sz="4" w:space="0" w:color="auto"/>
              <w:left w:val="single" w:sz="4" w:space="0" w:color="auto"/>
              <w:bottom w:val="single" w:sz="4" w:space="0" w:color="auto"/>
              <w:right w:val="single" w:sz="4" w:space="0" w:color="auto"/>
            </w:tcBorders>
            <w:vAlign w:val="center"/>
          </w:tcPr>
          <w:p w:rsidR="00D76440" w:rsidRPr="00865180" w:rsidRDefault="00D76440" w:rsidP="00631302">
            <w:pPr>
              <w:pStyle w:val="a9"/>
              <w:rPr>
                <w:rFonts w:cs="Times New Roman"/>
                <w:szCs w:val="24"/>
              </w:rPr>
            </w:pPr>
            <w:r w:rsidRPr="00865180">
              <w:rPr>
                <w:rFonts w:cs="Times New Roman"/>
                <w:szCs w:val="24"/>
              </w:rPr>
              <w:t>холодный</w:t>
            </w:r>
          </w:p>
        </w:tc>
        <w:tc>
          <w:tcPr>
            <w:tcW w:w="1187" w:type="pct"/>
            <w:tcBorders>
              <w:top w:val="single" w:sz="4" w:space="0" w:color="auto"/>
              <w:left w:val="single" w:sz="4" w:space="0" w:color="auto"/>
              <w:bottom w:val="single" w:sz="4" w:space="0" w:color="auto"/>
              <w:right w:val="single" w:sz="4" w:space="0" w:color="auto"/>
            </w:tcBorders>
            <w:vAlign w:val="center"/>
          </w:tcPr>
          <w:p w:rsidR="00D76440" w:rsidRPr="00865180" w:rsidRDefault="00D76440" w:rsidP="00631302">
            <w:pPr>
              <w:pStyle w:val="a9"/>
              <w:ind w:firstLine="0"/>
              <w:rPr>
                <w:rFonts w:cs="Times New Roman"/>
                <w:szCs w:val="24"/>
              </w:rPr>
            </w:pPr>
            <w:r w:rsidRPr="00865180">
              <w:rPr>
                <w:rFonts w:cs="Times New Roman"/>
                <w:szCs w:val="24"/>
              </w:rPr>
              <w:t xml:space="preserve">от 21 до 23 </w:t>
            </w:r>
            <w:proofErr w:type="spellStart"/>
            <w:r w:rsidRPr="00865180">
              <w:rPr>
                <w:rFonts w:cs="Times New Roman"/>
                <w:szCs w:val="24"/>
              </w:rPr>
              <w:t>включ</w:t>
            </w:r>
            <w:proofErr w:type="spellEnd"/>
            <w:r w:rsidRPr="00865180">
              <w:rPr>
                <w:rFonts w:cs="Times New Roman"/>
                <w:szCs w:val="24"/>
              </w:rPr>
              <w:t>.</w:t>
            </w:r>
          </w:p>
        </w:tc>
        <w:tc>
          <w:tcPr>
            <w:tcW w:w="1187" w:type="pct"/>
            <w:tcBorders>
              <w:top w:val="single" w:sz="4" w:space="0" w:color="auto"/>
              <w:left w:val="single" w:sz="4" w:space="0" w:color="auto"/>
              <w:bottom w:val="single" w:sz="4" w:space="0" w:color="auto"/>
              <w:right w:val="single" w:sz="4" w:space="0" w:color="auto"/>
            </w:tcBorders>
            <w:vAlign w:val="center"/>
          </w:tcPr>
          <w:p w:rsidR="00D76440" w:rsidRPr="00865180" w:rsidRDefault="00D76440" w:rsidP="00631302">
            <w:pPr>
              <w:pStyle w:val="a9"/>
              <w:ind w:firstLine="0"/>
              <w:rPr>
                <w:rFonts w:cs="Times New Roman"/>
                <w:szCs w:val="24"/>
              </w:rPr>
            </w:pPr>
            <w:r w:rsidRPr="00865180">
              <w:rPr>
                <w:rFonts w:cs="Times New Roman"/>
                <w:szCs w:val="24"/>
              </w:rPr>
              <w:t xml:space="preserve">от 40 до 60 </w:t>
            </w:r>
            <w:proofErr w:type="spellStart"/>
            <w:r w:rsidRPr="00865180">
              <w:rPr>
                <w:rFonts w:cs="Times New Roman"/>
                <w:szCs w:val="24"/>
              </w:rPr>
              <w:t>включ</w:t>
            </w:r>
            <w:proofErr w:type="spellEnd"/>
            <w:r w:rsidRPr="00865180">
              <w:rPr>
                <w:rFonts w:cs="Times New Roman"/>
                <w:szCs w:val="24"/>
              </w:rPr>
              <w:t>.</w:t>
            </w:r>
          </w:p>
        </w:tc>
        <w:tc>
          <w:tcPr>
            <w:tcW w:w="1133" w:type="pct"/>
            <w:tcBorders>
              <w:top w:val="single" w:sz="4" w:space="0" w:color="auto"/>
              <w:left w:val="single" w:sz="4" w:space="0" w:color="auto"/>
              <w:bottom w:val="single" w:sz="4" w:space="0" w:color="auto"/>
              <w:right w:val="single" w:sz="4" w:space="0" w:color="auto"/>
            </w:tcBorders>
            <w:vAlign w:val="center"/>
          </w:tcPr>
          <w:p w:rsidR="00D76440" w:rsidRPr="00865180" w:rsidRDefault="00D76440" w:rsidP="00631302">
            <w:pPr>
              <w:pStyle w:val="a9"/>
              <w:ind w:firstLine="0"/>
              <w:rPr>
                <w:rFonts w:cs="Times New Roman"/>
                <w:szCs w:val="24"/>
              </w:rPr>
            </w:pPr>
            <w:r w:rsidRPr="00865180">
              <w:rPr>
                <w:rFonts w:cs="Times New Roman"/>
                <w:szCs w:val="24"/>
              </w:rPr>
              <w:t>0,1, не более</w:t>
            </w:r>
          </w:p>
        </w:tc>
      </w:tr>
      <w:tr w:rsidR="00D76440" w:rsidRPr="00865180" w:rsidTr="00631302">
        <w:trPr>
          <w:trHeight w:val="454"/>
        </w:trPr>
        <w:tc>
          <w:tcPr>
            <w:tcW w:w="1493" w:type="pct"/>
            <w:tcBorders>
              <w:top w:val="single" w:sz="4" w:space="0" w:color="auto"/>
              <w:left w:val="single" w:sz="4" w:space="0" w:color="auto"/>
              <w:bottom w:val="single" w:sz="4" w:space="0" w:color="auto"/>
              <w:right w:val="single" w:sz="4" w:space="0" w:color="auto"/>
            </w:tcBorders>
            <w:vAlign w:val="center"/>
          </w:tcPr>
          <w:p w:rsidR="00D76440" w:rsidRPr="00865180" w:rsidRDefault="00D76440" w:rsidP="00631302">
            <w:pPr>
              <w:pStyle w:val="a9"/>
              <w:rPr>
                <w:rFonts w:cs="Times New Roman"/>
                <w:szCs w:val="24"/>
              </w:rPr>
            </w:pPr>
            <w:proofErr w:type="spellStart"/>
            <w:r w:rsidRPr="00865180">
              <w:rPr>
                <w:rFonts w:cs="Times New Roman"/>
                <w:szCs w:val="24"/>
              </w:rPr>
              <w:t>теплый</w:t>
            </w:r>
            <w:proofErr w:type="spellEnd"/>
          </w:p>
        </w:tc>
        <w:tc>
          <w:tcPr>
            <w:tcW w:w="1187" w:type="pct"/>
            <w:tcBorders>
              <w:top w:val="single" w:sz="4" w:space="0" w:color="auto"/>
              <w:left w:val="single" w:sz="4" w:space="0" w:color="auto"/>
              <w:bottom w:val="single" w:sz="4" w:space="0" w:color="auto"/>
              <w:right w:val="single" w:sz="4" w:space="0" w:color="auto"/>
            </w:tcBorders>
            <w:vAlign w:val="center"/>
          </w:tcPr>
          <w:p w:rsidR="00D76440" w:rsidRPr="00865180" w:rsidRDefault="00D76440" w:rsidP="00631302">
            <w:pPr>
              <w:pStyle w:val="a9"/>
              <w:ind w:firstLine="0"/>
              <w:rPr>
                <w:rFonts w:cs="Times New Roman"/>
                <w:szCs w:val="24"/>
              </w:rPr>
            </w:pPr>
            <w:r w:rsidRPr="00865180">
              <w:rPr>
                <w:rFonts w:cs="Times New Roman"/>
                <w:szCs w:val="24"/>
              </w:rPr>
              <w:t xml:space="preserve">от 22 до 24 </w:t>
            </w:r>
            <w:proofErr w:type="spellStart"/>
            <w:r w:rsidRPr="00865180">
              <w:rPr>
                <w:rFonts w:cs="Times New Roman"/>
                <w:szCs w:val="24"/>
              </w:rPr>
              <w:t>включ</w:t>
            </w:r>
            <w:proofErr w:type="spellEnd"/>
            <w:r w:rsidRPr="00865180">
              <w:rPr>
                <w:rFonts w:cs="Times New Roman"/>
                <w:szCs w:val="24"/>
              </w:rPr>
              <w:t>.</w:t>
            </w:r>
          </w:p>
        </w:tc>
        <w:tc>
          <w:tcPr>
            <w:tcW w:w="1187" w:type="pct"/>
            <w:tcBorders>
              <w:top w:val="single" w:sz="4" w:space="0" w:color="auto"/>
              <w:left w:val="single" w:sz="4" w:space="0" w:color="auto"/>
              <w:bottom w:val="single" w:sz="4" w:space="0" w:color="auto"/>
              <w:right w:val="single" w:sz="4" w:space="0" w:color="auto"/>
            </w:tcBorders>
            <w:vAlign w:val="center"/>
          </w:tcPr>
          <w:p w:rsidR="00D76440" w:rsidRPr="00865180" w:rsidRDefault="00D76440" w:rsidP="00631302">
            <w:pPr>
              <w:pStyle w:val="a9"/>
              <w:ind w:firstLine="0"/>
              <w:rPr>
                <w:rFonts w:cs="Times New Roman"/>
                <w:szCs w:val="24"/>
              </w:rPr>
            </w:pPr>
            <w:r w:rsidRPr="00865180">
              <w:rPr>
                <w:rFonts w:cs="Times New Roman"/>
                <w:szCs w:val="24"/>
              </w:rPr>
              <w:t xml:space="preserve">от 40 до 60 </w:t>
            </w:r>
            <w:proofErr w:type="spellStart"/>
            <w:r w:rsidRPr="00865180">
              <w:rPr>
                <w:rFonts w:cs="Times New Roman"/>
                <w:szCs w:val="24"/>
              </w:rPr>
              <w:t>включ</w:t>
            </w:r>
            <w:proofErr w:type="spellEnd"/>
            <w:r w:rsidRPr="00865180">
              <w:rPr>
                <w:rFonts w:cs="Times New Roman"/>
                <w:szCs w:val="24"/>
              </w:rPr>
              <w:t>.</w:t>
            </w:r>
          </w:p>
        </w:tc>
        <w:tc>
          <w:tcPr>
            <w:tcW w:w="1133" w:type="pct"/>
            <w:tcBorders>
              <w:top w:val="single" w:sz="4" w:space="0" w:color="auto"/>
              <w:left w:val="single" w:sz="4" w:space="0" w:color="auto"/>
              <w:bottom w:val="single" w:sz="4" w:space="0" w:color="auto"/>
              <w:right w:val="single" w:sz="4" w:space="0" w:color="auto"/>
            </w:tcBorders>
            <w:vAlign w:val="center"/>
          </w:tcPr>
          <w:p w:rsidR="00D76440" w:rsidRPr="00865180" w:rsidRDefault="00D76440" w:rsidP="00631302">
            <w:pPr>
              <w:pStyle w:val="a9"/>
              <w:ind w:firstLine="0"/>
              <w:rPr>
                <w:rFonts w:cs="Times New Roman"/>
                <w:szCs w:val="24"/>
              </w:rPr>
            </w:pPr>
            <w:r w:rsidRPr="00865180">
              <w:rPr>
                <w:rFonts w:cs="Times New Roman"/>
                <w:szCs w:val="24"/>
              </w:rPr>
              <w:t>0,2, не более</w:t>
            </w:r>
          </w:p>
        </w:tc>
      </w:tr>
    </w:tbl>
    <w:p w:rsidR="00D76440" w:rsidRDefault="00D76440" w:rsidP="00D76440">
      <w:pPr>
        <w:rPr>
          <w:rFonts w:eastAsia="CMUSerif-Roman"/>
          <w:lang w:val="en-US"/>
        </w:rPr>
      </w:pPr>
    </w:p>
    <w:p w:rsidR="00D76440" w:rsidRPr="00194610" w:rsidRDefault="00D76440" w:rsidP="00D76440">
      <w:pPr>
        <w:rPr>
          <w:rFonts w:eastAsia="CMUSerif-Roman"/>
        </w:rPr>
      </w:pPr>
      <w:r w:rsidRPr="00865180">
        <w:rPr>
          <w:rFonts w:eastAsia="CMUSerif-Roman"/>
        </w:rPr>
        <w:t>Поддерживание параметров микроклимата в помещении обеспечивается отоплением и кондиционированием. Климатические условия, поддерживаются в пределах:</w:t>
      </w:r>
      <w:r w:rsidRPr="00194610">
        <w:rPr>
          <w:rFonts w:eastAsia="CMUSerif-Roman"/>
        </w:rPr>
        <w:t xml:space="preserve"> </w:t>
      </w:r>
    </w:p>
    <w:p w:rsidR="00D76440" w:rsidRPr="00194610" w:rsidRDefault="00D76440" w:rsidP="00D76440">
      <w:pPr>
        <w:rPr>
          <w:rFonts w:eastAsia="CMUSerif-Roman"/>
        </w:rPr>
      </w:pPr>
      <w:r w:rsidRPr="00865180">
        <w:rPr>
          <w:rFonts w:eastAsia="Times New Roman" w:cs="Times New Roman"/>
          <w:b/>
          <w:bCs/>
          <w:szCs w:val="24"/>
        </w:rPr>
        <w:t>–</w:t>
      </w:r>
      <w:r>
        <w:rPr>
          <w:rFonts w:eastAsia="Times New Roman" w:cs="Times New Roman"/>
          <w:b/>
          <w:bCs/>
          <w:szCs w:val="24"/>
          <w:lang w:val="en-US"/>
        </w:rPr>
        <w:t> </w:t>
      </w:r>
      <w:r w:rsidRPr="00194610">
        <w:rPr>
          <w:rFonts w:eastAsia="CMUSerif-Roman"/>
        </w:rPr>
        <w:t>температура, от 15</w:t>
      </w:r>
      <w:r w:rsidRPr="00194610">
        <w:rPr>
          <w:rFonts w:eastAsia="CMSY8"/>
          <w:i/>
          <w:iCs/>
        </w:rPr>
        <w:t xml:space="preserve">◦ </w:t>
      </w:r>
      <w:r w:rsidRPr="00194610">
        <w:rPr>
          <w:rFonts w:eastAsia="CMUSerif-Roman"/>
        </w:rPr>
        <w:t>C до 30</w:t>
      </w:r>
      <w:r w:rsidRPr="00194610">
        <w:rPr>
          <w:rFonts w:eastAsia="CMSY8"/>
          <w:i/>
          <w:iCs/>
        </w:rPr>
        <w:t xml:space="preserve">◦ </w:t>
      </w:r>
      <w:r w:rsidRPr="00194610">
        <w:rPr>
          <w:rFonts w:eastAsia="CMUSerif-Roman"/>
        </w:rPr>
        <w:t xml:space="preserve">C; </w:t>
      </w:r>
    </w:p>
    <w:p w:rsidR="00D76440" w:rsidRPr="00865180" w:rsidRDefault="00D76440" w:rsidP="00D76440">
      <w:pPr>
        <w:rPr>
          <w:rFonts w:eastAsia="CMUSerif-Roman"/>
        </w:rPr>
      </w:pPr>
      <w:r w:rsidRPr="00865180">
        <w:rPr>
          <w:rFonts w:eastAsia="Times New Roman" w:cs="Times New Roman"/>
          <w:b/>
          <w:bCs/>
          <w:szCs w:val="24"/>
        </w:rPr>
        <w:t>–</w:t>
      </w:r>
      <w:r>
        <w:rPr>
          <w:rFonts w:eastAsia="Times New Roman" w:cs="Times New Roman"/>
          <w:b/>
          <w:bCs/>
          <w:szCs w:val="24"/>
          <w:lang w:val="en-US"/>
        </w:rPr>
        <w:t> </w:t>
      </w:r>
      <w:r w:rsidRPr="00865180">
        <w:rPr>
          <w:rFonts w:eastAsia="CMUSerif-Roman"/>
        </w:rPr>
        <w:t>относительная влажность воздуха от 20 % до 80 %;</w:t>
      </w:r>
    </w:p>
    <w:p w:rsidR="00D76440" w:rsidRPr="00865180" w:rsidRDefault="00D76440" w:rsidP="00D76440">
      <w:pPr>
        <w:rPr>
          <w:rFonts w:eastAsia="CMUSerif-Roman"/>
        </w:rPr>
      </w:pPr>
      <w:r w:rsidRPr="00865180">
        <w:rPr>
          <w:rFonts w:eastAsia="Times New Roman" w:cs="Times New Roman"/>
          <w:b/>
          <w:bCs/>
          <w:szCs w:val="24"/>
        </w:rPr>
        <w:t>–</w:t>
      </w:r>
      <w:r>
        <w:rPr>
          <w:rFonts w:eastAsia="Times New Roman" w:cs="Times New Roman"/>
          <w:b/>
          <w:bCs/>
          <w:szCs w:val="24"/>
          <w:lang w:val="en-US"/>
        </w:rPr>
        <w:t> </w:t>
      </w:r>
      <w:r w:rsidRPr="00865180">
        <w:rPr>
          <w:rFonts w:eastAsia="CMUSerif-Roman"/>
        </w:rPr>
        <w:t>концентрация пыли в воздухе не более 0</w:t>
      </w:r>
      <w:r w:rsidRPr="00865180">
        <w:rPr>
          <w:rFonts w:eastAsia="CMUSerif-Roman"/>
          <w:i/>
          <w:iCs/>
        </w:rPr>
        <w:t>;</w:t>
      </w:r>
      <w:r w:rsidRPr="00865180">
        <w:rPr>
          <w:rFonts w:eastAsia="CMUSerif-Roman"/>
        </w:rPr>
        <w:t>5 мг/м3.</w:t>
      </w:r>
    </w:p>
    <w:p w:rsidR="00D76440" w:rsidRPr="00865180" w:rsidRDefault="00D76440" w:rsidP="00D76440">
      <w:pPr>
        <w:rPr>
          <w:rFonts w:eastAsia="CMUSerif-Roman"/>
        </w:rPr>
      </w:pPr>
      <w:r w:rsidRPr="00865180">
        <w:rPr>
          <w:rFonts w:eastAsia="CMUSerif-Roman"/>
        </w:rPr>
        <w:t>В помещении ежедневно должна проводиться влажная уборка.</w:t>
      </w:r>
    </w:p>
    <w:p w:rsidR="00D76440" w:rsidRPr="00865180" w:rsidRDefault="00D76440" w:rsidP="00D76440">
      <w:pPr>
        <w:rPr>
          <w:rFonts w:eastAsia="CMUSerif-Roman"/>
        </w:rPr>
      </w:pPr>
      <w:r w:rsidRPr="00865180">
        <w:rPr>
          <w:rFonts w:eastAsia="CMUSerif-Roman"/>
        </w:rPr>
        <w:t>Рациональное цветовое оформление помещения направленно на улучшение санитарно</w:t>
      </w:r>
      <w:r>
        <w:rPr>
          <w:rFonts w:eastAsia="CMUSerif-Roman"/>
        </w:rPr>
        <w:t>-</w:t>
      </w:r>
      <w:r w:rsidRPr="00865180">
        <w:rPr>
          <w:rFonts w:eastAsia="CMUSerif-Roman"/>
        </w:rPr>
        <w:t>гигиенических условий труда, повышение его производительности и безопасности. Окраска помещений, в которых находится ПЭВМ, влияет на нервную систему человека, его</w:t>
      </w:r>
      <w:r>
        <w:rPr>
          <w:rFonts w:eastAsia="CMUSerif-Roman"/>
        </w:rPr>
        <w:t xml:space="preserve"> </w:t>
      </w:r>
      <w:r w:rsidRPr="00865180">
        <w:rPr>
          <w:rFonts w:eastAsia="CMUSerif-Roman"/>
        </w:rPr>
        <w:t xml:space="preserve">настроение и в конечном </w:t>
      </w:r>
      <w:proofErr w:type="spellStart"/>
      <w:r w:rsidRPr="00865180">
        <w:rPr>
          <w:rFonts w:eastAsia="CMUSerif-Roman"/>
        </w:rPr>
        <w:t>счете</w:t>
      </w:r>
      <w:proofErr w:type="spellEnd"/>
      <w:r w:rsidRPr="00865180">
        <w:rPr>
          <w:rFonts w:eastAsia="CMUSerif-Roman"/>
        </w:rPr>
        <w:t xml:space="preserve"> на производительность труда. Освещение помещения и оборудования должно быть мягким, без блеска. Рабочие комнаты и кабинеты должны иметь</w:t>
      </w:r>
      <w:r>
        <w:rPr>
          <w:rFonts w:eastAsia="CMUSerif-Roman"/>
        </w:rPr>
        <w:t xml:space="preserve"> </w:t>
      </w:r>
      <w:r w:rsidRPr="00865180">
        <w:rPr>
          <w:rFonts w:eastAsia="CMUSerif-Roman"/>
        </w:rPr>
        <w:t>естественное освещение.</w:t>
      </w:r>
    </w:p>
    <w:p w:rsidR="00D76440" w:rsidRPr="00865180" w:rsidRDefault="00D76440" w:rsidP="00D76440">
      <w:pPr>
        <w:rPr>
          <w:rFonts w:eastAsia="CMUSerif-Roman"/>
        </w:rPr>
      </w:pPr>
      <w:r w:rsidRPr="00865180">
        <w:rPr>
          <w:rFonts w:eastAsia="CMUSerif-Roman"/>
        </w:rPr>
        <w:t>Снижение шума, создаваемого на рабочих местах внутренними источниками, а также</w:t>
      </w:r>
      <w:r>
        <w:rPr>
          <w:rFonts w:eastAsia="CMUSerif-Roman"/>
        </w:rPr>
        <w:t xml:space="preserve"> </w:t>
      </w:r>
      <w:proofErr w:type="gramStart"/>
      <w:r w:rsidRPr="00865180">
        <w:rPr>
          <w:rFonts w:eastAsia="CMUSerif-Roman"/>
        </w:rPr>
        <w:t>шума</w:t>
      </w:r>
      <w:proofErr w:type="gramEnd"/>
      <w:r w:rsidRPr="00865180">
        <w:rPr>
          <w:rFonts w:eastAsia="CMUSerif-Roman"/>
        </w:rPr>
        <w:t xml:space="preserve"> проникающего извне, является очень важной задачей. Под настольные шумящие аппараты можно подкладывать мягкие коврики из синтетических материалов, а под ножки</w:t>
      </w:r>
      <w:r>
        <w:rPr>
          <w:rFonts w:eastAsia="CMUSerif-Roman"/>
        </w:rPr>
        <w:t xml:space="preserve"> </w:t>
      </w:r>
      <w:r w:rsidRPr="00865180">
        <w:rPr>
          <w:rFonts w:eastAsia="CMUSerif-Roman"/>
        </w:rPr>
        <w:t xml:space="preserve">столов, на которых они установлены, </w:t>
      </w:r>
      <w:r w:rsidR="009221B4">
        <w:rPr>
          <w:rFonts w:eastAsia="CMUSerif-Roman"/>
        </w:rPr>
        <w:t>–</w:t>
      </w:r>
      <w:r w:rsidRPr="00865180">
        <w:rPr>
          <w:rFonts w:eastAsia="CMUSerif-Roman"/>
        </w:rPr>
        <w:t xml:space="preserve"> прокладки из мягкой резины, войлока, толщиной</w:t>
      </w:r>
      <w:r>
        <w:rPr>
          <w:rFonts w:eastAsia="CMUSerif-Roman"/>
        </w:rPr>
        <w:t xml:space="preserve"> 6–</w:t>
      </w:r>
      <w:r w:rsidRPr="00865180">
        <w:rPr>
          <w:rFonts w:eastAsia="CMUSerif-Roman"/>
        </w:rPr>
        <w:t>8 мм. Снижение уровня шума, проникающего в производственное помещение извне,</w:t>
      </w:r>
      <w:r>
        <w:rPr>
          <w:rFonts w:eastAsia="CMUSerif-Roman"/>
        </w:rPr>
        <w:t xml:space="preserve"> </w:t>
      </w:r>
      <w:r w:rsidRPr="00865180">
        <w:rPr>
          <w:rFonts w:eastAsia="CMUSerif-Roman"/>
        </w:rPr>
        <w:t>может быть достигнуто увеличением звукоизоляции ограждающих конструкций, уплотнением по периметру притворов окон, дверей.</w:t>
      </w:r>
    </w:p>
    <w:p w:rsidR="00D76440" w:rsidRPr="00865180" w:rsidRDefault="00D76440" w:rsidP="00D76440">
      <w:pPr>
        <w:rPr>
          <w:rFonts w:eastAsia="CMUSerif-Roman"/>
        </w:rPr>
      </w:pPr>
      <w:r w:rsidRPr="00865180">
        <w:rPr>
          <w:rFonts w:eastAsia="CMUSerif-Roman"/>
        </w:rPr>
        <w:t>При работе монитора на экране кинескопа накапливается электростатический заряд,</w:t>
      </w:r>
      <w:r>
        <w:rPr>
          <w:rFonts w:eastAsia="CMUSerif-Roman"/>
        </w:rPr>
        <w:t xml:space="preserve"> </w:t>
      </w:r>
      <w:r w:rsidRPr="00865180">
        <w:rPr>
          <w:rFonts w:eastAsia="CMUSerif-Roman"/>
        </w:rPr>
        <w:t>создающий электростатическое поле. При этом люди, работающие с монитором, приобретают электростатический потенциал.</w:t>
      </w:r>
    </w:p>
    <w:p w:rsidR="00D76440" w:rsidRPr="00865180" w:rsidRDefault="00D76440" w:rsidP="00D76440">
      <w:pPr>
        <w:rPr>
          <w:rFonts w:eastAsia="CMUSerif-Roman"/>
        </w:rPr>
      </w:pPr>
      <w:r w:rsidRPr="00865180">
        <w:rPr>
          <w:rFonts w:eastAsia="CMUSerif-Roman"/>
        </w:rPr>
        <w:t xml:space="preserve">По </w:t>
      </w:r>
      <w:proofErr w:type="spellStart"/>
      <w:r w:rsidRPr="00865180">
        <w:rPr>
          <w:rFonts w:eastAsia="CMUSerif-Roman"/>
        </w:rPr>
        <w:t>обобщенным</w:t>
      </w:r>
      <w:proofErr w:type="spellEnd"/>
      <w:r w:rsidRPr="00865180">
        <w:rPr>
          <w:rFonts w:eastAsia="CMUSerif-Roman"/>
        </w:rPr>
        <w:t xml:space="preserve"> данным, у работающих за монитором от 2 до 6 часов в сутки функциональные нарушения центральной нервной системы происходят в среднем в 4</w:t>
      </w:r>
      <w:r w:rsidRPr="00865180">
        <w:rPr>
          <w:rFonts w:eastAsia="CMUSerif-Roman"/>
          <w:i/>
          <w:iCs/>
        </w:rPr>
        <w:t>;</w:t>
      </w:r>
      <w:r w:rsidRPr="00865180">
        <w:rPr>
          <w:rFonts w:eastAsia="CMUSerif-Roman"/>
        </w:rPr>
        <w:t>6 раза</w:t>
      </w:r>
      <w:r>
        <w:rPr>
          <w:rFonts w:eastAsia="CMUSerif-Roman"/>
        </w:rPr>
        <w:t xml:space="preserve"> </w:t>
      </w:r>
      <w:r w:rsidRPr="00865180">
        <w:rPr>
          <w:rFonts w:eastAsia="CMUSerif-Roman"/>
        </w:rPr>
        <w:t xml:space="preserve">чаще, чем в контрольных группах, болезни сердечно-сосудистой системы </w:t>
      </w:r>
      <w:r w:rsidR="009221B4">
        <w:rPr>
          <w:rFonts w:eastAsia="CMUSerif-Roman"/>
        </w:rPr>
        <w:t>–</w:t>
      </w:r>
      <w:r w:rsidRPr="00865180">
        <w:rPr>
          <w:rFonts w:eastAsia="CMUSerif-Roman"/>
        </w:rPr>
        <w:t xml:space="preserve"> в 2 раза чаще, болезни верхних дыхательных путей </w:t>
      </w:r>
      <w:r w:rsidR="009221B4">
        <w:rPr>
          <w:rFonts w:eastAsia="CMUSerif-Roman"/>
        </w:rPr>
        <w:t>–</w:t>
      </w:r>
      <w:r w:rsidRPr="00865180">
        <w:rPr>
          <w:rFonts w:eastAsia="CMUSerif-Roman"/>
        </w:rPr>
        <w:t xml:space="preserve"> в 1</w:t>
      </w:r>
      <w:r w:rsidRPr="00865180">
        <w:rPr>
          <w:rFonts w:eastAsia="CMUSerif-Roman"/>
          <w:i/>
          <w:iCs/>
        </w:rPr>
        <w:t>;</w:t>
      </w:r>
      <w:r w:rsidRPr="00865180">
        <w:rPr>
          <w:rFonts w:eastAsia="CMUSerif-Roman"/>
        </w:rPr>
        <w:t>9 раза чаще, болезни опорно-двигательного</w:t>
      </w:r>
      <w:r>
        <w:rPr>
          <w:rFonts w:eastAsia="CMUSerif-Roman"/>
        </w:rPr>
        <w:t xml:space="preserve"> </w:t>
      </w:r>
      <w:r w:rsidRPr="00865180">
        <w:rPr>
          <w:rFonts w:eastAsia="CMUSerif-Roman"/>
        </w:rPr>
        <w:t xml:space="preserve">аппарата </w:t>
      </w:r>
      <w:r w:rsidR="009221B4">
        <w:rPr>
          <w:rFonts w:eastAsia="CMUSerif-Roman"/>
        </w:rPr>
        <w:t>–</w:t>
      </w:r>
      <w:r w:rsidRPr="00865180">
        <w:rPr>
          <w:rFonts w:eastAsia="CMUSerif-Roman"/>
        </w:rPr>
        <w:t xml:space="preserve"> в 3</w:t>
      </w:r>
      <w:r w:rsidRPr="00865180">
        <w:rPr>
          <w:rFonts w:eastAsia="CMUSerif-Roman"/>
          <w:i/>
          <w:iCs/>
        </w:rPr>
        <w:t>;</w:t>
      </w:r>
      <w:r w:rsidRPr="00865180">
        <w:rPr>
          <w:rFonts w:eastAsia="CMUSerif-Roman"/>
        </w:rPr>
        <w:t xml:space="preserve">1 раза чаще. С увеличением продолжительности работы на компьютере </w:t>
      </w:r>
      <w:r w:rsidRPr="00865180">
        <w:rPr>
          <w:rFonts w:eastAsia="CMUSerif-Roman"/>
        </w:rPr>
        <w:lastRenderedPageBreak/>
        <w:t>соотношения здоровых и больных среди пользователей резко возрастает. Даже при</w:t>
      </w:r>
      <w:r>
        <w:rPr>
          <w:rFonts w:eastAsia="CMUSerif-Roman"/>
        </w:rPr>
        <w:t xml:space="preserve"> </w:t>
      </w:r>
      <w:r w:rsidRPr="00865180">
        <w:rPr>
          <w:rFonts w:eastAsia="CMUSerif-Roman"/>
        </w:rPr>
        <w:t>кратковременной работе длительностью 45 минут в организме пользователя под влиянием</w:t>
      </w:r>
      <w:r>
        <w:rPr>
          <w:rFonts w:eastAsia="CMUSerif-Roman"/>
        </w:rPr>
        <w:t xml:space="preserve"> </w:t>
      </w:r>
      <w:r w:rsidRPr="00865180">
        <w:rPr>
          <w:rFonts w:eastAsia="CMUSerif-Roman"/>
        </w:rPr>
        <w:t>электростатического поля происходят значительные изменения гормонального состояния</w:t>
      </w:r>
      <w:r>
        <w:rPr>
          <w:rFonts w:eastAsia="CMUSerif-Roman"/>
        </w:rPr>
        <w:t xml:space="preserve"> </w:t>
      </w:r>
      <w:r w:rsidRPr="00865180">
        <w:rPr>
          <w:rFonts w:eastAsia="CMUSerif-Roman"/>
        </w:rPr>
        <w:t>и специфические изменения биотоков мозга.</w:t>
      </w:r>
    </w:p>
    <w:p w:rsidR="00D76440" w:rsidRDefault="00D76440" w:rsidP="00D76440">
      <w:pPr>
        <w:rPr>
          <w:rFonts w:eastAsia="CMUSerif-Roman"/>
        </w:rPr>
      </w:pPr>
      <w:r w:rsidRPr="00865180">
        <w:rPr>
          <w:rFonts w:eastAsia="CMUSerif-Roman"/>
        </w:rPr>
        <w:t xml:space="preserve">Допустимые уровни </w:t>
      </w:r>
      <w:proofErr w:type="spellStart"/>
      <w:r w:rsidRPr="00865180">
        <w:rPr>
          <w:rFonts w:eastAsia="CMUSerif-Roman"/>
        </w:rPr>
        <w:t>напряженности</w:t>
      </w:r>
      <w:proofErr w:type="spellEnd"/>
      <w:r w:rsidRPr="00865180">
        <w:rPr>
          <w:rFonts w:eastAsia="CMUSerif-Roman"/>
        </w:rPr>
        <w:t xml:space="preserve"> электростатических полей устанавливаются в зависимости от времени пребывания персонала на рабочих местах. Предельно допустимый</w:t>
      </w:r>
      <w:r>
        <w:rPr>
          <w:rFonts w:eastAsia="CMUSerif-Roman"/>
        </w:rPr>
        <w:t xml:space="preserve"> </w:t>
      </w:r>
      <w:r w:rsidRPr="00865180">
        <w:rPr>
          <w:rFonts w:eastAsia="CMUSerif-Roman"/>
        </w:rPr>
        <w:t xml:space="preserve">уровень </w:t>
      </w:r>
      <w:proofErr w:type="spellStart"/>
      <w:r w:rsidRPr="00865180">
        <w:rPr>
          <w:rFonts w:eastAsia="CMUSerif-Roman"/>
        </w:rPr>
        <w:t>напряженности</w:t>
      </w:r>
      <w:proofErr w:type="spellEnd"/>
      <w:r w:rsidRPr="00865180">
        <w:rPr>
          <w:rFonts w:eastAsia="CMUSerif-Roman"/>
        </w:rPr>
        <w:t xml:space="preserve"> электростатических полей устанавливается равным 60 </w:t>
      </w:r>
      <w:proofErr w:type="spellStart"/>
      <w:r w:rsidRPr="00865180">
        <w:rPr>
          <w:rFonts w:eastAsia="CMUSerif-Roman"/>
        </w:rPr>
        <w:t>кВ</w:t>
      </w:r>
      <w:proofErr w:type="spellEnd"/>
      <w:r w:rsidRPr="00865180">
        <w:rPr>
          <w:rFonts w:eastAsia="CMUSerif-Roman"/>
        </w:rPr>
        <w:t>/м в течение</w:t>
      </w:r>
      <w:r>
        <w:rPr>
          <w:rFonts w:eastAsia="CMUSerif-Roman"/>
        </w:rPr>
        <w:t> 1 </w:t>
      </w:r>
      <w:r w:rsidRPr="00865180">
        <w:rPr>
          <w:rFonts w:eastAsia="CMUSerif-Roman"/>
        </w:rPr>
        <w:t xml:space="preserve">ч. При </w:t>
      </w:r>
      <w:proofErr w:type="spellStart"/>
      <w:r w:rsidRPr="00865180">
        <w:rPr>
          <w:rFonts w:eastAsia="CMUSerif-Roman"/>
        </w:rPr>
        <w:t>напряженности</w:t>
      </w:r>
      <w:proofErr w:type="spellEnd"/>
      <w:r w:rsidRPr="00865180">
        <w:rPr>
          <w:rFonts w:eastAsia="CMUSerif-Roman"/>
        </w:rPr>
        <w:t xml:space="preserve"> электростатических полей менее 20 </w:t>
      </w:r>
      <w:proofErr w:type="spellStart"/>
      <w:r w:rsidRPr="00865180">
        <w:rPr>
          <w:rFonts w:eastAsia="CMUSerif-Roman"/>
        </w:rPr>
        <w:t>кВ</w:t>
      </w:r>
      <w:proofErr w:type="spellEnd"/>
      <w:r w:rsidRPr="00865180">
        <w:rPr>
          <w:rFonts w:eastAsia="CMUSerif-Roman"/>
        </w:rPr>
        <w:t>/м время пребывания</w:t>
      </w:r>
      <w:r>
        <w:rPr>
          <w:rFonts w:eastAsia="CMUSerif-Roman"/>
        </w:rPr>
        <w:t xml:space="preserve"> </w:t>
      </w:r>
      <w:r w:rsidRPr="00865180">
        <w:rPr>
          <w:rFonts w:eastAsia="CMUSerif-Roman"/>
        </w:rPr>
        <w:t xml:space="preserve">в электростатических полях не регламентируется. Контроль </w:t>
      </w:r>
      <w:proofErr w:type="spellStart"/>
      <w:r w:rsidRPr="00865180">
        <w:rPr>
          <w:rFonts w:eastAsia="CMUSerif-Roman"/>
        </w:rPr>
        <w:t>напряженности</w:t>
      </w:r>
      <w:proofErr w:type="spellEnd"/>
      <w:r w:rsidRPr="00865180">
        <w:rPr>
          <w:rFonts w:eastAsia="CMUSerif-Roman"/>
        </w:rPr>
        <w:t xml:space="preserve"> электростатических полей проводится в следующих случаях:</w:t>
      </w:r>
    </w:p>
    <w:p w:rsidR="00D76440" w:rsidRPr="00342E0E" w:rsidRDefault="00D76440" w:rsidP="00D76440">
      <w:pPr>
        <w:rPr>
          <w:rFonts w:eastAsia="CMUSerif-Roman" w:cs="Times New Roman"/>
          <w:szCs w:val="24"/>
        </w:rPr>
      </w:pPr>
      <w:r w:rsidRPr="00342E0E">
        <w:rPr>
          <w:rFonts w:eastAsia="Times New Roman" w:cs="Times New Roman"/>
          <w:b/>
          <w:bCs/>
          <w:szCs w:val="24"/>
        </w:rPr>
        <w:t xml:space="preserve">– </w:t>
      </w:r>
      <w:r w:rsidRPr="00342E0E">
        <w:rPr>
          <w:rFonts w:eastAsia="CMUSerif-Roman" w:cs="Times New Roman"/>
          <w:szCs w:val="24"/>
        </w:rPr>
        <w:t>при организации нового рабочего места;</w:t>
      </w:r>
    </w:p>
    <w:p w:rsidR="00D76440" w:rsidRPr="00342E0E" w:rsidRDefault="00D76440" w:rsidP="00D76440">
      <w:pPr>
        <w:rPr>
          <w:rFonts w:eastAsia="CMUSerif-Roman" w:cs="Times New Roman"/>
          <w:szCs w:val="24"/>
        </w:rPr>
      </w:pPr>
      <w:r w:rsidRPr="00342E0E">
        <w:rPr>
          <w:rFonts w:eastAsia="Times New Roman" w:cs="Times New Roman"/>
          <w:b/>
          <w:bCs/>
          <w:szCs w:val="24"/>
        </w:rPr>
        <w:t>– </w:t>
      </w:r>
      <w:r w:rsidRPr="00342E0E">
        <w:rPr>
          <w:rFonts w:eastAsia="CMUSerif-Roman" w:cs="Times New Roman"/>
          <w:szCs w:val="24"/>
        </w:rPr>
        <w:t>в порядке текущего надзора за действующими электроустановками и технологическими процессами;</w:t>
      </w:r>
    </w:p>
    <w:p w:rsidR="00D76440" w:rsidRPr="00342E0E" w:rsidRDefault="00D76440" w:rsidP="00D76440">
      <w:pPr>
        <w:rPr>
          <w:rFonts w:eastAsia="CMUSerif-Roman" w:cs="Times New Roman"/>
          <w:szCs w:val="24"/>
        </w:rPr>
      </w:pPr>
      <w:r w:rsidRPr="00342E0E">
        <w:rPr>
          <w:rFonts w:eastAsia="Times New Roman" w:cs="Times New Roman"/>
          <w:b/>
          <w:bCs/>
          <w:szCs w:val="24"/>
        </w:rPr>
        <w:t>– </w:t>
      </w:r>
      <w:r w:rsidRPr="00342E0E">
        <w:rPr>
          <w:rFonts w:eastAsia="CMUSerif-Roman" w:cs="Times New Roman"/>
          <w:szCs w:val="24"/>
        </w:rPr>
        <w:t>при вводе нового технологического процесса, сопровождающегося электризацией материалов.</w:t>
      </w:r>
    </w:p>
    <w:p w:rsidR="00D76440" w:rsidRPr="00342E0E" w:rsidRDefault="00D76440" w:rsidP="00D76440">
      <w:pPr>
        <w:rPr>
          <w:rFonts w:eastAsia="CMUSerif-Roman" w:cs="Times New Roman"/>
          <w:szCs w:val="24"/>
        </w:rPr>
      </w:pPr>
      <w:r w:rsidRPr="00342E0E">
        <w:rPr>
          <w:rFonts w:eastAsia="CMUSerif-Roman" w:cs="Times New Roman"/>
          <w:szCs w:val="24"/>
        </w:rPr>
        <w:t>Основные мероприятия, применяемые для защиты от статического электричества производственного происхождения, включают методы, исключающие или уменьшающие интенсивность генерации зарядов, и методы, устраняющие образующиеся заряды.</w:t>
      </w:r>
    </w:p>
    <w:p w:rsidR="00D76440" w:rsidRPr="00342E0E" w:rsidRDefault="00D76440" w:rsidP="00D76440">
      <w:pPr>
        <w:rPr>
          <w:rFonts w:eastAsia="CMUSerif-Roman" w:cs="Times New Roman"/>
          <w:szCs w:val="24"/>
        </w:rPr>
      </w:pPr>
      <w:r w:rsidRPr="00342E0E">
        <w:rPr>
          <w:rFonts w:eastAsia="CMUSerif-Roman" w:cs="Times New Roman"/>
          <w:szCs w:val="24"/>
        </w:rPr>
        <w:t>В основном из средств защиты предлагаются защитные фильтры для экранов мониторов. Они улучшает эргономические параметры экрана монитора и снижает излучение монитора в направлении пользователя.</w:t>
      </w:r>
    </w:p>
    <w:p w:rsidR="00D76440" w:rsidRPr="00342E0E" w:rsidRDefault="00D76440" w:rsidP="00D76440">
      <w:pPr>
        <w:rPr>
          <w:rFonts w:eastAsia="CMUSerif-Roman" w:cs="Times New Roman"/>
          <w:szCs w:val="24"/>
        </w:rPr>
      </w:pPr>
      <w:r w:rsidRPr="00342E0E">
        <w:rPr>
          <w:rFonts w:eastAsia="CMUSerif-Roman" w:cs="Times New Roman"/>
          <w:szCs w:val="24"/>
        </w:rPr>
        <w:t xml:space="preserve">Одним из путей улучшения условий труда можно рассматривать искусственную ионизацию воздуха, насыщение его </w:t>
      </w:r>
      <w:proofErr w:type="spellStart"/>
      <w:r w:rsidRPr="00342E0E">
        <w:rPr>
          <w:rFonts w:eastAsia="CMUSerif-Roman" w:cs="Times New Roman"/>
          <w:szCs w:val="24"/>
        </w:rPr>
        <w:t>легкими</w:t>
      </w:r>
      <w:proofErr w:type="spellEnd"/>
      <w:r w:rsidRPr="00342E0E">
        <w:rPr>
          <w:rFonts w:eastAsia="CMUSerif-Roman" w:cs="Times New Roman"/>
          <w:szCs w:val="24"/>
        </w:rPr>
        <w:t xml:space="preserve"> отрицательными ионами. Для этой цели применяются генераторы отрицательных ионов воздуха, иногда называемые аэроионизаторами, ионизаторами воздуха, люстрами Чижевского или лампой Чижевского. Применение генератора отрицательных ионов воздуха на рабочем месте оператора ПЭВМ позволяет смещать соотношение между положительными и отрицательными ионами в сторону отрицательных ионов, что положительно влияет на работоспособность.</w:t>
      </w:r>
    </w:p>
    <w:p w:rsidR="00D76440" w:rsidRPr="00342E0E" w:rsidRDefault="00D76440" w:rsidP="00D76440">
      <w:pPr>
        <w:rPr>
          <w:rFonts w:eastAsia="CMUSerif-Roman" w:cs="Times New Roman"/>
          <w:szCs w:val="24"/>
        </w:rPr>
      </w:pPr>
      <w:r w:rsidRPr="00342E0E">
        <w:rPr>
          <w:rFonts w:eastAsia="CMUSerif-Roman" w:cs="Times New Roman"/>
          <w:szCs w:val="24"/>
        </w:rPr>
        <w:t xml:space="preserve">Образующиеся заряды статического электричества устраняют </w:t>
      </w:r>
      <w:proofErr w:type="spellStart"/>
      <w:r w:rsidRPr="00342E0E">
        <w:rPr>
          <w:rFonts w:eastAsia="CMUSerif-Roman" w:cs="Times New Roman"/>
          <w:szCs w:val="24"/>
        </w:rPr>
        <w:t>путем</w:t>
      </w:r>
      <w:proofErr w:type="spellEnd"/>
      <w:r w:rsidRPr="00342E0E">
        <w:rPr>
          <w:rFonts w:eastAsia="CMUSerif-Roman" w:cs="Times New Roman"/>
          <w:szCs w:val="24"/>
        </w:rPr>
        <w:t xml:space="preserve"> заземления электропроводных частей оборудования. Сопротивление такого заземления должно быть не более 100 Ом. При невозможности устройства заземления практикуется повышение относительной влажности воздуха в помещении. Можно увеличить </w:t>
      </w:r>
      <w:proofErr w:type="spellStart"/>
      <w:r w:rsidRPr="00342E0E">
        <w:rPr>
          <w:rFonts w:eastAsia="CMUSerif-Roman" w:cs="Times New Roman"/>
          <w:szCs w:val="24"/>
        </w:rPr>
        <w:t>объемную</w:t>
      </w:r>
      <w:proofErr w:type="spellEnd"/>
      <w:r w:rsidRPr="00342E0E">
        <w:rPr>
          <w:rFonts w:eastAsia="CMUSerif-Roman" w:cs="Times New Roman"/>
          <w:szCs w:val="24"/>
        </w:rPr>
        <w:t xml:space="preserve"> проводимость диэлектрика, для чего в него вносят графит, ацетиленовую сажу, алюминиевую пудру, а в жидкие диэлектрики </w:t>
      </w:r>
      <w:r w:rsidR="009221B4">
        <w:rPr>
          <w:rFonts w:eastAsia="CMUSerif-Roman" w:cs="Times New Roman"/>
          <w:szCs w:val="24"/>
        </w:rPr>
        <w:t>–</w:t>
      </w:r>
      <w:r w:rsidRPr="00342E0E">
        <w:rPr>
          <w:rFonts w:eastAsia="CMUSerif-Roman" w:cs="Times New Roman"/>
          <w:szCs w:val="24"/>
        </w:rPr>
        <w:t xml:space="preserve"> специальные добавки.</w:t>
      </w:r>
    </w:p>
    <w:p w:rsidR="00D76440" w:rsidRPr="005B3541" w:rsidRDefault="00D76440" w:rsidP="00D76440">
      <w:pPr>
        <w:rPr>
          <w:rFonts w:eastAsia="CMUSerif-Roman" w:cs="Times New Roman"/>
          <w:szCs w:val="24"/>
        </w:rPr>
      </w:pPr>
      <w:r w:rsidRPr="00342E0E">
        <w:rPr>
          <w:rFonts w:eastAsia="CMUSerif-Roman" w:cs="Times New Roman"/>
          <w:szCs w:val="24"/>
        </w:rPr>
        <w:lastRenderedPageBreak/>
        <w:t>К средствам индивидуальной защиты от статического электричества относятся электростатические халаты и специальная обувь, подошва которой выполнена из кожи либо электропроводной резины, а также антистатические браслеты.</w:t>
      </w:r>
    </w:p>
    <w:p w:rsidR="00D76440" w:rsidRPr="005B3541" w:rsidRDefault="00202635" w:rsidP="00D76440">
      <w:pPr>
        <w:pStyle w:val="2"/>
        <w:rPr>
          <w:rFonts w:eastAsia="Times New Roman"/>
        </w:rPr>
      </w:pPr>
      <w:bookmarkStart w:id="47" w:name="_Toc389598034"/>
      <w:r w:rsidRPr="00D07AB9">
        <w:rPr>
          <w:rFonts w:eastAsia="Times New Roman"/>
        </w:rPr>
        <w:t>5</w:t>
      </w:r>
      <w:r w:rsidR="00D76440">
        <w:rPr>
          <w:rFonts w:eastAsia="Times New Roman"/>
        </w:rPr>
        <w:t>.3 Техническая безопасность</w:t>
      </w:r>
      <w:bookmarkEnd w:id="47"/>
    </w:p>
    <w:p w:rsidR="00D76440" w:rsidRPr="00342E0E" w:rsidRDefault="00D76440" w:rsidP="00D76440">
      <w:pPr>
        <w:rPr>
          <w:rFonts w:eastAsia="CMUSerif-Roman" w:cs="Times New Roman"/>
          <w:szCs w:val="24"/>
        </w:rPr>
      </w:pPr>
      <w:r w:rsidRPr="00342E0E">
        <w:rPr>
          <w:rFonts w:eastAsia="CMUSerif-Roman" w:cs="Times New Roman"/>
          <w:szCs w:val="24"/>
        </w:rPr>
        <w:t>К опасным производственным факторам, влияющим на человека при работе с ПЭВМ можно отнести следующие:</w:t>
      </w:r>
    </w:p>
    <w:p w:rsidR="00D76440" w:rsidRPr="00342E0E" w:rsidRDefault="00D76440" w:rsidP="00D76440">
      <w:pPr>
        <w:rPr>
          <w:rFonts w:eastAsia="CMUSerif-Roman" w:cs="Times New Roman"/>
          <w:szCs w:val="24"/>
        </w:rPr>
      </w:pPr>
      <w:r w:rsidRPr="00342E0E">
        <w:rPr>
          <w:rFonts w:eastAsia="CMUSerif-Roman" w:cs="Times New Roman"/>
          <w:b/>
          <w:bCs/>
          <w:szCs w:val="24"/>
        </w:rPr>
        <w:t xml:space="preserve">– </w:t>
      </w:r>
      <w:r w:rsidRPr="00342E0E">
        <w:rPr>
          <w:rFonts w:eastAsia="CMUSerif-Roman" w:cs="Times New Roman"/>
          <w:szCs w:val="24"/>
        </w:rPr>
        <w:t>пожарная опасность, обусловленная наличием на рабочем месте мощного источника энергии. При коротких замыканиях по проводникам протекают большие токи, вследствие чего происходит нагрев проводников, загорается изоляция и окружающие предметы. Для снижения вероятности реализации этой опасности необходимо проверять изоляцию токоведущих проводов, соединений аппаратов, их исправность;</w:t>
      </w:r>
    </w:p>
    <w:p w:rsidR="00D76440" w:rsidRPr="00342E0E" w:rsidRDefault="00D76440" w:rsidP="00D76440">
      <w:pPr>
        <w:rPr>
          <w:rFonts w:eastAsia="CMUSerif-Roman" w:cs="Times New Roman"/>
          <w:szCs w:val="24"/>
        </w:rPr>
      </w:pPr>
      <w:r w:rsidRPr="00342E0E">
        <w:rPr>
          <w:rFonts w:eastAsia="CMUSerif-Roman" w:cs="Times New Roman"/>
          <w:b/>
          <w:bCs/>
          <w:szCs w:val="24"/>
        </w:rPr>
        <w:t xml:space="preserve">– </w:t>
      </w:r>
      <w:r w:rsidRPr="00342E0E">
        <w:rPr>
          <w:rFonts w:eastAsia="CMUSerif-Roman" w:cs="Times New Roman"/>
          <w:szCs w:val="24"/>
        </w:rPr>
        <w:t xml:space="preserve">высокое напряжение питающей сети, обуславливающее возможность поражения человека электрическим током. При работе в компьютерном классе оператор подвержен воздействию высокого напряжения. Источниками высокого напряжения в помещении являются ЭВМ, светильники, различная бытовая техника: множительная и копировальная, кондиционеры. Так же оператор может </w:t>
      </w:r>
      <w:proofErr w:type="gramStart"/>
      <w:r w:rsidRPr="00342E0E">
        <w:rPr>
          <w:rFonts w:eastAsia="CMUSerif-Roman" w:cs="Times New Roman"/>
          <w:szCs w:val="24"/>
        </w:rPr>
        <w:t>случай</w:t>
      </w:r>
      <w:proofErr w:type="gramEnd"/>
      <w:r w:rsidRPr="00342E0E">
        <w:rPr>
          <w:rFonts w:eastAsia="CMUSerif-Roman" w:cs="Times New Roman"/>
          <w:szCs w:val="24"/>
        </w:rPr>
        <w:t xml:space="preserve"> но прикоснуться к токоведущим частям. Опасность реализуется при непосредственном контакте с электрооборудованием. Оператор, подвергнувшийся кратковременному воздействию высокого напряжения, может испытать болевой шок, потерять сознание, получить ожоги при плотном контакте с токоведущей частью. Причинами так же может служить плохая изоляция токоведущих проводов в помещении. С этой целью обычно все токоведущие провода и соединительные кабели между ЭВМ и оргтехникой располагаются в местах недоступных для пользователей. При соблюдении ПТБ вероятность подвергнуться воздействию этой опасности сводится к минимуму. Для снижения вероятности реализации этой опасности также необходимо проверять изоляцию токоведущих проводов, соединений аппаратов, их исправность.</w:t>
      </w:r>
    </w:p>
    <w:p w:rsidR="00D76440" w:rsidRPr="00342E0E" w:rsidRDefault="00D76440" w:rsidP="00D76440">
      <w:pPr>
        <w:rPr>
          <w:rFonts w:eastAsia="CMUSerif-Roman" w:cs="Times New Roman"/>
          <w:szCs w:val="24"/>
        </w:rPr>
      </w:pPr>
      <w:r w:rsidRPr="00342E0E">
        <w:rPr>
          <w:rFonts w:eastAsia="CMUSerif-Roman" w:cs="Times New Roman"/>
          <w:szCs w:val="24"/>
        </w:rPr>
        <w:t>При работе с ПЭВМ работники обязаны:</w:t>
      </w:r>
    </w:p>
    <w:p w:rsidR="00D76440" w:rsidRPr="00342E0E" w:rsidRDefault="00D76440" w:rsidP="00D76440">
      <w:pPr>
        <w:rPr>
          <w:rFonts w:eastAsia="CMUSerif-Roman" w:cs="Times New Roman"/>
          <w:szCs w:val="24"/>
        </w:rPr>
      </w:pPr>
      <w:r>
        <w:rPr>
          <w:rFonts w:eastAsia="CMUSerif-Roman" w:cs="Times New Roman"/>
          <w:b/>
          <w:bCs/>
          <w:szCs w:val="24"/>
        </w:rPr>
        <w:t>–</w:t>
      </w:r>
      <w:r>
        <w:rPr>
          <w:rFonts w:eastAsia="CMUSerif-Roman" w:cs="Times New Roman"/>
          <w:b/>
          <w:bCs/>
          <w:szCs w:val="24"/>
          <w:lang w:val="en-US"/>
        </w:rPr>
        <w:t> </w:t>
      </w:r>
      <w:r w:rsidRPr="00342E0E">
        <w:rPr>
          <w:rFonts w:eastAsia="CMUSerif-Roman" w:cs="Times New Roman"/>
          <w:szCs w:val="24"/>
        </w:rPr>
        <w:t>соблюдать режим труда и отдыха, установленный законодательством, правилами внутреннего трудового распорядка организации, трудовую дисциплину, выполнять требования охраны труда, правил личной гигиены;</w:t>
      </w:r>
    </w:p>
    <w:p w:rsidR="00D76440" w:rsidRPr="00342E0E" w:rsidRDefault="00D76440" w:rsidP="00D76440">
      <w:pPr>
        <w:rPr>
          <w:rFonts w:eastAsia="CMUSerif-Roman" w:cs="Times New Roman"/>
          <w:szCs w:val="24"/>
        </w:rPr>
      </w:pPr>
      <w:r>
        <w:rPr>
          <w:rFonts w:eastAsia="CMUSerif-Roman" w:cs="Times New Roman"/>
          <w:b/>
          <w:bCs/>
          <w:szCs w:val="24"/>
        </w:rPr>
        <w:t>–</w:t>
      </w:r>
      <w:r>
        <w:rPr>
          <w:rFonts w:eastAsia="CMUSerif-Roman" w:cs="Times New Roman"/>
          <w:b/>
          <w:bCs/>
          <w:szCs w:val="24"/>
          <w:lang w:val="en-US"/>
        </w:rPr>
        <w:t> </w:t>
      </w:r>
      <w:r w:rsidRPr="00342E0E">
        <w:rPr>
          <w:rFonts w:eastAsia="CMUSerif-Roman" w:cs="Times New Roman"/>
          <w:szCs w:val="24"/>
        </w:rPr>
        <w:t>выполнять требования пожарной безопасности, знать порядок действий при пожаре, уметь применять первичные средства пожаротушения;</w:t>
      </w:r>
    </w:p>
    <w:p w:rsidR="00D76440" w:rsidRPr="00342E0E" w:rsidRDefault="00D76440" w:rsidP="00D76440">
      <w:pPr>
        <w:rPr>
          <w:rFonts w:eastAsia="CMUSerif-Roman" w:cs="Times New Roman"/>
          <w:szCs w:val="24"/>
        </w:rPr>
      </w:pPr>
      <w:r>
        <w:rPr>
          <w:rFonts w:eastAsia="CMUSerif-Roman" w:cs="Times New Roman"/>
          <w:b/>
          <w:bCs/>
          <w:szCs w:val="24"/>
        </w:rPr>
        <w:t>–</w:t>
      </w:r>
      <w:r>
        <w:rPr>
          <w:rFonts w:eastAsia="CMUSerif-Roman" w:cs="Times New Roman"/>
          <w:b/>
          <w:bCs/>
          <w:szCs w:val="24"/>
          <w:lang w:val="en-US"/>
        </w:rPr>
        <w:t> </w:t>
      </w:r>
      <w:r w:rsidRPr="00342E0E">
        <w:rPr>
          <w:rFonts w:eastAsia="CMUSerif-Roman" w:cs="Times New Roman"/>
          <w:szCs w:val="24"/>
        </w:rPr>
        <w:t>курить только в специально предназначенных для курения местах;</w:t>
      </w:r>
    </w:p>
    <w:p w:rsidR="00D76440" w:rsidRPr="00342E0E" w:rsidRDefault="00D76440" w:rsidP="00D76440">
      <w:pPr>
        <w:rPr>
          <w:rFonts w:eastAsia="CMUSerif-Roman" w:cs="Times New Roman"/>
          <w:szCs w:val="24"/>
        </w:rPr>
      </w:pPr>
      <w:r>
        <w:rPr>
          <w:rFonts w:eastAsia="CMUSerif-Roman" w:cs="Times New Roman"/>
          <w:b/>
          <w:bCs/>
          <w:szCs w:val="24"/>
        </w:rPr>
        <w:t>–</w:t>
      </w:r>
      <w:r>
        <w:rPr>
          <w:rFonts w:eastAsia="CMUSerif-Roman" w:cs="Times New Roman"/>
          <w:b/>
          <w:bCs/>
          <w:szCs w:val="24"/>
          <w:lang w:val="en-US"/>
        </w:rPr>
        <w:t> </w:t>
      </w:r>
      <w:r w:rsidRPr="00342E0E">
        <w:rPr>
          <w:rFonts w:eastAsia="CMUSerif-Roman" w:cs="Times New Roman"/>
          <w:szCs w:val="24"/>
        </w:rPr>
        <w:t xml:space="preserve">знать </w:t>
      </w:r>
      <w:proofErr w:type="spellStart"/>
      <w:r w:rsidRPr="00342E0E">
        <w:rPr>
          <w:rFonts w:eastAsia="CMUSerif-Roman" w:cs="Times New Roman"/>
          <w:szCs w:val="24"/>
        </w:rPr>
        <w:t>приемы</w:t>
      </w:r>
      <w:proofErr w:type="spellEnd"/>
      <w:r w:rsidRPr="00342E0E">
        <w:rPr>
          <w:rFonts w:eastAsia="CMUSerif-Roman" w:cs="Times New Roman"/>
          <w:szCs w:val="24"/>
        </w:rPr>
        <w:t xml:space="preserve"> оказания первой помощи при несчастных случаях на производстве;</w:t>
      </w:r>
    </w:p>
    <w:p w:rsidR="00D76440" w:rsidRPr="00342E0E" w:rsidRDefault="00D76440" w:rsidP="00D76440">
      <w:pPr>
        <w:rPr>
          <w:rFonts w:eastAsia="CMUSerif-Roman" w:cs="Times New Roman"/>
          <w:szCs w:val="24"/>
        </w:rPr>
      </w:pPr>
      <w:r>
        <w:rPr>
          <w:rFonts w:eastAsia="CMUSerif-Roman" w:cs="Times New Roman"/>
          <w:b/>
          <w:bCs/>
          <w:szCs w:val="24"/>
        </w:rPr>
        <w:lastRenderedPageBreak/>
        <w:t>–</w:t>
      </w:r>
      <w:r>
        <w:rPr>
          <w:rFonts w:eastAsia="CMUSerif-Roman" w:cs="Times New Roman"/>
          <w:b/>
          <w:bCs/>
          <w:szCs w:val="24"/>
          <w:lang w:val="en-US"/>
        </w:rPr>
        <w:t> </w:t>
      </w:r>
      <w:r w:rsidRPr="00342E0E">
        <w:rPr>
          <w:rFonts w:eastAsia="CMUSerif-Roman" w:cs="Times New Roman"/>
          <w:szCs w:val="24"/>
        </w:rPr>
        <w:t>о неисправностях оборудования и других замечаниях по работе с ПЭВМ сообщать непосредственному руководителю или лицам, осуществляющим техническое обслуживание оборудования.</w:t>
      </w:r>
    </w:p>
    <w:p w:rsidR="00D76440" w:rsidRPr="00342E0E" w:rsidRDefault="00D76440" w:rsidP="00D76440">
      <w:pPr>
        <w:rPr>
          <w:rFonts w:eastAsia="CMUSerif-Roman" w:cs="Times New Roman"/>
          <w:szCs w:val="24"/>
        </w:rPr>
      </w:pPr>
      <w:r w:rsidRPr="00342E0E">
        <w:rPr>
          <w:rFonts w:eastAsia="CMUSerif-Roman" w:cs="Times New Roman"/>
          <w:szCs w:val="24"/>
        </w:rPr>
        <w:t>Не допускается:</w:t>
      </w:r>
    </w:p>
    <w:p w:rsidR="00D76440" w:rsidRPr="00342E0E" w:rsidRDefault="00D76440" w:rsidP="00D76440">
      <w:pPr>
        <w:rPr>
          <w:rFonts w:eastAsia="CMUSerif-Roman" w:cs="Times New Roman"/>
          <w:szCs w:val="24"/>
        </w:rPr>
      </w:pPr>
      <w:r>
        <w:rPr>
          <w:rFonts w:eastAsia="CMUSerif-Roman" w:cs="Times New Roman"/>
          <w:b/>
          <w:bCs/>
          <w:szCs w:val="24"/>
        </w:rPr>
        <w:t>–</w:t>
      </w:r>
      <w:r>
        <w:t> </w:t>
      </w:r>
      <w:r w:rsidRPr="00342E0E">
        <w:rPr>
          <w:rFonts w:eastAsia="CMUSerif-Roman" w:cs="Times New Roman"/>
          <w:szCs w:val="24"/>
        </w:rPr>
        <w:t>выполнять работу, находясь в состоянии алкогольного опьянения либо в состоянии, вызванном употреблением наркотических средств, психотропных или токсических веществ, а также распивать спиртные напитки, употреблять наркотические средства, психотропные или токсические вещества на рабочем месте или</w:t>
      </w:r>
      <w:r w:rsidRPr="0031645D">
        <w:rPr>
          <w:rFonts w:eastAsia="CMUSerif-Roman" w:cs="Times New Roman"/>
          <w:szCs w:val="24"/>
        </w:rPr>
        <w:t xml:space="preserve"> </w:t>
      </w:r>
      <w:r w:rsidRPr="00342E0E">
        <w:rPr>
          <w:rFonts w:eastAsia="CMUSerif-Roman" w:cs="Times New Roman"/>
          <w:szCs w:val="24"/>
        </w:rPr>
        <w:t>в рабочее время;</w:t>
      </w:r>
    </w:p>
    <w:p w:rsidR="00D76440" w:rsidRPr="00342E0E" w:rsidRDefault="00D76440" w:rsidP="00D76440">
      <w:pPr>
        <w:rPr>
          <w:rFonts w:eastAsia="CMUSerif-Roman" w:cs="Times New Roman"/>
          <w:szCs w:val="24"/>
        </w:rPr>
      </w:pPr>
      <w:r>
        <w:rPr>
          <w:rFonts w:eastAsia="CMUSerif-Roman" w:cs="Times New Roman"/>
          <w:b/>
          <w:bCs/>
          <w:szCs w:val="24"/>
        </w:rPr>
        <w:t>–</w:t>
      </w:r>
      <w:r>
        <w:rPr>
          <w:rFonts w:eastAsia="CMUSerif-Roman" w:cs="Times New Roman"/>
          <w:b/>
          <w:bCs/>
          <w:szCs w:val="24"/>
          <w:lang w:val="en-US"/>
        </w:rPr>
        <w:t> </w:t>
      </w:r>
      <w:r w:rsidRPr="00342E0E">
        <w:rPr>
          <w:rFonts w:eastAsia="CMUSerif-Roman" w:cs="Times New Roman"/>
          <w:szCs w:val="24"/>
        </w:rPr>
        <w:t xml:space="preserve">устанавливать системный блок в закрытых </w:t>
      </w:r>
      <w:proofErr w:type="spellStart"/>
      <w:r w:rsidRPr="00342E0E">
        <w:rPr>
          <w:rFonts w:eastAsia="CMUSerif-Roman" w:cs="Times New Roman"/>
          <w:szCs w:val="24"/>
        </w:rPr>
        <w:t>объемах</w:t>
      </w:r>
      <w:proofErr w:type="spellEnd"/>
      <w:r w:rsidRPr="00342E0E">
        <w:rPr>
          <w:rFonts w:eastAsia="CMUSerif-Roman" w:cs="Times New Roman"/>
          <w:szCs w:val="24"/>
        </w:rPr>
        <w:t xml:space="preserve"> мебели, непосредственно на</w:t>
      </w:r>
      <w:r w:rsidRPr="0031645D">
        <w:rPr>
          <w:rFonts w:eastAsia="CMUSerif-Roman" w:cs="Times New Roman"/>
          <w:szCs w:val="24"/>
        </w:rPr>
        <w:t xml:space="preserve"> </w:t>
      </w:r>
      <w:r w:rsidRPr="00342E0E">
        <w:rPr>
          <w:rFonts w:eastAsia="CMUSerif-Roman" w:cs="Times New Roman"/>
          <w:szCs w:val="24"/>
        </w:rPr>
        <w:t>полу;</w:t>
      </w:r>
    </w:p>
    <w:p w:rsidR="00D76440" w:rsidRDefault="00D76440" w:rsidP="00D76440">
      <w:pPr>
        <w:rPr>
          <w:rFonts w:eastAsia="CMUSerif-Roman" w:cs="Times New Roman"/>
          <w:szCs w:val="24"/>
        </w:rPr>
      </w:pPr>
      <w:r>
        <w:rPr>
          <w:rFonts w:eastAsia="CMUSerif-Roman" w:cs="Times New Roman"/>
          <w:b/>
          <w:bCs/>
          <w:szCs w:val="24"/>
        </w:rPr>
        <w:t>–</w:t>
      </w:r>
      <w:r>
        <w:rPr>
          <w:rFonts w:eastAsia="CMUSerif-Roman" w:cs="Times New Roman"/>
          <w:b/>
          <w:bCs/>
          <w:szCs w:val="24"/>
          <w:lang w:val="en-US"/>
        </w:rPr>
        <w:t> </w:t>
      </w:r>
      <w:r w:rsidRPr="00342E0E">
        <w:rPr>
          <w:rFonts w:eastAsia="CMUSerif-Roman" w:cs="Times New Roman"/>
          <w:szCs w:val="24"/>
        </w:rPr>
        <w:t xml:space="preserve">использовать для подключения ПЭВМ розетки, удлинители, не </w:t>
      </w:r>
      <w:proofErr w:type="spellStart"/>
      <w:r w:rsidRPr="00342E0E">
        <w:rPr>
          <w:rFonts w:eastAsia="CMUSerif-Roman" w:cs="Times New Roman"/>
          <w:szCs w:val="24"/>
        </w:rPr>
        <w:t>оснащенные</w:t>
      </w:r>
      <w:proofErr w:type="spellEnd"/>
      <w:r w:rsidRPr="00342E0E">
        <w:rPr>
          <w:rFonts w:eastAsia="CMUSerif-Roman" w:cs="Times New Roman"/>
          <w:szCs w:val="24"/>
        </w:rPr>
        <w:t xml:space="preserve"> заземляющим контактом (шиной).</w:t>
      </w:r>
    </w:p>
    <w:p w:rsidR="00D76440" w:rsidRDefault="007F732B" w:rsidP="00D76440">
      <w:pPr>
        <w:pStyle w:val="2"/>
        <w:rPr>
          <w:rFonts w:eastAsia="Times New Roman"/>
        </w:rPr>
      </w:pPr>
      <w:bookmarkStart w:id="48" w:name="_Toc389598035"/>
      <w:r w:rsidRPr="00D07AB9">
        <w:rPr>
          <w:rFonts w:eastAsia="Times New Roman"/>
        </w:rPr>
        <w:t>5</w:t>
      </w:r>
      <w:r w:rsidR="00D76440">
        <w:rPr>
          <w:rFonts w:eastAsia="Times New Roman"/>
        </w:rPr>
        <w:t>.4 Электробезопасность</w:t>
      </w:r>
      <w:bookmarkEnd w:id="48"/>
    </w:p>
    <w:p w:rsidR="00D76440" w:rsidRPr="00613A1B" w:rsidRDefault="00D76440" w:rsidP="00D76440">
      <w:pPr>
        <w:rPr>
          <w:rFonts w:eastAsia="CMUSerif-Roman" w:cs="Times New Roman"/>
          <w:color w:val="000000"/>
          <w:szCs w:val="24"/>
        </w:rPr>
      </w:pPr>
      <w:r w:rsidRPr="00613A1B">
        <w:rPr>
          <w:rFonts w:eastAsia="CMUSerif-Roman" w:cs="Times New Roman"/>
          <w:szCs w:val="24"/>
        </w:rPr>
        <w:t xml:space="preserve">Основным опасным фактором при работе на компьютере является поражение электрическим током. Чтобы избежать поражения током нужно соблюдать технику безопасности </w:t>
      </w:r>
      <w:r w:rsidRPr="00613A1B">
        <w:rPr>
          <w:rFonts w:eastAsia="CMUSerif-Roman" w:cs="Times New Roman"/>
          <w:color w:val="000000"/>
          <w:szCs w:val="24"/>
        </w:rPr>
        <w:t>при работе на компьютере, а также использовать соответствующие технические средства.</w:t>
      </w:r>
    </w:p>
    <w:p w:rsidR="00D76440" w:rsidRPr="00613A1B" w:rsidRDefault="00D76440" w:rsidP="00D76440">
      <w:pPr>
        <w:rPr>
          <w:rFonts w:eastAsia="CMUSerif-Roman" w:cs="Times New Roman"/>
          <w:color w:val="000000"/>
          <w:szCs w:val="24"/>
        </w:rPr>
      </w:pPr>
      <w:r w:rsidRPr="00613A1B">
        <w:rPr>
          <w:rFonts w:eastAsia="CMUSerif-Roman" w:cs="Times New Roman"/>
          <w:color w:val="000000"/>
          <w:szCs w:val="24"/>
        </w:rPr>
        <w:t>Перед началом работы следует убедиться в исправности электропроводки, выключателей, штепсельных розеток, при помощи которых оборудование включается в сеть, наличии заземления компьютера, его работоспособности.</w:t>
      </w:r>
    </w:p>
    <w:p w:rsidR="00D76440" w:rsidRPr="00613A1B" w:rsidRDefault="00D76440" w:rsidP="00D76440">
      <w:pPr>
        <w:rPr>
          <w:rFonts w:eastAsia="CMUSerif-Roman" w:cs="Times New Roman"/>
          <w:color w:val="000000"/>
          <w:szCs w:val="24"/>
        </w:rPr>
      </w:pPr>
      <w:r w:rsidRPr="00613A1B">
        <w:rPr>
          <w:rFonts w:eastAsia="CMUSerif-Roman" w:cs="Times New Roman"/>
          <w:color w:val="000000"/>
          <w:szCs w:val="24"/>
        </w:rPr>
        <w:t>Запрещается приступать к работе при:</w:t>
      </w:r>
    </w:p>
    <w:p w:rsidR="00D76440" w:rsidRPr="00613A1B" w:rsidRDefault="00D76440" w:rsidP="00D76440">
      <w:pPr>
        <w:rPr>
          <w:rFonts w:eastAsia="CMUSerif-Roman" w:cs="Times New Roman"/>
          <w:color w:val="000000"/>
          <w:szCs w:val="24"/>
        </w:rPr>
      </w:pPr>
      <w:r w:rsidRPr="00613A1B">
        <w:rPr>
          <w:rFonts w:eastAsia="CMUSerif-Roman" w:cs="Times New Roman"/>
          <w:b/>
          <w:bCs/>
          <w:color w:val="000000"/>
          <w:szCs w:val="24"/>
        </w:rPr>
        <w:t xml:space="preserve">– </w:t>
      </w:r>
      <w:r w:rsidRPr="00613A1B">
        <w:rPr>
          <w:rFonts w:eastAsia="CMUSerif-Roman" w:cs="Times New Roman"/>
          <w:color w:val="000000"/>
          <w:szCs w:val="24"/>
        </w:rPr>
        <w:t>обнаружении неисправности оборудования;</w:t>
      </w:r>
    </w:p>
    <w:p w:rsidR="00D76440" w:rsidRPr="00613A1B" w:rsidRDefault="00D76440" w:rsidP="00D76440">
      <w:pPr>
        <w:rPr>
          <w:rFonts w:eastAsia="CMUSerif-Roman" w:cs="Times New Roman"/>
          <w:color w:val="000000"/>
          <w:szCs w:val="24"/>
        </w:rPr>
      </w:pPr>
      <w:r w:rsidRPr="00613A1B">
        <w:rPr>
          <w:rFonts w:eastAsia="CMUSerif-Roman" w:cs="Times New Roman"/>
          <w:b/>
          <w:bCs/>
          <w:color w:val="000000"/>
          <w:szCs w:val="24"/>
        </w:rPr>
        <w:t xml:space="preserve">– </w:t>
      </w:r>
      <w:proofErr w:type="spellStart"/>
      <w:r w:rsidRPr="00613A1B">
        <w:rPr>
          <w:rFonts w:eastAsia="CMUSerif-Roman" w:cs="Times New Roman"/>
          <w:color w:val="000000"/>
          <w:szCs w:val="24"/>
        </w:rPr>
        <w:t>поврежденных</w:t>
      </w:r>
      <w:proofErr w:type="spellEnd"/>
      <w:r w:rsidRPr="00613A1B">
        <w:rPr>
          <w:rFonts w:eastAsia="CMUSerif-Roman" w:cs="Times New Roman"/>
          <w:color w:val="000000"/>
          <w:szCs w:val="24"/>
        </w:rPr>
        <w:t xml:space="preserve"> кабелях электропитания;</w:t>
      </w:r>
    </w:p>
    <w:p w:rsidR="00D76440" w:rsidRPr="00613A1B" w:rsidRDefault="00D76440" w:rsidP="00D76440">
      <w:pPr>
        <w:rPr>
          <w:rFonts w:eastAsia="CMUSerif-Roman" w:cs="Times New Roman"/>
          <w:color w:val="000000"/>
          <w:szCs w:val="24"/>
        </w:rPr>
      </w:pPr>
      <w:r w:rsidRPr="00613A1B">
        <w:rPr>
          <w:rFonts w:eastAsia="CMUSerif-Roman" w:cs="Times New Roman"/>
          <w:b/>
          <w:bCs/>
          <w:color w:val="000000"/>
          <w:szCs w:val="24"/>
        </w:rPr>
        <w:t xml:space="preserve">– </w:t>
      </w:r>
      <w:r w:rsidRPr="00613A1B">
        <w:rPr>
          <w:rFonts w:eastAsia="CMUSerif-Roman" w:cs="Times New Roman"/>
          <w:color w:val="000000"/>
          <w:szCs w:val="24"/>
        </w:rPr>
        <w:t>отсутствии защитного заземления устройств ПЭВМ;</w:t>
      </w:r>
    </w:p>
    <w:p w:rsidR="00D76440" w:rsidRPr="00613A1B" w:rsidRDefault="00D35A36" w:rsidP="00D76440">
      <w:pPr>
        <w:rPr>
          <w:rFonts w:eastAsia="CMUSerif-Roman" w:cs="Times New Roman"/>
          <w:color w:val="000000"/>
          <w:szCs w:val="24"/>
        </w:rPr>
      </w:pPr>
      <w:r>
        <w:rPr>
          <w:rFonts w:eastAsia="CMUSerif-Roman" w:cs="Times New Roman"/>
          <w:b/>
          <w:bCs/>
          <w:color w:val="000000"/>
          <w:szCs w:val="24"/>
        </w:rPr>
        <w:t>– </w:t>
      </w:r>
      <w:r w:rsidR="00D76440" w:rsidRPr="00613A1B">
        <w:rPr>
          <w:rFonts w:eastAsia="CMUSerif-Roman" w:cs="Times New Roman"/>
          <w:color w:val="000000"/>
          <w:szCs w:val="24"/>
        </w:rPr>
        <w:t xml:space="preserve">отсутствии защитного фильтра класса “полная </w:t>
      </w:r>
      <w:r w:rsidR="00D76440">
        <w:rPr>
          <w:rFonts w:eastAsia="CMUSerif-Roman" w:cs="Times New Roman"/>
          <w:color w:val="000000"/>
          <w:szCs w:val="24"/>
        </w:rPr>
        <w:t>защита</w:t>
      </w:r>
      <w:r w:rsidR="00D76440" w:rsidRPr="00613A1B">
        <w:rPr>
          <w:rFonts w:eastAsia="CMUSerif-Roman" w:cs="Times New Roman"/>
          <w:color w:val="000000"/>
          <w:szCs w:val="24"/>
        </w:rPr>
        <w:t>” либо отключении заземляющего проводника фильтра [</w:t>
      </w:r>
      <w:r w:rsidR="00DE1811" w:rsidRPr="00DE1811">
        <w:rPr>
          <w:rFonts w:eastAsia="CMUSerif-Roman" w:cs="Times New Roman"/>
          <w:color w:val="000000"/>
          <w:szCs w:val="24"/>
        </w:rPr>
        <w:t>3</w:t>
      </w:r>
      <w:r w:rsidR="00D76440" w:rsidRPr="00613A1B">
        <w:rPr>
          <w:rFonts w:eastAsia="CMUSerif-Roman" w:cs="Times New Roman"/>
          <w:color w:val="000000"/>
          <w:szCs w:val="24"/>
        </w:rPr>
        <w:t>].</w:t>
      </w:r>
    </w:p>
    <w:p w:rsidR="00D76440" w:rsidRPr="00613A1B" w:rsidRDefault="00D76440" w:rsidP="00D76440">
      <w:pPr>
        <w:rPr>
          <w:rFonts w:eastAsia="CMUSerif-Roman" w:cs="Times New Roman"/>
          <w:color w:val="000000"/>
          <w:szCs w:val="24"/>
        </w:rPr>
      </w:pPr>
      <w:r w:rsidRPr="00613A1B">
        <w:rPr>
          <w:rFonts w:eastAsia="CMUSerif-Roman" w:cs="Times New Roman"/>
          <w:color w:val="000000"/>
          <w:szCs w:val="24"/>
        </w:rPr>
        <w:t xml:space="preserve">Техническими способами и средствами защиты от поражения электрическим током являются: защитное заземление, </w:t>
      </w:r>
      <w:proofErr w:type="spellStart"/>
      <w:r w:rsidRPr="00613A1B">
        <w:rPr>
          <w:rFonts w:eastAsia="CMUSerif-Roman" w:cs="Times New Roman"/>
          <w:color w:val="000000"/>
          <w:szCs w:val="24"/>
        </w:rPr>
        <w:t>зануление</w:t>
      </w:r>
      <w:proofErr w:type="spellEnd"/>
      <w:r w:rsidRPr="00613A1B">
        <w:rPr>
          <w:rFonts w:eastAsia="CMUSerif-Roman" w:cs="Times New Roman"/>
          <w:color w:val="000000"/>
          <w:szCs w:val="24"/>
        </w:rPr>
        <w:t>, выравнивание потенциалов, малое напряжение.</w:t>
      </w:r>
    </w:p>
    <w:p w:rsidR="00D76440" w:rsidRPr="00613A1B" w:rsidRDefault="00D76440" w:rsidP="00D76440">
      <w:pPr>
        <w:rPr>
          <w:rFonts w:eastAsia="CMUSerif-Roman" w:cs="Times New Roman"/>
          <w:color w:val="000000"/>
          <w:szCs w:val="24"/>
        </w:rPr>
      </w:pPr>
      <w:r w:rsidRPr="00613A1B">
        <w:rPr>
          <w:rFonts w:eastAsia="CMUSerif-Roman" w:cs="Times New Roman"/>
          <w:color w:val="000000"/>
          <w:szCs w:val="24"/>
        </w:rPr>
        <w:t xml:space="preserve">Защитное заземление </w:t>
      </w:r>
      <w:r w:rsidR="009221B4">
        <w:rPr>
          <w:rFonts w:eastAsia="CMUSerif-Roman" w:cs="Times New Roman"/>
          <w:color w:val="000000"/>
          <w:szCs w:val="24"/>
        </w:rPr>
        <w:t>–</w:t>
      </w:r>
      <w:r w:rsidRPr="00613A1B">
        <w:rPr>
          <w:rFonts w:eastAsia="CMUSerif-Roman" w:cs="Times New Roman"/>
          <w:color w:val="000000"/>
          <w:szCs w:val="24"/>
        </w:rPr>
        <w:t xml:space="preserve"> преднамеренное электрическое соединение с землёй или её эквивалентом металлических нетоковедущих частей, которые могут оказаться под напряжением. Назначение защитного заземления </w:t>
      </w:r>
      <w:r w:rsidR="009221B4">
        <w:rPr>
          <w:rFonts w:eastAsia="CMUSerif-Roman" w:cs="Times New Roman"/>
          <w:color w:val="000000"/>
          <w:szCs w:val="24"/>
        </w:rPr>
        <w:t>–</w:t>
      </w:r>
      <w:r w:rsidRPr="00613A1B">
        <w:rPr>
          <w:rFonts w:eastAsia="CMUSerif-Roman" w:cs="Times New Roman"/>
          <w:color w:val="000000"/>
          <w:szCs w:val="24"/>
        </w:rPr>
        <w:t xml:space="preserve"> устранение опасности </w:t>
      </w:r>
      <w:proofErr w:type="gramStart"/>
      <w:r w:rsidRPr="00613A1B">
        <w:rPr>
          <w:rFonts w:eastAsia="CMUSerif-Roman" w:cs="Times New Roman"/>
          <w:color w:val="000000"/>
          <w:szCs w:val="24"/>
        </w:rPr>
        <w:t>поражения</w:t>
      </w:r>
      <w:proofErr w:type="gramEnd"/>
      <w:r w:rsidRPr="00613A1B">
        <w:rPr>
          <w:rFonts w:eastAsia="CMUSerif-Roman" w:cs="Times New Roman"/>
          <w:color w:val="000000"/>
          <w:szCs w:val="24"/>
        </w:rPr>
        <w:t xml:space="preserve"> работающего электрическим током при появлении напряжения на конструктивных частях электрооборудования.</w:t>
      </w:r>
    </w:p>
    <w:p w:rsidR="00D76440" w:rsidRPr="005B3541" w:rsidRDefault="00D76440" w:rsidP="00D76440">
      <w:pPr>
        <w:rPr>
          <w:rFonts w:eastAsia="CMUSerif-Roman" w:cs="Times New Roman"/>
          <w:color w:val="000000"/>
          <w:szCs w:val="24"/>
        </w:rPr>
      </w:pPr>
      <w:r w:rsidRPr="00613A1B">
        <w:rPr>
          <w:rFonts w:eastAsia="CMUSerif-Roman" w:cs="Times New Roman"/>
          <w:color w:val="000000"/>
          <w:szCs w:val="24"/>
        </w:rPr>
        <w:lastRenderedPageBreak/>
        <w:t>После окончания работы необходимо обесточить все средства вычислительной техники и периферийное оборудование. В случае непрерывного производственного процесса</w:t>
      </w:r>
      <w:r w:rsidRPr="00A03BB9">
        <w:rPr>
          <w:rFonts w:eastAsia="CMUSerif-Roman" w:cs="Times New Roman"/>
          <w:color w:val="000000"/>
          <w:szCs w:val="24"/>
        </w:rPr>
        <w:t xml:space="preserve"> </w:t>
      </w:r>
      <w:r w:rsidRPr="00613A1B">
        <w:rPr>
          <w:rFonts w:eastAsia="CMUSerif-Roman" w:cs="Times New Roman"/>
          <w:color w:val="000000"/>
          <w:szCs w:val="24"/>
        </w:rPr>
        <w:t xml:space="preserve">необходимо оставить </w:t>
      </w:r>
      <w:proofErr w:type="spellStart"/>
      <w:r w:rsidRPr="00613A1B">
        <w:rPr>
          <w:rFonts w:eastAsia="CMUSerif-Roman" w:cs="Times New Roman"/>
          <w:color w:val="000000"/>
          <w:szCs w:val="24"/>
        </w:rPr>
        <w:t>включенными</w:t>
      </w:r>
      <w:proofErr w:type="spellEnd"/>
      <w:r w:rsidRPr="00613A1B">
        <w:rPr>
          <w:rFonts w:eastAsia="CMUSerif-Roman" w:cs="Times New Roman"/>
          <w:color w:val="000000"/>
          <w:szCs w:val="24"/>
        </w:rPr>
        <w:t xml:space="preserve"> только необходимое оборудование [</w:t>
      </w:r>
      <w:r w:rsidR="00DE1811" w:rsidRPr="00351AD1">
        <w:rPr>
          <w:rFonts w:eastAsia="CMUSerif-Roman" w:cs="Times New Roman"/>
          <w:color w:val="1F4A88"/>
          <w:szCs w:val="24"/>
        </w:rPr>
        <w:t>3</w:t>
      </w:r>
      <w:r w:rsidRPr="00613A1B">
        <w:rPr>
          <w:rFonts w:eastAsia="CMUSerif-Roman" w:cs="Times New Roman"/>
          <w:color w:val="000000"/>
          <w:szCs w:val="24"/>
        </w:rPr>
        <w:t>].</w:t>
      </w:r>
    </w:p>
    <w:p w:rsidR="00D76440" w:rsidRPr="00A03BB9" w:rsidRDefault="00C27976" w:rsidP="00D76440">
      <w:pPr>
        <w:pStyle w:val="2"/>
        <w:rPr>
          <w:rFonts w:eastAsia="Times New Roman"/>
        </w:rPr>
      </w:pPr>
      <w:bookmarkStart w:id="49" w:name="_Toc389598036"/>
      <w:r>
        <w:rPr>
          <w:rFonts w:eastAsia="Times New Roman"/>
        </w:rPr>
        <w:t>5</w:t>
      </w:r>
      <w:r w:rsidR="00D76440">
        <w:rPr>
          <w:rFonts w:eastAsia="Times New Roman"/>
        </w:rPr>
        <w:t>.5 Пожарная безопасность</w:t>
      </w:r>
      <w:bookmarkEnd w:id="49"/>
    </w:p>
    <w:p w:rsidR="00D76440" w:rsidRPr="00A03BB9" w:rsidRDefault="00D76440" w:rsidP="00D76440">
      <w:pPr>
        <w:rPr>
          <w:rFonts w:eastAsia="CMUSerif-Roman" w:cs="Times New Roman"/>
          <w:szCs w:val="24"/>
        </w:rPr>
      </w:pPr>
      <w:r w:rsidRPr="00A03BB9">
        <w:rPr>
          <w:rFonts w:eastAsia="CMUSerif-Roman" w:cs="Times New Roman"/>
          <w:szCs w:val="24"/>
        </w:rPr>
        <w:t>Пожарная безопасность объекта – состояние объекта, при котором с регламентирую щей вероятностью исключается возможность возникновения и развития пожара, а также обеспечивается защита людей и материальных ценностей от воздействия его опасных факторов.</w:t>
      </w:r>
    </w:p>
    <w:p w:rsidR="00D76440" w:rsidRPr="00A03BB9" w:rsidRDefault="00D76440" w:rsidP="00D76440">
      <w:pPr>
        <w:rPr>
          <w:rFonts w:eastAsia="CMUSerif-Roman" w:cs="Times New Roman"/>
          <w:szCs w:val="24"/>
        </w:rPr>
      </w:pPr>
      <w:r w:rsidRPr="00A03BB9">
        <w:rPr>
          <w:rFonts w:eastAsia="CMUSerif-Roman" w:cs="Times New Roman"/>
          <w:szCs w:val="24"/>
        </w:rPr>
        <w:t>Пожарная безопасность может быть обеспечена мерами пожарной профилактики и активной пожарной защитой.</w:t>
      </w:r>
    </w:p>
    <w:p w:rsidR="00D76440" w:rsidRPr="00A03BB9" w:rsidRDefault="00D76440" w:rsidP="00D76440">
      <w:pPr>
        <w:rPr>
          <w:rFonts w:eastAsia="CMUSerif-Roman" w:cs="Times New Roman"/>
          <w:szCs w:val="24"/>
        </w:rPr>
      </w:pPr>
      <w:r w:rsidRPr="00A03BB9">
        <w:rPr>
          <w:rFonts w:eastAsia="CMUSerif-Roman" w:cs="Times New Roman"/>
          <w:szCs w:val="24"/>
        </w:rPr>
        <w:t xml:space="preserve">Для обеспечения </w:t>
      </w:r>
      <w:proofErr w:type="spellStart"/>
      <w:r w:rsidRPr="00A03BB9">
        <w:rPr>
          <w:rFonts w:eastAsia="CMUSerif-Roman" w:cs="Times New Roman"/>
          <w:szCs w:val="24"/>
        </w:rPr>
        <w:t>пожаро</w:t>
      </w:r>
      <w:proofErr w:type="spellEnd"/>
      <w:r w:rsidRPr="00A03BB9">
        <w:rPr>
          <w:rFonts w:eastAsia="CMUSerif-Roman" w:cs="Times New Roman"/>
          <w:szCs w:val="24"/>
        </w:rPr>
        <w:t>- и взрывобезопасности каждый работающий на предприятии должен выполнять следующие требования:</w:t>
      </w:r>
    </w:p>
    <w:p w:rsidR="00D76440" w:rsidRPr="00A03BB9" w:rsidRDefault="00D76440" w:rsidP="00D76440">
      <w:pPr>
        <w:rPr>
          <w:rFonts w:eastAsia="CMUSerif-Roman" w:cs="Times New Roman"/>
          <w:szCs w:val="24"/>
        </w:rPr>
      </w:pPr>
      <w:r>
        <w:rPr>
          <w:rFonts w:eastAsia="CMUSerif-Roman" w:cs="Times New Roman"/>
          <w:b/>
          <w:bCs/>
          <w:szCs w:val="24"/>
        </w:rPr>
        <w:t>–</w:t>
      </w:r>
      <w:r>
        <w:rPr>
          <w:rFonts w:eastAsia="CMUSerif-Roman" w:cs="Times New Roman"/>
          <w:b/>
          <w:bCs/>
          <w:szCs w:val="24"/>
          <w:lang w:val="en-US"/>
        </w:rPr>
        <w:t> </w:t>
      </w:r>
      <w:r w:rsidRPr="00A03BB9">
        <w:rPr>
          <w:rFonts w:eastAsia="CMUSerif-Roman" w:cs="Times New Roman"/>
          <w:szCs w:val="24"/>
        </w:rPr>
        <w:t>знать и выполнять требования правил пожарной безопасности как в целом по обществу, так и по своему рабочему месту;</w:t>
      </w:r>
    </w:p>
    <w:p w:rsidR="00D76440" w:rsidRPr="00A03BB9" w:rsidRDefault="00D76440" w:rsidP="00D76440">
      <w:pPr>
        <w:rPr>
          <w:rFonts w:eastAsia="CMUSerif-Roman" w:cs="Times New Roman"/>
          <w:szCs w:val="24"/>
        </w:rPr>
      </w:pPr>
      <w:r>
        <w:rPr>
          <w:rFonts w:eastAsia="CMUSerif-Roman" w:cs="Times New Roman"/>
          <w:b/>
          <w:bCs/>
          <w:szCs w:val="24"/>
        </w:rPr>
        <w:t>–</w:t>
      </w:r>
      <w:r>
        <w:rPr>
          <w:lang w:val="en-US"/>
        </w:rPr>
        <w:t> </w:t>
      </w:r>
      <w:r w:rsidRPr="00A03BB9">
        <w:rPr>
          <w:rFonts w:eastAsia="CMUSerif-Roman" w:cs="Times New Roman"/>
          <w:szCs w:val="24"/>
        </w:rPr>
        <w:t>знать расположение средств пожаротушения на производстве и уметь ими пользоваться;</w:t>
      </w:r>
    </w:p>
    <w:p w:rsidR="00D76440" w:rsidRPr="00A03BB9" w:rsidRDefault="00D76440" w:rsidP="00D76440">
      <w:pPr>
        <w:rPr>
          <w:rFonts w:eastAsia="CMUSerif-Roman" w:cs="Times New Roman"/>
          <w:szCs w:val="24"/>
        </w:rPr>
      </w:pPr>
      <w:r>
        <w:rPr>
          <w:rFonts w:eastAsia="CMUSerif-Roman" w:cs="Times New Roman"/>
          <w:b/>
          <w:bCs/>
          <w:szCs w:val="24"/>
        </w:rPr>
        <w:t>–</w:t>
      </w:r>
      <w:r>
        <w:rPr>
          <w:rFonts w:eastAsia="CMUSerif-Roman" w:cs="Times New Roman"/>
          <w:b/>
          <w:bCs/>
          <w:szCs w:val="24"/>
          <w:lang w:val="en-US"/>
        </w:rPr>
        <w:t> </w:t>
      </w:r>
      <w:r w:rsidRPr="00A03BB9">
        <w:rPr>
          <w:rFonts w:eastAsia="CMUSerif-Roman" w:cs="Times New Roman"/>
          <w:szCs w:val="24"/>
        </w:rPr>
        <w:t xml:space="preserve">знать местонахождение ближайшего телефона, пожарного </w:t>
      </w:r>
      <w:proofErr w:type="spellStart"/>
      <w:r w:rsidRPr="00A03BB9">
        <w:rPr>
          <w:rFonts w:eastAsia="CMUSerif-Roman" w:cs="Times New Roman"/>
          <w:szCs w:val="24"/>
        </w:rPr>
        <w:t>извещателя</w:t>
      </w:r>
      <w:proofErr w:type="spellEnd"/>
      <w:r w:rsidRPr="00A03BB9">
        <w:rPr>
          <w:rFonts w:eastAsia="CMUSerif-Roman" w:cs="Times New Roman"/>
          <w:szCs w:val="24"/>
        </w:rPr>
        <w:t xml:space="preserve"> и способ вызова аварийно-спасательной службы; знать и уметь выполнять свои обязанности в случае пожара, загорания или аварии.</w:t>
      </w:r>
    </w:p>
    <w:p w:rsidR="00D76440" w:rsidRPr="00A03BB9" w:rsidRDefault="00D76440" w:rsidP="00D76440">
      <w:pPr>
        <w:rPr>
          <w:rFonts w:eastAsia="CMUSerif-Roman" w:cs="Times New Roman"/>
          <w:color w:val="000000"/>
          <w:szCs w:val="24"/>
        </w:rPr>
      </w:pPr>
      <w:r w:rsidRPr="00A03BB9">
        <w:rPr>
          <w:rFonts w:eastAsia="CMUSerif-Roman" w:cs="Times New Roman"/>
          <w:color w:val="000000"/>
          <w:szCs w:val="24"/>
        </w:rPr>
        <w:t>Для предупреждения возникновения пожаров мерами пожарной профилактики в помещениях оборудованных компьютерной техникой необходимо соблюдать основные требования по обеспечению пожарной безопасности. При возникновении пожароопасной ситуации или пожара персонал должен немедленно принять необходимые меры для его ликвидации, одновременно оповестить о пожаре администрацию. Оповещение людей о пожаре должно осуществляться во все помещения здания с постоянным или временным пребыванием людей путём подачи звуковых сигналов, трансляцией речевой информации о необходимости эвакуации и других действиях, направленных на обеспечение безопасности.</w:t>
      </w:r>
    </w:p>
    <w:p w:rsidR="00D76440" w:rsidRPr="00A03BB9" w:rsidRDefault="00D76440" w:rsidP="00D76440">
      <w:pPr>
        <w:rPr>
          <w:rFonts w:eastAsia="CMUSerif-Roman" w:cs="Times New Roman"/>
          <w:color w:val="000000"/>
          <w:szCs w:val="24"/>
        </w:rPr>
      </w:pPr>
      <w:r w:rsidRPr="00A03BB9">
        <w:rPr>
          <w:rFonts w:eastAsia="CMUSerif-Roman" w:cs="Times New Roman"/>
          <w:color w:val="000000"/>
          <w:szCs w:val="24"/>
        </w:rPr>
        <w:t>Для тушения пожаров в электроустановках под напряжением наиболее эффективны углекислотные, порошковые огнетушители. В данном случае целесообразно использовать огнетушители марок ОУ-5, ОУ-8, ЧП-8М, которые применяются для тушения неинтенсивных очагов пожара [</w:t>
      </w:r>
      <w:r w:rsidR="000051B0" w:rsidRPr="000051B0">
        <w:rPr>
          <w:rFonts w:eastAsia="CMUSerif-Roman" w:cs="Times New Roman"/>
          <w:color w:val="1F4A88"/>
          <w:szCs w:val="24"/>
        </w:rPr>
        <w:t>1</w:t>
      </w:r>
      <w:r w:rsidR="00351AD1" w:rsidRPr="00BE0604">
        <w:rPr>
          <w:rFonts w:eastAsia="CMUSerif-Roman" w:cs="Times New Roman"/>
          <w:color w:val="1F4A88"/>
          <w:szCs w:val="24"/>
        </w:rPr>
        <w:t>0</w:t>
      </w:r>
      <w:r w:rsidRPr="00A03BB9">
        <w:rPr>
          <w:rFonts w:eastAsia="CMUSerif-Roman" w:cs="Times New Roman"/>
          <w:color w:val="000000"/>
          <w:szCs w:val="24"/>
        </w:rPr>
        <w:t>].</w:t>
      </w:r>
    </w:p>
    <w:p w:rsidR="00D76440" w:rsidRPr="00A03BB9" w:rsidRDefault="00D76440" w:rsidP="00D76440">
      <w:pPr>
        <w:rPr>
          <w:rFonts w:eastAsia="CMUSerif-Roman" w:cs="Times New Roman"/>
          <w:color w:val="000000"/>
          <w:szCs w:val="24"/>
        </w:rPr>
      </w:pPr>
      <w:r w:rsidRPr="00A03BB9">
        <w:rPr>
          <w:rFonts w:eastAsia="CMUSerif-Roman" w:cs="Times New Roman"/>
          <w:color w:val="000000"/>
          <w:szCs w:val="24"/>
        </w:rPr>
        <w:lastRenderedPageBreak/>
        <w:t>В системе профилактических мер, направленных на обеспечение безопасности людей при возникновении пожара в зданиях и сооружениях, важное место занимает вопрос своевременной и организованной их эвакуации.</w:t>
      </w:r>
    </w:p>
    <w:p w:rsidR="00D76440" w:rsidRPr="00A03BB9" w:rsidRDefault="00D76440" w:rsidP="00D76440">
      <w:pPr>
        <w:rPr>
          <w:rFonts w:eastAsia="CMUSerif-Roman" w:cs="Times New Roman"/>
          <w:color w:val="000000"/>
          <w:szCs w:val="24"/>
        </w:rPr>
      </w:pPr>
      <w:r w:rsidRPr="00A03BB9">
        <w:rPr>
          <w:rFonts w:eastAsia="CMUSerif-Roman" w:cs="Times New Roman"/>
          <w:color w:val="000000"/>
          <w:szCs w:val="24"/>
        </w:rPr>
        <w:t xml:space="preserve">Кратковременность процесса эвакуации объясняется быстрым нарастанием при пожаре факторов, опасных для здоровья и жизни человека. К опасным факторам пожара для здоровья человека относят температуру среды в рабочей зоне или на уровне роста человека, снижение концентрации кислорода в помещениях до опасных величин, опасные концентрации продуктов горения и термического разложения, потерю видимости из-за задымления помещений и путей эвакуации, лучистые тепловые потоки. Все эти факторы вредно воздействуют на организм человека и при достижении </w:t>
      </w:r>
      <w:proofErr w:type="spellStart"/>
      <w:r w:rsidRPr="00A03BB9">
        <w:rPr>
          <w:rFonts w:eastAsia="CMUSerif-Roman" w:cs="Times New Roman"/>
          <w:color w:val="000000"/>
          <w:szCs w:val="24"/>
        </w:rPr>
        <w:t>определенных</w:t>
      </w:r>
      <w:proofErr w:type="spellEnd"/>
      <w:r w:rsidRPr="00A03BB9">
        <w:rPr>
          <w:rFonts w:eastAsia="CMUSerif-Roman" w:cs="Times New Roman"/>
          <w:color w:val="000000"/>
          <w:szCs w:val="24"/>
        </w:rPr>
        <w:t xml:space="preserve"> значений могут привести к смертельным исходам. Сильное задымление помещений и путей эвакуации приводит к потере ориентировки эвакуирующихся [</w:t>
      </w:r>
      <w:r w:rsidR="000051B0" w:rsidRPr="000051B0">
        <w:rPr>
          <w:rFonts w:eastAsia="CMUSerif-Roman" w:cs="Times New Roman"/>
          <w:color w:val="1F4A88"/>
          <w:szCs w:val="24"/>
        </w:rPr>
        <w:t>12</w:t>
      </w:r>
      <w:r w:rsidRPr="00A03BB9">
        <w:rPr>
          <w:rFonts w:eastAsia="CMUSerif-Roman" w:cs="Times New Roman"/>
          <w:color w:val="000000"/>
          <w:szCs w:val="24"/>
        </w:rPr>
        <w:t>].</w:t>
      </w:r>
    </w:p>
    <w:p w:rsidR="00D76440" w:rsidRDefault="00D76440" w:rsidP="00D76440">
      <w:pPr>
        <w:rPr>
          <w:rFonts w:eastAsia="CMUSerif-Roman" w:cs="Times New Roman"/>
          <w:color w:val="000000"/>
          <w:szCs w:val="24"/>
        </w:rPr>
      </w:pPr>
      <w:r w:rsidRPr="00A03BB9">
        <w:rPr>
          <w:rFonts w:eastAsia="CMUSerif-Roman" w:cs="Times New Roman"/>
          <w:color w:val="000000"/>
          <w:szCs w:val="24"/>
        </w:rPr>
        <w:t>При возникновении пожара, люди должны покинуть здание за минимально короткое</w:t>
      </w:r>
      <w:r w:rsidRPr="00114AA7">
        <w:rPr>
          <w:rFonts w:eastAsia="CMUSerif-Roman" w:cs="Times New Roman"/>
          <w:color w:val="000000"/>
          <w:szCs w:val="24"/>
        </w:rPr>
        <w:t xml:space="preserve"> </w:t>
      </w:r>
      <w:r w:rsidRPr="00A03BB9">
        <w:rPr>
          <w:rFonts w:eastAsia="CMUSerif-Roman" w:cs="Times New Roman"/>
          <w:color w:val="000000"/>
          <w:szCs w:val="24"/>
        </w:rPr>
        <w:t>время согласно плану эвакуации, двигаясь в направлении к выходу из здания.</w:t>
      </w:r>
    </w:p>
    <w:p w:rsidR="00D76440" w:rsidRDefault="00D76440" w:rsidP="00D76440">
      <w:pPr>
        <w:rPr>
          <w:rFonts w:eastAsia="CMUSerif-Roman"/>
        </w:rPr>
      </w:pPr>
      <w:r>
        <w:rPr>
          <w:rFonts w:eastAsia="CMUSerif-Roman"/>
        </w:rPr>
        <w:br w:type="page"/>
      </w:r>
    </w:p>
    <w:p w:rsidR="00C01BC7" w:rsidRDefault="00BF0DC7" w:rsidP="00A00C70">
      <w:pPr>
        <w:pStyle w:val="1"/>
      </w:pPr>
      <w:bookmarkStart w:id="50" w:name="_Toc389598037"/>
      <w:r>
        <w:lastRenderedPageBreak/>
        <w:t>Заключение</w:t>
      </w:r>
      <w:bookmarkEnd w:id="50"/>
    </w:p>
    <w:p w:rsidR="00DF4D5A" w:rsidRDefault="00DF4D5A" w:rsidP="00E1034C">
      <w:r>
        <w:t xml:space="preserve">В результате дипломного проектирования по теме </w:t>
      </w:r>
      <w:r w:rsidRPr="0053420E">
        <w:t>«</w:t>
      </w:r>
      <w:r>
        <w:t xml:space="preserve">Разработка системы мониторинга устройств и сервисов локальной вычислительной сети» были решены </w:t>
      </w:r>
      <w:r w:rsidR="00012489">
        <w:t>следующие задачи:</w:t>
      </w:r>
    </w:p>
    <w:p w:rsidR="00DF4D5A" w:rsidRDefault="00012489" w:rsidP="0070242E">
      <w:pPr>
        <w:pStyle w:val="ae"/>
        <w:numPr>
          <w:ilvl w:val="0"/>
          <w:numId w:val="40"/>
        </w:numPr>
        <w:ind w:left="0" w:firstLine="709"/>
      </w:pPr>
      <w:r>
        <w:t>В</w:t>
      </w:r>
      <w:r w:rsidR="00DF4D5A">
        <w:t>ыполнен сравнительный анализ и изучены возможности существующих похожих проектов, в результате чего были сформированы требования к функциональности разработанного программного продукта, выбраны средства и технологии, использованные при разработке.</w:t>
      </w:r>
    </w:p>
    <w:p w:rsidR="00DF4D5A" w:rsidRDefault="00DF4D5A" w:rsidP="0070242E">
      <w:pPr>
        <w:pStyle w:val="ae"/>
        <w:numPr>
          <w:ilvl w:val="0"/>
          <w:numId w:val="40"/>
        </w:numPr>
        <w:ind w:left="0" w:firstLine="709"/>
      </w:pPr>
      <w:r>
        <w:t>В результате проектирования системы были выполнены следующие задачи:</w:t>
      </w:r>
    </w:p>
    <w:p w:rsidR="00DF4D5A" w:rsidRPr="00DC7732" w:rsidRDefault="00DF4D5A" w:rsidP="0070242E">
      <w:pPr>
        <w:pStyle w:val="ae"/>
        <w:numPr>
          <w:ilvl w:val="0"/>
          <w:numId w:val="42"/>
        </w:numPr>
        <w:ind w:left="0" w:firstLine="709"/>
        <w:rPr>
          <w:szCs w:val="24"/>
        </w:rPr>
      </w:pPr>
      <w:r w:rsidRPr="00DC7732">
        <w:rPr>
          <w:szCs w:val="24"/>
        </w:rPr>
        <w:t>разработана концепция пользовательского интерфейса системы;</w:t>
      </w:r>
    </w:p>
    <w:p w:rsidR="00DF4D5A" w:rsidRPr="00DC7732" w:rsidRDefault="00DF4D5A" w:rsidP="0070242E">
      <w:pPr>
        <w:pStyle w:val="ae"/>
        <w:numPr>
          <w:ilvl w:val="0"/>
          <w:numId w:val="42"/>
        </w:numPr>
        <w:ind w:left="0" w:firstLine="709"/>
        <w:rPr>
          <w:szCs w:val="24"/>
        </w:rPr>
      </w:pPr>
      <w:r w:rsidRPr="00DC7732">
        <w:rPr>
          <w:szCs w:val="24"/>
        </w:rPr>
        <w:t>выполнено проектирование базы данных;</w:t>
      </w:r>
    </w:p>
    <w:p w:rsidR="00DF4D5A" w:rsidRDefault="00DF4D5A" w:rsidP="0070242E">
      <w:pPr>
        <w:pStyle w:val="ae"/>
        <w:numPr>
          <w:ilvl w:val="0"/>
          <w:numId w:val="42"/>
        </w:numPr>
        <w:ind w:left="0" w:firstLine="709"/>
      </w:pPr>
      <w:r>
        <w:t>разработаны объекты базы данных</w:t>
      </w:r>
      <w:r w:rsidR="00012489">
        <w:t>;</w:t>
      </w:r>
    </w:p>
    <w:p w:rsidR="00012489" w:rsidRPr="00DC7732" w:rsidRDefault="00012489" w:rsidP="0070242E">
      <w:pPr>
        <w:pStyle w:val="ae"/>
        <w:numPr>
          <w:ilvl w:val="0"/>
          <w:numId w:val="42"/>
        </w:numPr>
        <w:ind w:left="0" w:firstLine="709"/>
        <w:rPr>
          <w:szCs w:val="24"/>
        </w:rPr>
      </w:pPr>
      <w:proofErr w:type="gramStart"/>
      <w:r w:rsidRPr="00DC7732">
        <w:rPr>
          <w:szCs w:val="24"/>
        </w:rPr>
        <w:t>разработан  пользовательский</w:t>
      </w:r>
      <w:proofErr w:type="gramEnd"/>
      <w:r w:rsidRPr="00DC7732">
        <w:rPr>
          <w:szCs w:val="24"/>
        </w:rPr>
        <w:t xml:space="preserve"> интерфейс;</w:t>
      </w:r>
    </w:p>
    <w:p w:rsidR="00012489" w:rsidRPr="00DC7732" w:rsidRDefault="00012489" w:rsidP="0070242E">
      <w:pPr>
        <w:pStyle w:val="ae"/>
        <w:numPr>
          <w:ilvl w:val="0"/>
          <w:numId w:val="42"/>
        </w:numPr>
        <w:ind w:left="0" w:firstLine="709"/>
        <w:rPr>
          <w:szCs w:val="24"/>
        </w:rPr>
      </w:pPr>
      <w:r w:rsidRPr="00DC7732">
        <w:rPr>
          <w:szCs w:val="24"/>
        </w:rPr>
        <w:t>разработана система единой авторизации.</w:t>
      </w:r>
    </w:p>
    <w:p w:rsidR="00DF4D5A" w:rsidRDefault="00DF4D5A" w:rsidP="0070242E">
      <w:pPr>
        <w:pStyle w:val="ae"/>
        <w:numPr>
          <w:ilvl w:val="0"/>
          <w:numId w:val="40"/>
        </w:numPr>
        <w:ind w:left="0" w:firstLine="709"/>
      </w:pPr>
      <w:r>
        <w:t xml:space="preserve">Разработана </w:t>
      </w:r>
      <w:r w:rsidR="00DC7732">
        <w:t xml:space="preserve">и оптимизирована </w:t>
      </w:r>
      <w:proofErr w:type="gramStart"/>
      <w:r w:rsidR="00DC7732">
        <w:t>система мониторинга активности устройств ЛВС</w:t>
      </w:r>
      <w:proofErr w:type="gramEnd"/>
      <w:r w:rsidR="00DC7732">
        <w:t xml:space="preserve"> </w:t>
      </w:r>
      <w:r>
        <w:t>которая предоставляет следующие возможности:</w:t>
      </w:r>
    </w:p>
    <w:p w:rsidR="00DC7732" w:rsidRDefault="00DC7732" w:rsidP="0070242E">
      <w:pPr>
        <w:pStyle w:val="ae"/>
        <w:numPr>
          <w:ilvl w:val="0"/>
          <w:numId w:val="41"/>
        </w:numPr>
        <w:ind w:left="0" w:firstLine="709"/>
      </w:pPr>
      <w:r>
        <w:t>авторизация пользователей;</w:t>
      </w:r>
    </w:p>
    <w:p w:rsidR="00DC7732" w:rsidRDefault="00DC7732" w:rsidP="0070242E">
      <w:pPr>
        <w:pStyle w:val="ae"/>
        <w:numPr>
          <w:ilvl w:val="0"/>
          <w:numId w:val="41"/>
        </w:numPr>
        <w:ind w:left="0" w:firstLine="709"/>
      </w:pPr>
      <w:r>
        <w:t>сбор данных об активности хостов, показателей датчиков, ресурсов сервисов;</w:t>
      </w:r>
    </w:p>
    <w:p w:rsidR="00DC7732" w:rsidRDefault="00DC7732" w:rsidP="0070242E">
      <w:pPr>
        <w:pStyle w:val="ae"/>
        <w:numPr>
          <w:ilvl w:val="0"/>
          <w:numId w:val="41"/>
        </w:numPr>
        <w:ind w:left="0" w:firstLine="709"/>
      </w:pPr>
      <w:r>
        <w:t xml:space="preserve">структурирование и запись информации в </w:t>
      </w:r>
      <w:proofErr w:type="spellStart"/>
      <w:r>
        <w:t>бд</w:t>
      </w:r>
      <w:proofErr w:type="spellEnd"/>
      <w:r>
        <w:t>;</w:t>
      </w:r>
    </w:p>
    <w:p w:rsidR="00DC7732" w:rsidRDefault="00DC7732" w:rsidP="0070242E">
      <w:pPr>
        <w:pStyle w:val="ae"/>
        <w:numPr>
          <w:ilvl w:val="0"/>
          <w:numId w:val="41"/>
        </w:numPr>
        <w:ind w:left="0" w:firstLine="709"/>
      </w:pPr>
      <w:r>
        <w:t>отображение информации пользователю;</w:t>
      </w:r>
    </w:p>
    <w:p w:rsidR="00DC7732" w:rsidRDefault="00DC7732" w:rsidP="0070242E">
      <w:pPr>
        <w:pStyle w:val="ae"/>
        <w:numPr>
          <w:ilvl w:val="0"/>
          <w:numId w:val="41"/>
        </w:numPr>
        <w:ind w:left="0" w:firstLine="709"/>
      </w:pPr>
      <w:r>
        <w:t>быстрая навигация и поиск;</w:t>
      </w:r>
    </w:p>
    <w:p w:rsidR="00DC7732" w:rsidRDefault="00DC7732" w:rsidP="0070242E">
      <w:pPr>
        <w:pStyle w:val="ae"/>
        <w:numPr>
          <w:ilvl w:val="0"/>
          <w:numId w:val="41"/>
        </w:numPr>
        <w:ind w:left="0" w:firstLine="709"/>
      </w:pPr>
      <w:r>
        <w:t>отображение критических секций в реальном режиме времени;</w:t>
      </w:r>
    </w:p>
    <w:p w:rsidR="00DC7732" w:rsidRDefault="00DC7732" w:rsidP="0070242E">
      <w:pPr>
        <w:pStyle w:val="ae"/>
        <w:numPr>
          <w:ilvl w:val="0"/>
          <w:numId w:val="41"/>
        </w:numPr>
        <w:ind w:left="0" w:firstLine="709"/>
      </w:pPr>
      <w:r>
        <w:t>отображение графической информации;</w:t>
      </w:r>
    </w:p>
    <w:p w:rsidR="00DC7732" w:rsidRDefault="00DC7732" w:rsidP="0070242E">
      <w:pPr>
        <w:pStyle w:val="ae"/>
        <w:numPr>
          <w:ilvl w:val="0"/>
          <w:numId w:val="41"/>
        </w:numPr>
        <w:ind w:left="0" w:firstLine="709"/>
      </w:pPr>
      <w:proofErr w:type="spellStart"/>
      <w:r>
        <w:t>логирование</w:t>
      </w:r>
      <w:proofErr w:type="spellEnd"/>
      <w:r>
        <w:t xml:space="preserve"> действий пользователей в системе.</w:t>
      </w:r>
    </w:p>
    <w:p w:rsidR="00DF4D5A" w:rsidRDefault="00DF4D5A" w:rsidP="0070242E">
      <w:pPr>
        <w:pStyle w:val="ae"/>
        <w:numPr>
          <w:ilvl w:val="0"/>
          <w:numId w:val="40"/>
        </w:numPr>
        <w:ind w:left="0" w:firstLine="709"/>
      </w:pPr>
      <w:r>
        <w:t xml:space="preserve">Рассчитана сметная стоимость разработанного программного продукта, рассмотрены вопросы охраны труда и техники безопасности. </w:t>
      </w:r>
    </w:p>
    <w:p w:rsidR="00DF4D5A" w:rsidRDefault="00DF4D5A" w:rsidP="0070242E">
      <w:pPr>
        <w:pStyle w:val="ae"/>
        <w:numPr>
          <w:ilvl w:val="0"/>
          <w:numId w:val="40"/>
        </w:numPr>
        <w:ind w:left="0" w:firstLine="709"/>
      </w:pPr>
      <w:r>
        <w:t>Разработана проектная документация в составе</w:t>
      </w:r>
      <w:r w:rsidRPr="00D4345A">
        <w:t>:</w:t>
      </w:r>
    </w:p>
    <w:p w:rsidR="00DF4D5A" w:rsidRDefault="00DF4D5A" w:rsidP="0070242E">
      <w:pPr>
        <w:pStyle w:val="ae"/>
        <w:numPr>
          <w:ilvl w:val="0"/>
          <w:numId w:val="43"/>
        </w:numPr>
        <w:ind w:left="0" w:firstLine="709"/>
      </w:pPr>
      <w:r w:rsidRPr="00E42C42">
        <w:t>техническо</w:t>
      </w:r>
      <w:r>
        <w:t>е</w:t>
      </w:r>
      <w:r w:rsidRPr="00E42C42">
        <w:t xml:space="preserve"> задания (</w:t>
      </w:r>
      <w:r>
        <w:t>см. п</w:t>
      </w:r>
      <w:r w:rsidRPr="00E42C42">
        <w:t>риложение А);</w:t>
      </w:r>
    </w:p>
    <w:p w:rsidR="00DF4D5A" w:rsidRPr="00047606" w:rsidRDefault="00DF4D5A" w:rsidP="0070242E">
      <w:pPr>
        <w:pStyle w:val="ae"/>
        <w:numPr>
          <w:ilvl w:val="0"/>
          <w:numId w:val="43"/>
        </w:numPr>
        <w:ind w:left="0" w:firstLine="709"/>
      </w:pPr>
      <w:r>
        <w:t>описание программы (см. п</w:t>
      </w:r>
      <w:r w:rsidR="00E1034C">
        <w:t>риложение Г</w:t>
      </w:r>
      <w:r>
        <w:t>)</w:t>
      </w:r>
      <w:r w:rsidRPr="00D4345A">
        <w:t>;</w:t>
      </w:r>
    </w:p>
    <w:p w:rsidR="00DF4D5A" w:rsidRDefault="00DF4D5A" w:rsidP="0070242E">
      <w:pPr>
        <w:pStyle w:val="ae"/>
        <w:numPr>
          <w:ilvl w:val="0"/>
          <w:numId w:val="43"/>
        </w:numPr>
        <w:ind w:left="0" w:firstLine="709"/>
      </w:pPr>
      <w:r w:rsidRPr="00E42C42">
        <w:t xml:space="preserve">руководства </w:t>
      </w:r>
      <w:r>
        <w:t>пользователя</w:t>
      </w:r>
      <w:r w:rsidRPr="00E42C42">
        <w:t xml:space="preserve"> (</w:t>
      </w:r>
      <w:r>
        <w:t>см. п</w:t>
      </w:r>
      <w:r w:rsidR="00E1034C">
        <w:t>риложение Д</w:t>
      </w:r>
      <w:r w:rsidRPr="00E42C42">
        <w:t>);</w:t>
      </w:r>
    </w:p>
    <w:p w:rsidR="00DF4D5A" w:rsidRDefault="00DF4D5A" w:rsidP="00E1034C">
      <w:r>
        <w:t xml:space="preserve">Разработанный программный продукт </w:t>
      </w:r>
      <w:r w:rsidR="00DC7732">
        <w:t>на данный момен</w:t>
      </w:r>
      <w:r w:rsidR="00607BFB">
        <w:t>т</w:t>
      </w:r>
      <w:r w:rsidR="00DC7732">
        <w:t xml:space="preserve"> используется на месторождении.</w:t>
      </w:r>
    </w:p>
    <w:p w:rsidR="00A36198" w:rsidRDefault="00A36198">
      <w:pPr>
        <w:spacing w:line="240" w:lineRule="auto"/>
        <w:ind w:firstLine="0"/>
        <w:jc w:val="left"/>
      </w:pPr>
    </w:p>
    <w:p w:rsidR="00BF0DC7" w:rsidRDefault="00BF0DC7" w:rsidP="00A00C70">
      <w:pPr>
        <w:pStyle w:val="1"/>
        <w:rPr>
          <w:lang w:val="en-US"/>
        </w:rPr>
      </w:pPr>
      <w:bookmarkStart w:id="51" w:name="_Toc389598038"/>
      <w:r>
        <w:lastRenderedPageBreak/>
        <w:t xml:space="preserve">Список </w:t>
      </w:r>
      <w:r w:rsidR="00604675">
        <w:t xml:space="preserve">используемых </w:t>
      </w:r>
      <w:r w:rsidR="009E6DA4">
        <w:t>источников</w:t>
      </w:r>
      <w:bookmarkEnd w:id="51"/>
    </w:p>
    <w:p w:rsidR="00455BD3" w:rsidRPr="000040C1" w:rsidRDefault="00455BD3" w:rsidP="00455BD3">
      <w:pPr>
        <w:pStyle w:val="aff"/>
        <w:numPr>
          <w:ilvl w:val="0"/>
          <w:numId w:val="4"/>
        </w:numPr>
        <w:tabs>
          <w:tab w:val="left" w:pos="1134"/>
        </w:tabs>
        <w:ind w:left="0" w:firstLine="709"/>
      </w:pPr>
      <w:r w:rsidRPr="000040C1">
        <w:t>Концепция государственного управления охраной труда в Республике Беларусь: утв. Постановлением Совета Министров Республики Белар</w:t>
      </w:r>
      <w:r w:rsidR="00604675">
        <w:t>усь от 16 августа 2005 г. № 904 – </w:t>
      </w:r>
      <w:proofErr w:type="spellStart"/>
      <w:r w:rsidRPr="000040C1">
        <w:t>Мн</w:t>
      </w:r>
      <w:proofErr w:type="spellEnd"/>
      <w:r w:rsidRPr="000040C1">
        <w:t xml:space="preserve">: </w:t>
      </w:r>
      <w:proofErr w:type="spellStart"/>
      <w:r w:rsidRPr="000040C1">
        <w:t>Дикта</w:t>
      </w:r>
      <w:proofErr w:type="spellEnd"/>
      <w:r w:rsidRPr="000040C1">
        <w:t>, 2007. – 6 с.</w:t>
      </w:r>
    </w:p>
    <w:p w:rsidR="00455BD3" w:rsidRPr="000040C1" w:rsidRDefault="00455BD3" w:rsidP="00455BD3">
      <w:pPr>
        <w:pStyle w:val="aff"/>
        <w:numPr>
          <w:ilvl w:val="0"/>
          <w:numId w:val="4"/>
        </w:numPr>
        <w:tabs>
          <w:tab w:val="left" w:pos="1134"/>
        </w:tabs>
        <w:ind w:left="0" w:firstLine="709"/>
      </w:pPr>
      <w:r w:rsidRPr="000040C1">
        <w:t xml:space="preserve">Межотраслевая типовая инструкция по охране труда при работе с персональными компьютерами: утверждена Постановлением Министерства труда и социальной защиты Республики Беларусь от 30 ноября 2004 г. № 138: текст </w:t>
      </w:r>
      <w:proofErr w:type="spellStart"/>
      <w:r w:rsidRPr="000040C1">
        <w:t>приведен</w:t>
      </w:r>
      <w:proofErr w:type="spellEnd"/>
      <w:r w:rsidRPr="000040C1">
        <w:t xml:space="preserve"> по состоянию на 14 сентября 2005 г. – Мн.: </w:t>
      </w:r>
      <w:proofErr w:type="spellStart"/>
      <w:r w:rsidRPr="000040C1">
        <w:t>Дикта</w:t>
      </w:r>
      <w:proofErr w:type="spellEnd"/>
      <w:r w:rsidRPr="000040C1">
        <w:t>, 2005. – 220с.</w:t>
      </w:r>
    </w:p>
    <w:p w:rsidR="00064BE1" w:rsidRPr="006B1982" w:rsidRDefault="00064BE1" w:rsidP="00455BD3">
      <w:pPr>
        <w:pStyle w:val="aff"/>
        <w:numPr>
          <w:ilvl w:val="0"/>
          <w:numId w:val="4"/>
        </w:numPr>
        <w:tabs>
          <w:tab w:val="left" w:pos="1134"/>
        </w:tabs>
        <w:ind w:left="0" w:firstLine="709"/>
      </w:pPr>
      <w:r w:rsidRPr="00EB4C23">
        <w:t xml:space="preserve">Охрана труда при работе на персональных электронно-вычислительных машинах и другой офисной технике: Практическое пособие. Дополнительный тираж / Составители: </w:t>
      </w:r>
      <w:proofErr w:type="spellStart"/>
      <w:r w:rsidRPr="00EB4C23">
        <w:t>Семич</w:t>
      </w:r>
      <w:proofErr w:type="spellEnd"/>
      <w:r w:rsidRPr="00EB4C23">
        <w:t xml:space="preserve"> В.П., </w:t>
      </w:r>
      <w:proofErr w:type="spellStart"/>
      <w:r w:rsidRPr="00EB4C23">
        <w:t>Семич</w:t>
      </w:r>
      <w:proofErr w:type="spellEnd"/>
      <w:r w:rsidRPr="00EB4C23">
        <w:t xml:space="preserve"> А.В. – Мн.: ЦОТЖ, </w:t>
      </w:r>
      <w:proofErr w:type="gramStart"/>
      <w:r w:rsidRPr="00EB4C23">
        <w:t>2005.</w:t>
      </w:r>
      <w:r w:rsidR="0082572A" w:rsidRPr="0082572A">
        <w:t>–</w:t>
      </w:r>
      <w:proofErr w:type="gramEnd"/>
      <w:r w:rsidRPr="00EB4C23">
        <w:t>86с.</w:t>
      </w:r>
    </w:p>
    <w:p w:rsidR="00493601" w:rsidRPr="00FA3386" w:rsidRDefault="00493601" w:rsidP="00455BD3">
      <w:pPr>
        <w:pStyle w:val="aff"/>
        <w:numPr>
          <w:ilvl w:val="0"/>
          <w:numId w:val="4"/>
        </w:numPr>
        <w:tabs>
          <w:tab w:val="left" w:pos="1134"/>
        </w:tabs>
        <w:ind w:left="0" w:firstLine="709"/>
      </w:pPr>
      <w:r w:rsidRPr="00EB4C23">
        <w:t xml:space="preserve">Технико-экономическое обоснование дипломных проектов /под ред. проф. В.К. </w:t>
      </w:r>
      <w:proofErr w:type="spellStart"/>
      <w:r w:rsidRPr="00EB4C23">
        <w:t>Беклешова</w:t>
      </w:r>
      <w:proofErr w:type="spellEnd"/>
      <w:r w:rsidRPr="00EB4C23">
        <w:t xml:space="preserve">/– </w:t>
      </w:r>
      <w:proofErr w:type="spellStart"/>
      <w:proofErr w:type="gramStart"/>
      <w:r w:rsidRPr="00EB4C23">
        <w:t>М.:Высшая</w:t>
      </w:r>
      <w:proofErr w:type="spellEnd"/>
      <w:proofErr w:type="gramEnd"/>
      <w:r w:rsidRPr="00EB4C23">
        <w:t xml:space="preserve"> школа, 1997. – 145с.</w:t>
      </w:r>
    </w:p>
    <w:p w:rsidR="00F65580" w:rsidRPr="00721C00" w:rsidRDefault="00F65580" w:rsidP="00F65580">
      <w:pPr>
        <w:pStyle w:val="a9"/>
        <w:numPr>
          <w:ilvl w:val="0"/>
          <w:numId w:val="4"/>
        </w:numPr>
        <w:tabs>
          <w:tab w:val="left" w:pos="1134"/>
        </w:tabs>
        <w:ind w:left="0" w:firstLine="709"/>
        <w:contextualSpacing/>
        <w:rPr>
          <w:rFonts w:cs="Times New Roman"/>
          <w:szCs w:val="24"/>
        </w:rPr>
      </w:pPr>
      <w:r w:rsidRPr="00063DFC">
        <w:rPr>
          <w:rFonts w:cs="Times New Roman"/>
          <w:szCs w:val="24"/>
        </w:rPr>
        <w:t xml:space="preserve">Методические указания по </w:t>
      </w:r>
      <w:r>
        <w:rPr>
          <w:rFonts w:cs="Times New Roman"/>
          <w:szCs w:val="24"/>
        </w:rPr>
        <w:t>организации и прохождению производственных (технологических и преддипломных) практик/ УО «ПГУ»; сост. И. Б. Бураченок, С.В. Кухта, С.П. Чеботарёв, 2011. – 60</w:t>
      </w:r>
      <w:r w:rsidRPr="00063DFC">
        <w:rPr>
          <w:rFonts w:cs="Times New Roman"/>
          <w:szCs w:val="24"/>
        </w:rPr>
        <w:t>с.</w:t>
      </w:r>
    </w:p>
    <w:p w:rsidR="00721C00" w:rsidRPr="00EB4C23" w:rsidRDefault="00721C00" w:rsidP="00721C00">
      <w:pPr>
        <w:pStyle w:val="aff"/>
        <w:numPr>
          <w:ilvl w:val="0"/>
          <w:numId w:val="4"/>
        </w:numPr>
        <w:tabs>
          <w:tab w:val="left" w:pos="1134"/>
        </w:tabs>
        <w:ind w:left="0" w:firstLine="709"/>
      </w:pPr>
      <w:r w:rsidRPr="00EB4C23">
        <w:t>ГОСТ 19.201-78 ЕСПД. Техническое задание. Требования к содержанию и оформлению. – М.: Издательство стандартов, 1987.</w:t>
      </w:r>
    </w:p>
    <w:p w:rsidR="00721C00" w:rsidRPr="006B1982" w:rsidRDefault="00721C00" w:rsidP="00721C00">
      <w:pPr>
        <w:pStyle w:val="aff"/>
        <w:numPr>
          <w:ilvl w:val="0"/>
          <w:numId w:val="4"/>
        </w:numPr>
        <w:tabs>
          <w:tab w:val="left" w:pos="1134"/>
        </w:tabs>
        <w:ind w:left="0" w:firstLine="709"/>
      </w:pPr>
      <w:r w:rsidRPr="00EB4C23">
        <w:t>ГОСТ 19.301-79 ЕСПД. Программа и методика испытаний. - М.: Изд-во стандартов, 1982.</w:t>
      </w:r>
    </w:p>
    <w:p w:rsidR="00721C00" w:rsidRPr="00EB4C23" w:rsidRDefault="00721C00" w:rsidP="00721C00">
      <w:pPr>
        <w:pStyle w:val="aff"/>
        <w:numPr>
          <w:ilvl w:val="0"/>
          <w:numId w:val="4"/>
        </w:numPr>
        <w:tabs>
          <w:tab w:val="left" w:pos="1134"/>
        </w:tabs>
        <w:ind w:left="0" w:firstLine="709"/>
      </w:pPr>
      <w:r w:rsidRPr="00EB4C23">
        <w:t>ГОСТ 19.402-78 ЕСПД. Описание программы. - М.: Изд-во стандартов, 1982.</w:t>
      </w:r>
    </w:p>
    <w:p w:rsidR="00721C00" w:rsidRPr="00F35EB9" w:rsidRDefault="00721C00" w:rsidP="00721C00">
      <w:pPr>
        <w:pStyle w:val="aff"/>
        <w:numPr>
          <w:ilvl w:val="0"/>
          <w:numId w:val="4"/>
        </w:numPr>
        <w:tabs>
          <w:tab w:val="left" w:pos="1134"/>
        </w:tabs>
        <w:ind w:left="0" w:firstLine="709"/>
      </w:pPr>
      <w:r w:rsidRPr="00EB4C23">
        <w:t>ГОСТ 19.505-79 ЕСПД. Руководство оператора. - М.: Изд-во стандартов, 1982.</w:t>
      </w:r>
    </w:p>
    <w:p w:rsidR="00A5075F" w:rsidRPr="00F35EB9" w:rsidRDefault="00A5075F" w:rsidP="00A5075F">
      <w:pPr>
        <w:pStyle w:val="aff"/>
        <w:numPr>
          <w:ilvl w:val="0"/>
          <w:numId w:val="4"/>
        </w:numPr>
        <w:tabs>
          <w:tab w:val="left" w:pos="1134"/>
        </w:tabs>
        <w:ind w:left="0" w:firstLine="709"/>
      </w:pPr>
      <w:r w:rsidRPr="000040C1">
        <w:t>НПБ 28-2001.</w:t>
      </w:r>
      <w:r w:rsidRPr="00A5075F">
        <w:t xml:space="preserve"> </w:t>
      </w:r>
      <w:r w:rsidRPr="000040C1">
        <w:t>Пожарная техника. Огнетушители. Требования к эксплуатации.</w:t>
      </w:r>
    </w:p>
    <w:p w:rsidR="00FA3386" w:rsidRPr="000040C1" w:rsidRDefault="00FA3386" w:rsidP="00FA3386">
      <w:pPr>
        <w:pStyle w:val="aff"/>
        <w:numPr>
          <w:ilvl w:val="0"/>
          <w:numId w:val="4"/>
        </w:numPr>
        <w:tabs>
          <w:tab w:val="left" w:pos="1134"/>
        </w:tabs>
        <w:ind w:left="0" w:firstLine="709"/>
      </w:pPr>
      <w:r w:rsidRPr="000040C1">
        <w:t xml:space="preserve">СанПиН 9-131 РБ 2000 «Гигиенические требования к </w:t>
      </w:r>
      <w:proofErr w:type="spellStart"/>
      <w:r w:rsidRPr="000040C1">
        <w:t>видеодисплейным</w:t>
      </w:r>
      <w:proofErr w:type="spellEnd"/>
      <w:r w:rsidRPr="000040C1">
        <w:t xml:space="preserve"> терминалам, персональным электронно-вычислительным машинам и организации работы».</w:t>
      </w:r>
    </w:p>
    <w:p w:rsidR="00721C00" w:rsidRPr="000040C1" w:rsidRDefault="00721C00" w:rsidP="00721C00">
      <w:pPr>
        <w:pStyle w:val="aff"/>
        <w:numPr>
          <w:ilvl w:val="0"/>
          <w:numId w:val="4"/>
        </w:numPr>
        <w:tabs>
          <w:tab w:val="left" w:pos="1134"/>
        </w:tabs>
        <w:ind w:left="0" w:firstLine="709"/>
      </w:pPr>
      <w:r w:rsidRPr="000040C1">
        <w:t>ТК РБ ст. 228 «Обязательные медицинские осмотры работников некоторых категорий».</w:t>
      </w:r>
    </w:p>
    <w:p w:rsidR="00721C00" w:rsidRPr="00F35EB9" w:rsidRDefault="00721C00" w:rsidP="00721C00">
      <w:pPr>
        <w:pStyle w:val="aff"/>
        <w:numPr>
          <w:ilvl w:val="0"/>
          <w:numId w:val="4"/>
        </w:numPr>
        <w:tabs>
          <w:tab w:val="left" w:pos="1134"/>
        </w:tabs>
        <w:ind w:left="0" w:firstLine="709"/>
      </w:pPr>
      <w:r w:rsidRPr="000040C1">
        <w:t>ТК РБ ст. 228 «Понятие охраны труда, требования по охране труда».</w:t>
      </w:r>
    </w:p>
    <w:p w:rsidR="00EF0E97" w:rsidRPr="006A394D" w:rsidRDefault="00EF0E97" w:rsidP="00EF0E97">
      <w:pPr>
        <w:pStyle w:val="aff"/>
        <w:numPr>
          <w:ilvl w:val="0"/>
          <w:numId w:val="4"/>
        </w:numPr>
        <w:tabs>
          <w:tab w:val="left" w:pos="1134"/>
        </w:tabs>
        <w:ind w:left="0" w:firstLine="709"/>
      </w:pPr>
      <w:r w:rsidRPr="006A394D">
        <w:t xml:space="preserve">Минский городской исполнительный комитет [Электронный ресурс]/ </w:t>
      </w:r>
      <w:r w:rsidRPr="006A394D">
        <w:rPr>
          <w:shd w:val="clear" w:color="auto" w:fill="FFFFFF"/>
        </w:rPr>
        <w:t>Разработка и сопровождение КУП «Центр информационных тех</w:t>
      </w:r>
      <w:r>
        <w:rPr>
          <w:shd w:val="clear" w:color="auto" w:fill="FFFFFF"/>
        </w:rPr>
        <w:t xml:space="preserve">нологий </w:t>
      </w:r>
      <w:proofErr w:type="spellStart"/>
      <w:r>
        <w:rPr>
          <w:shd w:val="clear" w:color="auto" w:fill="FFFFFF"/>
        </w:rPr>
        <w:t>Мингорисполкома</w:t>
      </w:r>
      <w:proofErr w:type="spellEnd"/>
      <w:r>
        <w:rPr>
          <w:shd w:val="clear" w:color="auto" w:fill="FFFFFF"/>
        </w:rPr>
        <w:t>» © 2001</w:t>
      </w:r>
      <w:r>
        <w:rPr>
          <w:shd w:val="clear" w:color="auto" w:fill="FFFFFF"/>
          <w:lang w:val="en-US"/>
        </w:rPr>
        <w:t> </w:t>
      </w:r>
      <w:r w:rsidRPr="00604675">
        <w:rPr>
          <w:shd w:val="clear" w:color="auto" w:fill="FFFFFF"/>
        </w:rPr>
        <w:t>–</w:t>
      </w:r>
      <w:r>
        <w:rPr>
          <w:shd w:val="clear" w:color="auto" w:fill="FFFFFF"/>
          <w:lang w:val="en-US"/>
        </w:rPr>
        <w:t> </w:t>
      </w:r>
      <w:r w:rsidRPr="006A394D">
        <w:rPr>
          <w:shd w:val="clear" w:color="auto" w:fill="FFFFFF"/>
        </w:rPr>
        <w:t>2014</w:t>
      </w:r>
      <w:r>
        <w:rPr>
          <w:shd w:val="clear" w:color="auto" w:fill="FFFFFF"/>
          <w:lang w:val="en-US"/>
        </w:rPr>
        <w:t> </w:t>
      </w:r>
      <w:r w:rsidRPr="006A394D">
        <w:t xml:space="preserve">– Режим доступа: http://minsk.gov.by/ru/tarif/. – Дата доступа: 13.03.2014 </w:t>
      </w:r>
    </w:p>
    <w:p w:rsidR="00455BD3" w:rsidRPr="00D44864" w:rsidRDefault="00455BD3" w:rsidP="00455BD3">
      <w:pPr>
        <w:pStyle w:val="ae"/>
        <w:numPr>
          <w:ilvl w:val="0"/>
          <w:numId w:val="4"/>
        </w:numPr>
        <w:tabs>
          <w:tab w:val="left" w:pos="1134"/>
        </w:tabs>
        <w:ind w:left="0" w:firstLine="709"/>
        <w:rPr>
          <w:rFonts w:cs="Times New Roman"/>
          <w:szCs w:val="24"/>
        </w:rPr>
      </w:pPr>
      <w:proofErr w:type="spellStart"/>
      <w:r w:rsidRPr="00D44864">
        <w:rPr>
          <w:rFonts w:cs="Times New Roman"/>
          <w:szCs w:val="24"/>
        </w:rPr>
        <w:t>Agavi</w:t>
      </w:r>
      <w:proofErr w:type="spellEnd"/>
      <w:r w:rsidRPr="00D44864">
        <w:rPr>
          <w:rFonts w:cs="Times New Roman"/>
          <w:szCs w:val="24"/>
        </w:rPr>
        <w:t xml:space="preserve"> </w:t>
      </w:r>
      <w:r w:rsidRPr="00D44864">
        <w:rPr>
          <w:rFonts w:cs="Times New Roman"/>
          <w:szCs w:val="24"/>
          <w:lang w:val="en-US"/>
        </w:rPr>
        <w:t>Framework</w:t>
      </w:r>
      <w:r w:rsidR="00721C00">
        <w:rPr>
          <w:rFonts w:cs="Times New Roman"/>
          <w:szCs w:val="24"/>
        </w:rPr>
        <w:t xml:space="preserve"> [Электронный ресурс] /</w:t>
      </w:r>
      <w:r w:rsidRPr="00D44864">
        <w:rPr>
          <w:rFonts w:cs="Times New Roman"/>
          <w:szCs w:val="24"/>
        </w:rPr>
        <w:t xml:space="preserve"> 2005–2014 </w:t>
      </w:r>
      <w:proofErr w:type="spellStart"/>
      <w:r w:rsidRPr="00D44864">
        <w:rPr>
          <w:rFonts w:cs="Times New Roman"/>
          <w:szCs w:val="24"/>
        </w:rPr>
        <w:t>The</w:t>
      </w:r>
      <w:proofErr w:type="spellEnd"/>
      <w:r w:rsidRPr="00D44864">
        <w:rPr>
          <w:rFonts w:cs="Times New Roman"/>
          <w:szCs w:val="24"/>
        </w:rPr>
        <w:t xml:space="preserve"> </w:t>
      </w:r>
      <w:proofErr w:type="spellStart"/>
      <w:r w:rsidRPr="00D44864">
        <w:rPr>
          <w:rFonts w:cs="Times New Roman"/>
          <w:szCs w:val="24"/>
        </w:rPr>
        <w:t>Agavi</w:t>
      </w:r>
      <w:proofErr w:type="spellEnd"/>
      <w:r w:rsidRPr="00D44864">
        <w:rPr>
          <w:rFonts w:cs="Times New Roman"/>
          <w:szCs w:val="24"/>
        </w:rPr>
        <w:t xml:space="preserve"> </w:t>
      </w:r>
      <w:proofErr w:type="spellStart"/>
      <w:r w:rsidRPr="00D44864">
        <w:rPr>
          <w:rFonts w:cs="Times New Roman"/>
          <w:szCs w:val="24"/>
        </w:rPr>
        <w:t>Project</w:t>
      </w:r>
      <w:proofErr w:type="spellEnd"/>
      <w:r w:rsidRPr="00D44864">
        <w:rPr>
          <w:rFonts w:cs="Times New Roman"/>
          <w:szCs w:val="24"/>
        </w:rPr>
        <w:t xml:space="preserve"> – Режим доступа: </w:t>
      </w:r>
      <w:hyperlink r:id="rId164" w:history="1">
        <w:r w:rsidRPr="00D44864">
          <w:rPr>
            <w:rStyle w:val="af3"/>
            <w:rFonts w:cs="Times New Roman"/>
            <w:color w:val="auto"/>
            <w:szCs w:val="24"/>
            <w:u w:val="none"/>
          </w:rPr>
          <w:t>http://www.agavi.org</w:t>
        </w:r>
      </w:hyperlink>
      <w:r w:rsidRPr="00D44864">
        <w:rPr>
          <w:rFonts w:cs="Times New Roman"/>
          <w:szCs w:val="24"/>
        </w:rPr>
        <w:t xml:space="preserve"> – Дата доступа: 28.02.2014</w:t>
      </w:r>
    </w:p>
    <w:p w:rsidR="00455BD3" w:rsidRPr="00D44864" w:rsidRDefault="00455BD3" w:rsidP="00455BD3">
      <w:pPr>
        <w:pStyle w:val="ae"/>
        <w:numPr>
          <w:ilvl w:val="0"/>
          <w:numId w:val="4"/>
        </w:numPr>
        <w:tabs>
          <w:tab w:val="left" w:pos="1134"/>
        </w:tabs>
        <w:ind w:left="0" w:firstLine="709"/>
        <w:rPr>
          <w:rFonts w:cs="Times New Roman"/>
          <w:szCs w:val="24"/>
        </w:rPr>
      </w:pPr>
      <w:r w:rsidRPr="00D44864">
        <w:rPr>
          <w:rFonts w:cs="Times New Roman"/>
          <w:szCs w:val="24"/>
          <w:lang w:val="en-US"/>
        </w:rPr>
        <w:lastRenderedPageBreak/>
        <w:t>Doctrine</w:t>
      </w:r>
      <w:r w:rsidRPr="00D44864">
        <w:rPr>
          <w:rFonts w:cs="Times New Roman"/>
          <w:szCs w:val="24"/>
        </w:rPr>
        <w:t xml:space="preserve"> [Электронный ресурс] / Справочное руководство по </w:t>
      </w:r>
      <w:r w:rsidRPr="00D44864">
        <w:rPr>
          <w:rFonts w:cs="Times New Roman"/>
          <w:szCs w:val="24"/>
          <w:lang w:val="en-US"/>
        </w:rPr>
        <w:t>Doctrine</w:t>
      </w:r>
      <w:r w:rsidRPr="00D44864">
        <w:rPr>
          <w:rFonts w:cs="Times New Roman"/>
          <w:szCs w:val="24"/>
        </w:rPr>
        <w:t xml:space="preserve"> 2 на русском языке. – Режим доступа: </w:t>
      </w:r>
      <w:r w:rsidRPr="00D44864">
        <w:rPr>
          <w:rFonts w:cs="Times New Roman"/>
          <w:szCs w:val="24"/>
          <w:lang w:val="en-US"/>
        </w:rPr>
        <w:t>http</w:t>
      </w:r>
      <w:r w:rsidRPr="00D44864">
        <w:rPr>
          <w:rFonts w:cs="Times New Roman"/>
          <w:szCs w:val="24"/>
        </w:rPr>
        <w:t>://</w:t>
      </w:r>
      <w:proofErr w:type="spellStart"/>
      <w:r w:rsidRPr="00D44864">
        <w:rPr>
          <w:rFonts w:cs="Times New Roman"/>
          <w:szCs w:val="24"/>
          <w:lang w:val="en-US"/>
        </w:rPr>
        <w:t>odiszapc</w:t>
      </w:r>
      <w:proofErr w:type="spellEnd"/>
      <w:r w:rsidRPr="00D44864">
        <w:rPr>
          <w:rFonts w:cs="Times New Roman"/>
          <w:szCs w:val="24"/>
        </w:rPr>
        <w:t>.</w:t>
      </w:r>
      <w:proofErr w:type="spellStart"/>
      <w:r w:rsidRPr="00D44864">
        <w:rPr>
          <w:rFonts w:cs="Times New Roman"/>
          <w:szCs w:val="24"/>
          <w:lang w:val="en-US"/>
        </w:rPr>
        <w:t>ru</w:t>
      </w:r>
      <w:proofErr w:type="spellEnd"/>
      <w:r w:rsidRPr="00D44864">
        <w:rPr>
          <w:rFonts w:cs="Times New Roman"/>
          <w:szCs w:val="24"/>
        </w:rPr>
        <w:t>/</w:t>
      </w:r>
      <w:r w:rsidRPr="00D44864">
        <w:rPr>
          <w:rFonts w:cs="Times New Roman"/>
          <w:szCs w:val="24"/>
          <w:lang w:val="en-US"/>
        </w:rPr>
        <w:t>doctrine</w:t>
      </w:r>
      <w:r w:rsidRPr="00D44864">
        <w:rPr>
          <w:rFonts w:cs="Times New Roman"/>
          <w:szCs w:val="24"/>
        </w:rPr>
        <w:t>/. – Дата доступа: 28.02.2014</w:t>
      </w:r>
    </w:p>
    <w:p w:rsidR="00455BD3" w:rsidRPr="00455BD3" w:rsidRDefault="00455BD3" w:rsidP="00455BD3">
      <w:pPr>
        <w:pStyle w:val="ae"/>
        <w:numPr>
          <w:ilvl w:val="0"/>
          <w:numId w:val="4"/>
        </w:numPr>
        <w:tabs>
          <w:tab w:val="left" w:pos="1134"/>
        </w:tabs>
        <w:ind w:left="0" w:firstLine="709"/>
        <w:rPr>
          <w:rFonts w:cs="Times New Roman"/>
          <w:szCs w:val="24"/>
        </w:rPr>
      </w:pPr>
      <w:proofErr w:type="spellStart"/>
      <w:r w:rsidRPr="00D44864">
        <w:rPr>
          <w:rFonts w:cs="Times New Roman"/>
          <w:szCs w:val="24"/>
        </w:rPr>
        <w:t>DeveloperWorks</w:t>
      </w:r>
      <w:proofErr w:type="spellEnd"/>
      <w:r w:rsidRPr="00D44864">
        <w:rPr>
          <w:rFonts w:cs="Times New Roman"/>
          <w:szCs w:val="24"/>
        </w:rPr>
        <w:t xml:space="preserve"> [Электронный ресурс]/ IBM © – Режим доступа: </w:t>
      </w:r>
      <w:hyperlink r:id="rId165" w:history="1">
        <w:r w:rsidRPr="00D44864">
          <w:rPr>
            <w:rStyle w:val="af3"/>
            <w:rFonts w:cs="Times New Roman"/>
            <w:color w:val="auto"/>
            <w:szCs w:val="24"/>
            <w:u w:val="none"/>
          </w:rPr>
          <w:t>http://www.ibm.com/developerworks/</w:t>
        </w:r>
      </w:hyperlink>
      <w:r w:rsidRPr="00D44864">
        <w:rPr>
          <w:rFonts w:cs="Times New Roman"/>
          <w:szCs w:val="24"/>
        </w:rPr>
        <w:t xml:space="preserve"> – Дата</w:t>
      </w:r>
      <w:r>
        <w:rPr>
          <w:rFonts w:cs="Times New Roman"/>
          <w:szCs w:val="24"/>
        </w:rPr>
        <w:t xml:space="preserve"> доступа: 2</w:t>
      </w:r>
      <w:r w:rsidRPr="00786851">
        <w:rPr>
          <w:rFonts w:cs="Times New Roman"/>
          <w:szCs w:val="24"/>
        </w:rPr>
        <w:t>0</w:t>
      </w:r>
      <w:r w:rsidRPr="007E2B4A">
        <w:rPr>
          <w:rFonts w:cs="Times New Roman"/>
          <w:szCs w:val="24"/>
        </w:rPr>
        <w:t>.</w:t>
      </w:r>
      <w:r>
        <w:rPr>
          <w:rFonts w:cs="Times New Roman"/>
          <w:szCs w:val="24"/>
        </w:rPr>
        <w:t>0</w:t>
      </w:r>
      <w:r w:rsidRPr="00B87C33">
        <w:rPr>
          <w:rFonts w:cs="Times New Roman"/>
          <w:szCs w:val="24"/>
        </w:rPr>
        <w:t>3</w:t>
      </w:r>
      <w:r w:rsidRPr="007E2B4A">
        <w:rPr>
          <w:rFonts w:cs="Times New Roman"/>
          <w:szCs w:val="24"/>
        </w:rPr>
        <w:t>.201</w:t>
      </w:r>
      <w:r w:rsidRPr="0030615A">
        <w:rPr>
          <w:rFonts w:cs="Times New Roman"/>
          <w:szCs w:val="24"/>
        </w:rPr>
        <w:t>4</w:t>
      </w:r>
    </w:p>
    <w:p w:rsidR="00455BD3" w:rsidRPr="00D44864" w:rsidRDefault="00455BD3" w:rsidP="00455BD3">
      <w:pPr>
        <w:pStyle w:val="ae"/>
        <w:numPr>
          <w:ilvl w:val="0"/>
          <w:numId w:val="4"/>
        </w:numPr>
        <w:tabs>
          <w:tab w:val="left" w:pos="1134"/>
        </w:tabs>
        <w:ind w:left="0" w:firstLine="709"/>
        <w:rPr>
          <w:rFonts w:cs="Times New Roman"/>
          <w:szCs w:val="24"/>
        </w:rPr>
      </w:pPr>
      <w:r w:rsidRPr="00063DFC">
        <w:rPr>
          <w:rFonts w:cs="Times New Roman"/>
          <w:szCs w:val="24"/>
          <w:lang w:val="en-US"/>
        </w:rPr>
        <w:t>Microsoft</w:t>
      </w:r>
      <w:r w:rsidRPr="00676803">
        <w:rPr>
          <w:rFonts w:cs="Times New Roman"/>
          <w:szCs w:val="24"/>
        </w:rPr>
        <w:t xml:space="preserve"> </w:t>
      </w:r>
      <w:r w:rsidRPr="00063DFC">
        <w:rPr>
          <w:rFonts w:cs="Times New Roman"/>
          <w:szCs w:val="24"/>
          <w:lang w:val="en-US"/>
        </w:rPr>
        <w:t>Developer</w:t>
      </w:r>
      <w:r w:rsidRPr="00676803">
        <w:rPr>
          <w:rFonts w:cs="Times New Roman"/>
          <w:szCs w:val="24"/>
        </w:rPr>
        <w:t xml:space="preserve"> </w:t>
      </w:r>
      <w:r w:rsidRPr="00063DFC">
        <w:rPr>
          <w:rFonts w:cs="Times New Roman"/>
          <w:szCs w:val="24"/>
          <w:lang w:val="en-US"/>
        </w:rPr>
        <w:t>Network</w:t>
      </w:r>
      <w:r w:rsidRPr="00676803">
        <w:rPr>
          <w:rFonts w:cs="Times New Roman"/>
          <w:szCs w:val="24"/>
        </w:rPr>
        <w:t xml:space="preserve"> [</w:t>
      </w:r>
      <w:r>
        <w:rPr>
          <w:rFonts w:cs="Times New Roman"/>
          <w:szCs w:val="24"/>
        </w:rPr>
        <w:t>Электронный</w:t>
      </w:r>
      <w:r w:rsidRPr="00676803">
        <w:rPr>
          <w:rFonts w:cs="Times New Roman"/>
          <w:szCs w:val="24"/>
        </w:rPr>
        <w:t xml:space="preserve"> </w:t>
      </w:r>
      <w:r>
        <w:rPr>
          <w:rFonts w:cs="Times New Roman"/>
          <w:szCs w:val="24"/>
        </w:rPr>
        <w:t>ресурс</w:t>
      </w:r>
      <w:r w:rsidRPr="00676803">
        <w:rPr>
          <w:rFonts w:cs="Times New Roman"/>
          <w:szCs w:val="24"/>
        </w:rPr>
        <w:t xml:space="preserve">] / </w:t>
      </w:r>
      <w:r>
        <w:rPr>
          <w:rFonts w:cs="Times New Roman"/>
          <w:szCs w:val="24"/>
        </w:rPr>
        <w:t xml:space="preserve">Официальный сайт </w:t>
      </w:r>
      <w:r>
        <w:rPr>
          <w:rFonts w:cs="Times New Roman"/>
          <w:szCs w:val="24"/>
          <w:lang w:val="en-US"/>
        </w:rPr>
        <w:t>Microsoft</w:t>
      </w:r>
      <w:r w:rsidRPr="00676803">
        <w:rPr>
          <w:rFonts w:cs="Times New Roman"/>
          <w:szCs w:val="24"/>
        </w:rPr>
        <w:t>.</w:t>
      </w:r>
      <w:r w:rsidR="006A394D">
        <w:rPr>
          <w:rFonts w:cs="Times New Roman"/>
          <w:szCs w:val="24"/>
          <w:lang w:val="en-US"/>
        </w:rPr>
        <w:t> </w:t>
      </w:r>
      <w:r w:rsidRPr="00676803">
        <w:rPr>
          <w:rFonts w:cs="Times New Roman"/>
          <w:szCs w:val="24"/>
        </w:rPr>
        <w:t>–</w:t>
      </w:r>
      <w:r w:rsidR="006A394D" w:rsidRPr="006A394D">
        <w:rPr>
          <w:rFonts w:cs="Times New Roman"/>
          <w:szCs w:val="24"/>
        </w:rPr>
        <w:t xml:space="preserve"> </w:t>
      </w:r>
      <w:r w:rsidRPr="00676803">
        <w:rPr>
          <w:rFonts w:cs="Times New Roman"/>
          <w:szCs w:val="24"/>
          <w:lang w:val="en-US"/>
        </w:rPr>
        <w:t>Microsoft</w:t>
      </w:r>
      <w:r w:rsidRPr="00676803">
        <w:rPr>
          <w:rFonts w:cs="Times New Roman"/>
          <w:szCs w:val="24"/>
        </w:rPr>
        <w:t xml:space="preserve">, 2012. – </w:t>
      </w:r>
      <w:r>
        <w:rPr>
          <w:rFonts w:cs="Times New Roman"/>
          <w:szCs w:val="24"/>
        </w:rPr>
        <w:t xml:space="preserve">Режим </w:t>
      </w:r>
      <w:r w:rsidRPr="00D44864">
        <w:rPr>
          <w:rFonts w:cs="Times New Roman"/>
          <w:szCs w:val="24"/>
        </w:rPr>
        <w:t xml:space="preserve">доступа: </w:t>
      </w:r>
      <w:hyperlink r:id="rId166" w:history="1">
        <w:r w:rsidRPr="00D44864">
          <w:rPr>
            <w:rStyle w:val="af3"/>
            <w:rFonts w:cs="Times New Roman"/>
            <w:color w:val="auto"/>
            <w:szCs w:val="24"/>
            <w:u w:val="none"/>
            <w:lang w:val="en-US"/>
          </w:rPr>
          <w:t>http</w:t>
        </w:r>
        <w:r w:rsidRPr="00D44864">
          <w:rPr>
            <w:rStyle w:val="af3"/>
            <w:rFonts w:cs="Times New Roman"/>
            <w:color w:val="auto"/>
            <w:szCs w:val="24"/>
            <w:u w:val="none"/>
          </w:rPr>
          <w:t>://</w:t>
        </w:r>
        <w:proofErr w:type="spellStart"/>
        <w:r w:rsidRPr="00D44864">
          <w:rPr>
            <w:rStyle w:val="af3"/>
            <w:rFonts w:cs="Times New Roman"/>
            <w:color w:val="auto"/>
            <w:szCs w:val="24"/>
            <w:u w:val="none"/>
            <w:lang w:val="en-US"/>
          </w:rPr>
          <w:t>msdn</w:t>
        </w:r>
        <w:proofErr w:type="spellEnd"/>
        <w:r w:rsidRPr="00D44864">
          <w:rPr>
            <w:rStyle w:val="af3"/>
            <w:rFonts w:cs="Times New Roman"/>
            <w:color w:val="auto"/>
            <w:szCs w:val="24"/>
            <w:u w:val="none"/>
          </w:rPr>
          <w:t>.</w:t>
        </w:r>
        <w:proofErr w:type="spellStart"/>
        <w:r w:rsidRPr="00D44864">
          <w:rPr>
            <w:rStyle w:val="af3"/>
            <w:rFonts w:cs="Times New Roman"/>
            <w:color w:val="auto"/>
            <w:szCs w:val="24"/>
            <w:u w:val="none"/>
            <w:lang w:val="en-US"/>
          </w:rPr>
          <w:t>microsoft</w:t>
        </w:r>
        <w:proofErr w:type="spellEnd"/>
        <w:r w:rsidRPr="00D44864">
          <w:rPr>
            <w:rStyle w:val="af3"/>
            <w:rFonts w:cs="Times New Roman"/>
            <w:color w:val="auto"/>
            <w:szCs w:val="24"/>
            <w:u w:val="none"/>
          </w:rPr>
          <w:t>.</w:t>
        </w:r>
        <w:r w:rsidRPr="00D44864">
          <w:rPr>
            <w:rStyle w:val="af3"/>
            <w:rFonts w:cs="Times New Roman"/>
            <w:color w:val="auto"/>
            <w:szCs w:val="24"/>
            <w:u w:val="none"/>
            <w:lang w:val="en-US"/>
          </w:rPr>
          <w:t>com</w:t>
        </w:r>
        <w:r w:rsidRPr="00D44864">
          <w:rPr>
            <w:rStyle w:val="af3"/>
            <w:rFonts w:cs="Times New Roman"/>
            <w:color w:val="auto"/>
            <w:szCs w:val="24"/>
            <w:u w:val="none"/>
          </w:rPr>
          <w:t>/</w:t>
        </w:r>
        <w:proofErr w:type="spellStart"/>
        <w:r w:rsidRPr="00D44864">
          <w:rPr>
            <w:rStyle w:val="af3"/>
            <w:rFonts w:cs="Times New Roman"/>
            <w:color w:val="auto"/>
            <w:szCs w:val="24"/>
            <w:u w:val="none"/>
            <w:lang w:val="en-US"/>
          </w:rPr>
          <w:t>en</w:t>
        </w:r>
        <w:proofErr w:type="spellEnd"/>
        <w:r w:rsidRPr="00D44864">
          <w:rPr>
            <w:rStyle w:val="af3"/>
            <w:rFonts w:cs="Times New Roman"/>
            <w:color w:val="auto"/>
            <w:szCs w:val="24"/>
            <w:u w:val="none"/>
          </w:rPr>
          <w:t>-</w:t>
        </w:r>
        <w:r w:rsidRPr="00D44864">
          <w:rPr>
            <w:rStyle w:val="af3"/>
            <w:rFonts w:cs="Times New Roman"/>
            <w:color w:val="auto"/>
            <w:szCs w:val="24"/>
            <w:u w:val="none"/>
            <w:lang w:val="en-US"/>
          </w:rPr>
          <w:t>us</w:t>
        </w:r>
        <w:r w:rsidRPr="00D44864">
          <w:rPr>
            <w:rStyle w:val="af3"/>
            <w:rFonts w:cs="Times New Roman"/>
            <w:color w:val="auto"/>
            <w:szCs w:val="24"/>
            <w:u w:val="none"/>
          </w:rPr>
          <w:t>/</w:t>
        </w:r>
      </w:hyperlink>
      <w:r w:rsidRPr="00D44864">
        <w:rPr>
          <w:rFonts w:cs="Times New Roman"/>
          <w:szCs w:val="24"/>
        </w:rPr>
        <w:t xml:space="preserve">. – Дата доступа: 13.03.2014 </w:t>
      </w:r>
    </w:p>
    <w:p w:rsidR="006A394D" w:rsidRPr="00604675" w:rsidRDefault="006A394D" w:rsidP="00604675">
      <w:pPr>
        <w:pStyle w:val="aff"/>
        <w:numPr>
          <w:ilvl w:val="0"/>
          <w:numId w:val="4"/>
        </w:numPr>
        <w:tabs>
          <w:tab w:val="left" w:pos="1134"/>
        </w:tabs>
        <w:ind w:left="0" w:firstLine="709"/>
        <w:rPr>
          <w:lang w:val="en-US"/>
        </w:rPr>
      </w:pPr>
      <w:r w:rsidRPr="00604675">
        <w:rPr>
          <w:lang w:val="en-US"/>
        </w:rPr>
        <w:t>Unified Modeling Language™ (UML®</w:t>
      </w:r>
      <w:proofErr w:type="gramStart"/>
      <w:r w:rsidRPr="00604675">
        <w:rPr>
          <w:lang w:val="en-US"/>
        </w:rPr>
        <w:t>)</w:t>
      </w:r>
      <w:r w:rsidR="00604675" w:rsidRPr="00604675">
        <w:rPr>
          <w:lang w:val="en-US"/>
        </w:rPr>
        <w:t>[</w:t>
      </w:r>
      <w:proofErr w:type="gramEnd"/>
      <w:r w:rsidR="00604675" w:rsidRPr="006A394D">
        <w:t>Электронный</w:t>
      </w:r>
      <w:r w:rsidR="00604675" w:rsidRPr="00604675">
        <w:rPr>
          <w:lang w:val="en-US"/>
        </w:rPr>
        <w:t xml:space="preserve"> </w:t>
      </w:r>
      <w:r w:rsidR="00604675" w:rsidRPr="006A394D">
        <w:t>ресурс</w:t>
      </w:r>
      <w:r w:rsidR="00604675" w:rsidRPr="00604675">
        <w:rPr>
          <w:lang w:val="en-US"/>
        </w:rPr>
        <w:t xml:space="preserve">]/ Copyright © 1997–2014 Object Management Group, Inc. – </w:t>
      </w:r>
      <w:r w:rsidR="00604675" w:rsidRPr="006A394D">
        <w:t>Режим</w:t>
      </w:r>
      <w:r w:rsidR="00604675" w:rsidRPr="00604675">
        <w:rPr>
          <w:lang w:val="en-US"/>
        </w:rPr>
        <w:t xml:space="preserve"> </w:t>
      </w:r>
      <w:r w:rsidR="00604675" w:rsidRPr="006A394D">
        <w:t>доступа</w:t>
      </w:r>
      <w:r w:rsidR="00604675" w:rsidRPr="00604675">
        <w:rPr>
          <w:lang w:val="en-US"/>
        </w:rPr>
        <w:t xml:space="preserve">: http://www.uml.org/– </w:t>
      </w:r>
      <w:r w:rsidR="00604675" w:rsidRPr="006A394D">
        <w:t>Дата</w:t>
      </w:r>
      <w:r w:rsidR="00604675" w:rsidRPr="00604675">
        <w:rPr>
          <w:lang w:val="en-US"/>
        </w:rPr>
        <w:t xml:space="preserve"> </w:t>
      </w:r>
      <w:r w:rsidR="00604675" w:rsidRPr="006A394D">
        <w:t>доступа</w:t>
      </w:r>
      <w:r w:rsidR="00604675" w:rsidRPr="00604675">
        <w:rPr>
          <w:lang w:val="en-US"/>
        </w:rPr>
        <w:t>:</w:t>
      </w:r>
      <w:r w:rsidR="00604675">
        <w:rPr>
          <w:lang w:val="en-US"/>
        </w:rPr>
        <w:t> </w:t>
      </w:r>
      <w:r w:rsidR="00604675" w:rsidRPr="00604675">
        <w:rPr>
          <w:lang w:val="en-US"/>
        </w:rPr>
        <w:t>13.03.2014</w:t>
      </w:r>
      <w:r w:rsidR="00721C00">
        <w:rPr>
          <w:lang w:val="en-US"/>
        </w:rPr>
        <w:t>.</w:t>
      </w:r>
    </w:p>
    <w:sectPr w:rsidR="006A394D" w:rsidRPr="00604675" w:rsidSect="009C4C9B">
      <w:headerReference w:type="default" r:id="rId167"/>
      <w:type w:val="continuous"/>
      <w:pgSz w:w="11907" w:h="16840" w:code="9"/>
      <w:pgMar w:top="1134" w:right="737" w:bottom="1418" w:left="1418" w:header="284" w:footer="335" w:gutter="0"/>
      <w:pgNumType w:start="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1A2E" w:rsidRDefault="00831A2E">
      <w:r>
        <w:separator/>
      </w:r>
    </w:p>
  </w:endnote>
  <w:endnote w:type="continuationSeparator" w:id="0">
    <w:p w:rsidR="00831A2E" w:rsidRDefault="00831A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panose1 w:val="00000000000000000000"/>
    <w:charset w:val="00"/>
    <w:family w:val="swiss"/>
    <w:notTrueType/>
    <w:pitch w:val="variable"/>
    <w:sig w:usb0="00000003" w:usb1="00000000" w:usb2="00000000" w:usb3="00000000" w:csb0="00000001" w:csb1="00000000"/>
  </w:font>
  <w:font w:name="GOST type B">
    <w:altName w:val="Segoe Script"/>
    <w:charset w:val="CC"/>
    <w:family w:val="auto"/>
    <w:pitch w:val="variable"/>
    <w:sig w:usb0="00000001" w:usb1="00000000" w:usb2="00000000" w:usb3="00000000" w:csb0="00000005" w:csb1="00000000"/>
  </w:font>
  <w:font w:name="Consolas">
    <w:panose1 w:val="020B0609020204030204"/>
    <w:charset w:val="CC"/>
    <w:family w:val="modern"/>
    <w:pitch w:val="fixed"/>
    <w:sig w:usb0="E00006FF" w:usb1="0000FCFF" w:usb2="00000001" w:usb3="00000000" w:csb0="0000019F" w:csb1="00000000"/>
  </w:font>
  <w:font w:name="Trebuchet MS">
    <w:panose1 w:val="020B0603020202020204"/>
    <w:charset w:val="CC"/>
    <w:family w:val="swiss"/>
    <w:pitch w:val="variable"/>
    <w:sig w:usb0="00000687" w:usb1="00000000" w:usb2="00000000" w:usb3="00000000" w:csb0="0000009F" w:csb1="00000000"/>
  </w:font>
  <w:font w:name="CMUSerif-Roman">
    <w:altName w:val="Arial Unicode MS"/>
    <w:panose1 w:val="00000000000000000000"/>
    <w:charset w:val="88"/>
    <w:family w:val="auto"/>
    <w:notTrueType/>
    <w:pitch w:val="default"/>
    <w:sig w:usb0="00000001" w:usb1="08080000" w:usb2="00000010" w:usb3="00000000" w:csb0="00100000" w:csb1="00000000"/>
  </w:font>
  <w:font w:name="CMSY8">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6176" w:rsidRDefault="00816176" w:rsidP="00184380">
    <w:pPr>
      <w:tabs>
        <w:tab w:val="left" w:pos="3953"/>
        <w:tab w:val="left" w:pos="5896"/>
        <w:tab w:val="left" w:pos="9059"/>
        <w:tab w:val="right" w:pos="9922"/>
      </w:tabs>
    </w:pPr>
    <w:r>
      <w:rPr>
        <w:lang w:val="en-US"/>
      </w:rPr>
      <w:tab/>
    </w:r>
    <w:r>
      <w:rPr>
        <w:lang w:val="en-US"/>
      </w:rPr>
      <w:tab/>
    </w:r>
    <w:r>
      <w:rPr>
        <w:lang w:val="en-US"/>
      </w:rPr>
      <w:tab/>
    </w:r>
    <w:r>
      <w:rPr>
        <w:lang w:val="en-US"/>
      </w:rPr>
      <w:tab/>
    </w:r>
    <w:r>
      <w:fldChar w:fldCharType="begin"/>
    </w:r>
    <w:r>
      <w:instrText>PAGE   \* MERGEFORMAT</w:instrText>
    </w:r>
    <w:r>
      <w:fldChar w:fldCharType="separate"/>
    </w:r>
    <w:r w:rsidR="005B5623">
      <w:rPr>
        <w:noProof/>
      </w:rPr>
      <w:t>23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1A2E" w:rsidRDefault="00831A2E">
      <w:r>
        <w:separator/>
      </w:r>
    </w:p>
  </w:footnote>
  <w:footnote w:type="continuationSeparator" w:id="0">
    <w:p w:rsidR="00831A2E" w:rsidRDefault="00831A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6176" w:rsidRDefault="00816176">
    <w:pPr>
      <w:pStyle w:val="a6"/>
    </w:pPr>
    <w:r>
      <w:rPr>
        <w:noProof/>
        <w:sz w:val="20"/>
      </w:rPr>
      <w:pict>
        <v:group id="_x0000_s3651" style="position:absolute;left:0;text-align:left;margin-left:27.25pt;margin-top:21.55pt;width:546.85pt;height:802.75pt;z-index:-251637760;mso-position-horizontal-relative:page;mso-position-vertical-relative:page" coordorigin="573,284" coordsize="11049,16271" wrapcoords="996 -20 996 10810 -29 10949 -29 21620 21659 21620 21659 -20 996 -20" o:allowincell="f">
          <v:group id="_x0000_s3652" style="position:absolute;left:573;top:8557;width:561;height:7998" coordorigin="3194,6929" coordsize="561,8155">
            <v:group id="_x0000_s3653" style="position:absolute;left:3194;top:6929;width:283;height:8155" coordorigin="3194,6929" coordsize="283,8155">
              <v:shapetype id="_x0000_t202" coordsize="21600,21600" o:spt="202" path="m,l,21600r21600,l21600,xe">
                <v:stroke joinstyle="miter"/>
                <v:path gradientshapeok="t" o:connecttype="rect"/>
              </v:shapetype>
              <v:shape id="_x0000_s3654" type="#_x0000_t202" style="position:absolute;left:3194;top:13667;width:283;height:1417" strokeweight="2.25pt">
                <v:textbox style="layout-flow:vertical;mso-layout-flow-alt:bottom-to-top;mso-next-textbox:#_x0000_s3654" inset="0,0,0,0">
                  <w:txbxContent>
                    <w:p w:rsidR="00816176" w:rsidRDefault="00816176">
                      <w:pPr>
                        <w:pStyle w:val="a5"/>
                      </w:pPr>
                      <w:r>
                        <w:t>Инв. № подп</w:t>
                      </w:r>
                    </w:p>
                  </w:txbxContent>
                </v:textbox>
              </v:shape>
              <v:shape id="_x0000_s3655" type="#_x0000_t202" style="position:absolute;left:3194;top:11707;width:283;height:1984" strokeweight="2.25pt">
                <v:textbox style="layout-flow:vertical;mso-layout-flow-alt:bottom-to-top;mso-next-textbox:#_x0000_s3655" inset="0,0,0,0">
                  <w:txbxContent>
                    <w:p w:rsidR="00816176" w:rsidRDefault="00816176">
                      <w:pPr>
                        <w:pStyle w:val="a5"/>
                      </w:pPr>
                      <w:r>
                        <w:t>Подп. и дата</w:t>
                      </w:r>
                    </w:p>
                  </w:txbxContent>
                </v:textbox>
              </v:shape>
              <v:shape id="_x0000_s3656" type="#_x0000_t202" style="position:absolute;left:3194;top:8901;width:283;height:1417" strokeweight="2.25pt">
                <v:textbox style="layout-flow:vertical;mso-layout-flow-alt:bottom-to-top;mso-next-textbox:#_x0000_s3656" inset="0,0,0,0">
                  <w:txbxContent>
                    <w:p w:rsidR="00816176" w:rsidRDefault="00816176">
                      <w:pPr>
                        <w:pStyle w:val="a5"/>
                      </w:pPr>
                      <w:r>
                        <w:t>Взам. инв. №</w:t>
                      </w:r>
                    </w:p>
                  </w:txbxContent>
                </v:textbox>
              </v:shape>
              <v:shape id="_x0000_s3657" type="#_x0000_t202" style="position:absolute;left:3194;top:10306;width:283;height:1417" strokeweight="2.25pt">
                <v:textbox style="layout-flow:vertical;mso-layout-flow-alt:bottom-to-top;mso-next-textbox:#_x0000_s3657" inset="0,0,0,0">
                  <w:txbxContent>
                    <w:p w:rsidR="00816176" w:rsidRDefault="00816176">
                      <w:pPr>
                        <w:pStyle w:val="a5"/>
                      </w:pPr>
                      <w:r>
                        <w:t>Инв. № дубл.</w:t>
                      </w:r>
                    </w:p>
                  </w:txbxContent>
                </v:textbox>
              </v:shape>
              <v:shape id="_x0000_s3658" type="#_x0000_t202" style="position:absolute;left:3194;top:6929;width:283;height:1984" strokeweight="2.25pt">
                <v:textbox style="layout-flow:vertical;mso-layout-flow-alt:bottom-to-top;mso-next-textbox:#_x0000_s3658" inset="0,0,0,0">
                  <w:txbxContent>
                    <w:p w:rsidR="00816176" w:rsidRDefault="00816176">
                      <w:pPr>
                        <w:pStyle w:val="a5"/>
                      </w:pPr>
                      <w:r>
                        <w:t>Подп. и дата</w:t>
                      </w:r>
                    </w:p>
                  </w:txbxContent>
                </v:textbox>
              </v:shape>
            </v:group>
            <v:group id="_x0000_s3659" style="position:absolute;left:3472;top:6929;width:283;height:8155" coordorigin="3194,6929" coordsize="283,8155">
              <v:shape id="_x0000_s3660" type="#_x0000_t202" style="position:absolute;left:3194;top:13667;width:283;height:1417" strokeweight="2.25pt">
                <v:textbox style="layout-flow:vertical;mso-layout-flow-alt:bottom-to-top;mso-next-textbox:#_x0000_s3660" inset="0,0,0,0">
                  <w:txbxContent>
                    <w:p w:rsidR="00816176" w:rsidRDefault="00816176">
                      <w:pPr>
                        <w:pStyle w:val="a5"/>
                      </w:pPr>
                    </w:p>
                  </w:txbxContent>
                </v:textbox>
              </v:shape>
              <v:shape id="_x0000_s3661" type="#_x0000_t202" style="position:absolute;left:3194;top:11707;width:283;height:1984" strokeweight="2.25pt">
                <v:textbox style="layout-flow:vertical;mso-layout-flow-alt:bottom-to-top;mso-next-textbox:#_x0000_s3661" inset="0,0,0,0">
                  <w:txbxContent>
                    <w:p w:rsidR="00816176" w:rsidRDefault="00816176">
                      <w:pPr>
                        <w:pStyle w:val="a5"/>
                      </w:pPr>
                    </w:p>
                  </w:txbxContent>
                </v:textbox>
              </v:shape>
              <v:shape id="_x0000_s3662" type="#_x0000_t202" style="position:absolute;left:3194;top:8901;width:283;height:1417" strokeweight="2.25pt">
                <v:textbox style="layout-flow:vertical;mso-layout-flow-alt:bottom-to-top;mso-next-textbox:#_x0000_s3662" inset="0,0,0,0">
                  <w:txbxContent>
                    <w:p w:rsidR="00816176" w:rsidRDefault="00816176">
                      <w:pPr>
                        <w:pStyle w:val="a5"/>
                      </w:pPr>
                    </w:p>
                  </w:txbxContent>
                </v:textbox>
              </v:shape>
              <v:shape id="_x0000_s3663" type="#_x0000_t202" style="position:absolute;left:3194;top:10306;width:283;height:1417" strokeweight="2.25pt">
                <v:textbox style="layout-flow:vertical;mso-layout-flow-alt:bottom-to-top;mso-next-textbox:#_x0000_s3663" inset="0,0,0,0">
                  <w:txbxContent>
                    <w:p w:rsidR="00816176" w:rsidRDefault="00816176">
                      <w:pPr>
                        <w:pStyle w:val="a5"/>
                      </w:pPr>
                    </w:p>
                  </w:txbxContent>
                </v:textbox>
              </v:shape>
              <v:shape id="_x0000_s3664" type="#_x0000_t202" style="position:absolute;left:3194;top:6929;width:283;height:1984" strokeweight="2.25pt">
                <v:textbox style="layout-flow:vertical;mso-layout-flow-alt:bottom-to-top;mso-next-textbox:#_x0000_s3664" inset="0,0,0,0">
                  <w:txbxContent>
                    <w:p w:rsidR="00816176" w:rsidRDefault="00816176">
                      <w:pPr>
                        <w:pStyle w:val="a5"/>
                      </w:pPr>
                    </w:p>
                  </w:txbxContent>
                </v:textbox>
              </v:shape>
            </v:group>
          </v:group>
          <v:rect id="_x0000_s3665" style="position:absolute;left:1134;top:284;width:10488;height:16271" strokeweight="2.25pt">
            <v:textbox inset="0,0,0,0"/>
          </v:rect>
          <v:group id="_x0000_s3666" style="position:absolute;left:1134;top:14321;width:10488;height:2234" coordorigin="1418,13315" coordsize="10488,2278">
            <v:rect id="_x0000_s3667" style="position:absolute;left:1418;top:13317;width:10488;height:2268" strokeweight="2.25pt">
              <v:textbox inset="0,0,0,0"/>
            </v:rect>
            <v:group id="_x0000_s3668" style="position:absolute;left:1421;top:13315;width:10485;height:2278" coordorigin="1135,11234" coordsize="10485,2278">
              <v:group id="_x0000_s3669" style="position:absolute;left:4817;top:11234;width:6803;height:2268" coordorigin="4667,12846" coordsize="6803,2268">
                <v:group id="_x0000_s3670" style="position:absolute;left:8629;top:13691;width:2841;height:577" coordorigin="6360,12791" coordsize="2841,577">
                  <v:shape id="_x0000_s3671" type="#_x0000_t202" style="position:absolute;left:6365;top:12791;width:848;height:283" strokeweight="2.25pt">
                    <v:textbox style="mso-next-textbox:#_x0000_s3671" inset="0,0,0,0">
                      <w:txbxContent>
                        <w:p w:rsidR="00816176" w:rsidRDefault="00816176" w:rsidP="001E564C">
                          <w:pPr>
                            <w:pStyle w:val="a5"/>
                            <w:ind w:firstLine="0"/>
                            <w:rPr>
                              <w:noProof w:val="0"/>
                            </w:rPr>
                          </w:pPr>
                          <w:r>
                            <w:rPr>
                              <w:noProof w:val="0"/>
                            </w:rPr>
                            <w:t>Лит</w:t>
                          </w:r>
                        </w:p>
                      </w:txbxContent>
                    </v:textbox>
                  </v:shape>
                  <v:shape id="_x0000_s3672" type="#_x0000_t202" style="position:absolute;left:7218;top:12791;width:847;height:283" strokeweight="2.25pt">
                    <v:textbox style="mso-next-textbox:#_x0000_s3672" inset="0,0,0,0">
                      <w:txbxContent>
                        <w:p w:rsidR="00816176" w:rsidRDefault="00816176" w:rsidP="001E564C">
                          <w:pPr>
                            <w:pStyle w:val="a5"/>
                            <w:ind w:firstLine="0"/>
                            <w:rPr>
                              <w:noProof w:val="0"/>
                            </w:rPr>
                          </w:pPr>
                          <w:r>
                            <w:rPr>
                              <w:noProof w:val="0"/>
                            </w:rPr>
                            <w:t>Лист</w:t>
                          </w:r>
                        </w:p>
                      </w:txbxContent>
                    </v:textbox>
                  </v:shape>
                  <v:shape id="_x0000_s3673" type="#_x0000_t202" style="position:absolute;left:8070;top:12791;width:1131;height:283" strokeweight="2.25pt">
                    <v:textbox style="mso-next-textbox:#_x0000_s3673" inset="0,0,0,0">
                      <w:txbxContent>
                        <w:p w:rsidR="00816176" w:rsidRDefault="00816176" w:rsidP="00C2471E">
                          <w:pPr>
                            <w:pStyle w:val="a5"/>
                            <w:ind w:firstLine="0"/>
                            <w:jc w:val="left"/>
                            <w:rPr>
                              <w:noProof w:val="0"/>
                            </w:rPr>
                          </w:pPr>
                          <w:r>
                            <w:rPr>
                              <w:noProof w:val="0"/>
                            </w:rPr>
                            <w:t>Листов</w:t>
                          </w:r>
                        </w:p>
                      </w:txbxContent>
                    </v:textbox>
                  </v:shape>
                  <v:shape id="_x0000_s3674" type="#_x0000_t202" style="position:absolute;left:7223;top:13077;width:847;height:283" strokeweight="2.25pt">
                    <v:textbox style="mso-next-textbox:#_x0000_s3674" inset="0,0,0,0">
                      <w:txbxContent>
                        <w:p w:rsidR="00816176" w:rsidRDefault="00816176" w:rsidP="00825F60">
                          <w:pPr>
                            <w:pStyle w:val="a5"/>
                            <w:ind w:firstLine="0"/>
                            <w:rPr>
                              <w:noProof w:val="0"/>
                              <w:lang w:val="en-US"/>
                            </w:rPr>
                          </w:pPr>
                          <w:r>
                            <w:rPr>
                              <w:noProof w:val="0"/>
                              <w:lang w:val="en-US"/>
                            </w:rPr>
                            <w:fldChar w:fldCharType="begin"/>
                          </w:r>
                          <w:r>
                            <w:rPr>
                              <w:noProof w:val="0"/>
                              <w:lang w:val="en-US"/>
                            </w:rPr>
                            <w:instrText xml:space="preserve"> PAGE  \* MERGEFORMAT </w:instrText>
                          </w:r>
                          <w:r>
                            <w:rPr>
                              <w:noProof w:val="0"/>
                              <w:lang w:val="en-US"/>
                            </w:rPr>
                            <w:fldChar w:fldCharType="separate"/>
                          </w:r>
                          <w:r w:rsidR="005B5623">
                            <w:rPr>
                              <w:lang w:val="en-US"/>
                            </w:rPr>
                            <w:t>5</w:t>
                          </w:r>
                          <w:r>
                            <w:rPr>
                              <w:noProof w:val="0"/>
                              <w:lang w:val="en-US"/>
                            </w:rPr>
                            <w:fldChar w:fldCharType="end"/>
                          </w:r>
                        </w:p>
                      </w:txbxContent>
                    </v:textbox>
                  </v:shape>
                  <v:shape id="_x0000_s3675" type="#_x0000_t202" style="position:absolute;left:8070;top:13072;width:1131;height:283" strokeweight="2.25pt">
                    <v:textbox style="mso-next-textbox:#_x0000_s3675" inset="0,0,0,0">
                      <w:txbxContent>
                        <w:p w:rsidR="00816176" w:rsidRDefault="00816176" w:rsidP="002605CB">
                          <w:pPr>
                            <w:pStyle w:val="a5"/>
                            <w:ind w:right="221" w:firstLine="0"/>
                          </w:pPr>
                          <w:r>
                            <w:t>67</w:t>
                          </w:r>
                        </w:p>
                        <w:p w:rsidR="00816176" w:rsidRPr="002605CB" w:rsidRDefault="00816176" w:rsidP="002605CB">
                          <w:pPr>
                            <w:pStyle w:val="a5"/>
                            <w:ind w:right="221" w:firstLine="0"/>
                            <w:rPr>
                              <w:noProof w:val="0"/>
                            </w:rPr>
                          </w:pPr>
                        </w:p>
                      </w:txbxContent>
                    </v:textbox>
                  </v:shape>
                  <v:group id="_x0000_s3676" style="position:absolute;left:6360;top:13084;width:848;height:284" coordorigin="6125,9275" coordsize="850,284">
                    <v:shape id="_x0000_s3677" type="#_x0000_t202" style="position:absolute;left:6125;top:9275;width:283;height:283" strokeweight="1pt">
                      <v:textbox style="mso-next-textbox:#_x0000_s3677" inset="0,0,0,0">
                        <w:txbxContent>
                          <w:p w:rsidR="00816176" w:rsidRDefault="00816176">
                            <w:pPr>
                              <w:pStyle w:val="a5"/>
                            </w:pPr>
                          </w:p>
                        </w:txbxContent>
                      </v:textbox>
                    </v:shape>
                    <v:shape id="_x0000_s3678" type="#_x0000_t202" style="position:absolute;left:6409;top:9276;width:283;height:283" strokeweight="1pt">
                      <v:textbox style="mso-next-textbox:#_x0000_s3678" inset="0,0,0,0">
                        <w:txbxContent>
                          <w:p w:rsidR="00816176" w:rsidRDefault="00816176">
                            <w:pPr>
                              <w:pStyle w:val="a5"/>
                            </w:pPr>
                          </w:p>
                        </w:txbxContent>
                      </v:textbox>
                    </v:shape>
                    <v:shape id="_x0000_s3679" type="#_x0000_t202" style="position:absolute;left:6692;top:9275;width:283;height:283" strokeweight="1pt">
                      <v:textbox style="mso-next-textbox:#_x0000_s3679" inset="0,0,0,0">
                        <w:txbxContent>
                          <w:p w:rsidR="00816176" w:rsidRDefault="00816176">
                            <w:pPr>
                              <w:pStyle w:val="a5"/>
                            </w:pPr>
                          </w:p>
                        </w:txbxContent>
                      </v:textbox>
                    </v:shape>
                  </v:group>
                </v:group>
                <v:shape id="_x0000_s3680" type="#_x0000_t202" style="position:absolute;left:8635;top:14264;width:2835;height:850" strokeweight="2.25pt">
                  <v:textbox style="mso-next-textbox:#_x0000_s3680" inset="0,0,0,0">
                    <w:txbxContent>
                      <w:p w:rsidR="00816176" w:rsidRPr="00975DE0" w:rsidRDefault="00816176" w:rsidP="00B66C0F">
                        <w:pPr>
                          <w:spacing w:line="276" w:lineRule="auto"/>
                          <w:ind w:firstLine="0"/>
                          <w:jc w:val="center"/>
                          <w:rPr>
                            <w:rFonts w:ascii="GOST type B" w:hAnsi="GOST type B" w:cs="Times New Roman"/>
                            <w:i/>
                            <w:lang w:val="en-US"/>
                          </w:rPr>
                        </w:pPr>
                        <w:r w:rsidRPr="00975DE0">
                          <w:rPr>
                            <w:rFonts w:ascii="GOST type B" w:hAnsi="GOST type B" w:cs="Times New Roman"/>
                            <w:i/>
                          </w:rPr>
                          <w:t>ПГУ, группа</w:t>
                        </w:r>
                      </w:p>
                      <w:p w:rsidR="00816176" w:rsidRPr="00975DE0" w:rsidRDefault="00816176" w:rsidP="00B66C0F">
                        <w:pPr>
                          <w:spacing w:line="276" w:lineRule="auto"/>
                          <w:ind w:firstLine="0"/>
                          <w:jc w:val="center"/>
                          <w:rPr>
                            <w:rFonts w:ascii="GOST type B" w:hAnsi="GOST type B" w:cs="Times New Roman"/>
                            <w:i/>
                          </w:rPr>
                        </w:pPr>
                        <w:r w:rsidRPr="00975DE0">
                          <w:rPr>
                            <w:rFonts w:ascii="GOST type B" w:hAnsi="GOST type B" w:cs="Times New Roman"/>
                            <w:i/>
                          </w:rPr>
                          <w:t>09-ИТ-2</w:t>
                        </w:r>
                      </w:p>
                    </w:txbxContent>
                  </v:textbox>
                </v:shape>
                <v:shape id="_x0000_s3681" type="#_x0000_t202" style="position:absolute;left:4667;top:13697;width:3969;height:1417" strokeweight="2.25pt">
                  <v:textbox style="mso-next-textbox:#_x0000_s3681" inset="0,0,0,0">
                    <w:txbxContent>
                      <w:p w:rsidR="00816176" w:rsidRPr="00975DE0" w:rsidRDefault="00816176" w:rsidP="00EC6D67">
                        <w:pPr>
                          <w:pStyle w:val="a9"/>
                          <w:spacing w:before="120" w:line="240" w:lineRule="auto"/>
                          <w:ind w:firstLine="0"/>
                          <w:jc w:val="center"/>
                          <w:rPr>
                            <w:rFonts w:ascii="GOST type B" w:hAnsi="GOST type B"/>
                            <w:b/>
                            <w:i/>
                            <w:sz w:val="20"/>
                            <w:szCs w:val="20"/>
                          </w:rPr>
                        </w:pPr>
                        <w:r w:rsidRPr="00975DE0">
                          <w:rPr>
                            <w:rFonts w:ascii="GOST type B" w:hAnsi="GOST type B"/>
                            <w:i/>
                            <w:szCs w:val="24"/>
                          </w:rPr>
                          <w:t xml:space="preserve">Система мониторинга компьютерных систем и сетей </w:t>
                        </w:r>
                        <w:proofErr w:type="spellStart"/>
                        <w:r w:rsidRPr="00975DE0">
                          <w:rPr>
                            <w:rFonts w:ascii="GOST type B" w:hAnsi="GOST type B"/>
                            <w:i/>
                            <w:szCs w:val="24"/>
                            <w:lang w:val="en-US"/>
                          </w:rPr>
                          <w:t>Icinga</w:t>
                        </w:r>
                        <w:proofErr w:type="spellEnd"/>
                        <w:r w:rsidRPr="00975DE0">
                          <w:rPr>
                            <w:rFonts w:ascii="GOST type B" w:hAnsi="GOST type B"/>
                            <w:i/>
                            <w:szCs w:val="24"/>
                          </w:rPr>
                          <w:t xml:space="preserve"> с добавлением </w:t>
                        </w:r>
                        <w:r>
                          <w:rPr>
                            <w:rFonts w:ascii="GOST type B" w:hAnsi="GOST type B"/>
                            <w:i/>
                            <w:szCs w:val="24"/>
                            <w:lang w:val="en-US"/>
                          </w:rPr>
                          <w:t>web</w:t>
                        </w:r>
                        <w:r w:rsidRPr="00975DE0">
                          <w:rPr>
                            <w:rFonts w:ascii="GOST type B" w:hAnsi="GOST type B"/>
                            <w:i/>
                            <w:szCs w:val="24"/>
                          </w:rPr>
                          <w:t xml:space="preserve">-приложения </w:t>
                        </w:r>
                        <w:r w:rsidRPr="00975DE0">
                          <w:rPr>
                            <w:rFonts w:ascii="GOST type B" w:hAnsi="GOST type B"/>
                            <w:i/>
                            <w:szCs w:val="24"/>
                            <w:lang w:val="en-US"/>
                          </w:rPr>
                          <w:t>Asset</w:t>
                        </w:r>
                        <w:r w:rsidRPr="00975DE0">
                          <w:rPr>
                            <w:rFonts w:ascii="GOST type B" w:hAnsi="GOST type B"/>
                            <w:i/>
                            <w:szCs w:val="24"/>
                          </w:rPr>
                          <w:t xml:space="preserve"> </w:t>
                        </w:r>
                        <w:r w:rsidRPr="00975DE0">
                          <w:rPr>
                            <w:rFonts w:ascii="GOST type B" w:hAnsi="GOST type B"/>
                            <w:i/>
                            <w:szCs w:val="24"/>
                            <w:lang w:val="en-US"/>
                          </w:rPr>
                          <w:t>DB</w:t>
                        </w:r>
                        <w:r w:rsidRPr="00975DE0">
                          <w:rPr>
                            <w:rFonts w:ascii="GOST type B" w:hAnsi="GOST type B"/>
                            <w:i/>
                            <w:szCs w:val="24"/>
                          </w:rPr>
                          <w:t xml:space="preserve"> для контроля базы данных </w:t>
                        </w:r>
                        <w:proofErr w:type="spellStart"/>
                        <w:r w:rsidRPr="00975DE0">
                          <w:rPr>
                            <w:rFonts w:ascii="GOST type B" w:hAnsi="GOST type B"/>
                            <w:i/>
                            <w:szCs w:val="24"/>
                            <w:lang w:val="en-US"/>
                          </w:rPr>
                          <w:t>Reposito</w:t>
                        </w:r>
                        <w:proofErr w:type="spellEnd"/>
                        <w:r w:rsidRPr="00975DE0">
                          <w:rPr>
                            <w:rFonts w:ascii="GOST type B" w:hAnsi="GOST type B"/>
                            <w:i/>
                            <w:szCs w:val="24"/>
                          </w:rPr>
                          <w:t>r</w:t>
                        </w:r>
                        <w:r w:rsidRPr="00975DE0">
                          <w:rPr>
                            <w:rFonts w:ascii="GOST type B" w:hAnsi="GOST type B"/>
                            <w:i/>
                            <w:szCs w:val="24"/>
                            <w:lang w:val="en-US"/>
                          </w:rPr>
                          <w:t>y</w:t>
                        </w:r>
                      </w:p>
                    </w:txbxContent>
                  </v:textbox>
                </v:shape>
                <v:shape id="_x0000_s3682" type="#_x0000_t202" style="position:absolute;left:4667;top:12846;width:6803;height:850" strokeweight="2.25pt">
                  <v:textbox style="mso-next-textbox:#_x0000_s3682" inset="0,0,0,0">
                    <w:txbxContent>
                      <w:p w:rsidR="00816176" w:rsidRPr="00C07C38" w:rsidRDefault="00816176" w:rsidP="000909B2">
                        <w:pPr>
                          <w:spacing w:before="240"/>
                          <w:jc w:val="center"/>
                          <w:rPr>
                            <w:rFonts w:ascii="GOST type B" w:hAnsi="GOST type B"/>
                            <w:i/>
                            <w:szCs w:val="24"/>
                          </w:rPr>
                        </w:pPr>
                        <w:r w:rsidRPr="00C07C38">
                          <w:rPr>
                            <w:rFonts w:ascii="GOST type B" w:hAnsi="GOST type B"/>
                            <w:i/>
                            <w:szCs w:val="24"/>
                          </w:rPr>
                          <w:t>КВО.505230.034.ПЗ</w:t>
                        </w:r>
                      </w:p>
                      <w:p w:rsidR="00816176" w:rsidRPr="00C07C38" w:rsidRDefault="00816176" w:rsidP="00F4212F">
                        <w:pPr>
                          <w:rPr>
                            <w:rFonts w:ascii="GOST type B" w:hAnsi="GOST type B"/>
                            <w:i/>
                          </w:rPr>
                        </w:pPr>
                      </w:p>
                    </w:txbxContent>
                  </v:textbox>
                </v:shape>
              </v:group>
              <v:group id="_x0000_s3683" style="position:absolute;left:1135;top:11238;width:3685;height:2274" coordorigin="3028,10033" coordsize="3685,2274">
                <v:group id="_x0000_s3684" style="position:absolute;left:3031;top:10614;width:3682;height:1693" coordorigin="3314,10614" coordsize="3682,1693">
                  <v:group id="_x0000_s3685" style="position:absolute;left:3314;top:10614;width:3682;height:280" coordorigin="3332,11725" coordsize="3681,283">
                    <v:shape id="_x0000_s3686" type="#_x0000_t202" style="position:absolute;left:3332;top:11725;width:397;height:283" strokeweight="2.25pt">
                      <v:textbox style="mso-next-textbox:#_x0000_s3686" inset="0,0,0,0">
                        <w:txbxContent>
                          <w:p w:rsidR="00816176" w:rsidRDefault="00816176">
                            <w:pPr>
                              <w:pStyle w:val="a5"/>
                              <w:rPr>
                                <w:noProof w:val="0"/>
                              </w:rPr>
                            </w:pPr>
                            <w:r>
                              <w:rPr>
                                <w:noProof w:val="0"/>
                              </w:rPr>
                              <w:t>Лит</w:t>
                            </w:r>
                          </w:p>
                        </w:txbxContent>
                      </v:textbox>
                    </v:shape>
                    <v:shape id="_x0000_s3687" type="#_x0000_t202" style="position:absolute;left:4295;top:11725;width:1304;height:283" strokeweight="2.25pt">
                      <v:textbox style="mso-next-textbox:#_x0000_s3687" inset="0,0,0,0">
                        <w:txbxContent>
                          <w:p w:rsidR="00816176" w:rsidRDefault="00816176" w:rsidP="00C2471E">
                            <w:pPr>
                              <w:pStyle w:val="a5"/>
                              <w:ind w:firstLine="0"/>
                              <w:jc w:val="left"/>
                            </w:pPr>
                            <w:r>
                              <w:t>№ докум.</w:t>
                            </w:r>
                          </w:p>
                        </w:txbxContent>
                      </v:textbox>
                    </v:shape>
                    <v:shape id="_x0000_s3688" type="#_x0000_t202" style="position:absolute;left:3728;top:11725;width:567;height:283" strokeweight="2.25pt">
                      <v:textbox style="mso-next-textbox:#_x0000_s3688" inset="0,0,0,0">
                        <w:txbxContent>
                          <w:p w:rsidR="00816176" w:rsidRDefault="00816176">
                            <w:pPr>
                              <w:pStyle w:val="a5"/>
                              <w:rPr>
                                <w:noProof w:val="0"/>
                              </w:rPr>
                            </w:pPr>
                            <w:r>
                              <w:t>Изм</w:t>
                            </w:r>
                            <w:r>
                              <w:rPr>
                                <w:noProof w:val="0"/>
                              </w:rPr>
                              <w:t>.</w:t>
                            </w:r>
                          </w:p>
                        </w:txbxContent>
                      </v:textbox>
                    </v:shape>
                    <v:shape id="_x0000_s3689" type="#_x0000_t202" style="position:absolute;left:5597;top:11725;width:850;height:283" strokeweight="2.25pt">
                      <v:textbox style="mso-next-textbox:#_x0000_s3689" inset="0,0,0,0">
                        <w:txbxContent>
                          <w:p w:rsidR="00816176" w:rsidRDefault="00816176" w:rsidP="001E564C">
                            <w:pPr>
                              <w:pStyle w:val="a5"/>
                              <w:ind w:firstLine="0"/>
                              <w:rPr>
                                <w:noProof w:val="0"/>
                              </w:rPr>
                            </w:pPr>
                            <w:r>
                              <w:t>Подп</w:t>
                            </w:r>
                            <w:r>
                              <w:rPr>
                                <w:noProof w:val="0"/>
                              </w:rPr>
                              <w:t>.</w:t>
                            </w:r>
                          </w:p>
                        </w:txbxContent>
                      </v:textbox>
                    </v:shape>
                    <v:shape id="_x0000_s3690" type="#_x0000_t202" style="position:absolute;left:6446;top:11725;width:567;height:283" strokeweight="2.25pt">
                      <v:textbox style="mso-next-textbox:#_x0000_s3690" inset="0,0,0,0">
                        <w:txbxContent>
                          <w:p w:rsidR="00816176" w:rsidRDefault="00816176">
                            <w:pPr>
                              <w:pStyle w:val="a5"/>
                              <w:rPr>
                                <w:noProof w:val="0"/>
                              </w:rPr>
                            </w:pPr>
                            <w:r>
                              <w:rPr>
                                <w:noProof w:val="0"/>
                              </w:rPr>
                              <w:t>Дата</w:t>
                            </w:r>
                          </w:p>
                        </w:txbxContent>
                      </v:textbox>
                    </v:shape>
                  </v:group>
                  <v:group id="_x0000_s3691" style="position:absolute;left:3314;top:10907;width:3682;height:1400" coordorigin="2358,10607" coordsize="3682,1400">
                    <v:group id="_x0000_s3692" style="position:absolute;left:2358;top:10609;width:3681;height:1391" coordorigin="2924,10616" coordsize="3681,1391">
                      <v:group id="_x0000_s3693" style="position:absolute;left:2924;top:10616;width:3680;height:281" coordorigin="2196,10916" coordsize="3683,284">
                        <v:shape id="_x0000_s3694" type="#_x0000_t202" style="position:absolute;left:3158;top:10917;width:1305;height:283" strokeweight="1pt">
                          <v:textbox style="mso-next-textbox:#_x0000_s3694" inset="0,0,0,0">
                            <w:txbxContent>
                              <w:p w:rsidR="00816176" w:rsidRPr="00975DE0" w:rsidRDefault="00816176" w:rsidP="00EC58B9">
                                <w:pPr>
                                  <w:pStyle w:val="a5"/>
                                  <w:ind w:firstLine="0"/>
                                  <w:jc w:val="left"/>
                                  <w:rPr>
                                    <w:rFonts w:ascii="GOST type B" w:hAnsi="GOST type B" w:cs="Times New Roman"/>
                                    <w:i/>
                                    <w:noProof w:val="0"/>
                                    <w:sz w:val="20"/>
                                    <w:szCs w:val="20"/>
                                  </w:rPr>
                                </w:pPr>
                                <w:r w:rsidRPr="00975DE0">
                                  <w:rPr>
                                    <w:rFonts w:ascii="GOST type B" w:hAnsi="GOST type B" w:cs="Times New Roman"/>
                                    <w:i/>
                                    <w:noProof w:val="0"/>
                                    <w:sz w:val="20"/>
                                    <w:szCs w:val="20"/>
                                  </w:rPr>
                                  <w:t>Козлов В. О.</w:t>
                                </w:r>
                              </w:p>
                            </w:txbxContent>
                          </v:textbox>
                        </v:shape>
                        <v:shape id="_x0000_s3695" type="#_x0000_t202" style="position:absolute;left:2196;top:10916;width:964;height:283" strokeweight="1pt">
                          <v:textbox style="mso-next-textbox:#_x0000_s3695" inset="0,0,0,0">
                            <w:txbxContent>
                              <w:p w:rsidR="00816176" w:rsidRDefault="00816176" w:rsidP="00C2471E">
                                <w:pPr>
                                  <w:pStyle w:val="a5"/>
                                  <w:ind w:firstLine="0"/>
                                  <w:jc w:val="left"/>
                                  <w:rPr>
                                    <w:noProof w:val="0"/>
                                  </w:rPr>
                                </w:pPr>
                                <w:r>
                                  <w:t>Разраб</w:t>
                                </w:r>
                                <w:r>
                                  <w:rPr>
                                    <w:noProof w:val="0"/>
                                  </w:rPr>
                                  <w:t>.</w:t>
                                </w:r>
                              </w:p>
                            </w:txbxContent>
                          </v:textbox>
                        </v:shape>
                        <v:shape id="_x0000_s3696" type="#_x0000_t202" style="position:absolute;left:4461;top:10917;width:851;height:283" strokeweight="1pt">
                          <v:textbox style="mso-next-textbox:#_x0000_s3696" inset="0,0,0,0">
                            <w:txbxContent>
                              <w:p w:rsidR="00816176" w:rsidRDefault="00816176">
                                <w:pPr>
                                  <w:pStyle w:val="a5"/>
                                </w:pPr>
                              </w:p>
                            </w:txbxContent>
                          </v:textbox>
                        </v:shape>
                        <v:shape id="_x0000_s3697" type="#_x0000_t202" style="position:absolute;left:5311;top:10917;width:568;height:283" strokeweight="1pt">
                          <v:textbox style="mso-next-textbox:#_x0000_s3697" inset="0,0,0,0">
                            <w:txbxContent>
                              <w:p w:rsidR="00816176" w:rsidRDefault="00816176">
                                <w:pPr>
                                  <w:pStyle w:val="a5"/>
                                </w:pPr>
                              </w:p>
                            </w:txbxContent>
                          </v:textbox>
                        </v:shape>
                      </v:group>
                      <v:group id="_x0000_s3698" style="position:absolute;left:2925;top:10895;width:3680;height:280" coordorigin="2196,10916" coordsize="3683,284">
                        <v:shape id="_x0000_s3699" type="#_x0000_t202" style="position:absolute;left:3158;top:10917;width:1305;height:283" strokeweight="1pt">
                          <v:textbox style="mso-next-textbox:#_x0000_s3699" inset="0,0,0,0">
                            <w:txbxContent>
                              <w:p w:rsidR="00816176" w:rsidRPr="00975DE0" w:rsidRDefault="00816176" w:rsidP="00F4212F">
                                <w:pPr>
                                  <w:ind w:firstLine="0"/>
                                  <w:rPr>
                                    <w:rFonts w:ascii="GOST type B" w:hAnsi="GOST type B" w:cs="Times New Roman"/>
                                    <w:i/>
                                    <w:sz w:val="20"/>
                                    <w:szCs w:val="20"/>
                                  </w:rPr>
                                </w:pPr>
                                <w:r w:rsidRPr="00975DE0">
                                  <w:rPr>
                                    <w:rFonts w:ascii="GOST type B" w:hAnsi="GOST type B" w:cs="Times New Roman"/>
                                    <w:i/>
                                    <w:sz w:val="20"/>
                                    <w:szCs w:val="20"/>
                                  </w:rPr>
                                  <w:t>Кеда И. С.</w:t>
                                </w:r>
                              </w:p>
                            </w:txbxContent>
                          </v:textbox>
                        </v:shape>
                        <v:shape id="_x0000_s3700" type="#_x0000_t202" style="position:absolute;left:2196;top:10916;width:964;height:283" strokeweight="1pt">
                          <v:textbox style="mso-next-textbox:#_x0000_s3700" inset="0,0,0,0">
                            <w:txbxContent>
                              <w:p w:rsidR="00816176" w:rsidRDefault="00816176" w:rsidP="00C2471E">
                                <w:pPr>
                                  <w:pStyle w:val="a5"/>
                                  <w:ind w:firstLine="0"/>
                                  <w:jc w:val="left"/>
                                  <w:rPr>
                                    <w:noProof w:val="0"/>
                                  </w:rPr>
                                </w:pPr>
                                <w:r>
                                  <w:t>Пров</w:t>
                                </w:r>
                                <w:r>
                                  <w:rPr>
                                    <w:noProof w:val="0"/>
                                  </w:rPr>
                                  <w:t>.</w:t>
                                </w:r>
                              </w:p>
                            </w:txbxContent>
                          </v:textbox>
                        </v:shape>
                        <v:shape id="_x0000_s3701" type="#_x0000_t202" style="position:absolute;left:4461;top:10917;width:851;height:283" strokeweight="1pt">
                          <v:textbox style="mso-next-textbox:#_x0000_s3701" inset="0,0,0,0">
                            <w:txbxContent>
                              <w:p w:rsidR="00816176" w:rsidRDefault="00816176">
                                <w:pPr>
                                  <w:pStyle w:val="a5"/>
                                </w:pPr>
                              </w:p>
                            </w:txbxContent>
                          </v:textbox>
                        </v:shape>
                        <v:shape id="_x0000_s3702" type="#_x0000_t202" style="position:absolute;left:5311;top:10917;width:568;height:283" strokeweight="1pt">
                          <v:textbox style="mso-next-textbox:#_x0000_s3702" inset="0,0,0,0">
                            <w:txbxContent>
                              <w:p w:rsidR="00816176" w:rsidRDefault="00816176">
                                <w:pPr>
                                  <w:pStyle w:val="a5"/>
                                </w:pPr>
                              </w:p>
                            </w:txbxContent>
                          </v:textbox>
                        </v:shape>
                      </v:group>
                      <v:group id="_x0000_s3703" style="position:absolute;left:2925;top:11174;width:3680;height:280" coordorigin="2196,10916" coordsize="3683,284">
                        <v:shape id="_x0000_s3704" type="#_x0000_t202" style="position:absolute;left:3158;top:10917;width:1305;height:283" strokeweight="1pt">
                          <v:textbox style="mso-next-textbox:#_x0000_s3704" inset="0,0,0,0">
                            <w:txbxContent>
                              <w:p w:rsidR="00816176" w:rsidRPr="00975DE0" w:rsidRDefault="00816176" w:rsidP="008B4D00">
                                <w:pPr>
                                  <w:pStyle w:val="a5"/>
                                  <w:ind w:firstLine="0"/>
                                  <w:jc w:val="left"/>
                                  <w:rPr>
                                    <w:rFonts w:ascii="GOST type B" w:hAnsi="GOST type B"/>
                                    <w:i/>
                                    <w:sz w:val="20"/>
                                    <w:szCs w:val="20"/>
                                  </w:rPr>
                                </w:pPr>
                                <w:r w:rsidRPr="00975DE0">
                                  <w:rPr>
                                    <w:rFonts w:ascii="GOST type B" w:hAnsi="GOST type B"/>
                                    <w:i/>
                                    <w:sz w:val="20"/>
                                    <w:szCs w:val="20"/>
                                  </w:rPr>
                                  <w:t>Потоня В.Л.</w:t>
                                </w:r>
                              </w:p>
                            </w:txbxContent>
                          </v:textbox>
                        </v:shape>
                        <v:shape id="_x0000_s3705" type="#_x0000_t202" style="position:absolute;left:2196;top:10916;width:964;height:283" strokeweight="1pt">
                          <v:textbox style="mso-next-textbox:#_x0000_s3705" inset="0,0,0,0">
                            <w:txbxContent>
                              <w:p w:rsidR="00816176" w:rsidRPr="008B4D00" w:rsidRDefault="00816176" w:rsidP="00C2471E">
                                <w:pPr>
                                  <w:pStyle w:val="a5"/>
                                  <w:ind w:firstLine="0"/>
                                  <w:jc w:val="left"/>
                                  <w:rPr>
                                    <w:noProof w:val="0"/>
                                  </w:rPr>
                                </w:pPr>
                                <w:r>
                                  <w:rPr>
                                    <w:noProof w:val="0"/>
                                  </w:rPr>
                                  <w:t>Рецензент</w:t>
                                </w:r>
                                <w:r>
                                  <w:rPr>
                                    <w:noProof w:val="0"/>
                                  </w:rPr>
                                  <w:tab/>
                                </w:r>
                              </w:p>
                            </w:txbxContent>
                          </v:textbox>
                        </v:shape>
                        <v:shape id="_x0000_s3706" type="#_x0000_t202" style="position:absolute;left:4461;top:10917;width:851;height:283" strokeweight="1pt">
                          <v:textbox style="mso-next-textbox:#_x0000_s3706" inset="0,0,0,0">
                            <w:txbxContent>
                              <w:p w:rsidR="00816176" w:rsidRDefault="00816176">
                                <w:pPr>
                                  <w:pStyle w:val="a5"/>
                                </w:pPr>
                              </w:p>
                            </w:txbxContent>
                          </v:textbox>
                        </v:shape>
                        <v:shape id="_x0000_s3707" type="#_x0000_t202" style="position:absolute;left:5311;top:10917;width:568;height:283" strokeweight="1pt">
                          <v:textbox style="mso-next-textbox:#_x0000_s3707" inset="0,0,0,0">
                            <w:txbxContent>
                              <w:p w:rsidR="00816176" w:rsidRDefault="00816176">
                                <w:pPr>
                                  <w:pStyle w:val="a5"/>
                                </w:pPr>
                              </w:p>
                            </w:txbxContent>
                          </v:textbox>
                        </v:shape>
                      </v:group>
                      <v:group id="_x0000_s3708" style="position:absolute;left:2925;top:11449;width:3680;height:281" coordorigin="2196,10916" coordsize="3683,284">
                        <v:shape id="_x0000_s3709" type="#_x0000_t202" style="position:absolute;left:3158;top:10917;width:1305;height:283" strokeweight="1pt">
                          <v:textbox style="mso-next-textbox:#_x0000_s3709" inset="0,0,0,0">
                            <w:txbxContent>
                              <w:p w:rsidR="00816176" w:rsidRPr="00975DE0" w:rsidRDefault="00816176" w:rsidP="005B6186">
                                <w:pPr>
                                  <w:ind w:firstLine="0"/>
                                  <w:rPr>
                                    <w:rFonts w:ascii="GOST type B" w:hAnsi="GOST type B" w:cs="Times New Roman"/>
                                    <w:i/>
                                    <w:sz w:val="20"/>
                                    <w:szCs w:val="20"/>
                                  </w:rPr>
                                </w:pPr>
                                <w:r w:rsidRPr="00975DE0">
                                  <w:rPr>
                                    <w:rFonts w:ascii="GOST type B" w:hAnsi="GOST type B" w:cs="Times New Roman"/>
                                    <w:i/>
                                    <w:sz w:val="20"/>
                                    <w:szCs w:val="20"/>
                                  </w:rPr>
                                  <w:t>Кеда И. С.</w:t>
                                </w:r>
                              </w:p>
                              <w:p w:rsidR="00816176" w:rsidRPr="00975DE0" w:rsidRDefault="00816176">
                                <w:pPr>
                                  <w:pStyle w:val="a5"/>
                                  <w:rPr>
                                    <w:rFonts w:ascii="GOST type B" w:hAnsi="GOST type B"/>
                                    <w:i/>
                                  </w:rPr>
                                </w:pPr>
                              </w:p>
                            </w:txbxContent>
                          </v:textbox>
                        </v:shape>
                        <v:shape id="_x0000_s3710" type="#_x0000_t202" style="position:absolute;left:2196;top:10916;width:964;height:283" strokeweight="1pt">
                          <v:textbox style="mso-next-textbox:#_x0000_s3710" inset="0,0,0,0">
                            <w:txbxContent>
                              <w:p w:rsidR="00816176" w:rsidRDefault="00816176" w:rsidP="00C2471E">
                                <w:pPr>
                                  <w:pStyle w:val="a5"/>
                                  <w:ind w:firstLine="0"/>
                                  <w:jc w:val="left"/>
                                  <w:rPr>
                                    <w:noProof w:val="0"/>
                                  </w:rPr>
                                </w:pPr>
                                <w:r>
                                  <w:rPr>
                                    <w:noProof w:val="0"/>
                                  </w:rPr>
                                  <w:t>Н. контр.</w:t>
                                </w:r>
                              </w:p>
                            </w:txbxContent>
                          </v:textbox>
                        </v:shape>
                        <v:shape id="_x0000_s3711" type="#_x0000_t202" style="position:absolute;left:4461;top:10917;width:851;height:283" strokeweight="1pt">
                          <v:textbox style="mso-next-textbox:#_x0000_s3711" inset="0,0,0,0">
                            <w:txbxContent>
                              <w:p w:rsidR="00816176" w:rsidRDefault="00816176">
                                <w:pPr>
                                  <w:pStyle w:val="a5"/>
                                </w:pPr>
                              </w:p>
                            </w:txbxContent>
                          </v:textbox>
                        </v:shape>
                        <v:shape id="_x0000_s3712" type="#_x0000_t202" style="position:absolute;left:5311;top:10917;width:568;height:283" strokeweight="1pt">
                          <v:textbox style="mso-next-textbox:#_x0000_s3712" inset="0,0,0,0">
                            <w:txbxContent>
                              <w:p w:rsidR="00816176" w:rsidRDefault="00816176">
                                <w:pPr>
                                  <w:pStyle w:val="a5"/>
                                </w:pPr>
                              </w:p>
                            </w:txbxContent>
                          </v:textbox>
                        </v:shape>
                      </v:group>
                      <v:group id="_x0000_s3713" style="position:absolute;left:2925;top:11726;width:3680;height:281" coordorigin="2196,10916" coordsize="3683,284">
                        <v:shape id="_x0000_s3714" type="#_x0000_t202" style="position:absolute;left:3158;top:10917;width:1305;height:283" strokeweight="1pt">
                          <v:textbox style="mso-next-textbox:#_x0000_s3714" inset="0,0,0,0">
                            <w:txbxContent>
                              <w:p w:rsidR="00816176" w:rsidRPr="000808FF" w:rsidRDefault="00816176" w:rsidP="008B4D00">
                                <w:pPr>
                                  <w:pStyle w:val="a5"/>
                                  <w:ind w:firstLine="0"/>
                                  <w:jc w:val="left"/>
                                  <w:rPr>
                                    <w:rFonts w:ascii="GOST type B" w:hAnsi="GOST type B"/>
                                    <w:i/>
                                    <w:sz w:val="20"/>
                                    <w:szCs w:val="20"/>
                                  </w:rPr>
                                </w:pPr>
                                <w:r w:rsidRPr="000808FF">
                                  <w:rPr>
                                    <w:rFonts w:ascii="GOST type B" w:hAnsi="GOST type B"/>
                                    <w:i/>
                                    <w:sz w:val="20"/>
                                    <w:szCs w:val="20"/>
                                  </w:rPr>
                                  <w:t>Голубева О.В</w:t>
                                </w:r>
                              </w:p>
                            </w:txbxContent>
                          </v:textbox>
                        </v:shape>
                        <v:shape id="_x0000_s3715" type="#_x0000_t202" style="position:absolute;left:2196;top:10916;width:964;height:283" strokeweight="1pt">
                          <v:textbox style="mso-next-textbox:#_x0000_s3715" inset="0,0,0,0">
                            <w:txbxContent>
                              <w:p w:rsidR="00816176" w:rsidRDefault="00816176" w:rsidP="00C2471E">
                                <w:pPr>
                                  <w:pStyle w:val="a5"/>
                                  <w:ind w:firstLine="0"/>
                                  <w:jc w:val="left"/>
                                  <w:rPr>
                                    <w:noProof w:val="0"/>
                                  </w:rPr>
                                </w:pPr>
                                <w:r>
                                  <w:t>Утв</w:t>
                                </w:r>
                                <w:r>
                                  <w:rPr>
                                    <w:noProof w:val="0"/>
                                  </w:rPr>
                                  <w:t>.</w:t>
                                </w:r>
                              </w:p>
                            </w:txbxContent>
                          </v:textbox>
                        </v:shape>
                        <v:shape id="_x0000_s3716" type="#_x0000_t202" style="position:absolute;left:4461;top:10917;width:851;height:283" strokeweight="1pt">
                          <v:textbox style="mso-next-textbox:#_x0000_s3716" inset="0,0,0,0">
                            <w:txbxContent>
                              <w:p w:rsidR="00816176" w:rsidRDefault="00816176">
                                <w:pPr>
                                  <w:pStyle w:val="a5"/>
                                </w:pPr>
                              </w:p>
                            </w:txbxContent>
                          </v:textbox>
                        </v:shape>
                        <v:shape id="_x0000_s3717" type="#_x0000_t202" style="position:absolute;left:5311;top:10917;width:568;height:283" strokeweight="1pt">
                          <v:textbox style="mso-next-textbox:#_x0000_s3717" inset="0,0,0,0">
                            <w:txbxContent>
                              <w:p w:rsidR="00816176" w:rsidRDefault="00816176">
                                <w:pPr>
                                  <w:pStyle w:val="a5"/>
                                </w:pPr>
                              </w:p>
                            </w:txbxContent>
                          </v:textbox>
                        </v:shape>
                      </v:group>
                    </v:group>
                    <v:line id="_x0000_s3718" style="position:absolute;flip:x" from="5473,10607" to="5473,12007" strokeweight="2.25pt"/>
                    <v:line id="_x0000_s3719" style="position:absolute;flip:x" from="6040,10607" to="6040,12007" strokeweight="2.25pt"/>
                    <v:line id="_x0000_s3720" style="position:absolute;flip:x" from="3322,10607" to="3322,12007" strokeweight="2.25pt"/>
                    <v:line id="_x0000_s3721" style="position:absolute;flip:x" from="4621,10607" to="4621,12007" strokeweight="2.25pt"/>
                    <v:line id="_x0000_s3722" style="position:absolute;flip:x" from="2361,10607" to="2361,12007" strokeweight="2.25pt"/>
                  </v:group>
                </v:group>
                <v:group id="_x0000_s3723" style="position:absolute;left:3028;top:10033;width:3683;height:581" coordorigin="3033,9482" coordsize="3683,581">
                  <v:group id="_x0000_s3724" style="position:absolute;left:3034;top:9492;width:3682;height:561" coordorigin="1240,9793" coordsize="3685,568">
                    <v:group id="_x0000_s3725" style="position:absolute;left:1240;top:10078;width:3685;height:283" coordorigin="3332,11725" coordsize="3681,283">
                      <v:shape id="_x0000_s3726" type="#_x0000_t202" style="position:absolute;left:3332;top:11725;width:397;height:283" strokeweight="1pt">
                        <v:textbox style="mso-next-textbox:#_x0000_s3726" inset="0,0,0,0">
                          <w:txbxContent>
                            <w:p w:rsidR="00816176" w:rsidRDefault="00816176">
                              <w:pPr>
                                <w:pStyle w:val="a5"/>
                              </w:pPr>
                            </w:p>
                          </w:txbxContent>
                        </v:textbox>
                      </v:shape>
                      <v:shape id="_x0000_s3727" type="#_x0000_t202" style="position:absolute;left:4295;top:11725;width:1304;height:283" strokeweight="1pt">
                        <v:textbox style="mso-next-textbox:#_x0000_s3727" inset="0,0,0,0">
                          <w:txbxContent>
                            <w:p w:rsidR="00816176" w:rsidRDefault="00816176">
                              <w:pPr>
                                <w:pStyle w:val="a5"/>
                              </w:pPr>
                            </w:p>
                          </w:txbxContent>
                        </v:textbox>
                      </v:shape>
                      <v:shape id="_x0000_s3728" type="#_x0000_t202" style="position:absolute;left:3728;top:11725;width:567;height:283" strokeweight="1pt">
                        <v:textbox style="mso-next-textbox:#_x0000_s3728" inset="0,0,0,0">
                          <w:txbxContent>
                            <w:p w:rsidR="00816176" w:rsidRDefault="00816176">
                              <w:pPr>
                                <w:pStyle w:val="a5"/>
                              </w:pPr>
                            </w:p>
                          </w:txbxContent>
                        </v:textbox>
                      </v:shape>
                      <v:shape id="_x0000_s3729" type="#_x0000_t202" style="position:absolute;left:5597;top:11725;width:850;height:283" strokeweight="1pt">
                        <v:textbox style="mso-next-textbox:#_x0000_s3729" inset="0,0,0,0">
                          <w:txbxContent>
                            <w:p w:rsidR="00816176" w:rsidRDefault="00816176">
                              <w:pPr>
                                <w:pStyle w:val="a5"/>
                              </w:pPr>
                            </w:p>
                          </w:txbxContent>
                        </v:textbox>
                      </v:shape>
                      <v:shape id="_x0000_s3730" type="#_x0000_t202" style="position:absolute;left:6446;top:11725;width:567;height:283" strokeweight="1pt">
                        <v:textbox style="mso-next-textbox:#_x0000_s3730" inset="0,0,0,0">
                          <w:txbxContent>
                            <w:p w:rsidR="00816176" w:rsidRDefault="00816176">
                              <w:pPr>
                                <w:pStyle w:val="a5"/>
                              </w:pPr>
                            </w:p>
                          </w:txbxContent>
                        </v:textbox>
                      </v:shape>
                    </v:group>
                    <v:group id="_x0000_s3731" style="position:absolute;left:1240;top:9793;width:3685;height:283" coordorigin="3332,11725" coordsize="3681,283">
                      <v:shape id="_x0000_s3732" type="#_x0000_t202" style="position:absolute;left:3332;top:11725;width:397;height:283" strokeweight="1pt">
                        <v:textbox style="mso-next-textbox:#_x0000_s3732" inset="0,0,0,0">
                          <w:txbxContent>
                            <w:p w:rsidR="00816176" w:rsidRDefault="00816176">
                              <w:pPr>
                                <w:pStyle w:val="a5"/>
                              </w:pPr>
                            </w:p>
                          </w:txbxContent>
                        </v:textbox>
                      </v:shape>
                      <v:shape id="_x0000_s3733" type="#_x0000_t202" style="position:absolute;left:4295;top:11725;width:1304;height:283" strokeweight="1pt">
                        <v:textbox style="mso-next-textbox:#_x0000_s3733" inset="0,0,0,0">
                          <w:txbxContent>
                            <w:p w:rsidR="00816176" w:rsidRDefault="00816176">
                              <w:pPr>
                                <w:pStyle w:val="a5"/>
                              </w:pPr>
                            </w:p>
                          </w:txbxContent>
                        </v:textbox>
                      </v:shape>
                      <v:shape id="_x0000_s3734" type="#_x0000_t202" style="position:absolute;left:3728;top:11725;width:567;height:283" strokeweight="1pt">
                        <v:textbox style="mso-next-textbox:#_x0000_s3734" inset="0,0,0,0">
                          <w:txbxContent>
                            <w:p w:rsidR="00816176" w:rsidRDefault="00816176">
                              <w:pPr>
                                <w:pStyle w:val="a5"/>
                              </w:pPr>
                            </w:p>
                          </w:txbxContent>
                        </v:textbox>
                      </v:shape>
                      <v:shape id="_x0000_s3735" type="#_x0000_t202" style="position:absolute;left:5597;top:11725;width:850;height:283" strokeweight="1pt">
                        <v:textbox style="mso-next-textbox:#_x0000_s3735" inset="0,0,0,0">
                          <w:txbxContent>
                            <w:p w:rsidR="00816176" w:rsidRDefault="00816176">
                              <w:pPr>
                                <w:pStyle w:val="a5"/>
                              </w:pPr>
                            </w:p>
                          </w:txbxContent>
                        </v:textbox>
                      </v:shape>
                      <v:shape id="_x0000_s3736" type="#_x0000_t202" style="position:absolute;left:6446;top:11725;width:567;height:283" strokeweight="1pt">
                        <v:textbox style="mso-next-textbox:#_x0000_s3736" inset="0,0,0,0">
                          <w:txbxContent>
                            <w:p w:rsidR="00816176" w:rsidRDefault="00816176">
                              <w:pPr>
                                <w:pStyle w:val="a5"/>
                              </w:pPr>
                            </w:p>
                          </w:txbxContent>
                        </v:textbox>
                      </v:shape>
                    </v:group>
                  </v:group>
                  <v:line id="_x0000_s3737" style="position:absolute" from="5299,9482" to="5299,10053" strokeweight="2.25pt"/>
                  <v:line id="_x0000_s3738" style="position:absolute" from="3033,9492" to="3033,10063" strokeweight="2.25pt"/>
                  <v:line id="_x0000_s3739" style="position:absolute" from="6715,9482" to="6715,10053" strokeweight="2.25pt"/>
                  <v:line id="_x0000_s3740" style="position:absolute" from="6148,9482" to="6148,10053" strokeweight="2.25pt"/>
                  <v:line id="_x0000_s3741" style="position:absolute" from="3430,9492" to="3430,10063" strokeweight="2.25pt"/>
                  <v:line id="_x0000_s3742" style="position:absolute" from="3996,9482" to="3996,10053" strokeweight="2.25pt"/>
                </v:group>
              </v:group>
            </v:group>
          </v:group>
          <w10:wrap anchorx="page" anchory="page"/>
        </v:group>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6176" w:rsidRPr="00E545FD" w:rsidRDefault="00816176" w:rsidP="00E545FD">
    <w:pPr>
      <w:pStyle w:val="a6"/>
    </w:pPr>
    <w:r>
      <w:rPr>
        <w:noProof/>
        <w:sz w:val="20"/>
      </w:rPr>
      <w:pict>
        <v:group id="_x0000_s3321" style="position:absolute;left:0;text-align:left;margin-left:22.9pt;margin-top:20.6pt;width:552.8pt;height:805.95pt;z-index:-251640832;mso-position-horizontal-relative:page;mso-position-vertical-relative:page" coordorigin="567,284" coordsize="11056,16271" wrapcoords="1026 -20 1026 10810 -29 10929 -29 21620 21659 21620 21659 -20 1026 -20" o:allowincell="f">
          <v:group id="_x0000_s3322" style="position:absolute;left:567;top:8552;width:561;height:8003" coordorigin="3194,6929" coordsize="561,8155">
            <v:group id="_x0000_s3323" style="position:absolute;left:3194;top:6929;width:283;height:8155" coordorigin="3194,6929" coordsize="283,8155">
              <v:shapetype id="_x0000_t202" coordsize="21600,21600" o:spt="202" path="m,l,21600r21600,l21600,xe">
                <v:stroke joinstyle="miter"/>
                <v:path gradientshapeok="t" o:connecttype="rect"/>
              </v:shapetype>
              <v:shape id="_x0000_s3324" type="#_x0000_t202" style="position:absolute;left:3194;top:13667;width:283;height:1417" strokeweight="2.25pt">
                <v:textbox style="layout-flow:vertical;mso-layout-flow-alt:bottom-to-top;mso-next-textbox:#_x0000_s3324" inset=".5mm,.3mm,.5mm,.3mm">
                  <w:txbxContent>
                    <w:p w:rsidR="00816176" w:rsidRDefault="00816176" w:rsidP="00E545FD">
                      <w:pPr>
                        <w:pStyle w:val="a5"/>
                      </w:pPr>
                      <w:r>
                        <w:t>Инв. № подп</w:t>
                      </w:r>
                    </w:p>
                  </w:txbxContent>
                </v:textbox>
              </v:shape>
              <v:shape id="_x0000_s3325" type="#_x0000_t202" style="position:absolute;left:3194;top:11707;width:283;height:1984" strokeweight="2.25pt">
                <v:textbox style="layout-flow:vertical;mso-layout-flow-alt:bottom-to-top;mso-next-textbox:#_x0000_s3325" inset=".5mm,.3mm,.5mm,.3mm">
                  <w:txbxContent>
                    <w:p w:rsidR="00816176" w:rsidRDefault="00816176" w:rsidP="00E545FD">
                      <w:pPr>
                        <w:pStyle w:val="a5"/>
                      </w:pPr>
                      <w:r>
                        <w:t>Подп. и дата</w:t>
                      </w:r>
                    </w:p>
                  </w:txbxContent>
                </v:textbox>
              </v:shape>
              <v:shape id="_x0000_s3326" type="#_x0000_t202" style="position:absolute;left:3194;top:8901;width:283;height:1417" strokeweight="2.25pt">
                <v:textbox style="layout-flow:vertical;mso-layout-flow-alt:bottom-to-top;mso-next-textbox:#_x0000_s3326" inset=".5mm,.3mm,.5mm,.3mm">
                  <w:txbxContent>
                    <w:p w:rsidR="00816176" w:rsidRDefault="00816176" w:rsidP="00E545FD">
                      <w:pPr>
                        <w:pStyle w:val="a5"/>
                      </w:pPr>
                      <w:r>
                        <w:t>Взам. инв. №</w:t>
                      </w:r>
                    </w:p>
                  </w:txbxContent>
                </v:textbox>
              </v:shape>
              <v:shape id="_x0000_s3327" type="#_x0000_t202" style="position:absolute;left:3194;top:10306;width:283;height:1417" strokeweight="2.25pt">
                <v:textbox style="layout-flow:vertical;mso-layout-flow-alt:bottom-to-top;mso-next-textbox:#_x0000_s3327" inset=".5mm,.3mm,.5mm,.3mm">
                  <w:txbxContent>
                    <w:p w:rsidR="00816176" w:rsidRDefault="00816176" w:rsidP="00E545FD">
                      <w:pPr>
                        <w:pStyle w:val="a5"/>
                      </w:pPr>
                      <w:r>
                        <w:t>Инв. № дубл.</w:t>
                      </w:r>
                    </w:p>
                  </w:txbxContent>
                </v:textbox>
              </v:shape>
              <v:shape id="_x0000_s3328" type="#_x0000_t202" style="position:absolute;left:3194;top:6929;width:283;height:1984" strokeweight="2.25pt">
                <v:textbox style="layout-flow:vertical;mso-layout-flow-alt:bottom-to-top;mso-next-textbox:#_x0000_s3328" inset=".5mm,.3mm,.5mm,.3mm">
                  <w:txbxContent>
                    <w:p w:rsidR="00816176" w:rsidRDefault="00816176" w:rsidP="00E545FD">
                      <w:pPr>
                        <w:pStyle w:val="a5"/>
                      </w:pPr>
                      <w:r>
                        <w:t>Подп. и дата</w:t>
                      </w:r>
                    </w:p>
                  </w:txbxContent>
                </v:textbox>
              </v:shape>
            </v:group>
            <v:group id="_x0000_s3329" style="position:absolute;left:3472;top:6929;width:283;height:8155" coordorigin="3194,6929" coordsize="283,8155">
              <v:shape id="_x0000_s3330" type="#_x0000_t202" style="position:absolute;left:3194;top:13667;width:283;height:1417" strokeweight="2.25pt">
                <v:textbox style="layout-flow:vertical;mso-layout-flow-alt:bottom-to-top;mso-next-textbox:#_x0000_s3330" inset=".5mm,.3mm,.5mm,.3mm">
                  <w:txbxContent>
                    <w:p w:rsidR="00816176" w:rsidRDefault="00816176" w:rsidP="00E545FD">
                      <w:pPr>
                        <w:pStyle w:val="a5"/>
                      </w:pPr>
                    </w:p>
                  </w:txbxContent>
                </v:textbox>
              </v:shape>
              <v:shape id="_x0000_s3331" type="#_x0000_t202" style="position:absolute;left:3194;top:11707;width:283;height:1984" strokeweight="2.25pt">
                <v:textbox style="layout-flow:vertical;mso-layout-flow-alt:bottom-to-top;mso-next-textbox:#_x0000_s3331" inset=".5mm,.3mm,.5mm,.3mm">
                  <w:txbxContent>
                    <w:p w:rsidR="00816176" w:rsidRDefault="00816176" w:rsidP="00E545FD">
                      <w:pPr>
                        <w:pStyle w:val="a5"/>
                      </w:pPr>
                    </w:p>
                  </w:txbxContent>
                </v:textbox>
              </v:shape>
              <v:shape id="_x0000_s3332" type="#_x0000_t202" style="position:absolute;left:3194;top:8901;width:283;height:1417" strokeweight="2.25pt">
                <v:textbox style="layout-flow:vertical;mso-layout-flow-alt:bottom-to-top;mso-next-textbox:#_x0000_s3332" inset=".5mm,.3mm,.5mm,.3mm">
                  <w:txbxContent>
                    <w:p w:rsidR="00816176" w:rsidRDefault="00816176" w:rsidP="00E545FD">
                      <w:pPr>
                        <w:pStyle w:val="a5"/>
                      </w:pPr>
                    </w:p>
                  </w:txbxContent>
                </v:textbox>
              </v:shape>
              <v:shape id="_x0000_s3333" type="#_x0000_t202" style="position:absolute;left:3194;top:10306;width:283;height:1417" strokeweight="2.25pt">
                <v:textbox style="layout-flow:vertical;mso-layout-flow-alt:bottom-to-top;mso-next-textbox:#_x0000_s3333" inset=".5mm,.3mm,.5mm,.3mm">
                  <w:txbxContent>
                    <w:p w:rsidR="00816176" w:rsidRDefault="00816176" w:rsidP="00E545FD">
                      <w:pPr>
                        <w:pStyle w:val="a5"/>
                      </w:pPr>
                    </w:p>
                  </w:txbxContent>
                </v:textbox>
              </v:shape>
              <v:shape id="_x0000_s3334" type="#_x0000_t202" style="position:absolute;left:3194;top:6929;width:283;height:1984" strokeweight="2.25pt">
                <v:textbox style="layout-flow:vertical;mso-layout-flow-alt:bottom-to-top;mso-next-textbox:#_x0000_s3334" inset=".5mm,.3mm,.5mm,.3mm">
                  <w:txbxContent>
                    <w:p w:rsidR="00816176" w:rsidRDefault="00816176" w:rsidP="00E545FD">
                      <w:pPr>
                        <w:pStyle w:val="a5"/>
                      </w:pPr>
                    </w:p>
                  </w:txbxContent>
                </v:textbox>
              </v:shape>
            </v:group>
          </v:group>
          <v:rect id="_x0000_s3335" style="position:absolute;left:1134;top:284;width:10488;height:16271" strokeweight="2.25pt"/>
          <v:group id="_x0000_s3336" style="position:absolute;left:1134;top:15717;width:10489;height:837" coordorigin="1140,12894" coordsize="10489,853">
            <v:rect id="_x0000_s3337" style="position:absolute;left:1140;top:12894;width:10488;height:850" strokeweight="2.25pt"/>
            <v:group id="_x0000_s3338" style="position:absolute;left:1143;top:12894;width:10486;height:853" coordorigin="989,11410" coordsize="10486,853">
              <v:group id="_x0000_s3339" style="position:absolute;left:10908;top:11410;width:567;height:853" coordorigin="9096,9973" coordsize="851,853">
                <v:shape id="_x0000_s3340" type="#_x0000_t202" style="position:absolute;left:9096;top:9973;width:850;height:283" strokeweight="2.25pt">
                  <v:textbox style="mso-next-textbox:#_x0000_s3340" inset=".5mm,.3mm,.5mm,.3mm">
                    <w:txbxContent>
                      <w:p w:rsidR="00816176" w:rsidRDefault="00816176" w:rsidP="00A00C70">
                        <w:pPr>
                          <w:pStyle w:val="1"/>
                          <w:numPr>
                            <w:ilvl w:val="0"/>
                            <w:numId w:val="1"/>
                          </w:numPr>
                        </w:pPr>
                        <w:proofErr w:type="spellStart"/>
                        <w:proofErr w:type="gramStart"/>
                        <w:r>
                          <w:rPr>
                            <w:lang w:val="en-US"/>
                          </w:rPr>
                          <w:t>sdf</w:t>
                        </w:r>
                        <w:proofErr w:type="spellEnd"/>
                        <w:proofErr w:type="gramEnd"/>
                      </w:p>
                      <w:p w:rsidR="00816176" w:rsidRPr="008B40BC" w:rsidRDefault="00816176" w:rsidP="00E545FD">
                        <w:pPr>
                          <w:pStyle w:val="2"/>
                        </w:pPr>
                        <w:r w:rsidRPr="008B40BC">
                          <w:t>Сопоставительный анализ.</w:t>
                        </w:r>
                      </w:p>
                      <w:p w:rsidR="00816176" w:rsidRPr="00D50EF6" w:rsidRDefault="00816176" w:rsidP="00E545FD">
                        <w:pPr>
                          <w:pStyle w:val="3"/>
                        </w:pPr>
                        <w:r w:rsidRPr="00D50EF6">
                          <w:t>Среда разработки.</w:t>
                        </w:r>
                      </w:p>
                      <w:p w:rsidR="00816176" w:rsidRDefault="00816176" w:rsidP="00E545FD">
                        <w:r>
                          <w:t xml:space="preserve">В качестве основной среды разработки был выбрана среда разработки </w:t>
                        </w:r>
                        <w:r>
                          <w:rPr>
                            <w:lang w:val="en-US"/>
                          </w:rPr>
                          <w:t>Eclipse</w:t>
                        </w:r>
                        <w:r w:rsidRPr="00BD4025">
                          <w:t xml:space="preserve"> 3.7 </w:t>
                        </w:r>
                        <w:r>
                          <w:rPr>
                            <w:lang w:val="en-US"/>
                          </w:rPr>
                          <w:t>Indigo</w:t>
                        </w:r>
                        <w:r w:rsidRPr="00BD4025">
                          <w:t xml:space="preserve">. </w:t>
                        </w:r>
                        <w:r>
                          <w:t xml:space="preserve">Выбранный язык разработки – </w:t>
                        </w:r>
                        <w:r>
                          <w:rPr>
                            <w:lang w:val="en-US"/>
                          </w:rPr>
                          <w:t>Java</w:t>
                        </w:r>
                        <w:r w:rsidRPr="00BD4025">
                          <w:t xml:space="preserve">. </w:t>
                        </w:r>
                        <w:r>
                          <w:t xml:space="preserve">Среда разработки </w:t>
                        </w:r>
                        <w:r>
                          <w:rPr>
                            <w:lang w:val="en-US"/>
                          </w:rPr>
                          <w:t>Eclipse</w:t>
                        </w:r>
                        <w:r w:rsidRPr="00BD4025">
                          <w:t xml:space="preserve"> </w:t>
                        </w:r>
                        <w:r>
                          <w:t xml:space="preserve">была выбрана в связи с тем, что она достаточно удобна для моделирования системы </w:t>
                        </w:r>
                        <w:r>
                          <w:rPr>
                            <w:lang w:val="en-US"/>
                          </w:rPr>
                          <w:t>Android</w:t>
                        </w:r>
                        <w:r w:rsidRPr="00851607">
                          <w:t xml:space="preserve"> </w:t>
                        </w:r>
                        <w:r>
                          <w:t>и тестирования в ней приложений. Так же немаловажным достоинством этой среды является мощная визуализация проекта, которая позволяет достаточно быстро проектировать и реализовывать исходный код программы. Данная среда является бесплатной средой разработки и распространяется свободно. К тому же она не требует локальной установки, что даёт возможность запускать, тестировать и демонстрировать работоспособность приложения на любом, специально не оборудованном компьютере.</w:t>
                        </w:r>
                      </w:p>
                      <w:p w:rsidR="00816176" w:rsidRPr="00C44EA0" w:rsidRDefault="00816176" w:rsidP="00E545FD">
                        <w:r>
                          <w:t xml:space="preserve">Для эмулирования системы </w:t>
                        </w:r>
                        <w:r>
                          <w:rPr>
                            <w:lang w:val="en-US"/>
                          </w:rPr>
                          <w:t>Android</w:t>
                        </w:r>
                        <w:r w:rsidRPr="00593A53">
                          <w:t xml:space="preserve"> </w:t>
                        </w:r>
                        <w:r>
                          <w:t>был выбран эмулятор</w:t>
                        </w:r>
                        <w:r w:rsidRPr="00593A53">
                          <w:t xml:space="preserve"> </w:t>
                        </w:r>
                        <w:r>
                          <w:rPr>
                            <w:lang w:val="en-US"/>
                          </w:rPr>
                          <w:t>Android</w:t>
                        </w:r>
                        <w:r>
                          <w:t xml:space="preserve"> </w:t>
                        </w:r>
                        <w:r>
                          <w:rPr>
                            <w:lang w:val="en-US"/>
                          </w:rPr>
                          <w:t>SDK</w:t>
                        </w:r>
                        <w:r w:rsidRPr="00593A53">
                          <w:t xml:space="preserve"> </w:t>
                        </w:r>
                        <w:r>
                          <w:rPr>
                            <w:lang w:val="en-US"/>
                          </w:rPr>
                          <w:t>and</w:t>
                        </w:r>
                        <w:r w:rsidRPr="00593A53">
                          <w:t xml:space="preserve"> </w:t>
                        </w:r>
                        <w:r>
                          <w:rPr>
                            <w:lang w:val="en-US"/>
                          </w:rPr>
                          <w:t>AVD</w:t>
                        </w:r>
                        <w:r w:rsidRPr="00593A53">
                          <w:t xml:space="preserve"> </w:t>
                        </w:r>
                        <w:r>
                          <w:rPr>
                            <w:lang w:val="en-US"/>
                          </w:rPr>
                          <w:t>Manager</w:t>
                        </w:r>
                        <w:r w:rsidRPr="00593A53">
                          <w:t>.</w:t>
                        </w:r>
                        <w:r w:rsidRPr="00962D94">
                          <w:t xml:space="preserve"> </w:t>
                        </w:r>
                        <w:r>
                          <w:t xml:space="preserve">Данный эмулятор достаточно просто интегрируется в среду </w:t>
                        </w:r>
                        <w:r>
                          <w:rPr>
                            <w:lang w:val="en-US"/>
                          </w:rPr>
                          <w:t>Eclipse</w:t>
                        </w:r>
                        <w:r w:rsidRPr="00962D94">
                          <w:t xml:space="preserve"> </w:t>
                        </w:r>
                        <w:r>
                          <w:t>и даёт возможность тестировать и отлаживать приложение без его установки. В качестве платформы эмулятора выбран</w:t>
                        </w:r>
                        <w:r w:rsidRPr="00CD4DA9">
                          <w:t xml:space="preserve"> </w:t>
                        </w:r>
                        <w:r>
                          <w:rPr>
                            <w:lang w:val="en-US"/>
                          </w:rPr>
                          <w:t>Android</w:t>
                        </w:r>
                        <w:r w:rsidRPr="00CD4DA9">
                          <w:t xml:space="preserve"> 2.1 </w:t>
                        </w:r>
                        <w:r>
                          <w:rPr>
                            <w:lang w:val="en-US"/>
                          </w:rPr>
                          <w:t>update</w:t>
                        </w:r>
                        <w:r w:rsidRPr="00CD4DA9">
                          <w:t>1</w:t>
                        </w:r>
                        <w:r>
                          <w:t>,</w:t>
                        </w:r>
                        <w:r w:rsidRPr="00CD4DA9">
                          <w:t xml:space="preserve"> </w:t>
                        </w:r>
                        <w:r>
                          <w:t xml:space="preserve">использующий </w:t>
                        </w:r>
                        <w:r>
                          <w:rPr>
                            <w:lang w:val="en-US"/>
                          </w:rPr>
                          <w:t>API</w:t>
                        </w:r>
                        <w:r>
                          <w:t xml:space="preserve"> </w:t>
                        </w:r>
                        <w:r>
                          <w:rPr>
                            <w:lang w:val="en-US"/>
                          </w:rPr>
                          <w:t>level</w:t>
                        </w:r>
                        <w:r w:rsidRPr="00CD4DA9">
                          <w:t xml:space="preserve"> 7.</w:t>
                        </w:r>
                        <w:r w:rsidRPr="00C44EA0">
                          <w:t xml:space="preserve"> </w:t>
                        </w:r>
                        <w:r>
                          <w:t>Данный выбор был сделал в связи с возможностью поддержки разрабатываемого приложения на более поздних версиях платформ.</w:t>
                        </w:r>
                      </w:p>
                      <w:p w:rsidR="00816176" w:rsidRPr="006338ED" w:rsidRDefault="00816176" w:rsidP="00E545FD">
                        <w:pPr>
                          <w:rPr>
                            <w:color w:val="FF0000"/>
                          </w:rPr>
                        </w:pPr>
                        <w:r w:rsidRPr="00D50EF6">
                          <w:rPr>
                            <w:color w:val="FF0000"/>
                          </w:rPr>
                          <w:t xml:space="preserve">Недостатки среды </w:t>
                        </w:r>
                        <w:proofErr w:type="spellStart"/>
                        <w:r w:rsidRPr="00BD0CD9">
                          <w:rPr>
                            <w:color w:val="FF0000"/>
                          </w:rPr>
                          <w:t>Eclipse</w:t>
                        </w:r>
                        <w:proofErr w:type="spellEnd"/>
                        <w:r>
                          <w:rPr>
                            <w:color w:val="FF0000"/>
                          </w:rPr>
                          <w:t xml:space="preserve"> и эмулятора </w:t>
                        </w:r>
                        <w:proofErr w:type="spellStart"/>
                        <w:proofErr w:type="gramStart"/>
                        <w:r w:rsidRPr="00BD0CD9">
                          <w:rPr>
                            <w:color w:val="FF0000"/>
                          </w:rPr>
                          <w:t>Android</w:t>
                        </w:r>
                        <w:proofErr w:type="spellEnd"/>
                        <w:r w:rsidRPr="00BD0CD9">
                          <w:rPr>
                            <w:color w:val="FF0000"/>
                          </w:rPr>
                          <w:t xml:space="preserve">  SDK</w:t>
                        </w:r>
                        <w:proofErr w:type="gramEnd"/>
                        <w:r w:rsidRPr="006338ED">
                          <w:rPr>
                            <w:color w:val="FF0000"/>
                          </w:rPr>
                          <w:t>.</w:t>
                        </w:r>
                      </w:p>
                      <w:p w:rsidR="00816176" w:rsidRPr="00D50EF6" w:rsidRDefault="00816176" w:rsidP="00E545FD">
                        <w:pPr>
                          <w:rPr>
                            <w:color w:val="FF0000"/>
                          </w:rPr>
                        </w:pPr>
                        <w:r w:rsidRPr="00D50EF6">
                          <w:rPr>
                            <w:color w:val="FF0000"/>
                          </w:rPr>
                          <w:t>Пока не выявлены.</w:t>
                        </w:r>
                      </w:p>
                      <w:p w:rsidR="00816176" w:rsidRPr="00B15CD9" w:rsidRDefault="00816176" w:rsidP="00E545FD">
                        <w:pPr>
                          <w:pStyle w:val="3"/>
                        </w:pPr>
                        <w:r w:rsidRPr="00B15CD9">
                          <w:t>Среда проектирования.</w:t>
                        </w:r>
                      </w:p>
                      <w:p w:rsidR="00816176" w:rsidRDefault="00816176" w:rsidP="00E545FD">
                        <w:r>
                          <w:t xml:space="preserve">В качестве основной среды разработки была выбрана среда </w:t>
                        </w:r>
                        <w:r>
                          <w:rPr>
                            <w:lang w:val="en-US"/>
                          </w:rPr>
                          <w:t>IBM</w:t>
                        </w:r>
                        <w:r w:rsidRPr="00AF21A6">
                          <w:t xml:space="preserve"> </w:t>
                        </w:r>
                        <w:r>
                          <w:rPr>
                            <w:lang w:val="en-US"/>
                          </w:rPr>
                          <w:t>Rational</w:t>
                        </w:r>
                        <w:r w:rsidRPr="00AF21A6">
                          <w:t xml:space="preserve"> </w:t>
                        </w:r>
                        <w:r>
                          <w:rPr>
                            <w:lang w:val="en-US"/>
                          </w:rPr>
                          <w:t>Rose</w:t>
                        </w:r>
                        <w:r w:rsidRPr="00AF21A6">
                          <w:t xml:space="preserve"> </w:t>
                        </w:r>
                        <w:r>
                          <w:rPr>
                            <w:lang w:val="en-US"/>
                          </w:rPr>
                          <w:t>Enterprise</w:t>
                        </w:r>
                        <w:r w:rsidRPr="008B1F98">
                          <w:t xml:space="preserve">. </w:t>
                        </w:r>
                        <w:r>
                          <w:t xml:space="preserve">Данная среда является упрощённой версией </w:t>
                        </w:r>
                        <w:r>
                          <w:rPr>
                            <w:lang w:val="en-US"/>
                          </w:rPr>
                          <w:t>Rational</w:t>
                        </w:r>
                        <w:r w:rsidRPr="008B1F98">
                          <w:t xml:space="preserve"> </w:t>
                        </w:r>
                        <w:r>
                          <w:rPr>
                            <w:lang w:val="en-US"/>
                          </w:rPr>
                          <w:t>Rose</w:t>
                        </w:r>
                        <w:r>
                          <w:t xml:space="preserve">, но тем не менее позволяет проектировать небольшие программный продукты. В рамка данной курсовой работы данное средство является оптимальным выбором. Данная среда даёт возможность разрабатывать различные </w:t>
                        </w:r>
                        <w:r>
                          <w:rPr>
                            <w:lang w:val="en-US"/>
                          </w:rPr>
                          <w:t>UML</w:t>
                        </w:r>
                        <w:r w:rsidRPr="00C232DB">
                          <w:t xml:space="preserve"> </w:t>
                        </w:r>
                        <w:r>
                          <w:t>диаграммы, такие как</w:t>
                        </w:r>
                      </w:p>
                      <w:p w:rsidR="00816176" w:rsidRDefault="00816176" w:rsidP="00E545FD">
                        <w:pPr>
                          <w:pStyle w:val="ae"/>
                          <w:numPr>
                            <w:ilvl w:val="0"/>
                            <w:numId w:val="3"/>
                          </w:numPr>
                          <w:ind w:left="851" w:firstLine="0"/>
                        </w:pPr>
                        <w:r>
                          <w:t>Диаграмма прецедентов.</w:t>
                        </w:r>
                      </w:p>
                      <w:p w:rsidR="00816176" w:rsidRDefault="00816176" w:rsidP="00E545FD">
                        <w:pPr>
                          <w:pStyle w:val="ae"/>
                          <w:numPr>
                            <w:ilvl w:val="0"/>
                            <w:numId w:val="3"/>
                          </w:numPr>
                          <w:ind w:left="851" w:firstLine="0"/>
                        </w:pPr>
                        <w:r>
                          <w:t>Диаграмма состояний</w:t>
                        </w:r>
                      </w:p>
                      <w:p w:rsidR="00816176" w:rsidRPr="00C232DB" w:rsidRDefault="00816176" w:rsidP="00E545FD">
                        <w:pPr>
                          <w:pStyle w:val="ae"/>
                          <w:numPr>
                            <w:ilvl w:val="0"/>
                            <w:numId w:val="3"/>
                          </w:numPr>
                          <w:ind w:left="851" w:firstLine="0"/>
                          <w:rPr>
                            <w:color w:val="FF0000"/>
                          </w:rPr>
                        </w:pPr>
                        <w:r w:rsidRPr="00C232DB">
                          <w:rPr>
                            <w:color w:val="FF0000"/>
                          </w:rPr>
                          <w:t>Другие</w:t>
                        </w:r>
                      </w:p>
                      <w:p w:rsidR="00816176" w:rsidRDefault="00816176" w:rsidP="00E545FD">
                        <w:r>
                          <w:t xml:space="preserve">Так же для проектирования приложения были подключены следующие расширения для среды </w:t>
                        </w:r>
                        <w:r>
                          <w:rPr>
                            <w:lang w:val="en-US"/>
                          </w:rPr>
                          <w:t>Eclipse</w:t>
                        </w:r>
                        <w:r w:rsidRPr="00233EF0">
                          <w:t>:</w:t>
                        </w:r>
                      </w:p>
                      <w:p w:rsidR="00816176" w:rsidRPr="004C0ABD" w:rsidRDefault="00816176" w:rsidP="00E545FD">
                        <w:pPr>
                          <w:pStyle w:val="ae"/>
                          <w:numPr>
                            <w:ilvl w:val="0"/>
                            <w:numId w:val="2"/>
                          </w:numPr>
                          <w:ind w:left="851" w:firstLine="0"/>
                        </w:pPr>
                        <w:proofErr w:type="spellStart"/>
                        <w:r w:rsidRPr="004C0ABD">
                          <w:rPr>
                            <w:lang w:val="en-US"/>
                          </w:rPr>
                          <w:t>IdefeUML</w:t>
                        </w:r>
                        <w:proofErr w:type="spellEnd"/>
                        <w:r w:rsidRPr="004C0ABD">
                          <w:t xml:space="preserve"> </w:t>
                        </w:r>
                      </w:p>
                      <w:p w:rsidR="00816176" w:rsidRPr="00694F94" w:rsidRDefault="00816176" w:rsidP="00E545FD">
                        <w:pPr>
                          <w:pStyle w:val="ae"/>
                          <w:numPr>
                            <w:ilvl w:val="0"/>
                            <w:numId w:val="2"/>
                          </w:numPr>
                          <w:ind w:left="851" w:firstLine="0"/>
                          <w:rPr>
                            <w:color w:val="FF0000"/>
                            <w:lang w:val="en-US"/>
                          </w:rPr>
                        </w:pPr>
                        <w:proofErr w:type="spellStart"/>
                        <w:r w:rsidRPr="007B0A6A">
                          <w:rPr>
                            <w:color w:val="FF0000"/>
                            <w:lang w:val="en-US"/>
                          </w:rPr>
                          <w:t>MagicDraw</w:t>
                        </w:r>
                        <w:proofErr w:type="spellEnd"/>
                        <w:r w:rsidRPr="007B0A6A">
                          <w:rPr>
                            <w:color w:val="FF0000"/>
                          </w:rPr>
                          <w:t xml:space="preserve"> </w:t>
                        </w:r>
                        <w:proofErr w:type="spellStart"/>
                        <w:r w:rsidRPr="007B0A6A">
                          <w:rPr>
                            <w:color w:val="FF0000"/>
                            <w:lang w:val="en-US"/>
                          </w:rPr>
                          <w:t>SysML</w:t>
                        </w:r>
                        <w:proofErr w:type="spellEnd"/>
                        <w:r w:rsidRPr="007B0A6A">
                          <w:rPr>
                            <w:color w:val="FF0000"/>
                          </w:rPr>
                          <w:t xml:space="preserve"> </w:t>
                        </w:r>
                        <w:r w:rsidRPr="007B0A6A">
                          <w:rPr>
                            <w:color w:val="FF0000"/>
                            <w:lang w:val="en-US"/>
                          </w:rPr>
                          <w:t>plugin</w:t>
                        </w:r>
                        <w:r w:rsidRPr="007B0A6A">
                          <w:rPr>
                            <w:color w:val="FF0000"/>
                          </w:rPr>
                          <w:t xml:space="preserve"> 1</w:t>
                        </w:r>
                        <w:r w:rsidRPr="007B0A6A">
                          <w:rPr>
                            <w:color w:val="FF0000"/>
                            <w:lang w:val="en-US"/>
                          </w:rPr>
                          <w:t>7</w:t>
                        </w:r>
                      </w:p>
                      <w:p w:rsidR="00816176" w:rsidRPr="00694F94" w:rsidRDefault="00816176" w:rsidP="00E545FD">
                        <w:r w:rsidRPr="00694F94">
                          <w:t>Данные расширения позволяет быстро проектировать</w:t>
                        </w:r>
                        <w:r>
                          <w:t xml:space="preserve"> </w:t>
                        </w:r>
                        <w:r w:rsidRPr="00694F94">
                          <w:t xml:space="preserve">реализуемое </w:t>
                        </w:r>
                        <w:proofErr w:type="gramStart"/>
                        <w:r w:rsidRPr="00694F94">
                          <w:t>приложение  и</w:t>
                        </w:r>
                        <w:proofErr w:type="gramEnd"/>
                        <w:r w:rsidRPr="00694F94">
                          <w:t xml:space="preserve"> сразу же создавать структуру данного приложения.</w:t>
                        </w:r>
                      </w:p>
                      <w:p w:rsidR="00816176" w:rsidRDefault="00816176" w:rsidP="00E545FD">
                        <w:pPr>
                          <w:pStyle w:val="2"/>
                        </w:pPr>
                        <w:r>
                          <w:t>Правила игры.</w:t>
                        </w:r>
                      </w:p>
                      <w:p w:rsidR="00816176" w:rsidRDefault="00816176" w:rsidP="00E545FD">
                        <w:r>
                          <w:t>Так как данное приложение разрабатывается согласно своего существующего аналога рассмотрим правила исходной игры.</w:t>
                        </w:r>
                      </w:p>
                      <w:p w:rsidR="00816176" w:rsidRDefault="00816176" w:rsidP="00E545FD">
                        <w:r>
                          <w:t xml:space="preserve">Цель игры заключается </w:t>
                        </w:r>
                        <w:proofErr w:type="gramStart"/>
                        <w:r>
                          <w:t>в том, что бы</w:t>
                        </w:r>
                        <w:proofErr w:type="gramEnd"/>
                        <w:r>
                          <w:t xml:space="preserve"> удалить все шарики различных цветов с игрового поля. Пользователь стреляет по игровому полю шариком определённого цвета и если в результате, получившаяся область шариков одного </w:t>
                        </w:r>
                        <w:proofErr w:type="gramStart"/>
                        <w:r>
                          <w:t>цвета  вокруг</w:t>
                        </w:r>
                        <w:proofErr w:type="gramEnd"/>
                        <w:r>
                          <w:t xml:space="preserve"> выстрелянного числена больше трёх, то они лопаются. Если в результате выстрела, ни один шарик не лопнул, то у пользователя отнимается один свободный шарик. Количество свободных шариков зависит от сложности игры. Когда свободных шариков не остаются, к игровому полю добавляются случайно сгенерированные шарики. Если пользователь убрал все шарики одного </w:t>
                        </w:r>
                        <w:proofErr w:type="gramStart"/>
                        <w:r>
                          <w:t>цвета  с</w:t>
                        </w:r>
                        <w:proofErr w:type="gramEnd"/>
                        <w:r>
                          <w:t xml:space="preserve"> игрового поля, то шарики данного цвета больше не генерируются.</w:t>
                        </w:r>
                      </w:p>
                      <w:p w:rsidR="00816176" w:rsidRDefault="00816176" w:rsidP="00E545FD">
                        <w:r>
                          <w:t>В качестве дополнения к существующей игре было принято решение создать бонусные шарики, которые либо взрывали находящиеся вокруг шарики, либо перекрашивали их в определённый цвет.</w:t>
                        </w:r>
                      </w:p>
                      <w:p w:rsidR="00816176" w:rsidRDefault="00816176" w:rsidP="00E545FD">
                        <w:pPr>
                          <w:pStyle w:val="2"/>
                        </w:pPr>
                        <w:r>
                          <w:t>Структура интерфейса.</w:t>
                        </w:r>
                      </w:p>
                      <w:p w:rsidR="00816176" w:rsidRDefault="00816176" w:rsidP="00E545FD">
                        <w:r>
                          <w:t>Интерфейс приложения достаточно прост. Основное поле – игровое поле</w:t>
                        </w:r>
                        <w:r w:rsidRPr="003741E7">
                          <w:t xml:space="preserve"> (</w:t>
                        </w:r>
                        <w:r>
                          <w:t>рис.1</w:t>
                        </w:r>
                        <w:r w:rsidRPr="003741E7">
                          <w:t>)</w:t>
                        </w:r>
                        <w:r>
                          <w:t xml:space="preserve">. В данном объекте отображается матрица шариков различных цветов. Объект, управляемый </w:t>
                        </w:r>
                        <w:proofErr w:type="spellStart"/>
                        <w:r>
                          <w:t>пользователём</w:t>
                        </w:r>
                        <w:proofErr w:type="spellEnd"/>
                        <w:r>
                          <w:t xml:space="preserve">, находится внизу игрового поля. Для управления данным объектом используются элементы, расположенные в полях управления </w:t>
                        </w:r>
                        <w:r>
                          <w:rPr>
                            <w:lang w:val="en-US"/>
                          </w:rPr>
                          <w:t>A</w:t>
                        </w:r>
                        <w:r w:rsidRPr="004E6C4F">
                          <w:t xml:space="preserve">, </w:t>
                        </w:r>
                        <w:r>
                          <w:rPr>
                            <w:lang w:val="en-US"/>
                          </w:rPr>
                          <w:t>B</w:t>
                        </w:r>
                        <w:r>
                          <w:t xml:space="preserve"> и С. Поля управления А и С необходимы для изменения угла выстрела. Поле Управления В необходимо для произведения самого выстрела.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tblGrid>
                        <w:tr w:rsidR="00816176" w:rsidTr="0055758F">
                          <w:tc>
                            <w:tcPr>
                              <w:tcW w:w="9288" w:type="dxa"/>
                            </w:tcPr>
                            <w:p w:rsidR="00816176" w:rsidRDefault="00816176" w:rsidP="0055758F">
                              <w:pPr>
                                <w:ind w:firstLine="0"/>
                                <w:jc w:val="center"/>
                              </w:pPr>
                              <w:r w:rsidRPr="00944FE3">
                                <w:rPr>
                                  <w:noProof/>
                                </w:rPr>
                                <w:drawing>
                                  <wp:inline distT="0" distB="0" distL="0" distR="0" wp14:anchorId="6031E823" wp14:editId="75A37408">
                                    <wp:extent cx="3118970" cy="3895725"/>
                                    <wp:effectExtent l="19050" t="0" r="5230" b="0"/>
                                    <wp:docPr id="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118970" cy="3895725"/>
                                            </a:xfrm>
                                            <a:prstGeom prst="rect">
                                              <a:avLst/>
                                            </a:prstGeom>
                                            <a:noFill/>
                                            <a:ln w="9525">
                                              <a:noFill/>
                                              <a:miter lim="800000"/>
                                              <a:headEnd/>
                                              <a:tailEnd/>
                                            </a:ln>
                                          </pic:spPr>
                                        </pic:pic>
                                      </a:graphicData>
                                    </a:graphic>
                                  </wp:inline>
                                </w:drawing>
                              </w:r>
                            </w:p>
                          </w:tc>
                        </w:tr>
                        <w:tr w:rsidR="00816176" w:rsidTr="0055758F">
                          <w:tc>
                            <w:tcPr>
                              <w:tcW w:w="9288" w:type="dxa"/>
                            </w:tcPr>
                            <w:p w:rsidR="00816176" w:rsidRPr="00B02689" w:rsidRDefault="00816176" w:rsidP="0055758F">
                              <w:pPr>
                                <w:ind w:firstLine="0"/>
                                <w:jc w:val="center"/>
                                <w:rPr>
                                  <w:lang w:val="en-US"/>
                                </w:rPr>
                              </w:pPr>
                              <w:r>
                                <w:t xml:space="preserve">Рис. </w:t>
                              </w:r>
                              <w:r>
                                <w:rPr>
                                  <w:lang w:val="en-US"/>
                                </w:rPr>
                                <w:t>1</w:t>
                              </w:r>
                            </w:p>
                          </w:tc>
                        </w:tr>
                      </w:tbl>
                      <w:p w:rsidR="00816176" w:rsidRDefault="00816176" w:rsidP="00E545FD">
                        <w:r>
                          <w:t xml:space="preserve">Так же для большей информативности разрабатываемого приложения внесены три информационных поля. Информационное поле А необходимо для отображения свободных шариков, оставшихся у пользователя. Информационное поле </w:t>
                        </w:r>
                        <w:proofErr w:type="gramStart"/>
                        <w:r>
                          <w:t>В отображает</w:t>
                        </w:r>
                        <w:proofErr w:type="gramEnd"/>
                        <w:r>
                          <w:t xml:space="preserve"> текущей счёт пользователя. Информационное поле С показывает следующие шарики, предоставляемые пользователю.</w:t>
                        </w:r>
                      </w:p>
                      <w:p w:rsidR="00816176" w:rsidRPr="008B40BC" w:rsidRDefault="00816176" w:rsidP="00E545FD">
                        <w:pPr>
                          <w:pStyle w:val="2"/>
                        </w:pPr>
                        <w:r w:rsidRPr="008B40BC">
                          <w:t>Сопоставительный анализ.</w:t>
                        </w:r>
                      </w:p>
                      <w:p w:rsidR="00816176" w:rsidRPr="00D50EF6" w:rsidRDefault="00816176" w:rsidP="00E545FD">
                        <w:pPr>
                          <w:pStyle w:val="3"/>
                        </w:pPr>
                        <w:r w:rsidRPr="00D50EF6">
                          <w:t>Среда разработки.</w:t>
                        </w:r>
                      </w:p>
                      <w:p w:rsidR="00816176" w:rsidRDefault="00816176" w:rsidP="00E545FD">
                        <w:r>
                          <w:t xml:space="preserve">В качестве основной среды разработки был выбрана среда разработки </w:t>
                        </w:r>
                        <w:r>
                          <w:rPr>
                            <w:lang w:val="en-US"/>
                          </w:rPr>
                          <w:t>Eclipse</w:t>
                        </w:r>
                        <w:r w:rsidRPr="00BD4025">
                          <w:t xml:space="preserve"> 3.7 </w:t>
                        </w:r>
                        <w:r>
                          <w:rPr>
                            <w:lang w:val="en-US"/>
                          </w:rPr>
                          <w:t>Indigo</w:t>
                        </w:r>
                        <w:r w:rsidRPr="00BD4025">
                          <w:t xml:space="preserve">. </w:t>
                        </w:r>
                        <w:r>
                          <w:t xml:space="preserve">Выбранный язык разработки – </w:t>
                        </w:r>
                        <w:r>
                          <w:rPr>
                            <w:lang w:val="en-US"/>
                          </w:rPr>
                          <w:t>Java</w:t>
                        </w:r>
                        <w:r w:rsidRPr="00BD4025">
                          <w:t xml:space="preserve">. </w:t>
                        </w:r>
                        <w:r>
                          <w:t xml:space="preserve">Среда разработки </w:t>
                        </w:r>
                        <w:r>
                          <w:rPr>
                            <w:lang w:val="en-US"/>
                          </w:rPr>
                          <w:t>Eclipse</w:t>
                        </w:r>
                        <w:r w:rsidRPr="00BD4025">
                          <w:t xml:space="preserve"> </w:t>
                        </w:r>
                        <w:r>
                          <w:t xml:space="preserve">была выбрана в связи с тем, что она достаточно удобна для моделирования системы </w:t>
                        </w:r>
                        <w:r>
                          <w:rPr>
                            <w:lang w:val="en-US"/>
                          </w:rPr>
                          <w:t>Android</w:t>
                        </w:r>
                        <w:r w:rsidRPr="00851607">
                          <w:t xml:space="preserve"> </w:t>
                        </w:r>
                        <w:r>
                          <w:t>и тестирования в ней приложений. Так же немаловажным достоинством этой среды является мощная визуализация проекта, которая позволяет достаточно быстро проектировать и реализовывать исходный код программы. Данная среда является бесплатной средой разработки и распространяется свободно. К тому же она не требует локальной установки, что даёт возможность запускать, тестировать и демонстрировать работоспособность приложения на любом, специально не оборудованном компьютере.</w:t>
                        </w:r>
                      </w:p>
                      <w:p w:rsidR="00816176" w:rsidRPr="00C44EA0" w:rsidRDefault="00816176" w:rsidP="00E545FD">
                        <w:r>
                          <w:t xml:space="preserve">Для эмулирования системы </w:t>
                        </w:r>
                        <w:r>
                          <w:rPr>
                            <w:lang w:val="en-US"/>
                          </w:rPr>
                          <w:t>Android</w:t>
                        </w:r>
                        <w:r w:rsidRPr="00593A53">
                          <w:t xml:space="preserve"> </w:t>
                        </w:r>
                        <w:r>
                          <w:t>был выбран эмулятор</w:t>
                        </w:r>
                        <w:r w:rsidRPr="00593A53">
                          <w:t xml:space="preserve"> </w:t>
                        </w:r>
                        <w:r>
                          <w:rPr>
                            <w:lang w:val="en-US"/>
                          </w:rPr>
                          <w:t>Android</w:t>
                        </w:r>
                        <w:r>
                          <w:t xml:space="preserve"> </w:t>
                        </w:r>
                        <w:r>
                          <w:rPr>
                            <w:lang w:val="en-US"/>
                          </w:rPr>
                          <w:t>SDK</w:t>
                        </w:r>
                        <w:r w:rsidRPr="00593A53">
                          <w:t xml:space="preserve"> </w:t>
                        </w:r>
                        <w:r>
                          <w:rPr>
                            <w:lang w:val="en-US"/>
                          </w:rPr>
                          <w:t>and</w:t>
                        </w:r>
                        <w:r w:rsidRPr="00593A53">
                          <w:t xml:space="preserve"> </w:t>
                        </w:r>
                        <w:r>
                          <w:rPr>
                            <w:lang w:val="en-US"/>
                          </w:rPr>
                          <w:t>AVD</w:t>
                        </w:r>
                        <w:r w:rsidRPr="00593A53">
                          <w:t xml:space="preserve"> </w:t>
                        </w:r>
                        <w:r>
                          <w:rPr>
                            <w:lang w:val="en-US"/>
                          </w:rPr>
                          <w:t>Manager</w:t>
                        </w:r>
                        <w:r w:rsidRPr="00593A53">
                          <w:t>.</w:t>
                        </w:r>
                        <w:r w:rsidRPr="00962D94">
                          <w:t xml:space="preserve"> </w:t>
                        </w:r>
                        <w:r>
                          <w:t xml:space="preserve">Данный эмулятор достаточно просто интегрируется в среду </w:t>
                        </w:r>
                        <w:r>
                          <w:rPr>
                            <w:lang w:val="en-US"/>
                          </w:rPr>
                          <w:t>Eclipse</w:t>
                        </w:r>
                        <w:r w:rsidRPr="00962D94">
                          <w:t xml:space="preserve"> </w:t>
                        </w:r>
                        <w:r>
                          <w:t>и даёт возможность тестировать и отлаживать приложение без его установки. В качестве платформы эмулятора выбран</w:t>
                        </w:r>
                        <w:r w:rsidRPr="00CD4DA9">
                          <w:t xml:space="preserve"> </w:t>
                        </w:r>
                        <w:r>
                          <w:rPr>
                            <w:lang w:val="en-US"/>
                          </w:rPr>
                          <w:t>Android</w:t>
                        </w:r>
                        <w:r w:rsidRPr="00CD4DA9">
                          <w:t xml:space="preserve"> 2.1 </w:t>
                        </w:r>
                        <w:r>
                          <w:rPr>
                            <w:lang w:val="en-US"/>
                          </w:rPr>
                          <w:t>update</w:t>
                        </w:r>
                        <w:r w:rsidRPr="00CD4DA9">
                          <w:t>1</w:t>
                        </w:r>
                        <w:r>
                          <w:t>,</w:t>
                        </w:r>
                        <w:r w:rsidRPr="00CD4DA9">
                          <w:t xml:space="preserve"> </w:t>
                        </w:r>
                        <w:r>
                          <w:t xml:space="preserve">использующий </w:t>
                        </w:r>
                        <w:r>
                          <w:rPr>
                            <w:lang w:val="en-US"/>
                          </w:rPr>
                          <w:t>API</w:t>
                        </w:r>
                        <w:r>
                          <w:t xml:space="preserve"> </w:t>
                        </w:r>
                        <w:r>
                          <w:rPr>
                            <w:lang w:val="en-US"/>
                          </w:rPr>
                          <w:t>level</w:t>
                        </w:r>
                        <w:r w:rsidRPr="00CD4DA9">
                          <w:t xml:space="preserve"> 7.</w:t>
                        </w:r>
                        <w:r w:rsidRPr="00C44EA0">
                          <w:t xml:space="preserve"> </w:t>
                        </w:r>
                        <w:r>
                          <w:t>Данный выбор был сделал в связи с возможностью поддержки разрабатываемого приложения на более поздних версиях платформ.</w:t>
                        </w:r>
                      </w:p>
                      <w:p w:rsidR="00816176" w:rsidRPr="006338ED" w:rsidRDefault="00816176" w:rsidP="00E545FD">
                        <w:pPr>
                          <w:rPr>
                            <w:color w:val="FF0000"/>
                          </w:rPr>
                        </w:pPr>
                        <w:r w:rsidRPr="00D50EF6">
                          <w:rPr>
                            <w:color w:val="FF0000"/>
                          </w:rPr>
                          <w:t xml:space="preserve">Недостатки среды </w:t>
                        </w:r>
                        <w:proofErr w:type="spellStart"/>
                        <w:r w:rsidRPr="00BD0CD9">
                          <w:rPr>
                            <w:color w:val="FF0000"/>
                          </w:rPr>
                          <w:t>Eclipse</w:t>
                        </w:r>
                        <w:proofErr w:type="spellEnd"/>
                        <w:r>
                          <w:rPr>
                            <w:color w:val="FF0000"/>
                          </w:rPr>
                          <w:t xml:space="preserve"> и эмулятора </w:t>
                        </w:r>
                        <w:proofErr w:type="spellStart"/>
                        <w:proofErr w:type="gramStart"/>
                        <w:r w:rsidRPr="00BD0CD9">
                          <w:rPr>
                            <w:color w:val="FF0000"/>
                          </w:rPr>
                          <w:t>Android</w:t>
                        </w:r>
                        <w:proofErr w:type="spellEnd"/>
                        <w:r w:rsidRPr="00BD0CD9">
                          <w:rPr>
                            <w:color w:val="FF0000"/>
                          </w:rPr>
                          <w:t xml:space="preserve">  SDK</w:t>
                        </w:r>
                        <w:proofErr w:type="gramEnd"/>
                        <w:r w:rsidRPr="006338ED">
                          <w:rPr>
                            <w:color w:val="FF0000"/>
                          </w:rPr>
                          <w:t>.</w:t>
                        </w:r>
                      </w:p>
                      <w:p w:rsidR="00816176" w:rsidRPr="00D50EF6" w:rsidRDefault="00816176" w:rsidP="00E545FD">
                        <w:pPr>
                          <w:rPr>
                            <w:color w:val="FF0000"/>
                          </w:rPr>
                        </w:pPr>
                        <w:r w:rsidRPr="00D50EF6">
                          <w:rPr>
                            <w:color w:val="FF0000"/>
                          </w:rPr>
                          <w:t>Пока не выявлены.</w:t>
                        </w:r>
                      </w:p>
                      <w:p w:rsidR="00816176" w:rsidRPr="00B15CD9" w:rsidRDefault="00816176" w:rsidP="00E545FD">
                        <w:pPr>
                          <w:pStyle w:val="3"/>
                        </w:pPr>
                        <w:r w:rsidRPr="00B15CD9">
                          <w:t>Среда проектирования.</w:t>
                        </w:r>
                      </w:p>
                      <w:p w:rsidR="00816176" w:rsidRDefault="00816176" w:rsidP="00E545FD">
                        <w:r>
                          <w:t xml:space="preserve">В качестве основной среды разработки была выбрана среда </w:t>
                        </w:r>
                        <w:r>
                          <w:rPr>
                            <w:lang w:val="en-US"/>
                          </w:rPr>
                          <w:t>IBM</w:t>
                        </w:r>
                        <w:r w:rsidRPr="00AF21A6">
                          <w:t xml:space="preserve"> </w:t>
                        </w:r>
                        <w:r>
                          <w:rPr>
                            <w:lang w:val="en-US"/>
                          </w:rPr>
                          <w:t>Rational</w:t>
                        </w:r>
                        <w:r w:rsidRPr="00AF21A6">
                          <w:t xml:space="preserve"> </w:t>
                        </w:r>
                        <w:r>
                          <w:rPr>
                            <w:lang w:val="en-US"/>
                          </w:rPr>
                          <w:t>Rose</w:t>
                        </w:r>
                        <w:r w:rsidRPr="00AF21A6">
                          <w:t xml:space="preserve"> </w:t>
                        </w:r>
                        <w:r>
                          <w:rPr>
                            <w:lang w:val="en-US"/>
                          </w:rPr>
                          <w:t>Enterprise</w:t>
                        </w:r>
                        <w:r w:rsidRPr="008B1F98">
                          <w:t xml:space="preserve">. </w:t>
                        </w:r>
                        <w:r>
                          <w:t xml:space="preserve">Данная среда является упрощённой версией </w:t>
                        </w:r>
                        <w:r>
                          <w:rPr>
                            <w:lang w:val="en-US"/>
                          </w:rPr>
                          <w:t>Rational</w:t>
                        </w:r>
                        <w:r w:rsidRPr="008B1F98">
                          <w:t xml:space="preserve"> </w:t>
                        </w:r>
                        <w:r>
                          <w:rPr>
                            <w:lang w:val="en-US"/>
                          </w:rPr>
                          <w:t>Rose</w:t>
                        </w:r>
                        <w:r>
                          <w:t xml:space="preserve">, но тем не менее позволяет проектировать небольшие программный продукты. В рамка данной курсовой работы данное средство является оптимальным выбором. Данная среда даёт возможность разрабатывать различные </w:t>
                        </w:r>
                        <w:r>
                          <w:rPr>
                            <w:lang w:val="en-US"/>
                          </w:rPr>
                          <w:t>UML</w:t>
                        </w:r>
                        <w:r w:rsidRPr="00C232DB">
                          <w:t xml:space="preserve"> </w:t>
                        </w:r>
                        <w:r>
                          <w:t>диаграммы, такие как</w:t>
                        </w:r>
                      </w:p>
                      <w:p w:rsidR="00816176" w:rsidRDefault="00816176" w:rsidP="00E545FD">
                        <w:pPr>
                          <w:pStyle w:val="ae"/>
                          <w:numPr>
                            <w:ilvl w:val="0"/>
                            <w:numId w:val="3"/>
                          </w:numPr>
                          <w:ind w:left="851" w:firstLine="0"/>
                        </w:pPr>
                        <w:r>
                          <w:t>Диаграмма прецедентов.</w:t>
                        </w:r>
                      </w:p>
                      <w:p w:rsidR="00816176" w:rsidRDefault="00816176" w:rsidP="00E545FD">
                        <w:pPr>
                          <w:pStyle w:val="ae"/>
                          <w:numPr>
                            <w:ilvl w:val="0"/>
                            <w:numId w:val="3"/>
                          </w:numPr>
                          <w:ind w:left="851" w:firstLine="0"/>
                        </w:pPr>
                        <w:r>
                          <w:t>Диаграмма состояний</w:t>
                        </w:r>
                      </w:p>
                      <w:p w:rsidR="00816176" w:rsidRPr="00C232DB" w:rsidRDefault="00816176" w:rsidP="00E545FD">
                        <w:pPr>
                          <w:pStyle w:val="ae"/>
                          <w:numPr>
                            <w:ilvl w:val="0"/>
                            <w:numId w:val="3"/>
                          </w:numPr>
                          <w:ind w:left="851" w:firstLine="0"/>
                          <w:rPr>
                            <w:color w:val="FF0000"/>
                          </w:rPr>
                        </w:pPr>
                        <w:r w:rsidRPr="00C232DB">
                          <w:rPr>
                            <w:color w:val="FF0000"/>
                          </w:rPr>
                          <w:t>Другие</w:t>
                        </w:r>
                      </w:p>
                      <w:p w:rsidR="00816176" w:rsidRDefault="00816176" w:rsidP="00E545FD">
                        <w:r>
                          <w:t xml:space="preserve">Так же для проектирования приложения были подключены следующие расширения для среды </w:t>
                        </w:r>
                        <w:r>
                          <w:rPr>
                            <w:lang w:val="en-US"/>
                          </w:rPr>
                          <w:t>Eclipse</w:t>
                        </w:r>
                        <w:r w:rsidRPr="00233EF0">
                          <w:t>:</w:t>
                        </w:r>
                      </w:p>
                      <w:p w:rsidR="00816176" w:rsidRPr="004C0ABD" w:rsidRDefault="00816176" w:rsidP="00E545FD">
                        <w:pPr>
                          <w:pStyle w:val="ae"/>
                          <w:numPr>
                            <w:ilvl w:val="0"/>
                            <w:numId w:val="2"/>
                          </w:numPr>
                          <w:ind w:left="851" w:firstLine="0"/>
                        </w:pPr>
                        <w:proofErr w:type="spellStart"/>
                        <w:r w:rsidRPr="004C0ABD">
                          <w:rPr>
                            <w:lang w:val="en-US"/>
                          </w:rPr>
                          <w:t>IdefeUML</w:t>
                        </w:r>
                        <w:proofErr w:type="spellEnd"/>
                        <w:r w:rsidRPr="004C0ABD">
                          <w:t xml:space="preserve"> </w:t>
                        </w:r>
                      </w:p>
                      <w:p w:rsidR="00816176" w:rsidRPr="00694F94" w:rsidRDefault="00816176" w:rsidP="00E545FD">
                        <w:pPr>
                          <w:pStyle w:val="ae"/>
                          <w:numPr>
                            <w:ilvl w:val="0"/>
                            <w:numId w:val="2"/>
                          </w:numPr>
                          <w:ind w:left="851" w:firstLine="0"/>
                          <w:rPr>
                            <w:color w:val="FF0000"/>
                            <w:lang w:val="en-US"/>
                          </w:rPr>
                        </w:pPr>
                        <w:proofErr w:type="spellStart"/>
                        <w:r w:rsidRPr="007B0A6A">
                          <w:rPr>
                            <w:color w:val="FF0000"/>
                            <w:lang w:val="en-US"/>
                          </w:rPr>
                          <w:t>MagicDraw</w:t>
                        </w:r>
                        <w:proofErr w:type="spellEnd"/>
                        <w:r w:rsidRPr="007B0A6A">
                          <w:rPr>
                            <w:color w:val="FF0000"/>
                          </w:rPr>
                          <w:t xml:space="preserve"> </w:t>
                        </w:r>
                        <w:proofErr w:type="spellStart"/>
                        <w:r w:rsidRPr="007B0A6A">
                          <w:rPr>
                            <w:color w:val="FF0000"/>
                            <w:lang w:val="en-US"/>
                          </w:rPr>
                          <w:t>SysML</w:t>
                        </w:r>
                        <w:proofErr w:type="spellEnd"/>
                        <w:r w:rsidRPr="007B0A6A">
                          <w:rPr>
                            <w:color w:val="FF0000"/>
                          </w:rPr>
                          <w:t xml:space="preserve"> </w:t>
                        </w:r>
                        <w:r w:rsidRPr="007B0A6A">
                          <w:rPr>
                            <w:color w:val="FF0000"/>
                            <w:lang w:val="en-US"/>
                          </w:rPr>
                          <w:t>plugin</w:t>
                        </w:r>
                        <w:r w:rsidRPr="007B0A6A">
                          <w:rPr>
                            <w:color w:val="FF0000"/>
                          </w:rPr>
                          <w:t xml:space="preserve"> 1</w:t>
                        </w:r>
                        <w:r w:rsidRPr="007B0A6A">
                          <w:rPr>
                            <w:color w:val="FF0000"/>
                            <w:lang w:val="en-US"/>
                          </w:rPr>
                          <w:t>7</w:t>
                        </w:r>
                      </w:p>
                      <w:p w:rsidR="00816176" w:rsidRPr="00694F94" w:rsidRDefault="00816176" w:rsidP="00E545FD">
                        <w:r w:rsidRPr="00694F94">
                          <w:t>Данные расширения позволяет быстро проектировать</w:t>
                        </w:r>
                        <w:r>
                          <w:t xml:space="preserve"> </w:t>
                        </w:r>
                        <w:r w:rsidRPr="00694F94">
                          <w:t xml:space="preserve">реализуемое </w:t>
                        </w:r>
                        <w:proofErr w:type="gramStart"/>
                        <w:r w:rsidRPr="00694F94">
                          <w:t>приложение  и</w:t>
                        </w:r>
                        <w:proofErr w:type="gramEnd"/>
                        <w:r w:rsidRPr="00694F94">
                          <w:t xml:space="preserve"> сразу же создавать структуру данного приложения.</w:t>
                        </w:r>
                      </w:p>
                      <w:p w:rsidR="00816176" w:rsidRDefault="00816176" w:rsidP="00E545FD">
                        <w:pPr>
                          <w:pStyle w:val="2"/>
                        </w:pPr>
                        <w:r>
                          <w:t>Правила игры.</w:t>
                        </w:r>
                      </w:p>
                      <w:p w:rsidR="00816176" w:rsidRDefault="00816176" w:rsidP="00E545FD">
                        <w:r>
                          <w:t>Так как данное приложение разрабатывается согласно своего существующего аналога рассмотрим правила исходной игры.</w:t>
                        </w:r>
                      </w:p>
                      <w:p w:rsidR="00816176" w:rsidRDefault="00816176" w:rsidP="00E545FD">
                        <w:r>
                          <w:t xml:space="preserve">Цель игры заключается </w:t>
                        </w:r>
                        <w:proofErr w:type="gramStart"/>
                        <w:r>
                          <w:t>в том, что бы</w:t>
                        </w:r>
                        <w:proofErr w:type="gramEnd"/>
                        <w:r>
                          <w:t xml:space="preserve"> удалить все шарики различных цветов с игрового поля. Пользователь стреляет по игровому полю шариком определённого цвета и если в результате, получившаяся область шариков одного </w:t>
                        </w:r>
                        <w:proofErr w:type="gramStart"/>
                        <w:r>
                          <w:t>цвета  вокруг</w:t>
                        </w:r>
                        <w:proofErr w:type="gramEnd"/>
                        <w:r>
                          <w:t xml:space="preserve"> выстрелянного числена больше трёх, то они лопаются. Если в результате выстрела, ни один шарик не лопнул, то у пользователя отнимается один свободный шарик. Количество свободных шариков зависит от сложности игры. Когда свободных шариков не остаются, к игровому полю добавляются случайно сгенерированные шарики. Если пользователь убрал все шарики одного </w:t>
                        </w:r>
                        <w:proofErr w:type="gramStart"/>
                        <w:r>
                          <w:t>цвета  с</w:t>
                        </w:r>
                        <w:proofErr w:type="gramEnd"/>
                        <w:r>
                          <w:t xml:space="preserve"> игрового поля, то шарики данного цвета больше не генерируются.</w:t>
                        </w:r>
                      </w:p>
                      <w:p w:rsidR="00816176" w:rsidRDefault="00816176" w:rsidP="00E545FD">
                        <w:r>
                          <w:t>В качестве дополнения к существующей игре было принято решение создать бонусные шарики, которые либо взрывали находящиеся вокруг шарики, либо перекрашивали их в определённый цвет.</w:t>
                        </w:r>
                      </w:p>
                      <w:p w:rsidR="00816176" w:rsidRDefault="00816176" w:rsidP="00E545FD">
                        <w:pPr>
                          <w:pStyle w:val="2"/>
                        </w:pPr>
                        <w:r>
                          <w:t>Структура интерфейса.</w:t>
                        </w:r>
                      </w:p>
                      <w:p w:rsidR="00816176" w:rsidRDefault="00816176" w:rsidP="00E545FD">
                        <w:r>
                          <w:t>Интерфейс приложения достаточно прост. Основное поле – игровое поле</w:t>
                        </w:r>
                        <w:r w:rsidRPr="003741E7">
                          <w:t xml:space="preserve"> (</w:t>
                        </w:r>
                        <w:r>
                          <w:t>рис.1</w:t>
                        </w:r>
                        <w:r w:rsidRPr="003741E7">
                          <w:t>)</w:t>
                        </w:r>
                        <w:r>
                          <w:t xml:space="preserve">. В данном объекте отображается матрица шариков различных цветов. Объект, управляемый </w:t>
                        </w:r>
                        <w:proofErr w:type="spellStart"/>
                        <w:r>
                          <w:t>пользователём</w:t>
                        </w:r>
                        <w:proofErr w:type="spellEnd"/>
                        <w:r>
                          <w:t xml:space="preserve">, находится внизу игрового поля. Для управления данным объектом используются элементы, расположенные в полях управления </w:t>
                        </w:r>
                        <w:r>
                          <w:rPr>
                            <w:lang w:val="en-US"/>
                          </w:rPr>
                          <w:t>A</w:t>
                        </w:r>
                        <w:r w:rsidRPr="004E6C4F">
                          <w:t xml:space="preserve">, </w:t>
                        </w:r>
                        <w:r>
                          <w:rPr>
                            <w:lang w:val="en-US"/>
                          </w:rPr>
                          <w:t>B</w:t>
                        </w:r>
                        <w:r>
                          <w:t xml:space="preserve"> и С. Поля управления А и С необходимы для изменения угла выстрела. Поле Управления В необходимо для произведения самого выстрела.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tblGrid>
                        <w:tr w:rsidR="00816176" w:rsidTr="0055758F">
                          <w:tc>
                            <w:tcPr>
                              <w:tcW w:w="9288" w:type="dxa"/>
                            </w:tcPr>
                            <w:p w:rsidR="00816176" w:rsidRDefault="00816176" w:rsidP="0055758F">
                              <w:pPr>
                                <w:ind w:firstLine="0"/>
                                <w:jc w:val="center"/>
                              </w:pPr>
                              <w:r w:rsidRPr="00944FE3">
                                <w:rPr>
                                  <w:noProof/>
                                </w:rPr>
                                <w:drawing>
                                  <wp:inline distT="0" distB="0" distL="0" distR="0" wp14:anchorId="1AA757A3" wp14:editId="20D9BDF1">
                                    <wp:extent cx="3118970" cy="3895725"/>
                                    <wp:effectExtent l="19050" t="0" r="5230" b="0"/>
                                    <wp:docPr id="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118970" cy="3895725"/>
                                            </a:xfrm>
                                            <a:prstGeom prst="rect">
                                              <a:avLst/>
                                            </a:prstGeom>
                                            <a:noFill/>
                                            <a:ln w="9525">
                                              <a:noFill/>
                                              <a:miter lim="800000"/>
                                              <a:headEnd/>
                                              <a:tailEnd/>
                                            </a:ln>
                                          </pic:spPr>
                                        </pic:pic>
                                      </a:graphicData>
                                    </a:graphic>
                                  </wp:inline>
                                </w:drawing>
                              </w:r>
                            </w:p>
                          </w:tc>
                        </w:tr>
                        <w:tr w:rsidR="00816176" w:rsidTr="0055758F">
                          <w:tc>
                            <w:tcPr>
                              <w:tcW w:w="9288" w:type="dxa"/>
                            </w:tcPr>
                            <w:p w:rsidR="00816176" w:rsidRPr="00B02689" w:rsidRDefault="00816176" w:rsidP="0055758F">
                              <w:pPr>
                                <w:ind w:firstLine="0"/>
                                <w:jc w:val="center"/>
                                <w:rPr>
                                  <w:lang w:val="en-US"/>
                                </w:rPr>
                              </w:pPr>
                              <w:r>
                                <w:t xml:space="preserve">Рис. </w:t>
                              </w:r>
                              <w:r>
                                <w:rPr>
                                  <w:lang w:val="en-US"/>
                                </w:rPr>
                                <w:t>1</w:t>
                              </w:r>
                            </w:p>
                          </w:tc>
                        </w:tr>
                      </w:tbl>
                      <w:p w:rsidR="00816176" w:rsidRDefault="00816176" w:rsidP="00E545FD">
                        <w:r>
                          <w:t xml:space="preserve">Так же для большей информативности разрабатываемого приложения внесены три информационных поля. Информационное поле А необходимо для отображения свободных шариков, оставшихся у пользователя. Информационное поле </w:t>
                        </w:r>
                        <w:proofErr w:type="gramStart"/>
                        <w:r>
                          <w:t>В отображает</w:t>
                        </w:r>
                        <w:proofErr w:type="gramEnd"/>
                        <w:r>
                          <w:t xml:space="preserve"> текущей счёт пользователя. Информационное поле С показывает следующие шарики, предоставляемые пользователю.</w:t>
                        </w:r>
                      </w:p>
                      <w:p w:rsidR="00816176" w:rsidRDefault="00816176" w:rsidP="00E545FD">
                        <w:pPr>
                          <w:pStyle w:val="a5"/>
                          <w:rPr>
                            <w:noProof w:val="0"/>
                          </w:rPr>
                        </w:pPr>
                        <w:proofErr w:type="spellStart"/>
                        <w:r>
                          <w:rPr>
                            <w:noProof w:val="0"/>
                          </w:rPr>
                          <w:t>ист</w:t>
                        </w:r>
                        <w:proofErr w:type="spellEnd"/>
                      </w:p>
                    </w:txbxContent>
                  </v:textbox>
                </v:shape>
                <v:shape id="_x0000_s3341" type="#_x0000_t202" style="position:absolute;left:9097;top:10259;width:850;height:567" strokeweight="2.25pt">
                  <v:textbox style="mso-next-textbox:#_x0000_s3341" inset=".5mm,.3mm,.5mm,.3mm">
                    <w:txbxContent>
                      <w:p w:rsidR="00816176" w:rsidRDefault="00816176" w:rsidP="00E545FD">
                        <w:pPr>
                          <w:pStyle w:val="a5"/>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sidR="005B5623">
                          <w:rPr>
                            <w:sz w:val="22"/>
                            <w:lang w:val="en-US"/>
                          </w:rPr>
                          <w:t>23</w:t>
                        </w:r>
                        <w:r>
                          <w:rPr>
                            <w:noProof w:val="0"/>
                            <w:sz w:val="22"/>
                            <w:lang w:val="en-US"/>
                          </w:rPr>
                          <w:fldChar w:fldCharType="end"/>
                        </w:r>
                      </w:p>
                    </w:txbxContent>
                  </v:textbox>
                </v:shape>
              </v:group>
              <v:shape id="_x0000_s3342" type="#_x0000_t202" style="position:absolute;left:4672;top:11413;width:6236;height:850" strokeweight="2.25pt">
                <v:textbox style="mso-next-textbox:#_x0000_s3342" inset=".5mm,.3mm,.5mm,.3mm">
                  <w:txbxContent>
                    <w:p w:rsidR="00816176" w:rsidRPr="00975DE0" w:rsidRDefault="00816176" w:rsidP="000909B2">
                      <w:pPr>
                        <w:spacing w:before="240"/>
                        <w:jc w:val="center"/>
                        <w:rPr>
                          <w:rFonts w:ascii="GOST type B" w:hAnsi="GOST type B"/>
                          <w:i/>
                          <w:szCs w:val="24"/>
                        </w:rPr>
                      </w:pPr>
                      <w:r w:rsidRPr="00975DE0">
                        <w:rPr>
                          <w:rFonts w:ascii="GOST type B" w:hAnsi="GOST type B"/>
                          <w:i/>
                          <w:szCs w:val="24"/>
                        </w:rPr>
                        <w:t>КВО.</w:t>
                      </w:r>
                      <w:r w:rsidRPr="00975DE0">
                        <w:rPr>
                          <w:rFonts w:ascii="GOST type B" w:hAnsi="GOST type B"/>
                          <w:i/>
                          <w:szCs w:val="24"/>
                          <w:lang w:val="en-US"/>
                        </w:rPr>
                        <w:t>505230</w:t>
                      </w:r>
                      <w:r w:rsidRPr="00975DE0">
                        <w:rPr>
                          <w:rFonts w:ascii="GOST type B" w:hAnsi="GOST type B"/>
                          <w:i/>
                          <w:szCs w:val="24"/>
                        </w:rPr>
                        <w:t>.034.ПЗ</w:t>
                      </w:r>
                    </w:p>
                    <w:p w:rsidR="00816176" w:rsidRPr="00766CE7" w:rsidRDefault="00816176" w:rsidP="00E545FD">
                      <w:pPr>
                        <w:rPr>
                          <w:rFonts w:cs="Times New Roman"/>
                          <w:b/>
                          <w:i/>
                          <w:szCs w:val="24"/>
                        </w:rPr>
                      </w:pPr>
                    </w:p>
                  </w:txbxContent>
                </v:textbox>
              </v:shape>
              <v:group id="_x0000_s3343" style="position:absolute;left:989;top:11413;width:3683;height:850" coordorigin="1248,9691" coordsize="3683,861">
                <v:group id="_x0000_s3344" style="position:absolute;left:1248;top:10272;width:3682;height:280" coordorigin="3332,11725" coordsize="3681,283">
                  <v:shape id="_x0000_s3345" type="#_x0000_t202" style="position:absolute;left:3332;top:11725;width:397;height:283" strokeweight="2.25pt">
                    <v:textbox style="mso-next-textbox:#_x0000_s3345" inset=".5mm,.3mm,.5mm,.3mm">
                      <w:txbxContent>
                        <w:p w:rsidR="00816176" w:rsidRDefault="00816176" w:rsidP="00E545FD">
                          <w:pPr>
                            <w:pStyle w:val="a5"/>
                            <w:rPr>
                              <w:noProof w:val="0"/>
                            </w:rPr>
                          </w:pPr>
                          <w:r>
                            <w:rPr>
                              <w:noProof w:val="0"/>
                            </w:rPr>
                            <w:t>Лит</w:t>
                          </w:r>
                        </w:p>
                      </w:txbxContent>
                    </v:textbox>
                  </v:shape>
                  <v:shape id="_x0000_s3346" type="#_x0000_t202" style="position:absolute;left:4295;top:11725;width:1304;height:283" strokeweight="2.25pt">
                    <v:textbox style="mso-next-textbox:#_x0000_s3346" inset=".5mm,.3mm,.5mm,.3mm">
                      <w:txbxContent>
                        <w:p w:rsidR="00816176" w:rsidRDefault="00816176" w:rsidP="00056EBC">
                          <w:pPr>
                            <w:pStyle w:val="a5"/>
                            <w:ind w:firstLine="0"/>
                          </w:pPr>
                          <w:r>
                            <w:t>№ докум.</w:t>
                          </w:r>
                        </w:p>
                      </w:txbxContent>
                    </v:textbox>
                  </v:shape>
                  <v:shape id="_x0000_s3347" type="#_x0000_t202" style="position:absolute;left:3728;top:11725;width:567;height:283" strokeweight="2.25pt">
                    <v:textbox style="mso-next-textbox:#_x0000_s3347" inset=".5mm,.3mm,.5mm,.3mm">
                      <w:txbxContent>
                        <w:p w:rsidR="00816176" w:rsidRDefault="00816176" w:rsidP="00E545FD">
                          <w:pPr>
                            <w:pStyle w:val="a5"/>
                            <w:rPr>
                              <w:noProof w:val="0"/>
                            </w:rPr>
                          </w:pPr>
                          <w:r>
                            <w:t>Изм</w:t>
                          </w:r>
                          <w:r>
                            <w:rPr>
                              <w:noProof w:val="0"/>
                            </w:rPr>
                            <w:t>.</w:t>
                          </w:r>
                        </w:p>
                      </w:txbxContent>
                    </v:textbox>
                  </v:shape>
                  <v:shape id="_x0000_s3348" type="#_x0000_t202" style="position:absolute;left:5597;top:11725;width:850;height:283" strokeweight="2.25pt">
                    <v:textbox style="mso-next-textbox:#_x0000_s3348" inset=".5mm,.3mm,.5mm,.3mm">
                      <w:txbxContent>
                        <w:p w:rsidR="00816176" w:rsidRDefault="00816176" w:rsidP="00056EBC">
                          <w:pPr>
                            <w:pStyle w:val="a5"/>
                            <w:ind w:firstLine="0"/>
                            <w:rPr>
                              <w:noProof w:val="0"/>
                            </w:rPr>
                          </w:pPr>
                          <w:r>
                            <w:t>Подп</w:t>
                          </w:r>
                          <w:r>
                            <w:rPr>
                              <w:noProof w:val="0"/>
                            </w:rPr>
                            <w:t>.</w:t>
                          </w:r>
                        </w:p>
                      </w:txbxContent>
                    </v:textbox>
                  </v:shape>
                  <v:shape id="_x0000_s3349" type="#_x0000_t202" style="position:absolute;left:6446;top:11725;width:567;height:283" strokeweight="2.25pt">
                    <v:textbox style="mso-next-textbox:#_x0000_s3349" inset=".5mm,.3mm,.5mm,.3mm">
                      <w:txbxContent>
                        <w:p w:rsidR="00816176" w:rsidRDefault="00816176" w:rsidP="00E545FD">
                          <w:pPr>
                            <w:pStyle w:val="a5"/>
                            <w:rPr>
                              <w:noProof w:val="0"/>
                            </w:rPr>
                          </w:pPr>
                          <w:r>
                            <w:rPr>
                              <w:noProof w:val="0"/>
                            </w:rPr>
                            <w:t>Дата</w:t>
                          </w:r>
                        </w:p>
                      </w:txbxContent>
                    </v:textbox>
                  </v:shape>
                </v:group>
                <v:group id="_x0000_s3350" style="position:absolute;left:1248;top:9691;width:3683;height:581" coordorigin="3033,9482" coordsize="3683,581">
                  <v:group id="_x0000_s3351" style="position:absolute;left:3034;top:9492;width:3682;height:561" coordorigin="1240,9793" coordsize="3685,568">
                    <v:group id="_x0000_s3352" style="position:absolute;left:1240;top:10078;width:3685;height:283" coordorigin="3332,11725" coordsize="3681,283">
                      <v:shape id="_x0000_s3353" type="#_x0000_t202" style="position:absolute;left:3332;top:11725;width:397;height:283" strokeweight="1pt">
                        <v:textbox style="mso-next-textbox:#_x0000_s3353" inset=".5mm,.3mm,.5mm,.3mm">
                          <w:txbxContent>
                            <w:p w:rsidR="00816176" w:rsidRDefault="00816176" w:rsidP="00E545FD">
                              <w:pPr>
                                <w:pStyle w:val="a5"/>
                              </w:pPr>
                            </w:p>
                          </w:txbxContent>
                        </v:textbox>
                      </v:shape>
                      <v:shape id="_x0000_s3354" type="#_x0000_t202" style="position:absolute;left:4295;top:11725;width:1304;height:283" strokeweight="1pt">
                        <v:textbox style="mso-next-textbox:#_x0000_s3354" inset=".5mm,.3mm,.5mm,.3mm">
                          <w:txbxContent>
                            <w:p w:rsidR="00816176" w:rsidRDefault="00816176" w:rsidP="00E545FD">
                              <w:pPr>
                                <w:pStyle w:val="a5"/>
                              </w:pPr>
                            </w:p>
                          </w:txbxContent>
                        </v:textbox>
                      </v:shape>
                      <v:shape id="_x0000_s3355" type="#_x0000_t202" style="position:absolute;left:3728;top:11725;width:567;height:283" strokeweight="1pt">
                        <v:textbox style="mso-next-textbox:#_x0000_s3355" inset=".5mm,.3mm,.5mm,.3mm">
                          <w:txbxContent>
                            <w:p w:rsidR="00816176" w:rsidRDefault="00816176" w:rsidP="00E545FD">
                              <w:pPr>
                                <w:pStyle w:val="a5"/>
                              </w:pPr>
                            </w:p>
                          </w:txbxContent>
                        </v:textbox>
                      </v:shape>
                      <v:shape id="_x0000_s3356" type="#_x0000_t202" style="position:absolute;left:5597;top:11725;width:850;height:283" strokeweight="1pt">
                        <v:textbox style="mso-next-textbox:#_x0000_s3356" inset=".5mm,.3mm,.5mm,.3mm">
                          <w:txbxContent>
                            <w:p w:rsidR="00816176" w:rsidRDefault="00816176" w:rsidP="00056EBC">
                              <w:pPr>
                                <w:pStyle w:val="a5"/>
                                <w:ind w:firstLine="0"/>
                              </w:pPr>
                            </w:p>
                          </w:txbxContent>
                        </v:textbox>
                      </v:shape>
                      <v:shape id="_x0000_s3357" type="#_x0000_t202" style="position:absolute;left:6446;top:11725;width:567;height:283" strokeweight="1pt">
                        <v:textbox style="mso-next-textbox:#_x0000_s3357" inset=".5mm,.3mm,.5mm,.3mm">
                          <w:txbxContent>
                            <w:p w:rsidR="00816176" w:rsidRDefault="00816176" w:rsidP="00E545FD">
                              <w:pPr>
                                <w:pStyle w:val="a5"/>
                              </w:pPr>
                            </w:p>
                          </w:txbxContent>
                        </v:textbox>
                      </v:shape>
                    </v:group>
                    <v:group id="_x0000_s3358" style="position:absolute;left:1240;top:9793;width:3685;height:283" coordorigin="3332,11725" coordsize="3681,283">
                      <v:shape id="_x0000_s3359" type="#_x0000_t202" style="position:absolute;left:3332;top:11725;width:397;height:283" strokeweight="1pt">
                        <v:textbox style="mso-next-textbox:#_x0000_s3359" inset=".5mm,.3mm,.5mm,.3mm">
                          <w:txbxContent>
                            <w:p w:rsidR="00816176" w:rsidRDefault="00816176" w:rsidP="00E545FD">
                              <w:pPr>
                                <w:pStyle w:val="a5"/>
                              </w:pPr>
                            </w:p>
                          </w:txbxContent>
                        </v:textbox>
                      </v:shape>
                      <v:shape id="_x0000_s3360" type="#_x0000_t202" style="position:absolute;left:4295;top:11725;width:1304;height:283" strokeweight="1pt">
                        <v:textbox style="mso-next-textbox:#_x0000_s3360" inset=".5mm,.3mm,.5mm,.3mm">
                          <w:txbxContent>
                            <w:p w:rsidR="00816176" w:rsidRDefault="00816176" w:rsidP="00E545FD">
                              <w:pPr>
                                <w:pStyle w:val="a5"/>
                              </w:pPr>
                            </w:p>
                          </w:txbxContent>
                        </v:textbox>
                      </v:shape>
                      <v:shape id="_x0000_s3361" type="#_x0000_t202" style="position:absolute;left:3728;top:11725;width:567;height:283" strokeweight="1pt">
                        <v:textbox style="mso-next-textbox:#_x0000_s3361" inset=".5mm,.3mm,.5mm,.3mm">
                          <w:txbxContent>
                            <w:p w:rsidR="00816176" w:rsidRDefault="00816176" w:rsidP="00E545FD">
                              <w:pPr>
                                <w:pStyle w:val="a5"/>
                              </w:pPr>
                            </w:p>
                          </w:txbxContent>
                        </v:textbox>
                      </v:shape>
                      <v:shape id="_x0000_s3362" type="#_x0000_t202" style="position:absolute;left:5597;top:11725;width:850;height:283" strokeweight="1pt">
                        <v:textbox style="mso-next-textbox:#_x0000_s3362" inset=".5mm,.3mm,.5mm,.3mm">
                          <w:txbxContent>
                            <w:p w:rsidR="00816176" w:rsidRDefault="00816176" w:rsidP="00056EBC">
                              <w:pPr>
                                <w:pStyle w:val="a5"/>
                                <w:ind w:firstLine="0"/>
                              </w:pPr>
                              <w:r>
                                <w:tab/>
                              </w:r>
                            </w:p>
                          </w:txbxContent>
                        </v:textbox>
                      </v:shape>
                      <v:shape id="_x0000_s3363" type="#_x0000_t202" style="position:absolute;left:6446;top:11725;width:567;height:283" strokeweight="1pt">
                        <v:textbox style="mso-next-textbox:#_x0000_s3363" inset=".5mm,.3mm,.5mm,.3mm">
                          <w:txbxContent>
                            <w:p w:rsidR="00816176" w:rsidRDefault="00816176" w:rsidP="00E545FD">
                              <w:pPr>
                                <w:pStyle w:val="a5"/>
                              </w:pPr>
                            </w:p>
                          </w:txbxContent>
                        </v:textbox>
                      </v:shape>
                    </v:group>
                  </v:group>
                  <v:line id="_x0000_s3364" style="position:absolute" from="5299,9482" to="5299,10053" strokeweight="2.25pt"/>
                  <v:line id="_x0000_s3365" style="position:absolute" from="3033,9492" to="3033,10063" strokeweight="2.25pt"/>
                  <v:line id="_x0000_s3366" style="position:absolute" from="6715,9482" to="6715,10053" strokeweight="2.25pt"/>
                  <v:line id="_x0000_s3367" style="position:absolute" from="6148,9482" to="6148,10053" strokeweight="2.25pt"/>
                  <v:line id="_x0000_s3368" style="position:absolute" from="3430,9492" to="3430,10063" strokeweight="2.25pt"/>
                  <v:line id="_x0000_s3369" style="position:absolute" from="3996,9482" to="3996,10053" strokeweight="2.25pt"/>
                </v:group>
              </v:group>
            </v:group>
          </v:group>
          <w10:wrap anchorx="page" anchory="page"/>
        </v:group>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96524"/>
    <w:multiLevelType w:val="hybridMultilevel"/>
    <w:tmpl w:val="3CC839A4"/>
    <w:lvl w:ilvl="0" w:tplc="E5B26B2E">
      <w:start w:val="1"/>
      <w:numFmt w:val="decimal"/>
      <w:lvlText w:val="%1"/>
      <w:lvlJc w:val="left"/>
      <w:pPr>
        <w:ind w:left="2061" w:hanging="360"/>
      </w:pPr>
      <w:rPr>
        <w:rFonts w:hint="default"/>
      </w:rPr>
    </w:lvl>
    <w:lvl w:ilvl="1" w:tplc="04190019" w:tentative="1">
      <w:start w:val="1"/>
      <w:numFmt w:val="lowerLetter"/>
      <w:lvlText w:val="%2."/>
      <w:lvlJc w:val="left"/>
      <w:pPr>
        <w:ind w:left="2781" w:hanging="360"/>
      </w:pPr>
    </w:lvl>
    <w:lvl w:ilvl="2" w:tplc="0419001B" w:tentative="1">
      <w:start w:val="1"/>
      <w:numFmt w:val="lowerRoman"/>
      <w:lvlText w:val="%3."/>
      <w:lvlJc w:val="right"/>
      <w:pPr>
        <w:ind w:left="3501" w:hanging="180"/>
      </w:pPr>
    </w:lvl>
    <w:lvl w:ilvl="3" w:tplc="0419000F" w:tentative="1">
      <w:start w:val="1"/>
      <w:numFmt w:val="decimal"/>
      <w:lvlText w:val="%4."/>
      <w:lvlJc w:val="left"/>
      <w:pPr>
        <w:ind w:left="4221" w:hanging="360"/>
      </w:pPr>
    </w:lvl>
    <w:lvl w:ilvl="4" w:tplc="04190019" w:tentative="1">
      <w:start w:val="1"/>
      <w:numFmt w:val="lowerLetter"/>
      <w:lvlText w:val="%5."/>
      <w:lvlJc w:val="left"/>
      <w:pPr>
        <w:ind w:left="4941" w:hanging="360"/>
      </w:pPr>
    </w:lvl>
    <w:lvl w:ilvl="5" w:tplc="0419001B" w:tentative="1">
      <w:start w:val="1"/>
      <w:numFmt w:val="lowerRoman"/>
      <w:lvlText w:val="%6."/>
      <w:lvlJc w:val="right"/>
      <w:pPr>
        <w:ind w:left="5661" w:hanging="180"/>
      </w:pPr>
    </w:lvl>
    <w:lvl w:ilvl="6" w:tplc="0419000F" w:tentative="1">
      <w:start w:val="1"/>
      <w:numFmt w:val="decimal"/>
      <w:lvlText w:val="%7."/>
      <w:lvlJc w:val="left"/>
      <w:pPr>
        <w:ind w:left="6381" w:hanging="360"/>
      </w:pPr>
    </w:lvl>
    <w:lvl w:ilvl="7" w:tplc="04190019" w:tentative="1">
      <w:start w:val="1"/>
      <w:numFmt w:val="lowerLetter"/>
      <w:lvlText w:val="%8."/>
      <w:lvlJc w:val="left"/>
      <w:pPr>
        <w:ind w:left="7101" w:hanging="360"/>
      </w:pPr>
    </w:lvl>
    <w:lvl w:ilvl="8" w:tplc="0419001B" w:tentative="1">
      <w:start w:val="1"/>
      <w:numFmt w:val="lowerRoman"/>
      <w:lvlText w:val="%9."/>
      <w:lvlJc w:val="right"/>
      <w:pPr>
        <w:ind w:left="7821" w:hanging="180"/>
      </w:pPr>
    </w:lvl>
  </w:abstractNum>
  <w:abstractNum w:abstractNumId="1" w15:restartNumberingAfterBreak="0">
    <w:nsid w:val="0D6D35FF"/>
    <w:multiLevelType w:val="hybridMultilevel"/>
    <w:tmpl w:val="28F22F4A"/>
    <w:lvl w:ilvl="0" w:tplc="D5AEEA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05244E9"/>
    <w:multiLevelType w:val="hybridMultilevel"/>
    <w:tmpl w:val="E45C2622"/>
    <w:lvl w:ilvl="0" w:tplc="3A80A4B4">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153160"/>
    <w:multiLevelType w:val="hybridMultilevel"/>
    <w:tmpl w:val="C794EE10"/>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34F74A8"/>
    <w:multiLevelType w:val="hybridMultilevel"/>
    <w:tmpl w:val="45DA52F0"/>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6F1638E"/>
    <w:multiLevelType w:val="hybridMultilevel"/>
    <w:tmpl w:val="3112DE34"/>
    <w:lvl w:ilvl="0" w:tplc="78CEFFE8">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9017411"/>
    <w:multiLevelType w:val="hybridMultilevel"/>
    <w:tmpl w:val="F0AA30A4"/>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BA0082C"/>
    <w:multiLevelType w:val="hybridMultilevel"/>
    <w:tmpl w:val="688EA03A"/>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8" w15:restartNumberingAfterBreak="0">
    <w:nsid w:val="218E7BB8"/>
    <w:multiLevelType w:val="hybridMultilevel"/>
    <w:tmpl w:val="7F845E9A"/>
    <w:lvl w:ilvl="0" w:tplc="A88A6520">
      <w:start w:val="5"/>
      <w:numFmt w:val="decimal"/>
      <w:lvlText w:val="%1."/>
      <w:lvlJc w:val="left"/>
      <w:pPr>
        <w:ind w:left="447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0F3508"/>
    <w:multiLevelType w:val="multilevel"/>
    <w:tmpl w:val="F4B0A37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610B57"/>
    <w:multiLevelType w:val="hybridMultilevel"/>
    <w:tmpl w:val="6D082BE4"/>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5990B0A"/>
    <w:multiLevelType w:val="hybridMultilevel"/>
    <w:tmpl w:val="3A5C31C6"/>
    <w:lvl w:ilvl="0" w:tplc="9688834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7AB7921"/>
    <w:multiLevelType w:val="hybridMultilevel"/>
    <w:tmpl w:val="84147DFE"/>
    <w:lvl w:ilvl="0" w:tplc="9688834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A5C3609"/>
    <w:multiLevelType w:val="hybridMultilevel"/>
    <w:tmpl w:val="6862F862"/>
    <w:lvl w:ilvl="0" w:tplc="F166905A">
      <w:numFmt w:val="bullet"/>
      <w:lvlText w:val="–"/>
      <w:lvlJc w:val="left"/>
      <w:pPr>
        <w:ind w:left="1287" w:hanging="360"/>
      </w:pPr>
      <w:rPr>
        <w:rFonts w:ascii="Times New Roman" w:eastAsia="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2C894A38"/>
    <w:multiLevelType w:val="hybridMultilevel"/>
    <w:tmpl w:val="F98646BA"/>
    <w:lvl w:ilvl="0" w:tplc="2870C85C">
      <w:start w:val="1"/>
      <w:numFmt w:val="decimal"/>
      <w:pStyle w:val="wwf"/>
      <w:lvlText w:val="%1."/>
      <w:lvlJc w:val="left"/>
      <w:pPr>
        <w:tabs>
          <w:tab w:val="num" w:pos="0"/>
        </w:tabs>
        <w:ind w:firstLine="851"/>
      </w:pPr>
      <w:rPr>
        <w:rFonts w:hint="default"/>
      </w:rPr>
    </w:lvl>
    <w:lvl w:ilvl="1" w:tplc="04190019">
      <w:start w:val="1"/>
      <w:numFmt w:val="lowerLetter"/>
      <w:lvlText w:val="%2."/>
      <w:lvlJc w:val="left"/>
      <w:pPr>
        <w:tabs>
          <w:tab w:val="num" w:pos="2291"/>
        </w:tabs>
        <w:ind w:left="2291" w:hanging="360"/>
      </w:pPr>
    </w:lvl>
    <w:lvl w:ilvl="2" w:tplc="0419001B">
      <w:start w:val="1"/>
      <w:numFmt w:val="lowerRoman"/>
      <w:lvlText w:val="%3."/>
      <w:lvlJc w:val="right"/>
      <w:pPr>
        <w:tabs>
          <w:tab w:val="num" w:pos="3011"/>
        </w:tabs>
        <w:ind w:left="3011" w:hanging="180"/>
      </w:pPr>
    </w:lvl>
    <w:lvl w:ilvl="3" w:tplc="0419000F">
      <w:start w:val="1"/>
      <w:numFmt w:val="decimal"/>
      <w:lvlText w:val="%4."/>
      <w:lvlJc w:val="left"/>
      <w:pPr>
        <w:tabs>
          <w:tab w:val="num" w:pos="3731"/>
        </w:tabs>
        <w:ind w:left="3731" w:hanging="360"/>
      </w:pPr>
    </w:lvl>
    <w:lvl w:ilvl="4" w:tplc="04190019">
      <w:start w:val="1"/>
      <w:numFmt w:val="lowerLetter"/>
      <w:lvlText w:val="%5."/>
      <w:lvlJc w:val="left"/>
      <w:pPr>
        <w:tabs>
          <w:tab w:val="num" w:pos="4451"/>
        </w:tabs>
        <w:ind w:left="4451" w:hanging="360"/>
      </w:pPr>
    </w:lvl>
    <w:lvl w:ilvl="5" w:tplc="0419001B">
      <w:start w:val="1"/>
      <w:numFmt w:val="lowerRoman"/>
      <w:lvlText w:val="%6."/>
      <w:lvlJc w:val="right"/>
      <w:pPr>
        <w:tabs>
          <w:tab w:val="num" w:pos="5171"/>
        </w:tabs>
        <w:ind w:left="5171" w:hanging="180"/>
      </w:pPr>
    </w:lvl>
    <w:lvl w:ilvl="6" w:tplc="0419000F">
      <w:start w:val="1"/>
      <w:numFmt w:val="decimal"/>
      <w:lvlText w:val="%7."/>
      <w:lvlJc w:val="left"/>
      <w:pPr>
        <w:tabs>
          <w:tab w:val="num" w:pos="5891"/>
        </w:tabs>
        <w:ind w:left="5891" w:hanging="360"/>
      </w:pPr>
    </w:lvl>
    <w:lvl w:ilvl="7" w:tplc="04190019">
      <w:start w:val="1"/>
      <w:numFmt w:val="lowerLetter"/>
      <w:lvlText w:val="%8."/>
      <w:lvlJc w:val="left"/>
      <w:pPr>
        <w:tabs>
          <w:tab w:val="num" w:pos="6611"/>
        </w:tabs>
        <w:ind w:left="6611" w:hanging="360"/>
      </w:pPr>
    </w:lvl>
    <w:lvl w:ilvl="8" w:tplc="0419001B">
      <w:start w:val="1"/>
      <w:numFmt w:val="lowerRoman"/>
      <w:lvlText w:val="%9."/>
      <w:lvlJc w:val="right"/>
      <w:pPr>
        <w:tabs>
          <w:tab w:val="num" w:pos="7331"/>
        </w:tabs>
        <w:ind w:left="7331" w:hanging="180"/>
      </w:pPr>
    </w:lvl>
  </w:abstractNum>
  <w:abstractNum w:abstractNumId="15" w15:restartNumberingAfterBreak="0">
    <w:nsid w:val="2CB27162"/>
    <w:multiLevelType w:val="hybridMultilevel"/>
    <w:tmpl w:val="0AA82764"/>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D635BDD"/>
    <w:multiLevelType w:val="hybridMultilevel"/>
    <w:tmpl w:val="DD3015B8"/>
    <w:lvl w:ilvl="0" w:tplc="F166905A">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DCC1A16"/>
    <w:multiLevelType w:val="hybridMultilevel"/>
    <w:tmpl w:val="0AA843E8"/>
    <w:lvl w:ilvl="0" w:tplc="9688834E">
      <w:start w:val="1"/>
      <w:numFmt w:val="bullet"/>
      <w:lvlText w:val="−"/>
      <w:lvlJc w:val="left"/>
      <w:pPr>
        <w:ind w:left="1429" w:hanging="360"/>
      </w:pPr>
      <w:rPr>
        <w:rFonts w:ascii="Times New Roman"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EA23FC3"/>
    <w:multiLevelType w:val="hybridMultilevel"/>
    <w:tmpl w:val="FC7005FA"/>
    <w:lvl w:ilvl="0" w:tplc="F166905A">
      <w:numFmt w:val="bullet"/>
      <w:pStyle w:val="a"/>
      <w:lvlText w:val="–"/>
      <w:lvlJc w:val="left"/>
      <w:pPr>
        <w:tabs>
          <w:tab w:val="num" w:pos="0"/>
        </w:tabs>
        <w:ind w:left="0" w:firstLine="965"/>
      </w:pPr>
      <w:rPr>
        <w:rFonts w:ascii="Times New Roman" w:eastAsia="Times New Roman" w:hAnsi="Times New Roman" w:cs="Times New Roman" w:hint="default"/>
        <w:b w:val="0"/>
        <w:i w:val="0"/>
        <w:caps w:val="0"/>
        <w:strike w:val="0"/>
        <w:dstrike w:val="0"/>
        <w:outline w:val="0"/>
        <w:shadow w:val="0"/>
        <w:emboss w:val="0"/>
        <w:imprint w:val="0"/>
        <w:vanish w:val="0"/>
        <w:sz w:val="28"/>
        <w:szCs w:val="28"/>
        <w:vertAlign w:val="baseline"/>
      </w:rPr>
    </w:lvl>
    <w:lvl w:ilvl="1" w:tplc="0419000F">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3B734A4"/>
    <w:multiLevelType w:val="hybridMultilevel"/>
    <w:tmpl w:val="87C8A042"/>
    <w:lvl w:ilvl="0" w:tplc="F166905A">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5037019"/>
    <w:multiLevelType w:val="hybridMultilevel"/>
    <w:tmpl w:val="8ABAA8DC"/>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5831787"/>
    <w:multiLevelType w:val="hybridMultilevel"/>
    <w:tmpl w:val="B7D6FD8A"/>
    <w:lvl w:ilvl="0" w:tplc="F166905A">
      <w:numFmt w:val="bullet"/>
      <w:lvlText w:val="–"/>
      <w:lvlJc w:val="left"/>
      <w:pPr>
        <w:ind w:left="2157" w:hanging="360"/>
      </w:pPr>
      <w:rPr>
        <w:rFonts w:ascii="Times New Roman" w:eastAsia="Times New Roman" w:hAnsi="Times New Roman" w:cs="Times New Roman" w:hint="default"/>
      </w:rPr>
    </w:lvl>
    <w:lvl w:ilvl="1" w:tplc="04190003" w:tentative="1">
      <w:start w:val="1"/>
      <w:numFmt w:val="bullet"/>
      <w:lvlText w:val="o"/>
      <w:lvlJc w:val="left"/>
      <w:pPr>
        <w:ind w:left="2877" w:hanging="360"/>
      </w:pPr>
      <w:rPr>
        <w:rFonts w:ascii="Courier New" w:hAnsi="Courier New" w:cs="Courier New" w:hint="default"/>
      </w:rPr>
    </w:lvl>
    <w:lvl w:ilvl="2" w:tplc="04190005" w:tentative="1">
      <w:start w:val="1"/>
      <w:numFmt w:val="bullet"/>
      <w:lvlText w:val=""/>
      <w:lvlJc w:val="left"/>
      <w:pPr>
        <w:ind w:left="3597" w:hanging="360"/>
      </w:pPr>
      <w:rPr>
        <w:rFonts w:ascii="Wingdings" w:hAnsi="Wingdings" w:hint="default"/>
      </w:rPr>
    </w:lvl>
    <w:lvl w:ilvl="3" w:tplc="04190001" w:tentative="1">
      <w:start w:val="1"/>
      <w:numFmt w:val="bullet"/>
      <w:lvlText w:val=""/>
      <w:lvlJc w:val="left"/>
      <w:pPr>
        <w:ind w:left="4317" w:hanging="360"/>
      </w:pPr>
      <w:rPr>
        <w:rFonts w:ascii="Symbol" w:hAnsi="Symbol" w:hint="default"/>
      </w:rPr>
    </w:lvl>
    <w:lvl w:ilvl="4" w:tplc="04190003" w:tentative="1">
      <w:start w:val="1"/>
      <w:numFmt w:val="bullet"/>
      <w:lvlText w:val="o"/>
      <w:lvlJc w:val="left"/>
      <w:pPr>
        <w:ind w:left="5037" w:hanging="360"/>
      </w:pPr>
      <w:rPr>
        <w:rFonts w:ascii="Courier New" w:hAnsi="Courier New" w:cs="Courier New" w:hint="default"/>
      </w:rPr>
    </w:lvl>
    <w:lvl w:ilvl="5" w:tplc="04190005" w:tentative="1">
      <w:start w:val="1"/>
      <w:numFmt w:val="bullet"/>
      <w:lvlText w:val=""/>
      <w:lvlJc w:val="left"/>
      <w:pPr>
        <w:ind w:left="5757" w:hanging="360"/>
      </w:pPr>
      <w:rPr>
        <w:rFonts w:ascii="Wingdings" w:hAnsi="Wingdings" w:hint="default"/>
      </w:rPr>
    </w:lvl>
    <w:lvl w:ilvl="6" w:tplc="04190001" w:tentative="1">
      <w:start w:val="1"/>
      <w:numFmt w:val="bullet"/>
      <w:lvlText w:val=""/>
      <w:lvlJc w:val="left"/>
      <w:pPr>
        <w:ind w:left="6477" w:hanging="360"/>
      </w:pPr>
      <w:rPr>
        <w:rFonts w:ascii="Symbol" w:hAnsi="Symbol" w:hint="default"/>
      </w:rPr>
    </w:lvl>
    <w:lvl w:ilvl="7" w:tplc="04190003" w:tentative="1">
      <w:start w:val="1"/>
      <w:numFmt w:val="bullet"/>
      <w:lvlText w:val="o"/>
      <w:lvlJc w:val="left"/>
      <w:pPr>
        <w:ind w:left="7197" w:hanging="360"/>
      </w:pPr>
      <w:rPr>
        <w:rFonts w:ascii="Courier New" w:hAnsi="Courier New" w:cs="Courier New" w:hint="default"/>
      </w:rPr>
    </w:lvl>
    <w:lvl w:ilvl="8" w:tplc="04190005" w:tentative="1">
      <w:start w:val="1"/>
      <w:numFmt w:val="bullet"/>
      <w:lvlText w:val=""/>
      <w:lvlJc w:val="left"/>
      <w:pPr>
        <w:ind w:left="7917" w:hanging="360"/>
      </w:pPr>
      <w:rPr>
        <w:rFonts w:ascii="Wingdings" w:hAnsi="Wingdings" w:hint="default"/>
      </w:rPr>
    </w:lvl>
  </w:abstractNum>
  <w:abstractNum w:abstractNumId="22" w15:restartNumberingAfterBreak="0">
    <w:nsid w:val="38DE65A0"/>
    <w:multiLevelType w:val="hybridMultilevel"/>
    <w:tmpl w:val="E0CA3680"/>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B130AB1"/>
    <w:multiLevelType w:val="hybridMultilevel"/>
    <w:tmpl w:val="C1960FCA"/>
    <w:lvl w:ilvl="0" w:tplc="9688834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C28132F"/>
    <w:multiLevelType w:val="hybridMultilevel"/>
    <w:tmpl w:val="2730A9BE"/>
    <w:lvl w:ilvl="0" w:tplc="7D08182A">
      <w:start w:val="1"/>
      <w:numFmt w:val="bullet"/>
      <w:pStyle w:val="a0"/>
      <w:lvlText w:val="-"/>
      <w:lvlJc w:val="left"/>
      <w:pPr>
        <w:tabs>
          <w:tab w:val="num" w:pos="2332"/>
        </w:tabs>
        <w:ind w:left="2332" w:hanging="360"/>
      </w:pPr>
      <w:rPr>
        <w:rFonts w:ascii="Courier New" w:hAnsi="Courier New" w:hint="default"/>
      </w:rPr>
    </w:lvl>
    <w:lvl w:ilvl="1" w:tplc="04190019">
      <w:start w:val="1"/>
      <w:numFmt w:val="bullet"/>
      <w:lvlText w:val="o"/>
      <w:lvlJc w:val="left"/>
      <w:pPr>
        <w:tabs>
          <w:tab w:val="num" w:pos="2246"/>
        </w:tabs>
        <w:ind w:left="2246" w:hanging="360"/>
      </w:pPr>
      <w:rPr>
        <w:rFonts w:ascii="Courier New" w:hAnsi="Courier New" w:cs="Courier New" w:hint="default"/>
      </w:rPr>
    </w:lvl>
    <w:lvl w:ilvl="2" w:tplc="0419001B" w:tentative="1">
      <w:start w:val="1"/>
      <w:numFmt w:val="bullet"/>
      <w:lvlText w:val=""/>
      <w:lvlJc w:val="left"/>
      <w:pPr>
        <w:tabs>
          <w:tab w:val="num" w:pos="2966"/>
        </w:tabs>
        <w:ind w:left="2966" w:hanging="360"/>
      </w:pPr>
      <w:rPr>
        <w:rFonts w:ascii="Wingdings" w:hAnsi="Wingdings" w:hint="default"/>
      </w:rPr>
    </w:lvl>
    <w:lvl w:ilvl="3" w:tplc="0419000F" w:tentative="1">
      <w:start w:val="1"/>
      <w:numFmt w:val="bullet"/>
      <w:lvlText w:val=""/>
      <w:lvlJc w:val="left"/>
      <w:pPr>
        <w:tabs>
          <w:tab w:val="num" w:pos="3686"/>
        </w:tabs>
        <w:ind w:left="3686" w:hanging="360"/>
      </w:pPr>
      <w:rPr>
        <w:rFonts w:ascii="Symbol" w:hAnsi="Symbol" w:hint="default"/>
      </w:rPr>
    </w:lvl>
    <w:lvl w:ilvl="4" w:tplc="04190019" w:tentative="1">
      <w:start w:val="1"/>
      <w:numFmt w:val="bullet"/>
      <w:lvlText w:val="o"/>
      <w:lvlJc w:val="left"/>
      <w:pPr>
        <w:tabs>
          <w:tab w:val="num" w:pos="4406"/>
        </w:tabs>
        <w:ind w:left="4406" w:hanging="360"/>
      </w:pPr>
      <w:rPr>
        <w:rFonts w:ascii="Courier New" w:hAnsi="Courier New" w:cs="Courier New" w:hint="default"/>
      </w:rPr>
    </w:lvl>
    <w:lvl w:ilvl="5" w:tplc="0419001B" w:tentative="1">
      <w:start w:val="1"/>
      <w:numFmt w:val="bullet"/>
      <w:lvlText w:val=""/>
      <w:lvlJc w:val="left"/>
      <w:pPr>
        <w:tabs>
          <w:tab w:val="num" w:pos="5126"/>
        </w:tabs>
        <w:ind w:left="5126" w:hanging="360"/>
      </w:pPr>
      <w:rPr>
        <w:rFonts w:ascii="Wingdings" w:hAnsi="Wingdings" w:hint="default"/>
      </w:rPr>
    </w:lvl>
    <w:lvl w:ilvl="6" w:tplc="0419000F" w:tentative="1">
      <w:start w:val="1"/>
      <w:numFmt w:val="bullet"/>
      <w:lvlText w:val=""/>
      <w:lvlJc w:val="left"/>
      <w:pPr>
        <w:tabs>
          <w:tab w:val="num" w:pos="5846"/>
        </w:tabs>
        <w:ind w:left="5846" w:hanging="360"/>
      </w:pPr>
      <w:rPr>
        <w:rFonts w:ascii="Symbol" w:hAnsi="Symbol" w:hint="default"/>
      </w:rPr>
    </w:lvl>
    <w:lvl w:ilvl="7" w:tplc="04190019" w:tentative="1">
      <w:start w:val="1"/>
      <w:numFmt w:val="bullet"/>
      <w:lvlText w:val="o"/>
      <w:lvlJc w:val="left"/>
      <w:pPr>
        <w:tabs>
          <w:tab w:val="num" w:pos="6566"/>
        </w:tabs>
        <w:ind w:left="6566" w:hanging="360"/>
      </w:pPr>
      <w:rPr>
        <w:rFonts w:ascii="Courier New" w:hAnsi="Courier New" w:cs="Courier New" w:hint="default"/>
      </w:rPr>
    </w:lvl>
    <w:lvl w:ilvl="8" w:tplc="0419001B" w:tentative="1">
      <w:start w:val="1"/>
      <w:numFmt w:val="bullet"/>
      <w:lvlText w:val=""/>
      <w:lvlJc w:val="left"/>
      <w:pPr>
        <w:tabs>
          <w:tab w:val="num" w:pos="7286"/>
        </w:tabs>
        <w:ind w:left="7286" w:hanging="360"/>
      </w:pPr>
      <w:rPr>
        <w:rFonts w:ascii="Wingdings" w:hAnsi="Wingdings" w:hint="default"/>
      </w:rPr>
    </w:lvl>
  </w:abstractNum>
  <w:abstractNum w:abstractNumId="25" w15:restartNumberingAfterBreak="0">
    <w:nsid w:val="3C75225C"/>
    <w:multiLevelType w:val="hybridMultilevel"/>
    <w:tmpl w:val="B13A9EEE"/>
    <w:lvl w:ilvl="0" w:tplc="9688834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CCD48E9"/>
    <w:multiLevelType w:val="hybridMultilevel"/>
    <w:tmpl w:val="C4DCD0DC"/>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3D331E65"/>
    <w:multiLevelType w:val="hybridMultilevel"/>
    <w:tmpl w:val="9C60BB2A"/>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01A5BD8"/>
    <w:multiLevelType w:val="hybridMultilevel"/>
    <w:tmpl w:val="C2EE9AF0"/>
    <w:lvl w:ilvl="0" w:tplc="8B84EE58">
      <w:numFmt w:val="bullet"/>
      <w:pStyle w:val="wwf-"/>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455B7389"/>
    <w:multiLevelType w:val="multilevel"/>
    <w:tmpl w:val="4708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92062D"/>
    <w:multiLevelType w:val="hybridMultilevel"/>
    <w:tmpl w:val="4B0C792A"/>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7402FE2"/>
    <w:multiLevelType w:val="hybridMultilevel"/>
    <w:tmpl w:val="5BEA76FC"/>
    <w:lvl w:ilvl="0" w:tplc="9688834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9E941AE"/>
    <w:multiLevelType w:val="hybridMultilevel"/>
    <w:tmpl w:val="BFC68DE4"/>
    <w:lvl w:ilvl="0" w:tplc="46907526">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0DB1D7A"/>
    <w:multiLevelType w:val="hybridMultilevel"/>
    <w:tmpl w:val="0188F802"/>
    <w:lvl w:ilvl="0" w:tplc="9688834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4580AE7"/>
    <w:multiLevelType w:val="hybridMultilevel"/>
    <w:tmpl w:val="D2C66BC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76036CB"/>
    <w:multiLevelType w:val="hybridMultilevel"/>
    <w:tmpl w:val="8C7878F6"/>
    <w:lvl w:ilvl="0" w:tplc="F166905A">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AED0AC6"/>
    <w:multiLevelType w:val="hybridMultilevel"/>
    <w:tmpl w:val="1A5ED92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7" w15:restartNumberingAfterBreak="0">
    <w:nsid w:val="5B5511CC"/>
    <w:multiLevelType w:val="hybridMultilevel"/>
    <w:tmpl w:val="F9306E94"/>
    <w:lvl w:ilvl="0" w:tplc="AF1C4566">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05C0745"/>
    <w:multiLevelType w:val="hybridMultilevel"/>
    <w:tmpl w:val="448AEF2C"/>
    <w:lvl w:ilvl="0" w:tplc="10448552">
      <w:start w:val="1"/>
      <w:numFmt w:val="decimal"/>
      <w:lvlText w:val="%1)"/>
      <w:lvlJc w:val="left"/>
      <w:pPr>
        <w:ind w:left="1437" w:hanging="87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15:restartNumberingAfterBreak="0">
    <w:nsid w:val="61BE1181"/>
    <w:multiLevelType w:val="hybridMultilevel"/>
    <w:tmpl w:val="585AF650"/>
    <w:lvl w:ilvl="0" w:tplc="F166905A">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4FA1B38"/>
    <w:multiLevelType w:val="hybridMultilevel"/>
    <w:tmpl w:val="B03EDAA6"/>
    <w:lvl w:ilvl="0" w:tplc="F410CE74">
      <w:start w:val="1"/>
      <w:numFmt w:val="decimal"/>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5CF10A5"/>
    <w:multiLevelType w:val="hybridMultilevel"/>
    <w:tmpl w:val="842E3ED0"/>
    <w:lvl w:ilvl="0" w:tplc="F166905A">
      <w:numFmt w:val="bullet"/>
      <w:lvlText w:val="–"/>
      <w:lvlJc w:val="left"/>
      <w:pPr>
        <w:ind w:left="2138" w:hanging="360"/>
      </w:pPr>
      <w:rPr>
        <w:rFonts w:ascii="Times New Roman" w:eastAsia="Times New Roman" w:hAnsi="Times New Roman" w:cs="Times New Roman"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42" w15:restartNumberingAfterBreak="0">
    <w:nsid w:val="6D3A2379"/>
    <w:multiLevelType w:val="hybridMultilevel"/>
    <w:tmpl w:val="37202C68"/>
    <w:lvl w:ilvl="0" w:tplc="9688834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EE51F4D"/>
    <w:multiLevelType w:val="hybridMultilevel"/>
    <w:tmpl w:val="E8324236"/>
    <w:lvl w:ilvl="0" w:tplc="469075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FE56526"/>
    <w:multiLevelType w:val="hybridMultilevel"/>
    <w:tmpl w:val="632E798C"/>
    <w:lvl w:ilvl="0" w:tplc="F166905A">
      <w:numFmt w:val="bullet"/>
      <w:lvlText w:val="–"/>
      <w:lvlJc w:val="left"/>
      <w:pPr>
        <w:ind w:left="2157" w:hanging="360"/>
      </w:pPr>
      <w:rPr>
        <w:rFonts w:ascii="Times New Roman" w:eastAsia="Times New Roman" w:hAnsi="Times New Roman" w:cs="Times New Roman" w:hint="default"/>
      </w:rPr>
    </w:lvl>
    <w:lvl w:ilvl="1" w:tplc="04190003" w:tentative="1">
      <w:start w:val="1"/>
      <w:numFmt w:val="bullet"/>
      <w:lvlText w:val="o"/>
      <w:lvlJc w:val="left"/>
      <w:pPr>
        <w:ind w:left="2877" w:hanging="360"/>
      </w:pPr>
      <w:rPr>
        <w:rFonts w:ascii="Courier New" w:hAnsi="Courier New" w:cs="Courier New" w:hint="default"/>
      </w:rPr>
    </w:lvl>
    <w:lvl w:ilvl="2" w:tplc="04190005" w:tentative="1">
      <w:start w:val="1"/>
      <w:numFmt w:val="bullet"/>
      <w:lvlText w:val=""/>
      <w:lvlJc w:val="left"/>
      <w:pPr>
        <w:ind w:left="3597" w:hanging="360"/>
      </w:pPr>
      <w:rPr>
        <w:rFonts w:ascii="Wingdings" w:hAnsi="Wingdings" w:hint="default"/>
      </w:rPr>
    </w:lvl>
    <w:lvl w:ilvl="3" w:tplc="04190001" w:tentative="1">
      <w:start w:val="1"/>
      <w:numFmt w:val="bullet"/>
      <w:lvlText w:val=""/>
      <w:lvlJc w:val="left"/>
      <w:pPr>
        <w:ind w:left="4317" w:hanging="360"/>
      </w:pPr>
      <w:rPr>
        <w:rFonts w:ascii="Symbol" w:hAnsi="Symbol" w:hint="default"/>
      </w:rPr>
    </w:lvl>
    <w:lvl w:ilvl="4" w:tplc="04190003" w:tentative="1">
      <w:start w:val="1"/>
      <w:numFmt w:val="bullet"/>
      <w:lvlText w:val="o"/>
      <w:lvlJc w:val="left"/>
      <w:pPr>
        <w:ind w:left="5037" w:hanging="360"/>
      </w:pPr>
      <w:rPr>
        <w:rFonts w:ascii="Courier New" w:hAnsi="Courier New" w:cs="Courier New" w:hint="default"/>
      </w:rPr>
    </w:lvl>
    <w:lvl w:ilvl="5" w:tplc="04190005" w:tentative="1">
      <w:start w:val="1"/>
      <w:numFmt w:val="bullet"/>
      <w:lvlText w:val=""/>
      <w:lvlJc w:val="left"/>
      <w:pPr>
        <w:ind w:left="5757" w:hanging="360"/>
      </w:pPr>
      <w:rPr>
        <w:rFonts w:ascii="Wingdings" w:hAnsi="Wingdings" w:hint="default"/>
      </w:rPr>
    </w:lvl>
    <w:lvl w:ilvl="6" w:tplc="04190001" w:tentative="1">
      <w:start w:val="1"/>
      <w:numFmt w:val="bullet"/>
      <w:lvlText w:val=""/>
      <w:lvlJc w:val="left"/>
      <w:pPr>
        <w:ind w:left="6477" w:hanging="360"/>
      </w:pPr>
      <w:rPr>
        <w:rFonts w:ascii="Symbol" w:hAnsi="Symbol" w:hint="default"/>
      </w:rPr>
    </w:lvl>
    <w:lvl w:ilvl="7" w:tplc="04190003" w:tentative="1">
      <w:start w:val="1"/>
      <w:numFmt w:val="bullet"/>
      <w:lvlText w:val="o"/>
      <w:lvlJc w:val="left"/>
      <w:pPr>
        <w:ind w:left="7197" w:hanging="360"/>
      </w:pPr>
      <w:rPr>
        <w:rFonts w:ascii="Courier New" w:hAnsi="Courier New" w:cs="Courier New" w:hint="default"/>
      </w:rPr>
    </w:lvl>
    <w:lvl w:ilvl="8" w:tplc="04190005" w:tentative="1">
      <w:start w:val="1"/>
      <w:numFmt w:val="bullet"/>
      <w:lvlText w:val=""/>
      <w:lvlJc w:val="left"/>
      <w:pPr>
        <w:ind w:left="7917" w:hanging="360"/>
      </w:pPr>
      <w:rPr>
        <w:rFonts w:ascii="Wingdings" w:hAnsi="Wingdings" w:hint="default"/>
      </w:rPr>
    </w:lvl>
  </w:abstractNum>
  <w:abstractNum w:abstractNumId="45" w15:restartNumberingAfterBreak="0">
    <w:nsid w:val="701369CD"/>
    <w:multiLevelType w:val="hybridMultilevel"/>
    <w:tmpl w:val="70AE56E2"/>
    <w:lvl w:ilvl="0" w:tplc="F166905A">
      <w:numFmt w:val="bullet"/>
      <w:lvlText w:val="–"/>
      <w:lvlJc w:val="left"/>
      <w:pPr>
        <w:tabs>
          <w:tab w:val="num" w:pos="0"/>
        </w:tabs>
        <w:ind w:left="0" w:firstLine="851"/>
      </w:pPr>
      <w:rPr>
        <w:rFonts w:ascii="Times New Roman" w:eastAsia="Times New Roman" w:hAnsi="Times New Roman" w:cs="Times New Roman"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6" w15:restartNumberingAfterBreak="0">
    <w:nsid w:val="72A75246"/>
    <w:multiLevelType w:val="hybridMultilevel"/>
    <w:tmpl w:val="05FA8F0A"/>
    <w:lvl w:ilvl="0" w:tplc="F166905A">
      <w:numFmt w:val="bullet"/>
      <w:lvlText w:val="–"/>
      <w:lvlJc w:val="left"/>
      <w:pPr>
        <w:ind w:left="2157" w:hanging="360"/>
      </w:pPr>
      <w:rPr>
        <w:rFonts w:ascii="Times New Roman" w:eastAsia="Times New Roman" w:hAnsi="Times New Roman" w:cs="Times New Roman" w:hint="default"/>
      </w:rPr>
    </w:lvl>
    <w:lvl w:ilvl="1" w:tplc="04190003" w:tentative="1">
      <w:start w:val="1"/>
      <w:numFmt w:val="bullet"/>
      <w:lvlText w:val="o"/>
      <w:lvlJc w:val="left"/>
      <w:pPr>
        <w:ind w:left="2877" w:hanging="360"/>
      </w:pPr>
      <w:rPr>
        <w:rFonts w:ascii="Courier New" w:hAnsi="Courier New" w:cs="Courier New" w:hint="default"/>
      </w:rPr>
    </w:lvl>
    <w:lvl w:ilvl="2" w:tplc="04190005" w:tentative="1">
      <w:start w:val="1"/>
      <w:numFmt w:val="bullet"/>
      <w:lvlText w:val=""/>
      <w:lvlJc w:val="left"/>
      <w:pPr>
        <w:ind w:left="3597" w:hanging="360"/>
      </w:pPr>
      <w:rPr>
        <w:rFonts w:ascii="Wingdings" w:hAnsi="Wingdings" w:hint="default"/>
      </w:rPr>
    </w:lvl>
    <w:lvl w:ilvl="3" w:tplc="04190001" w:tentative="1">
      <w:start w:val="1"/>
      <w:numFmt w:val="bullet"/>
      <w:lvlText w:val=""/>
      <w:lvlJc w:val="left"/>
      <w:pPr>
        <w:ind w:left="4317" w:hanging="360"/>
      </w:pPr>
      <w:rPr>
        <w:rFonts w:ascii="Symbol" w:hAnsi="Symbol" w:hint="default"/>
      </w:rPr>
    </w:lvl>
    <w:lvl w:ilvl="4" w:tplc="04190003" w:tentative="1">
      <w:start w:val="1"/>
      <w:numFmt w:val="bullet"/>
      <w:lvlText w:val="o"/>
      <w:lvlJc w:val="left"/>
      <w:pPr>
        <w:ind w:left="5037" w:hanging="360"/>
      </w:pPr>
      <w:rPr>
        <w:rFonts w:ascii="Courier New" w:hAnsi="Courier New" w:cs="Courier New" w:hint="default"/>
      </w:rPr>
    </w:lvl>
    <w:lvl w:ilvl="5" w:tplc="04190005" w:tentative="1">
      <w:start w:val="1"/>
      <w:numFmt w:val="bullet"/>
      <w:lvlText w:val=""/>
      <w:lvlJc w:val="left"/>
      <w:pPr>
        <w:ind w:left="5757" w:hanging="360"/>
      </w:pPr>
      <w:rPr>
        <w:rFonts w:ascii="Wingdings" w:hAnsi="Wingdings" w:hint="default"/>
      </w:rPr>
    </w:lvl>
    <w:lvl w:ilvl="6" w:tplc="04190001" w:tentative="1">
      <w:start w:val="1"/>
      <w:numFmt w:val="bullet"/>
      <w:lvlText w:val=""/>
      <w:lvlJc w:val="left"/>
      <w:pPr>
        <w:ind w:left="6477" w:hanging="360"/>
      </w:pPr>
      <w:rPr>
        <w:rFonts w:ascii="Symbol" w:hAnsi="Symbol" w:hint="default"/>
      </w:rPr>
    </w:lvl>
    <w:lvl w:ilvl="7" w:tplc="04190003" w:tentative="1">
      <w:start w:val="1"/>
      <w:numFmt w:val="bullet"/>
      <w:lvlText w:val="o"/>
      <w:lvlJc w:val="left"/>
      <w:pPr>
        <w:ind w:left="7197" w:hanging="360"/>
      </w:pPr>
      <w:rPr>
        <w:rFonts w:ascii="Courier New" w:hAnsi="Courier New" w:cs="Courier New" w:hint="default"/>
      </w:rPr>
    </w:lvl>
    <w:lvl w:ilvl="8" w:tplc="04190005" w:tentative="1">
      <w:start w:val="1"/>
      <w:numFmt w:val="bullet"/>
      <w:lvlText w:val=""/>
      <w:lvlJc w:val="left"/>
      <w:pPr>
        <w:ind w:left="7917" w:hanging="360"/>
      </w:pPr>
      <w:rPr>
        <w:rFonts w:ascii="Wingdings" w:hAnsi="Wingdings" w:hint="default"/>
      </w:rPr>
    </w:lvl>
  </w:abstractNum>
  <w:abstractNum w:abstractNumId="47" w15:restartNumberingAfterBreak="0">
    <w:nsid w:val="7D823935"/>
    <w:multiLevelType w:val="hybridMultilevel"/>
    <w:tmpl w:val="C0D2ADF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36"/>
  </w:num>
  <w:num w:numId="2">
    <w:abstractNumId w:val="7"/>
  </w:num>
  <w:num w:numId="3">
    <w:abstractNumId w:val="47"/>
  </w:num>
  <w:num w:numId="4">
    <w:abstractNumId w:val="0"/>
  </w:num>
  <w:num w:numId="5">
    <w:abstractNumId w:val="14"/>
  </w:num>
  <w:num w:numId="6">
    <w:abstractNumId w:val="34"/>
  </w:num>
  <w:num w:numId="7">
    <w:abstractNumId w:val="31"/>
  </w:num>
  <w:num w:numId="8">
    <w:abstractNumId w:val="33"/>
  </w:num>
  <w:num w:numId="9">
    <w:abstractNumId w:val="42"/>
  </w:num>
  <w:num w:numId="10">
    <w:abstractNumId w:val="12"/>
  </w:num>
  <w:num w:numId="11">
    <w:abstractNumId w:val="23"/>
  </w:num>
  <w:num w:numId="12">
    <w:abstractNumId w:val="25"/>
  </w:num>
  <w:num w:numId="13">
    <w:abstractNumId w:val="13"/>
  </w:num>
  <w:num w:numId="14">
    <w:abstractNumId w:val="38"/>
  </w:num>
  <w:num w:numId="15">
    <w:abstractNumId w:val="46"/>
  </w:num>
  <w:num w:numId="16">
    <w:abstractNumId w:val="21"/>
  </w:num>
  <w:num w:numId="17">
    <w:abstractNumId w:val="44"/>
  </w:num>
  <w:num w:numId="18">
    <w:abstractNumId w:val="16"/>
  </w:num>
  <w:num w:numId="19">
    <w:abstractNumId w:val="19"/>
  </w:num>
  <w:num w:numId="20">
    <w:abstractNumId w:val="39"/>
  </w:num>
  <w:num w:numId="21">
    <w:abstractNumId w:val="35"/>
  </w:num>
  <w:num w:numId="22">
    <w:abstractNumId w:val="5"/>
  </w:num>
  <w:num w:numId="23">
    <w:abstractNumId w:val="6"/>
  </w:num>
  <w:num w:numId="24">
    <w:abstractNumId w:val="20"/>
  </w:num>
  <w:num w:numId="25">
    <w:abstractNumId w:val="15"/>
  </w:num>
  <w:num w:numId="26">
    <w:abstractNumId w:val="2"/>
  </w:num>
  <w:num w:numId="27">
    <w:abstractNumId w:val="22"/>
  </w:num>
  <w:num w:numId="28">
    <w:abstractNumId w:val="40"/>
  </w:num>
  <w:num w:numId="29">
    <w:abstractNumId w:val="10"/>
  </w:num>
  <w:num w:numId="30">
    <w:abstractNumId w:val="43"/>
  </w:num>
  <w:num w:numId="31">
    <w:abstractNumId w:val="4"/>
  </w:num>
  <w:num w:numId="32">
    <w:abstractNumId w:val="30"/>
  </w:num>
  <w:num w:numId="33">
    <w:abstractNumId w:val="28"/>
  </w:num>
  <w:num w:numId="34">
    <w:abstractNumId w:val="41"/>
  </w:num>
  <w:num w:numId="35">
    <w:abstractNumId w:val="26"/>
  </w:num>
  <w:num w:numId="36">
    <w:abstractNumId w:val="18"/>
  </w:num>
  <w:num w:numId="37">
    <w:abstractNumId w:val="9"/>
  </w:num>
  <w:num w:numId="38">
    <w:abstractNumId w:val="45"/>
  </w:num>
  <w:num w:numId="39">
    <w:abstractNumId w:val="24"/>
  </w:num>
  <w:num w:numId="40">
    <w:abstractNumId w:val="1"/>
  </w:num>
  <w:num w:numId="41">
    <w:abstractNumId w:val="32"/>
  </w:num>
  <w:num w:numId="42">
    <w:abstractNumId w:val="27"/>
  </w:num>
  <w:num w:numId="43">
    <w:abstractNumId w:val="3"/>
  </w:num>
  <w:num w:numId="44">
    <w:abstractNumId w:val="17"/>
  </w:num>
  <w:num w:numId="45">
    <w:abstractNumId w:val="29"/>
  </w:num>
  <w:num w:numId="46">
    <w:abstractNumId w:val="11"/>
  </w:num>
  <w:num w:numId="47">
    <w:abstractNumId w:val="37"/>
  </w:num>
  <w:num w:numId="48">
    <w:abstractNumId w:val="8"/>
  </w:num>
  <w:num w:numId="49">
    <w:abstractNumId w:val="8"/>
    <w:lvlOverride w:ilvl="0">
      <w:startOverride w:val="5"/>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drawingGridHorizontalSpacing w:val="140"/>
  <w:displayHorizontalDrawingGridEvery w:val="0"/>
  <w:displayVerticalDrawingGridEvery w:val="0"/>
  <w:noPunctuationKerning/>
  <w:characterSpacingControl w:val="doNotCompress"/>
  <w:hdrShapeDefaults>
    <o:shapedefaults v:ext="edit" spidmax="3743"/>
    <o:shapelayout v:ext="edit">
      <o:idmap v:ext="edit" data="2,3"/>
    </o:shapelayout>
  </w:hdrShapeDefaults>
  <w:footnotePr>
    <w:footnote w:id="-1"/>
    <w:footnote w:id="0"/>
  </w:footnotePr>
  <w:endnotePr>
    <w:endnote w:id="-1"/>
    <w:endnote w:id="0"/>
  </w:endnotePr>
  <w:compat>
    <w:compatSetting w:name="compatibilityMode" w:uri="http://schemas.microsoft.com/office/word" w:val="12"/>
  </w:compat>
  <w:rsids>
    <w:rsidRoot w:val="00CD1C47"/>
    <w:rsid w:val="00000701"/>
    <w:rsid w:val="000023B3"/>
    <w:rsid w:val="00003713"/>
    <w:rsid w:val="000040C1"/>
    <w:rsid w:val="00004173"/>
    <w:rsid w:val="000043F9"/>
    <w:rsid w:val="00004440"/>
    <w:rsid w:val="000047E7"/>
    <w:rsid w:val="000051B0"/>
    <w:rsid w:val="00006280"/>
    <w:rsid w:val="00006533"/>
    <w:rsid w:val="00006630"/>
    <w:rsid w:val="000069C8"/>
    <w:rsid w:val="00007995"/>
    <w:rsid w:val="00010DBF"/>
    <w:rsid w:val="00010EA9"/>
    <w:rsid w:val="00011EE1"/>
    <w:rsid w:val="0001206C"/>
    <w:rsid w:val="00012489"/>
    <w:rsid w:val="0001304F"/>
    <w:rsid w:val="000151A4"/>
    <w:rsid w:val="00016507"/>
    <w:rsid w:val="0001682A"/>
    <w:rsid w:val="000172D0"/>
    <w:rsid w:val="00017DCC"/>
    <w:rsid w:val="00020476"/>
    <w:rsid w:val="000216FB"/>
    <w:rsid w:val="000223CF"/>
    <w:rsid w:val="00022B3C"/>
    <w:rsid w:val="00023C9B"/>
    <w:rsid w:val="00023E09"/>
    <w:rsid w:val="0002430D"/>
    <w:rsid w:val="000244BC"/>
    <w:rsid w:val="00025014"/>
    <w:rsid w:val="00026032"/>
    <w:rsid w:val="00026892"/>
    <w:rsid w:val="0002767F"/>
    <w:rsid w:val="00027D6A"/>
    <w:rsid w:val="000300A3"/>
    <w:rsid w:val="0003097F"/>
    <w:rsid w:val="00031D07"/>
    <w:rsid w:val="00033758"/>
    <w:rsid w:val="00034032"/>
    <w:rsid w:val="00034661"/>
    <w:rsid w:val="000355F2"/>
    <w:rsid w:val="0003588C"/>
    <w:rsid w:val="00035B82"/>
    <w:rsid w:val="00035B9B"/>
    <w:rsid w:val="00036EE5"/>
    <w:rsid w:val="00037052"/>
    <w:rsid w:val="00040DBC"/>
    <w:rsid w:val="00041FEA"/>
    <w:rsid w:val="00042920"/>
    <w:rsid w:val="000430FE"/>
    <w:rsid w:val="000446C6"/>
    <w:rsid w:val="00045672"/>
    <w:rsid w:val="00045C9E"/>
    <w:rsid w:val="0004692F"/>
    <w:rsid w:val="00047554"/>
    <w:rsid w:val="0005040D"/>
    <w:rsid w:val="00051C1D"/>
    <w:rsid w:val="00052437"/>
    <w:rsid w:val="00052628"/>
    <w:rsid w:val="00053507"/>
    <w:rsid w:val="000535F3"/>
    <w:rsid w:val="000542A6"/>
    <w:rsid w:val="000542AC"/>
    <w:rsid w:val="00054716"/>
    <w:rsid w:val="00054786"/>
    <w:rsid w:val="00054818"/>
    <w:rsid w:val="00055AC9"/>
    <w:rsid w:val="00055DC5"/>
    <w:rsid w:val="00055E69"/>
    <w:rsid w:val="00055F56"/>
    <w:rsid w:val="000565D4"/>
    <w:rsid w:val="00056EBC"/>
    <w:rsid w:val="00057A3F"/>
    <w:rsid w:val="00057AAC"/>
    <w:rsid w:val="00060644"/>
    <w:rsid w:val="00060B52"/>
    <w:rsid w:val="000621BD"/>
    <w:rsid w:val="000635DC"/>
    <w:rsid w:val="00063700"/>
    <w:rsid w:val="00063A92"/>
    <w:rsid w:val="00063DFC"/>
    <w:rsid w:val="00064588"/>
    <w:rsid w:val="00064BE1"/>
    <w:rsid w:val="000667FA"/>
    <w:rsid w:val="0007049E"/>
    <w:rsid w:val="00071786"/>
    <w:rsid w:val="0007210F"/>
    <w:rsid w:val="0007218A"/>
    <w:rsid w:val="00072F27"/>
    <w:rsid w:val="000735A4"/>
    <w:rsid w:val="0007364D"/>
    <w:rsid w:val="00074E76"/>
    <w:rsid w:val="00075F12"/>
    <w:rsid w:val="00076B2C"/>
    <w:rsid w:val="00076E77"/>
    <w:rsid w:val="00077CD9"/>
    <w:rsid w:val="00077D87"/>
    <w:rsid w:val="000808FF"/>
    <w:rsid w:val="00081837"/>
    <w:rsid w:val="00081FBD"/>
    <w:rsid w:val="00082376"/>
    <w:rsid w:val="000832A6"/>
    <w:rsid w:val="0008334C"/>
    <w:rsid w:val="00084780"/>
    <w:rsid w:val="00084B24"/>
    <w:rsid w:val="000851F1"/>
    <w:rsid w:val="00085E10"/>
    <w:rsid w:val="000867ED"/>
    <w:rsid w:val="000869F0"/>
    <w:rsid w:val="0008752E"/>
    <w:rsid w:val="000900AB"/>
    <w:rsid w:val="00090675"/>
    <w:rsid w:val="000909B2"/>
    <w:rsid w:val="00091135"/>
    <w:rsid w:val="00091A7E"/>
    <w:rsid w:val="00091DC1"/>
    <w:rsid w:val="00091E98"/>
    <w:rsid w:val="00091FCF"/>
    <w:rsid w:val="00092809"/>
    <w:rsid w:val="00093099"/>
    <w:rsid w:val="000932E3"/>
    <w:rsid w:val="00093580"/>
    <w:rsid w:val="00093D69"/>
    <w:rsid w:val="0009434A"/>
    <w:rsid w:val="00095036"/>
    <w:rsid w:val="000952AB"/>
    <w:rsid w:val="00095542"/>
    <w:rsid w:val="00097026"/>
    <w:rsid w:val="000973EB"/>
    <w:rsid w:val="000974FF"/>
    <w:rsid w:val="00097AB9"/>
    <w:rsid w:val="00097DB0"/>
    <w:rsid w:val="00097E18"/>
    <w:rsid w:val="000A13B1"/>
    <w:rsid w:val="000A1592"/>
    <w:rsid w:val="000A163C"/>
    <w:rsid w:val="000A17D6"/>
    <w:rsid w:val="000A36CE"/>
    <w:rsid w:val="000A3B06"/>
    <w:rsid w:val="000A3F9D"/>
    <w:rsid w:val="000A3FC4"/>
    <w:rsid w:val="000A4313"/>
    <w:rsid w:val="000A4739"/>
    <w:rsid w:val="000A48CC"/>
    <w:rsid w:val="000A4BA0"/>
    <w:rsid w:val="000A5195"/>
    <w:rsid w:val="000A59F9"/>
    <w:rsid w:val="000A6809"/>
    <w:rsid w:val="000A6A67"/>
    <w:rsid w:val="000A6E90"/>
    <w:rsid w:val="000A7509"/>
    <w:rsid w:val="000A7BE2"/>
    <w:rsid w:val="000B0867"/>
    <w:rsid w:val="000B14B0"/>
    <w:rsid w:val="000B1596"/>
    <w:rsid w:val="000B1B47"/>
    <w:rsid w:val="000B22E3"/>
    <w:rsid w:val="000B3162"/>
    <w:rsid w:val="000B3C0C"/>
    <w:rsid w:val="000B4156"/>
    <w:rsid w:val="000B455F"/>
    <w:rsid w:val="000B5C71"/>
    <w:rsid w:val="000B6181"/>
    <w:rsid w:val="000B6EC2"/>
    <w:rsid w:val="000B76C7"/>
    <w:rsid w:val="000C0201"/>
    <w:rsid w:val="000C0B45"/>
    <w:rsid w:val="000C1173"/>
    <w:rsid w:val="000C15AD"/>
    <w:rsid w:val="000C17EB"/>
    <w:rsid w:val="000C20FB"/>
    <w:rsid w:val="000C2325"/>
    <w:rsid w:val="000C41CB"/>
    <w:rsid w:val="000C42E5"/>
    <w:rsid w:val="000C44C8"/>
    <w:rsid w:val="000C67BC"/>
    <w:rsid w:val="000D11FB"/>
    <w:rsid w:val="000D1899"/>
    <w:rsid w:val="000D1B3C"/>
    <w:rsid w:val="000D1E39"/>
    <w:rsid w:val="000D36FC"/>
    <w:rsid w:val="000D46EB"/>
    <w:rsid w:val="000D499E"/>
    <w:rsid w:val="000D58D9"/>
    <w:rsid w:val="000D6B49"/>
    <w:rsid w:val="000E07BD"/>
    <w:rsid w:val="000E1579"/>
    <w:rsid w:val="000E290D"/>
    <w:rsid w:val="000E2B79"/>
    <w:rsid w:val="000E2E84"/>
    <w:rsid w:val="000E357D"/>
    <w:rsid w:val="000E54C5"/>
    <w:rsid w:val="000E5906"/>
    <w:rsid w:val="000E6974"/>
    <w:rsid w:val="000E7368"/>
    <w:rsid w:val="000E7BA2"/>
    <w:rsid w:val="000F096C"/>
    <w:rsid w:val="000F14A6"/>
    <w:rsid w:val="000F1F54"/>
    <w:rsid w:val="000F23ED"/>
    <w:rsid w:val="000F3089"/>
    <w:rsid w:val="000F40CD"/>
    <w:rsid w:val="000F47A5"/>
    <w:rsid w:val="000F511B"/>
    <w:rsid w:val="000F57B1"/>
    <w:rsid w:val="000F5CBA"/>
    <w:rsid w:val="000F62C3"/>
    <w:rsid w:val="000F673F"/>
    <w:rsid w:val="000F6FDB"/>
    <w:rsid w:val="000F6FE9"/>
    <w:rsid w:val="000F71D4"/>
    <w:rsid w:val="000F721E"/>
    <w:rsid w:val="000F73A7"/>
    <w:rsid w:val="000F7CCE"/>
    <w:rsid w:val="000F7D4C"/>
    <w:rsid w:val="001002EE"/>
    <w:rsid w:val="00100362"/>
    <w:rsid w:val="00100524"/>
    <w:rsid w:val="00100B09"/>
    <w:rsid w:val="00101219"/>
    <w:rsid w:val="00101508"/>
    <w:rsid w:val="00101D86"/>
    <w:rsid w:val="00102609"/>
    <w:rsid w:val="00103DD2"/>
    <w:rsid w:val="00103FEB"/>
    <w:rsid w:val="00104369"/>
    <w:rsid w:val="00105156"/>
    <w:rsid w:val="00106919"/>
    <w:rsid w:val="00107185"/>
    <w:rsid w:val="001074C4"/>
    <w:rsid w:val="001104DD"/>
    <w:rsid w:val="00110F12"/>
    <w:rsid w:val="00112AF5"/>
    <w:rsid w:val="001148EA"/>
    <w:rsid w:val="00115C08"/>
    <w:rsid w:val="00115CE9"/>
    <w:rsid w:val="00116258"/>
    <w:rsid w:val="00116327"/>
    <w:rsid w:val="0011671F"/>
    <w:rsid w:val="00116A4A"/>
    <w:rsid w:val="0011722A"/>
    <w:rsid w:val="00117CF5"/>
    <w:rsid w:val="00120FAF"/>
    <w:rsid w:val="001229E7"/>
    <w:rsid w:val="00123373"/>
    <w:rsid w:val="00124012"/>
    <w:rsid w:val="00124447"/>
    <w:rsid w:val="001249E1"/>
    <w:rsid w:val="00124E85"/>
    <w:rsid w:val="00127148"/>
    <w:rsid w:val="0013020C"/>
    <w:rsid w:val="0013056D"/>
    <w:rsid w:val="00130FE4"/>
    <w:rsid w:val="00131379"/>
    <w:rsid w:val="001313DA"/>
    <w:rsid w:val="00132D16"/>
    <w:rsid w:val="0013423F"/>
    <w:rsid w:val="001349E9"/>
    <w:rsid w:val="00134C3A"/>
    <w:rsid w:val="00135425"/>
    <w:rsid w:val="001356FD"/>
    <w:rsid w:val="001359F0"/>
    <w:rsid w:val="00136895"/>
    <w:rsid w:val="00137155"/>
    <w:rsid w:val="001409E3"/>
    <w:rsid w:val="001419FF"/>
    <w:rsid w:val="0014217E"/>
    <w:rsid w:val="00142B3F"/>
    <w:rsid w:val="00143324"/>
    <w:rsid w:val="0014398E"/>
    <w:rsid w:val="001445E3"/>
    <w:rsid w:val="001446B8"/>
    <w:rsid w:val="00144FA4"/>
    <w:rsid w:val="001459D9"/>
    <w:rsid w:val="00145F1A"/>
    <w:rsid w:val="0014709F"/>
    <w:rsid w:val="001472E5"/>
    <w:rsid w:val="001500FA"/>
    <w:rsid w:val="00150F3D"/>
    <w:rsid w:val="00150F5E"/>
    <w:rsid w:val="001535E3"/>
    <w:rsid w:val="00153735"/>
    <w:rsid w:val="00153F16"/>
    <w:rsid w:val="00154179"/>
    <w:rsid w:val="00154B55"/>
    <w:rsid w:val="00154FE9"/>
    <w:rsid w:val="0015592E"/>
    <w:rsid w:val="00157311"/>
    <w:rsid w:val="00160F0A"/>
    <w:rsid w:val="00160F70"/>
    <w:rsid w:val="0016146C"/>
    <w:rsid w:val="0016256B"/>
    <w:rsid w:val="001625E1"/>
    <w:rsid w:val="00162623"/>
    <w:rsid w:val="001639A3"/>
    <w:rsid w:val="00164528"/>
    <w:rsid w:val="001649C9"/>
    <w:rsid w:val="00164B2C"/>
    <w:rsid w:val="00164F6A"/>
    <w:rsid w:val="00165625"/>
    <w:rsid w:val="00166404"/>
    <w:rsid w:val="0016654B"/>
    <w:rsid w:val="001677DE"/>
    <w:rsid w:val="0016790C"/>
    <w:rsid w:val="00167AE4"/>
    <w:rsid w:val="00170170"/>
    <w:rsid w:val="001702E3"/>
    <w:rsid w:val="00170EA9"/>
    <w:rsid w:val="001717DC"/>
    <w:rsid w:val="00171D58"/>
    <w:rsid w:val="001725EF"/>
    <w:rsid w:val="001727D4"/>
    <w:rsid w:val="00172983"/>
    <w:rsid w:val="00173A56"/>
    <w:rsid w:val="00175239"/>
    <w:rsid w:val="001757EB"/>
    <w:rsid w:val="00175C77"/>
    <w:rsid w:val="001762FD"/>
    <w:rsid w:val="00176368"/>
    <w:rsid w:val="0017659E"/>
    <w:rsid w:val="00176625"/>
    <w:rsid w:val="00176B65"/>
    <w:rsid w:val="00176BA2"/>
    <w:rsid w:val="00176D99"/>
    <w:rsid w:val="0017793E"/>
    <w:rsid w:val="00181389"/>
    <w:rsid w:val="0018186A"/>
    <w:rsid w:val="00182395"/>
    <w:rsid w:val="00182864"/>
    <w:rsid w:val="00183E6A"/>
    <w:rsid w:val="00184380"/>
    <w:rsid w:val="00184D32"/>
    <w:rsid w:val="00184FE8"/>
    <w:rsid w:val="00185DB3"/>
    <w:rsid w:val="001862FF"/>
    <w:rsid w:val="00187515"/>
    <w:rsid w:val="001875D8"/>
    <w:rsid w:val="00187C4C"/>
    <w:rsid w:val="001900D8"/>
    <w:rsid w:val="001903D5"/>
    <w:rsid w:val="0019088A"/>
    <w:rsid w:val="001909AD"/>
    <w:rsid w:val="001927C1"/>
    <w:rsid w:val="001932AC"/>
    <w:rsid w:val="00193B24"/>
    <w:rsid w:val="00193CC2"/>
    <w:rsid w:val="00194487"/>
    <w:rsid w:val="0019490F"/>
    <w:rsid w:val="0019569C"/>
    <w:rsid w:val="0019730D"/>
    <w:rsid w:val="001A08E9"/>
    <w:rsid w:val="001A17A9"/>
    <w:rsid w:val="001A1F63"/>
    <w:rsid w:val="001A217D"/>
    <w:rsid w:val="001A2430"/>
    <w:rsid w:val="001A282F"/>
    <w:rsid w:val="001A64E8"/>
    <w:rsid w:val="001A77C6"/>
    <w:rsid w:val="001A7DCF"/>
    <w:rsid w:val="001A7EA6"/>
    <w:rsid w:val="001A7F2B"/>
    <w:rsid w:val="001B035C"/>
    <w:rsid w:val="001B0D61"/>
    <w:rsid w:val="001B134E"/>
    <w:rsid w:val="001B3898"/>
    <w:rsid w:val="001B41E5"/>
    <w:rsid w:val="001B56CD"/>
    <w:rsid w:val="001B5B33"/>
    <w:rsid w:val="001B769E"/>
    <w:rsid w:val="001B7A81"/>
    <w:rsid w:val="001B7BF8"/>
    <w:rsid w:val="001C0256"/>
    <w:rsid w:val="001C1889"/>
    <w:rsid w:val="001C1F70"/>
    <w:rsid w:val="001C2C8E"/>
    <w:rsid w:val="001C2CA2"/>
    <w:rsid w:val="001C3893"/>
    <w:rsid w:val="001C38D2"/>
    <w:rsid w:val="001C3977"/>
    <w:rsid w:val="001C49C4"/>
    <w:rsid w:val="001C4B46"/>
    <w:rsid w:val="001C5897"/>
    <w:rsid w:val="001C692A"/>
    <w:rsid w:val="001C7F4A"/>
    <w:rsid w:val="001D0053"/>
    <w:rsid w:val="001D039D"/>
    <w:rsid w:val="001D0A1C"/>
    <w:rsid w:val="001D1DEE"/>
    <w:rsid w:val="001D3EF0"/>
    <w:rsid w:val="001D50AB"/>
    <w:rsid w:val="001D55C3"/>
    <w:rsid w:val="001D6778"/>
    <w:rsid w:val="001D677D"/>
    <w:rsid w:val="001D76FD"/>
    <w:rsid w:val="001D7F5C"/>
    <w:rsid w:val="001E0804"/>
    <w:rsid w:val="001E181B"/>
    <w:rsid w:val="001E2CB1"/>
    <w:rsid w:val="001E3218"/>
    <w:rsid w:val="001E3DA2"/>
    <w:rsid w:val="001E52CD"/>
    <w:rsid w:val="001E5501"/>
    <w:rsid w:val="001E564C"/>
    <w:rsid w:val="001E58E5"/>
    <w:rsid w:val="001E5C09"/>
    <w:rsid w:val="001E615B"/>
    <w:rsid w:val="001E70A5"/>
    <w:rsid w:val="001E74FB"/>
    <w:rsid w:val="001E76B4"/>
    <w:rsid w:val="001E7B89"/>
    <w:rsid w:val="001E7CFF"/>
    <w:rsid w:val="001E7D83"/>
    <w:rsid w:val="001F01A6"/>
    <w:rsid w:val="001F01F8"/>
    <w:rsid w:val="001F060A"/>
    <w:rsid w:val="001F0664"/>
    <w:rsid w:val="001F172C"/>
    <w:rsid w:val="001F3BC2"/>
    <w:rsid w:val="001F4615"/>
    <w:rsid w:val="001F491C"/>
    <w:rsid w:val="001F493C"/>
    <w:rsid w:val="001F4D93"/>
    <w:rsid w:val="001F4F8F"/>
    <w:rsid w:val="001F69BC"/>
    <w:rsid w:val="001F6A87"/>
    <w:rsid w:val="001F7CBF"/>
    <w:rsid w:val="00200877"/>
    <w:rsid w:val="00201019"/>
    <w:rsid w:val="00201527"/>
    <w:rsid w:val="00201AF9"/>
    <w:rsid w:val="00201E85"/>
    <w:rsid w:val="002024FE"/>
    <w:rsid w:val="00202635"/>
    <w:rsid w:val="00204197"/>
    <w:rsid w:val="00204C06"/>
    <w:rsid w:val="00204D70"/>
    <w:rsid w:val="00204FF3"/>
    <w:rsid w:val="002058E8"/>
    <w:rsid w:val="00205C24"/>
    <w:rsid w:val="00210019"/>
    <w:rsid w:val="0021004B"/>
    <w:rsid w:val="0021013A"/>
    <w:rsid w:val="00211027"/>
    <w:rsid w:val="00211767"/>
    <w:rsid w:val="00211CC0"/>
    <w:rsid w:val="00212896"/>
    <w:rsid w:val="002133DF"/>
    <w:rsid w:val="00213D1E"/>
    <w:rsid w:val="0021590E"/>
    <w:rsid w:val="00216055"/>
    <w:rsid w:val="002179C8"/>
    <w:rsid w:val="00220814"/>
    <w:rsid w:val="00222B48"/>
    <w:rsid w:val="002236BA"/>
    <w:rsid w:val="00223B23"/>
    <w:rsid w:val="00223F77"/>
    <w:rsid w:val="00224333"/>
    <w:rsid w:val="00224F99"/>
    <w:rsid w:val="002252E8"/>
    <w:rsid w:val="00225D60"/>
    <w:rsid w:val="00227F23"/>
    <w:rsid w:val="00230A8A"/>
    <w:rsid w:val="00230C6D"/>
    <w:rsid w:val="002315AA"/>
    <w:rsid w:val="00231658"/>
    <w:rsid w:val="00232126"/>
    <w:rsid w:val="002332A7"/>
    <w:rsid w:val="00233F92"/>
    <w:rsid w:val="002349E6"/>
    <w:rsid w:val="00234D16"/>
    <w:rsid w:val="00235415"/>
    <w:rsid w:val="002359E1"/>
    <w:rsid w:val="00235BE3"/>
    <w:rsid w:val="00235F2E"/>
    <w:rsid w:val="002368D4"/>
    <w:rsid w:val="00236CCB"/>
    <w:rsid w:val="00236FD3"/>
    <w:rsid w:val="00240354"/>
    <w:rsid w:val="00240685"/>
    <w:rsid w:val="00240BF6"/>
    <w:rsid w:val="002411A5"/>
    <w:rsid w:val="00241BA8"/>
    <w:rsid w:val="002421D6"/>
    <w:rsid w:val="00242305"/>
    <w:rsid w:val="002428E7"/>
    <w:rsid w:val="00243688"/>
    <w:rsid w:val="00244F80"/>
    <w:rsid w:val="00245735"/>
    <w:rsid w:val="00245901"/>
    <w:rsid w:val="00246178"/>
    <w:rsid w:val="0024666E"/>
    <w:rsid w:val="00250065"/>
    <w:rsid w:val="00250BB2"/>
    <w:rsid w:val="00250CE7"/>
    <w:rsid w:val="00251A87"/>
    <w:rsid w:val="002537C0"/>
    <w:rsid w:val="00253FFF"/>
    <w:rsid w:val="00254C55"/>
    <w:rsid w:val="00254FFB"/>
    <w:rsid w:val="002554FA"/>
    <w:rsid w:val="00255F0E"/>
    <w:rsid w:val="00256125"/>
    <w:rsid w:val="002561B5"/>
    <w:rsid w:val="00256461"/>
    <w:rsid w:val="00256B82"/>
    <w:rsid w:val="00257866"/>
    <w:rsid w:val="00257C72"/>
    <w:rsid w:val="0026000A"/>
    <w:rsid w:val="002605CB"/>
    <w:rsid w:val="00260BDD"/>
    <w:rsid w:val="00260D6A"/>
    <w:rsid w:val="00261A4F"/>
    <w:rsid w:val="00261FC1"/>
    <w:rsid w:val="002634A0"/>
    <w:rsid w:val="002638BD"/>
    <w:rsid w:val="002649E5"/>
    <w:rsid w:val="00264B31"/>
    <w:rsid w:val="00264CEC"/>
    <w:rsid w:val="00265E27"/>
    <w:rsid w:val="0026657C"/>
    <w:rsid w:val="002666EE"/>
    <w:rsid w:val="002668D7"/>
    <w:rsid w:val="002676E6"/>
    <w:rsid w:val="0026773E"/>
    <w:rsid w:val="002677A2"/>
    <w:rsid w:val="002703E3"/>
    <w:rsid w:val="00272A4E"/>
    <w:rsid w:val="00273AF4"/>
    <w:rsid w:val="00274D70"/>
    <w:rsid w:val="00274F3F"/>
    <w:rsid w:val="002753A7"/>
    <w:rsid w:val="002757B7"/>
    <w:rsid w:val="0027584D"/>
    <w:rsid w:val="00276C74"/>
    <w:rsid w:val="002802E7"/>
    <w:rsid w:val="00280E8D"/>
    <w:rsid w:val="00281A87"/>
    <w:rsid w:val="00281BC5"/>
    <w:rsid w:val="00281E62"/>
    <w:rsid w:val="00282493"/>
    <w:rsid w:val="00282AF4"/>
    <w:rsid w:val="002833A0"/>
    <w:rsid w:val="002839A7"/>
    <w:rsid w:val="0028465B"/>
    <w:rsid w:val="00285438"/>
    <w:rsid w:val="0028558B"/>
    <w:rsid w:val="00285651"/>
    <w:rsid w:val="00285999"/>
    <w:rsid w:val="00285AAA"/>
    <w:rsid w:val="00286399"/>
    <w:rsid w:val="00290373"/>
    <w:rsid w:val="002903C3"/>
    <w:rsid w:val="00291698"/>
    <w:rsid w:val="002917C5"/>
    <w:rsid w:val="0029297A"/>
    <w:rsid w:val="00294810"/>
    <w:rsid w:val="0029484B"/>
    <w:rsid w:val="00296727"/>
    <w:rsid w:val="00296969"/>
    <w:rsid w:val="00296A2E"/>
    <w:rsid w:val="0029704D"/>
    <w:rsid w:val="002974B6"/>
    <w:rsid w:val="00297F25"/>
    <w:rsid w:val="00297F31"/>
    <w:rsid w:val="002A0CF7"/>
    <w:rsid w:val="002A169F"/>
    <w:rsid w:val="002A40D3"/>
    <w:rsid w:val="002A415A"/>
    <w:rsid w:val="002A4CCF"/>
    <w:rsid w:val="002A7AE9"/>
    <w:rsid w:val="002B111B"/>
    <w:rsid w:val="002B1645"/>
    <w:rsid w:val="002B228A"/>
    <w:rsid w:val="002B3ACE"/>
    <w:rsid w:val="002B4911"/>
    <w:rsid w:val="002B4E97"/>
    <w:rsid w:val="002B60F5"/>
    <w:rsid w:val="002B61CF"/>
    <w:rsid w:val="002B7D05"/>
    <w:rsid w:val="002C045F"/>
    <w:rsid w:val="002C0DDC"/>
    <w:rsid w:val="002C1B98"/>
    <w:rsid w:val="002C2684"/>
    <w:rsid w:val="002C389E"/>
    <w:rsid w:val="002C3D84"/>
    <w:rsid w:val="002C686D"/>
    <w:rsid w:val="002C7149"/>
    <w:rsid w:val="002D0520"/>
    <w:rsid w:val="002D10EE"/>
    <w:rsid w:val="002D1B6A"/>
    <w:rsid w:val="002D209E"/>
    <w:rsid w:val="002D2549"/>
    <w:rsid w:val="002D2967"/>
    <w:rsid w:val="002D33C9"/>
    <w:rsid w:val="002D3994"/>
    <w:rsid w:val="002D4A16"/>
    <w:rsid w:val="002D5139"/>
    <w:rsid w:val="002D5142"/>
    <w:rsid w:val="002D58F2"/>
    <w:rsid w:val="002D61E7"/>
    <w:rsid w:val="002D6564"/>
    <w:rsid w:val="002D6AAB"/>
    <w:rsid w:val="002D6DBD"/>
    <w:rsid w:val="002D79CD"/>
    <w:rsid w:val="002D7BCD"/>
    <w:rsid w:val="002D7DFF"/>
    <w:rsid w:val="002E0147"/>
    <w:rsid w:val="002E037C"/>
    <w:rsid w:val="002E0463"/>
    <w:rsid w:val="002E04DF"/>
    <w:rsid w:val="002E0B5A"/>
    <w:rsid w:val="002E1BA4"/>
    <w:rsid w:val="002E2C23"/>
    <w:rsid w:val="002E38D4"/>
    <w:rsid w:val="002E3E2E"/>
    <w:rsid w:val="002E4089"/>
    <w:rsid w:val="002E52E8"/>
    <w:rsid w:val="002E5756"/>
    <w:rsid w:val="002E61ED"/>
    <w:rsid w:val="002E6B20"/>
    <w:rsid w:val="002E6C79"/>
    <w:rsid w:val="002E6EB1"/>
    <w:rsid w:val="002E7F18"/>
    <w:rsid w:val="002F06B7"/>
    <w:rsid w:val="002F0DF6"/>
    <w:rsid w:val="002F17E3"/>
    <w:rsid w:val="002F1A78"/>
    <w:rsid w:val="002F1D65"/>
    <w:rsid w:val="002F23A2"/>
    <w:rsid w:val="002F3CD7"/>
    <w:rsid w:val="002F48AD"/>
    <w:rsid w:val="002F5468"/>
    <w:rsid w:val="002F58FD"/>
    <w:rsid w:val="002F7027"/>
    <w:rsid w:val="002F7792"/>
    <w:rsid w:val="002F7B1B"/>
    <w:rsid w:val="00300784"/>
    <w:rsid w:val="0030107B"/>
    <w:rsid w:val="00304D5C"/>
    <w:rsid w:val="00305A05"/>
    <w:rsid w:val="00305DB8"/>
    <w:rsid w:val="0030615A"/>
    <w:rsid w:val="003066D5"/>
    <w:rsid w:val="003073F0"/>
    <w:rsid w:val="003074C7"/>
    <w:rsid w:val="00307F16"/>
    <w:rsid w:val="0031034D"/>
    <w:rsid w:val="003103D7"/>
    <w:rsid w:val="003105D2"/>
    <w:rsid w:val="003114E2"/>
    <w:rsid w:val="00311615"/>
    <w:rsid w:val="00311E60"/>
    <w:rsid w:val="00311F75"/>
    <w:rsid w:val="00311FA4"/>
    <w:rsid w:val="00312AAF"/>
    <w:rsid w:val="00313B48"/>
    <w:rsid w:val="00313DA6"/>
    <w:rsid w:val="0031400B"/>
    <w:rsid w:val="00314893"/>
    <w:rsid w:val="00316083"/>
    <w:rsid w:val="003163DD"/>
    <w:rsid w:val="0031770B"/>
    <w:rsid w:val="00317798"/>
    <w:rsid w:val="00317B56"/>
    <w:rsid w:val="00317D89"/>
    <w:rsid w:val="00317E12"/>
    <w:rsid w:val="003208BA"/>
    <w:rsid w:val="00320A80"/>
    <w:rsid w:val="00320BBA"/>
    <w:rsid w:val="00320F60"/>
    <w:rsid w:val="00321447"/>
    <w:rsid w:val="00321652"/>
    <w:rsid w:val="003218C7"/>
    <w:rsid w:val="0032223D"/>
    <w:rsid w:val="00322279"/>
    <w:rsid w:val="00322CC5"/>
    <w:rsid w:val="0032308B"/>
    <w:rsid w:val="00323C7C"/>
    <w:rsid w:val="00323E69"/>
    <w:rsid w:val="00324F79"/>
    <w:rsid w:val="00324FB3"/>
    <w:rsid w:val="0032585E"/>
    <w:rsid w:val="003260CC"/>
    <w:rsid w:val="00326511"/>
    <w:rsid w:val="00326608"/>
    <w:rsid w:val="00326649"/>
    <w:rsid w:val="00327987"/>
    <w:rsid w:val="00331210"/>
    <w:rsid w:val="003317AE"/>
    <w:rsid w:val="003317E8"/>
    <w:rsid w:val="003324E3"/>
    <w:rsid w:val="00332B36"/>
    <w:rsid w:val="00332D5A"/>
    <w:rsid w:val="00333924"/>
    <w:rsid w:val="00334775"/>
    <w:rsid w:val="00334A8A"/>
    <w:rsid w:val="00334E8D"/>
    <w:rsid w:val="00334EFA"/>
    <w:rsid w:val="00335B08"/>
    <w:rsid w:val="00335CBE"/>
    <w:rsid w:val="003362D5"/>
    <w:rsid w:val="0033783E"/>
    <w:rsid w:val="0034029F"/>
    <w:rsid w:val="00340642"/>
    <w:rsid w:val="00341075"/>
    <w:rsid w:val="003422B8"/>
    <w:rsid w:val="003428BE"/>
    <w:rsid w:val="003429EA"/>
    <w:rsid w:val="00342CD8"/>
    <w:rsid w:val="003433EF"/>
    <w:rsid w:val="00343E7E"/>
    <w:rsid w:val="00343F5B"/>
    <w:rsid w:val="00344C12"/>
    <w:rsid w:val="003475CC"/>
    <w:rsid w:val="00347888"/>
    <w:rsid w:val="00347A1E"/>
    <w:rsid w:val="003505C7"/>
    <w:rsid w:val="0035068F"/>
    <w:rsid w:val="00351AD1"/>
    <w:rsid w:val="00352EE9"/>
    <w:rsid w:val="00353525"/>
    <w:rsid w:val="003538FF"/>
    <w:rsid w:val="003539E9"/>
    <w:rsid w:val="00353E4E"/>
    <w:rsid w:val="0035452E"/>
    <w:rsid w:val="00354FC1"/>
    <w:rsid w:val="00355A70"/>
    <w:rsid w:val="00355BFA"/>
    <w:rsid w:val="003561F4"/>
    <w:rsid w:val="00356F34"/>
    <w:rsid w:val="00357D50"/>
    <w:rsid w:val="003606AD"/>
    <w:rsid w:val="00360891"/>
    <w:rsid w:val="003619AE"/>
    <w:rsid w:val="0036200B"/>
    <w:rsid w:val="00362767"/>
    <w:rsid w:val="00362BAB"/>
    <w:rsid w:val="0036340F"/>
    <w:rsid w:val="00363D32"/>
    <w:rsid w:val="00363DCA"/>
    <w:rsid w:val="00363DCC"/>
    <w:rsid w:val="003649ED"/>
    <w:rsid w:val="00364A48"/>
    <w:rsid w:val="00365293"/>
    <w:rsid w:val="003653B7"/>
    <w:rsid w:val="0036626E"/>
    <w:rsid w:val="00367088"/>
    <w:rsid w:val="00367712"/>
    <w:rsid w:val="0037170C"/>
    <w:rsid w:val="003726E5"/>
    <w:rsid w:val="00373203"/>
    <w:rsid w:val="00373660"/>
    <w:rsid w:val="00373679"/>
    <w:rsid w:val="0037395D"/>
    <w:rsid w:val="003741A8"/>
    <w:rsid w:val="0037423E"/>
    <w:rsid w:val="00375AA4"/>
    <w:rsid w:val="00376E18"/>
    <w:rsid w:val="00376E4A"/>
    <w:rsid w:val="003773D9"/>
    <w:rsid w:val="003778BF"/>
    <w:rsid w:val="00377953"/>
    <w:rsid w:val="0038039B"/>
    <w:rsid w:val="003808F1"/>
    <w:rsid w:val="00380D23"/>
    <w:rsid w:val="00380FF4"/>
    <w:rsid w:val="0038191D"/>
    <w:rsid w:val="00381B7F"/>
    <w:rsid w:val="003838F4"/>
    <w:rsid w:val="00383986"/>
    <w:rsid w:val="00384269"/>
    <w:rsid w:val="00385354"/>
    <w:rsid w:val="00385EE1"/>
    <w:rsid w:val="00386870"/>
    <w:rsid w:val="00386C10"/>
    <w:rsid w:val="00390566"/>
    <w:rsid w:val="00391495"/>
    <w:rsid w:val="0039152F"/>
    <w:rsid w:val="00392F75"/>
    <w:rsid w:val="003932EC"/>
    <w:rsid w:val="003933AE"/>
    <w:rsid w:val="00394954"/>
    <w:rsid w:val="00394B2A"/>
    <w:rsid w:val="00395E41"/>
    <w:rsid w:val="0039688C"/>
    <w:rsid w:val="003975BB"/>
    <w:rsid w:val="00397787"/>
    <w:rsid w:val="003A04F4"/>
    <w:rsid w:val="003A1156"/>
    <w:rsid w:val="003A14CB"/>
    <w:rsid w:val="003A1AB3"/>
    <w:rsid w:val="003A2882"/>
    <w:rsid w:val="003A308D"/>
    <w:rsid w:val="003A398C"/>
    <w:rsid w:val="003A5315"/>
    <w:rsid w:val="003A5642"/>
    <w:rsid w:val="003A5A48"/>
    <w:rsid w:val="003A6B8D"/>
    <w:rsid w:val="003A6F0B"/>
    <w:rsid w:val="003B0B7C"/>
    <w:rsid w:val="003B1084"/>
    <w:rsid w:val="003B1963"/>
    <w:rsid w:val="003B1DB3"/>
    <w:rsid w:val="003B2713"/>
    <w:rsid w:val="003B28FB"/>
    <w:rsid w:val="003B2979"/>
    <w:rsid w:val="003B3227"/>
    <w:rsid w:val="003B3B3C"/>
    <w:rsid w:val="003B4CB4"/>
    <w:rsid w:val="003B4E3E"/>
    <w:rsid w:val="003B636A"/>
    <w:rsid w:val="003B698D"/>
    <w:rsid w:val="003B6B30"/>
    <w:rsid w:val="003B734C"/>
    <w:rsid w:val="003C07C0"/>
    <w:rsid w:val="003C0E53"/>
    <w:rsid w:val="003C0E7E"/>
    <w:rsid w:val="003C12E4"/>
    <w:rsid w:val="003C1E0A"/>
    <w:rsid w:val="003C248D"/>
    <w:rsid w:val="003C4420"/>
    <w:rsid w:val="003C57E0"/>
    <w:rsid w:val="003C6CB3"/>
    <w:rsid w:val="003C6EF3"/>
    <w:rsid w:val="003C7990"/>
    <w:rsid w:val="003C7F13"/>
    <w:rsid w:val="003D0220"/>
    <w:rsid w:val="003D06BF"/>
    <w:rsid w:val="003D1134"/>
    <w:rsid w:val="003D1174"/>
    <w:rsid w:val="003D1941"/>
    <w:rsid w:val="003D2B19"/>
    <w:rsid w:val="003D5D6D"/>
    <w:rsid w:val="003D6099"/>
    <w:rsid w:val="003D6759"/>
    <w:rsid w:val="003D6F5D"/>
    <w:rsid w:val="003D77B1"/>
    <w:rsid w:val="003E0746"/>
    <w:rsid w:val="003E1CEE"/>
    <w:rsid w:val="003E33D3"/>
    <w:rsid w:val="003E4D19"/>
    <w:rsid w:val="003E5005"/>
    <w:rsid w:val="003E5723"/>
    <w:rsid w:val="003E5D6E"/>
    <w:rsid w:val="003E6B2C"/>
    <w:rsid w:val="003E7914"/>
    <w:rsid w:val="003F023D"/>
    <w:rsid w:val="003F0C2B"/>
    <w:rsid w:val="003F1730"/>
    <w:rsid w:val="003F1F9E"/>
    <w:rsid w:val="003F1FC8"/>
    <w:rsid w:val="003F25E9"/>
    <w:rsid w:val="003F2FD2"/>
    <w:rsid w:val="003F3735"/>
    <w:rsid w:val="003F3DEB"/>
    <w:rsid w:val="003F4184"/>
    <w:rsid w:val="003F551B"/>
    <w:rsid w:val="003F593B"/>
    <w:rsid w:val="003F611C"/>
    <w:rsid w:val="003F7B4E"/>
    <w:rsid w:val="004020D7"/>
    <w:rsid w:val="004021D8"/>
    <w:rsid w:val="00402448"/>
    <w:rsid w:val="004028CB"/>
    <w:rsid w:val="00402BAF"/>
    <w:rsid w:val="0040367B"/>
    <w:rsid w:val="00404EF7"/>
    <w:rsid w:val="00405E97"/>
    <w:rsid w:val="00407829"/>
    <w:rsid w:val="0041098B"/>
    <w:rsid w:val="004109F4"/>
    <w:rsid w:val="00410C92"/>
    <w:rsid w:val="00410E8C"/>
    <w:rsid w:val="00411510"/>
    <w:rsid w:val="00411D1F"/>
    <w:rsid w:val="00412464"/>
    <w:rsid w:val="00412B9D"/>
    <w:rsid w:val="0041370D"/>
    <w:rsid w:val="0041388D"/>
    <w:rsid w:val="0041457E"/>
    <w:rsid w:val="004150A0"/>
    <w:rsid w:val="004150E3"/>
    <w:rsid w:val="004154CC"/>
    <w:rsid w:val="00415DCF"/>
    <w:rsid w:val="00416362"/>
    <w:rsid w:val="004167CA"/>
    <w:rsid w:val="00421C44"/>
    <w:rsid w:val="00422ABF"/>
    <w:rsid w:val="0042335F"/>
    <w:rsid w:val="00423542"/>
    <w:rsid w:val="00423CA5"/>
    <w:rsid w:val="00424536"/>
    <w:rsid w:val="00424896"/>
    <w:rsid w:val="0042490A"/>
    <w:rsid w:val="004257C4"/>
    <w:rsid w:val="00427D91"/>
    <w:rsid w:val="004305BF"/>
    <w:rsid w:val="00431929"/>
    <w:rsid w:val="00431BA8"/>
    <w:rsid w:val="004325F3"/>
    <w:rsid w:val="00432D7E"/>
    <w:rsid w:val="004336E4"/>
    <w:rsid w:val="00434C88"/>
    <w:rsid w:val="00435687"/>
    <w:rsid w:val="00435ADA"/>
    <w:rsid w:val="0043669B"/>
    <w:rsid w:val="004373FF"/>
    <w:rsid w:val="00437ABC"/>
    <w:rsid w:val="00440515"/>
    <w:rsid w:val="0044098C"/>
    <w:rsid w:val="00440C10"/>
    <w:rsid w:val="004413E9"/>
    <w:rsid w:val="00441CDB"/>
    <w:rsid w:val="00441D26"/>
    <w:rsid w:val="004420AB"/>
    <w:rsid w:val="004420AD"/>
    <w:rsid w:val="00442C9F"/>
    <w:rsid w:val="00443BFA"/>
    <w:rsid w:val="0044478D"/>
    <w:rsid w:val="00444CDF"/>
    <w:rsid w:val="00444FE2"/>
    <w:rsid w:val="00445750"/>
    <w:rsid w:val="004465CB"/>
    <w:rsid w:val="00446643"/>
    <w:rsid w:val="00446652"/>
    <w:rsid w:val="00446692"/>
    <w:rsid w:val="00446697"/>
    <w:rsid w:val="004477BF"/>
    <w:rsid w:val="00447976"/>
    <w:rsid w:val="004503D6"/>
    <w:rsid w:val="0045057F"/>
    <w:rsid w:val="00450E7D"/>
    <w:rsid w:val="00451B09"/>
    <w:rsid w:val="00452CF4"/>
    <w:rsid w:val="004535A4"/>
    <w:rsid w:val="004536CC"/>
    <w:rsid w:val="00453ED9"/>
    <w:rsid w:val="00454388"/>
    <w:rsid w:val="004547D8"/>
    <w:rsid w:val="00455509"/>
    <w:rsid w:val="00455BD3"/>
    <w:rsid w:val="004569A4"/>
    <w:rsid w:val="00456B1B"/>
    <w:rsid w:val="00456CAA"/>
    <w:rsid w:val="00457E15"/>
    <w:rsid w:val="00457F63"/>
    <w:rsid w:val="00460475"/>
    <w:rsid w:val="00460669"/>
    <w:rsid w:val="00460763"/>
    <w:rsid w:val="0046128A"/>
    <w:rsid w:val="0046190B"/>
    <w:rsid w:val="00461C9A"/>
    <w:rsid w:val="00461F1B"/>
    <w:rsid w:val="00462F6B"/>
    <w:rsid w:val="004635F6"/>
    <w:rsid w:val="00464274"/>
    <w:rsid w:val="004647FD"/>
    <w:rsid w:val="00466CD2"/>
    <w:rsid w:val="004676D4"/>
    <w:rsid w:val="00467EF5"/>
    <w:rsid w:val="004713A7"/>
    <w:rsid w:val="004746BB"/>
    <w:rsid w:val="00474C44"/>
    <w:rsid w:val="00475625"/>
    <w:rsid w:val="0047616D"/>
    <w:rsid w:val="00477529"/>
    <w:rsid w:val="00480284"/>
    <w:rsid w:val="004807BC"/>
    <w:rsid w:val="00480A20"/>
    <w:rsid w:val="00480CAA"/>
    <w:rsid w:val="004815A0"/>
    <w:rsid w:val="0048172A"/>
    <w:rsid w:val="00481AAC"/>
    <w:rsid w:val="00482787"/>
    <w:rsid w:val="00482924"/>
    <w:rsid w:val="0048341A"/>
    <w:rsid w:val="00484050"/>
    <w:rsid w:val="0048438D"/>
    <w:rsid w:val="00485A5E"/>
    <w:rsid w:val="00487F3D"/>
    <w:rsid w:val="00490DB1"/>
    <w:rsid w:val="00490FBB"/>
    <w:rsid w:val="00491251"/>
    <w:rsid w:val="004917DF"/>
    <w:rsid w:val="00492117"/>
    <w:rsid w:val="00492D19"/>
    <w:rsid w:val="00492F28"/>
    <w:rsid w:val="00493022"/>
    <w:rsid w:val="00493601"/>
    <w:rsid w:val="00494AF6"/>
    <w:rsid w:val="004958D5"/>
    <w:rsid w:val="00495C7F"/>
    <w:rsid w:val="00496BC9"/>
    <w:rsid w:val="0049700E"/>
    <w:rsid w:val="00497928"/>
    <w:rsid w:val="004A0026"/>
    <w:rsid w:val="004A01BF"/>
    <w:rsid w:val="004A02F4"/>
    <w:rsid w:val="004A0517"/>
    <w:rsid w:val="004A0D5D"/>
    <w:rsid w:val="004A1508"/>
    <w:rsid w:val="004A2797"/>
    <w:rsid w:val="004A2A4C"/>
    <w:rsid w:val="004A2E40"/>
    <w:rsid w:val="004A2F13"/>
    <w:rsid w:val="004A32CB"/>
    <w:rsid w:val="004A32D5"/>
    <w:rsid w:val="004A4326"/>
    <w:rsid w:val="004A43D0"/>
    <w:rsid w:val="004A44AC"/>
    <w:rsid w:val="004A480C"/>
    <w:rsid w:val="004A5059"/>
    <w:rsid w:val="004A6374"/>
    <w:rsid w:val="004A6451"/>
    <w:rsid w:val="004A6FAE"/>
    <w:rsid w:val="004A79EF"/>
    <w:rsid w:val="004A7C2C"/>
    <w:rsid w:val="004B0671"/>
    <w:rsid w:val="004B1A79"/>
    <w:rsid w:val="004B22B4"/>
    <w:rsid w:val="004B2BBE"/>
    <w:rsid w:val="004B2BF2"/>
    <w:rsid w:val="004B322A"/>
    <w:rsid w:val="004B530E"/>
    <w:rsid w:val="004B5AF9"/>
    <w:rsid w:val="004B6291"/>
    <w:rsid w:val="004B634C"/>
    <w:rsid w:val="004B6475"/>
    <w:rsid w:val="004B6C2A"/>
    <w:rsid w:val="004B745E"/>
    <w:rsid w:val="004B7952"/>
    <w:rsid w:val="004C1AD1"/>
    <w:rsid w:val="004C2075"/>
    <w:rsid w:val="004C2206"/>
    <w:rsid w:val="004C2645"/>
    <w:rsid w:val="004C3389"/>
    <w:rsid w:val="004C3AD5"/>
    <w:rsid w:val="004C43B3"/>
    <w:rsid w:val="004C564D"/>
    <w:rsid w:val="004C592F"/>
    <w:rsid w:val="004C5BB2"/>
    <w:rsid w:val="004C7AE8"/>
    <w:rsid w:val="004D38C0"/>
    <w:rsid w:val="004D46C2"/>
    <w:rsid w:val="004D4877"/>
    <w:rsid w:val="004D4880"/>
    <w:rsid w:val="004D5BDA"/>
    <w:rsid w:val="004D5ED0"/>
    <w:rsid w:val="004D6CEA"/>
    <w:rsid w:val="004D753B"/>
    <w:rsid w:val="004D761F"/>
    <w:rsid w:val="004E0C8D"/>
    <w:rsid w:val="004E16DD"/>
    <w:rsid w:val="004E2802"/>
    <w:rsid w:val="004E2E00"/>
    <w:rsid w:val="004E2E0E"/>
    <w:rsid w:val="004E404A"/>
    <w:rsid w:val="004E4E79"/>
    <w:rsid w:val="004E5326"/>
    <w:rsid w:val="004E68E3"/>
    <w:rsid w:val="004E7E29"/>
    <w:rsid w:val="004F0174"/>
    <w:rsid w:val="004F0316"/>
    <w:rsid w:val="004F039B"/>
    <w:rsid w:val="004F2279"/>
    <w:rsid w:val="004F2D3E"/>
    <w:rsid w:val="004F2F86"/>
    <w:rsid w:val="004F36A0"/>
    <w:rsid w:val="004F3C69"/>
    <w:rsid w:val="004F3E77"/>
    <w:rsid w:val="004F433C"/>
    <w:rsid w:val="004F5192"/>
    <w:rsid w:val="004F5634"/>
    <w:rsid w:val="004F714A"/>
    <w:rsid w:val="004F78DF"/>
    <w:rsid w:val="004F7DC7"/>
    <w:rsid w:val="005001A2"/>
    <w:rsid w:val="0050056F"/>
    <w:rsid w:val="005005FC"/>
    <w:rsid w:val="005014F3"/>
    <w:rsid w:val="005016FD"/>
    <w:rsid w:val="005019E6"/>
    <w:rsid w:val="00501DB0"/>
    <w:rsid w:val="00501FCB"/>
    <w:rsid w:val="0050349E"/>
    <w:rsid w:val="00503871"/>
    <w:rsid w:val="00504950"/>
    <w:rsid w:val="00505188"/>
    <w:rsid w:val="00506124"/>
    <w:rsid w:val="0050653D"/>
    <w:rsid w:val="00506686"/>
    <w:rsid w:val="0050761D"/>
    <w:rsid w:val="00507E88"/>
    <w:rsid w:val="00511CD8"/>
    <w:rsid w:val="00511F1D"/>
    <w:rsid w:val="005121D9"/>
    <w:rsid w:val="00512C70"/>
    <w:rsid w:val="00512D9A"/>
    <w:rsid w:val="005137C1"/>
    <w:rsid w:val="00513C3F"/>
    <w:rsid w:val="005153BD"/>
    <w:rsid w:val="00515609"/>
    <w:rsid w:val="00515E9D"/>
    <w:rsid w:val="00516119"/>
    <w:rsid w:val="005175A7"/>
    <w:rsid w:val="00517706"/>
    <w:rsid w:val="005205E2"/>
    <w:rsid w:val="005210CE"/>
    <w:rsid w:val="005212F5"/>
    <w:rsid w:val="00521A9F"/>
    <w:rsid w:val="00522725"/>
    <w:rsid w:val="00523D99"/>
    <w:rsid w:val="00526388"/>
    <w:rsid w:val="005269CF"/>
    <w:rsid w:val="00526B5C"/>
    <w:rsid w:val="0052796F"/>
    <w:rsid w:val="00527D12"/>
    <w:rsid w:val="005306AC"/>
    <w:rsid w:val="0053104E"/>
    <w:rsid w:val="005324E8"/>
    <w:rsid w:val="00533397"/>
    <w:rsid w:val="005339A8"/>
    <w:rsid w:val="00534149"/>
    <w:rsid w:val="0053502B"/>
    <w:rsid w:val="00535D49"/>
    <w:rsid w:val="0053665D"/>
    <w:rsid w:val="00537A92"/>
    <w:rsid w:val="0054062F"/>
    <w:rsid w:val="00541939"/>
    <w:rsid w:val="00541DC7"/>
    <w:rsid w:val="00541F30"/>
    <w:rsid w:val="00543ABF"/>
    <w:rsid w:val="00543E40"/>
    <w:rsid w:val="0054408C"/>
    <w:rsid w:val="0054436E"/>
    <w:rsid w:val="00545240"/>
    <w:rsid w:val="00547404"/>
    <w:rsid w:val="005478E5"/>
    <w:rsid w:val="005503FC"/>
    <w:rsid w:val="00551716"/>
    <w:rsid w:val="005525E5"/>
    <w:rsid w:val="005526FA"/>
    <w:rsid w:val="0055336F"/>
    <w:rsid w:val="005533BF"/>
    <w:rsid w:val="00553858"/>
    <w:rsid w:val="005538D4"/>
    <w:rsid w:val="00553ACC"/>
    <w:rsid w:val="005544F2"/>
    <w:rsid w:val="00555D56"/>
    <w:rsid w:val="005562B0"/>
    <w:rsid w:val="005567DC"/>
    <w:rsid w:val="0055758F"/>
    <w:rsid w:val="0055776E"/>
    <w:rsid w:val="00560EF9"/>
    <w:rsid w:val="00561111"/>
    <w:rsid w:val="005620ED"/>
    <w:rsid w:val="00562E1E"/>
    <w:rsid w:val="00563E36"/>
    <w:rsid w:val="005650C5"/>
    <w:rsid w:val="00565463"/>
    <w:rsid w:val="0056547E"/>
    <w:rsid w:val="00565E6C"/>
    <w:rsid w:val="00567444"/>
    <w:rsid w:val="005675F4"/>
    <w:rsid w:val="00567C24"/>
    <w:rsid w:val="0057008C"/>
    <w:rsid w:val="00570CD5"/>
    <w:rsid w:val="00570DEF"/>
    <w:rsid w:val="00570E33"/>
    <w:rsid w:val="00571047"/>
    <w:rsid w:val="0057506F"/>
    <w:rsid w:val="00575CF8"/>
    <w:rsid w:val="00575D63"/>
    <w:rsid w:val="00575FA6"/>
    <w:rsid w:val="00576AD3"/>
    <w:rsid w:val="005806B5"/>
    <w:rsid w:val="005809EC"/>
    <w:rsid w:val="00580F86"/>
    <w:rsid w:val="005814A5"/>
    <w:rsid w:val="00583E5F"/>
    <w:rsid w:val="0058475A"/>
    <w:rsid w:val="005849C3"/>
    <w:rsid w:val="0058557F"/>
    <w:rsid w:val="00585842"/>
    <w:rsid w:val="00585C9E"/>
    <w:rsid w:val="00586360"/>
    <w:rsid w:val="005874A4"/>
    <w:rsid w:val="00590444"/>
    <w:rsid w:val="0059065A"/>
    <w:rsid w:val="00590AA6"/>
    <w:rsid w:val="00590ED9"/>
    <w:rsid w:val="005919C6"/>
    <w:rsid w:val="005919F5"/>
    <w:rsid w:val="00592173"/>
    <w:rsid w:val="00593922"/>
    <w:rsid w:val="00594052"/>
    <w:rsid w:val="00594D09"/>
    <w:rsid w:val="00594D1C"/>
    <w:rsid w:val="00596505"/>
    <w:rsid w:val="00596EF4"/>
    <w:rsid w:val="00596FCC"/>
    <w:rsid w:val="005A088F"/>
    <w:rsid w:val="005A0BB5"/>
    <w:rsid w:val="005A1279"/>
    <w:rsid w:val="005A137C"/>
    <w:rsid w:val="005A29A1"/>
    <w:rsid w:val="005A33FE"/>
    <w:rsid w:val="005A3D51"/>
    <w:rsid w:val="005A3D71"/>
    <w:rsid w:val="005A4075"/>
    <w:rsid w:val="005A464F"/>
    <w:rsid w:val="005A48EA"/>
    <w:rsid w:val="005A4A01"/>
    <w:rsid w:val="005A52D8"/>
    <w:rsid w:val="005A53D9"/>
    <w:rsid w:val="005A59A3"/>
    <w:rsid w:val="005A5C45"/>
    <w:rsid w:val="005A648D"/>
    <w:rsid w:val="005B00C6"/>
    <w:rsid w:val="005B02A3"/>
    <w:rsid w:val="005B05CE"/>
    <w:rsid w:val="005B0C11"/>
    <w:rsid w:val="005B1400"/>
    <w:rsid w:val="005B2418"/>
    <w:rsid w:val="005B242A"/>
    <w:rsid w:val="005B266B"/>
    <w:rsid w:val="005B277E"/>
    <w:rsid w:val="005B32F9"/>
    <w:rsid w:val="005B37FD"/>
    <w:rsid w:val="005B3EFA"/>
    <w:rsid w:val="005B4694"/>
    <w:rsid w:val="005B4B4B"/>
    <w:rsid w:val="005B4DB3"/>
    <w:rsid w:val="005B4DB6"/>
    <w:rsid w:val="005B5623"/>
    <w:rsid w:val="005B573F"/>
    <w:rsid w:val="005B6094"/>
    <w:rsid w:val="005B6186"/>
    <w:rsid w:val="005B667B"/>
    <w:rsid w:val="005B6A45"/>
    <w:rsid w:val="005B74D6"/>
    <w:rsid w:val="005B774F"/>
    <w:rsid w:val="005B7AE2"/>
    <w:rsid w:val="005B7B39"/>
    <w:rsid w:val="005B7E64"/>
    <w:rsid w:val="005C0097"/>
    <w:rsid w:val="005C00C3"/>
    <w:rsid w:val="005C0BC5"/>
    <w:rsid w:val="005C1089"/>
    <w:rsid w:val="005C1279"/>
    <w:rsid w:val="005C160B"/>
    <w:rsid w:val="005C17AC"/>
    <w:rsid w:val="005C204A"/>
    <w:rsid w:val="005C2717"/>
    <w:rsid w:val="005C3161"/>
    <w:rsid w:val="005C33F2"/>
    <w:rsid w:val="005C4AA6"/>
    <w:rsid w:val="005C515A"/>
    <w:rsid w:val="005C5767"/>
    <w:rsid w:val="005C5885"/>
    <w:rsid w:val="005C5E2E"/>
    <w:rsid w:val="005C5EF9"/>
    <w:rsid w:val="005C6E40"/>
    <w:rsid w:val="005D02A2"/>
    <w:rsid w:val="005D0718"/>
    <w:rsid w:val="005D154B"/>
    <w:rsid w:val="005D1860"/>
    <w:rsid w:val="005D1B13"/>
    <w:rsid w:val="005D2D00"/>
    <w:rsid w:val="005D3CC4"/>
    <w:rsid w:val="005D4FDF"/>
    <w:rsid w:val="005D5722"/>
    <w:rsid w:val="005D5E27"/>
    <w:rsid w:val="005D6CAD"/>
    <w:rsid w:val="005D758D"/>
    <w:rsid w:val="005D799C"/>
    <w:rsid w:val="005E06A7"/>
    <w:rsid w:val="005E0D1F"/>
    <w:rsid w:val="005E1087"/>
    <w:rsid w:val="005E1BFE"/>
    <w:rsid w:val="005E35AF"/>
    <w:rsid w:val="005E41CD"/>
    <w:rsid w:val="005E46B6"/>
    <w:rsid w:val="005E4F90"/>
    <w:rsid w:val="005E5488"/>
    <w:rsid w:val="005E5984"/>
    <w:rsid w:val="005E5DEB"/>
    <w:rsid w:val="005E7B2D"/>
    <w:rsid w:val="005F02D6"/>
    <w:rsid w:val="005F0B7B"/>
    <w:rsid w:val="005F1473"/>
    <w:rsid w:val="005F2243"/>
    <w:rsid w:val="005F27EA"/>
    <w:rsid w:val="005F2902"/>
    <w:rsid w:val="005F3714"/>
    <w:rsid w:val="005F4D1C"/>
    <w:rsid w:val="005F4D34"/>
    <w:rsid w:val="005F5781"/>
    <w:rsid w:val="005F5A3E"/>
    <w:rsid w:val="005F7FAB"/>
    <w:rsid w:val="00600E15"/>
    <w:rsid w:val="006014EB"/>
    <w:rsid w:val="00601A7A"/>
    <w:rsid w:val="00602B05"/>
    <w:rsid w:val="00602E4E"/>
    <w:rsid w:val="00603AA3"/>
    <w:rsid w:val="006041CA"/>
    <w:rsid w:val="00604660"/>
    <w:rsid w:val="00604675"/>
    <w:rsid w:val="006050D2"/>
    <w:rsid w:val="0060534D"/>
    <w:rsid w:val="00605442"/>
    <w:rsid w:val="006054CF"/>
    <w:rsid w:val="006069EA"/>
    <w:rsid w:val="00607A2D"/>
    <w:rsid w:val="00607BFB"/>
    <w:rsid w:val="00610B5D"/>
    <w:rsid w:val="00610BE5"/>
    <w:rsid w:val="00611BDE"/>
    <w:rsid w:val="00612689"/>
    <w:rsid w:val="006132E6"/>
    <w:rsid w:val="0061388A"/>
    <w:rsid w:val="00613EC3"/>
    <w:rsid w:val="0061425B"/>
    <w:rsid w:val="00614376"/>
    <w:rsid w:val="00614BED"/>
    <w:rsid w:val="006156CD"/>
    <w:rsid w:val="0061617D"/>
    <w:rsid w:val="00616440"/>
    <w:rsid w:val="00617A23"/>
    <w:rsid w:val="0062096F"/>
    <w:rsid w:val="0062113B"/>
    <w:rsid w:val="00621382"/>
    <w:rsid w:val="006223BB"/>
    <w:rsid w:val="00622CCB"/>
    <w:rsid w:val="006260D5"/>
    <w:rsid w:val="00626376"/>
    <w:rsid w:val="006271BA"/>
    <w:rsid w:val="00630781"/>
    <w:rsid w:val="00631302"/>
    <w:rsid w:val="00631DA9"/>
    <w:rsid w:val="00632022"/>
    <w:rsid w:val="00632092"/>
    <w:rsid w:val="006329A6"/>
    <w:rsid w:val="00632A12"/>
    <w:rsid w:val="00632FD2"/>
    <w:rsid w:val="00633293"/>
    <w:rsid w:val="00633350"/>
    <w:rsid w:val="006335AE"/>
    <w:rsid w:val="006364D1"/>
    <w:rsid w:val="006366A2"/>
    <w:rsid w:val="00636B01"/>
    <w:rsid w:val="006371AA"/>
    <w:rsid w:val="006373B8"/>
    <w:rsid w:val="00637F39"/>
    <w:rsid w:val="00642588"/>
    <w:rsid w:val="006426F5"/>
    <w:rsid w:val="0064293C"/>
    <w:rsid w:val="006429DB"/>
    <w:rsid w:val="006437A4"/>
    <w:rsid w:val="00643CCE"/>
    <w:rsid w:val="00644491"/>
    <w:rsid w:val="00644DB9"/>
    <w:rsid w:val="00644F4B"/>
    <w:rsid w:val="0064629D"/>
    <w:rsid w:val="006469C8"/>
    <w:rsid w:val="006478D9"/>
    <w:rsid w:val="00647AFB"/>
    <w:rsid w:val="006502D3"/>
    <w:rsid w:val="00650B5E"/>
    <w:rsid w:val="00651150"/>
    <w:rsid w:val="0065162A"/>
    <w:rsid w:val="00651633"/>
    <w:rsid w:val="006517EF"/>
    <w:rsid w:val="00651ECB"/>
    <w:rsid w:val="00655055"/>
    <w:rsid w:val="006553CC"/>
    <w:rsid w:val="00657263"/>
    <w:rsid w:val="00660034"/>
    <w:rsid w:val="0066038C"/>
    <w:rsid w:val="0066063D"/>
    <w:rsid w:val="006606F4"/>
    <w:rsid w:val="00661F70"/>
    <w:rsid w:val="00662BD6"/>
    <w:rsid w:val="00663D55"/>
    <w:rsid w:val="00664D2A"/>
    <w:rsid w:val="006650AB"/>
    <w:rsid w:val="00665BDA"/>
    <w:rsid w:val="00665D1D"/>
    <w:rsid w:val="0066659F"/>
    <w:rsid w:val="00667281"/>
    <w:rsid w:val="006676F9"/>
    <w:rsid w:val="00667BD2"/>
    <w:rsid w:val="00670CA8"/>
    <w:rsid w:val="00670FB0"/>
    <w:rsid w:val="006710DA"/>
    <w:rsid w:val="0067148B"/>
    <w:rsid w:val="00672388"/>
    <w:rsid w:val="00672659"/>
    <w:rsid w:val="00674593"/>
    <w:rsid w:val="0067480A"/>
    <w:rsid w:val="00674B44"/>
    <w:rsid w:val="00674D9B"/>
    <w:rsid w:val="00676803"/>
    <w:rsid w:val="00676984"/>
    <w:rsid w:val="00677052"/>
    <w:rsid w:val="006811BE"/>
    <w:rsid w:val="006813D0"/>
    <w:rsid w:val="00681801"/>
    <w:rsid w:val="006818AC"/>
    <w:rsid w:val="00681F67"/>
    <w:rsid w:val="006827B2"/>
    <w:rsid w:val="00682F57"/>
    <w:rsid w:val="00683265"/>
    <w:rsid w:val="006834DD"/>
    <w:rsid w:val="0068419A"/>
    <w:rsid w:val="0068440C"/>
    <w:rsid w:val="006849CA"/>
    <w:rsid w:val="00684D04"/>
    <w:rsid w:val="00685478"/>
    <w:rsid w:val="006858FA"/>
    <w:rsid w:val="0068675D"/>
    <w:rsid w:val="00686801"/>
    <w:rsid w:val="00686C8D"/>
    <w:rsid w:val="00686D13"/>
    <w:rsid w:val="00687264"/>
    <w:rsid w:val="00691887"/>
    <w:rsid w:val="0069231A"/>
    <w:rsid w:val="00692E94"/>
    <w:rsid w:val="006935D4"/>
    <w:rsid w:val="00693B61"/>
    <w:rsid w:val="0069432D"/>
    <w:rsid w:val="00694B52"/>
    <w:rsid w:val="00695B5B"/>
    <w:rsid w:val="00695E16"/>
    <w:rsid w:val="00695FD8"/>
    <w:rsid w:val="00697D35"/>
    <w:rsid w:val="006A01CA"/>
    <w:rsid w:val="006A1663"/>
    <w:rsid w:val="006A190D"/>
    <w:rsid w:val="006A1EEF"/>
    <w:rsid w:val="006A32F5"/>
    <w:rsid w:val="006A394D"/>
    <w:rsid w:val="006A39E9"/>
    <w:rsid w:val="006A3ADD"/>
    <w:rsid w:val="006A3E7E"/>
    <w:rsid w:val="006A4752"/>
    <w:rsid w:val="006A4DD8"/>
    <w:rsid w:val="006A59DE"/>
    <w:rsid w:val="006A5AE8"/>
    <w:rsid w:val="006A5D2F"/>
    <w:rsid w:val="006A6054"/>
    <w:rsid w:val="006A637D"/>
    <w:rsid w:val="006A78CB"/>
    <w:rsid w:val="006A7CC2"/>
    <w:rsid w:val="006B0920"/>
    <w:rsid w:val="006B15C7"/>
    <w:rsid w:val="006B1982"/>
    <w:rsid w:val="006B276D"/>
    <w:rsid w:val="006B2870"/>
    <w:rsid w:val="006B328E"/>
    <w:rsid w:val="006B399A"/>
    <w:rsid w:val="006B41ED"/>
    <w:rsid w:val="006B45FF"/>
    <w:rsid w:val="006B46CE"/>
    <w:rsid w:val="006B584A"/>
    <w:rsid w:val="006B684C"/>
    <w:rsid w:val="006B68BC"/>
    <w:rsid w:val="006B692A"/>
    <w:rsid w:val="006B7623"/>
    <w:rsid w:val="006C07C6"/>
    <w:rsid w:val="006C092C"/>
    <w:rsid w:val="006C14B7"/>
    <w:rsid w:val="006C1DE5"/>
    <w:rsid w:val="006C20E9"/>
    <w:rsid w:val="006C2A34"/>
    <w:rsid w:val="006C2EB9"/>
    <w:rsid w:val="006C377A"/>
    <w:rsid w:val="006C3EE8"/>
    <w:rsid w:val="006C4243"/>
    <w:rsid w:val="006C52A7"/>
    <w:rsid w:val="006C5488"/>
    <w:rsid w:val="006C6CCE"/>
    <w:rsid w:val="006D0240"/>
    <w:rsid w:val="006D0308"/>
    <w:rsid w:val="006D0929"/>
    <w:rsid w:val="006D0DBA"/>
    <w:rsid w:val="006D0FBB"/>
    <w:rsid w:val="006D1094"/>
    <w:rsid w:val="006D347A"/>
    <w:rsid w:val="006D3900"/>
    <w:rsid w:val="006D4B8F"/>
    <w:rsid w:val="006D4EA6"/>
    <w:rsid w:val="006D51CE"/>
    <w:rsid w:val="006D5CCE"/>
    <w:rsid w:val="006D5F76"/>
    <w:rsid w:val="006D6E1A"/>
    <w:rsid w:val="006D6FC2"/>
    <w:rsid w:val="006E1356"/>
    <w:rsid w:val="006E1E2D"/>
    <w:rsid w:val="006E1E7F"/>
    <w:rsid w:val="006E25E7"/>
    <w:rsid w:val="006E2C46"/>
    <w:rsid w:val="006E375A"/>
    <w:rsid w:val="006E3E19"/>
    <w:rsid w:val="006E402D"/>
    <w:rsid w:val="006E441A"/>
    <w:rsid w:val="006E44EB"/>
    <w:rsid w:val="006E4B64"/>
    <w:rsid w:val="006E538F"/>
    <w:rsid w:val="006E5AEE"/>
    <w:rsid w:val="006E5DB2"/>
    <w:rsid w:val="006E70BA"/>
    <w:rsid w:val="006E79E0"/>
    <w:rsid w:val="006F0F1F"/>
    <w:rsid w:val="006F3AF3"/>
    <w:rsid w:val="006F3EAD"/>
    <w:rsid w:val="006F4D28"/>
    <w:rsid w:val="006F4F4F"/>
    <w:rsid w:val="006F5626"/>
    <w:rsid w:val="006F6CC8"/>
    <w:rsid w:val="00700A3F"/>
    <w:rsid w:val="00700AD9"/>
    <w:rsid w:val="0070242E"/>
    <w:rsid w:val="00702DD2"/>
    <w:rsid w:val="007030AE"/>
    <w:rsid w:val="00704842"/>
    <w:rsid w:val="00704D0A"/>
    <w:rsid w:val="00704DDB"/>
    <w:rsid w:val="00704E27"/>
    <w:rsid w:val="00705251"/>
    <w:rsid w:val="007052EA"/>
    <w:rsid w:val="007064E9"/>
    <w:rsid w:val="00706A20"/>
    <w:rsid w:val="00706E6E"/>
    <w:rsid w:val="00707502"/>
    <w:rsid w:val="00707CC4"/>
    <w:rsid w:val="00707F58"/>
    <w:rsid w:val="00710378"/>
    <w:rsid w:val="00710E34"/>
    <w:rsid w:val="00710EE2"/>
    <w:rsid w:val="00711311"/>
    <w:rsid w:val="00713929"/>
    <w:rsid w:val="0071574E"/>
    <w:rsid w:val="00717AA2"/>
    <w:rsid w:val="007200B6"/>
    <w:rsid w:val="007202EB"/>
    <w:rsid w:val="00720E74"/>
    <w:rsid w:val="00721663"/>
    <w:rsid w:val="00721C00"/>
    <w:rsid w:val="00721F57"/>
    <w:rsid w:val="00725354"/>
    <w:rsid w:val="00725752"/>
    <w:rsid w:val="00725A7C"/>
    <w:rsid w:val="00725C54"/>
    <w:rsid w:val="00725FF6"/>
    <w:rsid w:val="00726B72"/>
    <w:rsid w:val="00726CF2"/>
    <w:rsid w:val="00726F8C"/>
    <w:rsid w:val="00727219"/>
    <w:rsid w:val="00727DB2"/>
    <w:rsid w:val="00730682"/>
    <w:rsid w:val="007320FE"/>
    <w:rsid w:val="0073319F"/>
    <w:rsid w:val="00733522"/>
    <w:rsid w:val="00734198"/>
    <w:rsid w:val="00734BDA"/>
    <w:rsid w:val="007357A7"/>
    <w:rsid w:val="00735E8D"/>
    <w:rsid w:val="00737531"/>
    <w:rsid w:val="00737FDA"/>
    <w:rsid w:val="007408E0"/>
    <w:rsid w:val="00741A30"/>
    <w:rsid w:val="00741D36"/>
    <w:rsid w:val="007425C8"/>
    <w:rsid w:val="0074431F"/>
    <w:rsid w:val="00744BB5"/>
    <w:rsid w:val="0074580A"/>
    <w:rsid w:val="0074601E"/>
    <w:rsid w:val="00746ED3"/>
    <w:rsid w:val="00747BEC"/>
    <w:rsid w:val="00750763"/>
    <w:rsid w:val="007508F9"/>
    <w:rsid w:val="00751F27"/>
    <w:rsid w:val="00752CC8"/>
    <w:rsid w:val="00753321"/>
    <w:rsid w:val="00753AF1"/>
    <w:rsid w:val="00754034"/>
    <w:rsid w:val="0075570E"/>
    <w:rsid w:val="00755A20"/>
    <w:rsid w:val="00756128"/>
    <w:rsid w:val="007567EC"/>
    <w:rsid w:val="0075721E"/>
    <w:rsid w:val="00757DD4"/>
    <w:rsid w:val="00760B7B"/>
    <w:rsid w:val="00760D57"/>
    <w:rsid w:val="00760DF1"/>
    <w:rsid w:val="00761AD6"/>
    <w:rsid w:val="007622A8"/>
    <w:rsid w:val="007626F5"/>
    <w:rsid w:val="00762B8E"/>
    <w:rsid w:val="0076300F"/>
    <w:rsid w:val="007630D0"/>
    <w:rsid w:val="0076393A"/>
    <w:rsid w:val="00763960"/>
    <w:rsid w:val="00764969"/>
    <w:rsid w:val="0076570D"/>
    <w:rsid w:val="0076601C"/>
    <w:rsid w:val="00766491"/>
    <w:rsid w:val="00766CE7"/>
    <w:rsid w:val="00766F00"/>
    <w:rsid w:val="00767571"/>
    <w:rsid w:val="00767E5F"/>
    <w:rsid w:val="00771753"/>
    <w:rsid w:val="00771B77"/>
    <w:rsid w:val="00772EA4"/>
    <w:rsid w:val="00773D2B"/>
    <w:rsid w:val="007740F5"/>
    <w:rsid w:val="0077479E"/>
    <w:rsid w:val="007756DD"/>
    <w:rsid w:val="007757DB"/>
    <w:rsid w:val="00775FB1"/>
    <w:rsid w:val="00777703"/>
    <w:rsid w:val="0078144C"/>
    <w:rsid w:val="00782636"/>
    <w:rsid w:val="007828DE"/>
    <w:rsid w:val="00783192"/>
    <w:rsid w:val="00783215"/>
    <w:rsid w:val="0078345A"/>
    <w:rsid w:val="00783CEE"/>
    <w:rsid w:val="00784763"/>
    <w:rsid w:val="0078507D"/>
    <w:rsid w:val="00785F6B"/>
    <w:rsid w:val="00786252"/>
    <w:rsid w:val="00786851"/>
    <w:rsid w:val="00787527"/>
    <w:rsid w:val="00787D62"/>
    <w:rsid w:val="00787F29"/>
    <w:rsid w:val="00787F45"/>
    <w:rsid w:val="00791B26"/>
    <w:rsid w:val="0079250A"/>
    <w:rsid w:val="00792E0C"/>
    <w:rsid w:val="00793C9F"/>
    <w:rsid w:val="0079409B"/>
    <w:rsid w:val="007943C2"/>
    <w:rsid w:val="00795452"/>
    <w:rsid w:val="00796068"/>
    <w:rsid w:val="00796ACC"/>
    <w:rsid w:val="007977EE"/>
    <w:rsid w:val="007A03F7"/>
    <w:rsid w:val="007A2214"/>
    <w:rsid w:val="007A339B"/>
    <w:rsid w:val="007A40E5"/>
    <w:rsid w:val="007A459E"/>
    <w:rsid w:val="007A55D6"/>
    <w:rsid w:val="007A699D"/>
    <w:rsid w:val="007B01D6"/>
    <w:rsid w:val="007B0D07"/>
    <w:rsid w:val="007B16E2"/>
    <w:rsid w:val="007B1E22"/>
    <w:rsid w:val="007B2531"/>
    <w:rsid w:val="007B4522"/>
    <w:rsid w:val="007B4AE9"/>
    <w:rsid w:val="007B6202"/>
    <w:rsid w:val="007B6A60"/>
    <w:rsid w:val="007B6F3D"/>
    <w:rsid w:val="007B7036"/>
    <w:rsid w:val="007B75F9"/>
    <w:rsid w:val="007C0378"/>
    <w:rsid w:val="007C0F8E"/>
    <w:rsid w:val="007C1B2C"/>
    <w:rsid w:val="007C2209"/>
    <w:rsid w:val="007C57A9"/>
    <w:rsid w:val="007C6257"/>
    <w:rsid w:val="007C759F"/>
    <w:rsid w:val="007C7C36"/>
    <w:rsid w:val="007D0213"/>
    <w:rsid w:val="007D10B4"/>
    <w:rsid w:val="007D15F9"/>
    <w:rsid w:val="007D2930"/>
    <w:rsid w:val="007D35DB"/>
    <w:rsid w:val="007D3716"/>
    <w:rsid w:val="007D5E07"/>
    <w:rsid w:val="007D62B0"/>
    <w:rsid w:val="007D6371"/>
    <w:rsid w:val="007D69F0"/>
    <w:rsid w:val="007D75CE"/>
    <w:rsid w:val="007E0C65"/>
    <w:rsid w:val="007E1841"/>
    <w:rsid w:val="007E1925"/>
    <w:rsid w:val="007E2B4A"/>
    <w:rsid w:val="007E37E0"/>
    <w:rsid w:val="007E43EE"/>
    <w:rsid w:val="007E6011"/>
    <w:rsid w:val="007E619C"/>
    <w:rsid w:val="007E61D3"/>
    <w:rsid w:val="007E706A"/>
    <w:rsid w:val="007E7373"/>
    <w:rsid w:val="007E7A47"/>
    <w:rsid w:val="007E7DD9"/>
    <w:rsid w:val="007F0ADC"/>
    <w:rsid w:val="007F0C4A"/>
    <w:rsid w:val="007F2336"/>
    <w:rsid w:val="007F3A4D"/>
    <w:rsid w:val="007F4EB8"/>
    <w:rsid w:val="007F52AD"/>
    <w:rsid w:val="007F60D2"/>
    <w:rsid w:val="007F6AB2"/>
    <w:rsid w:val="007F732B"/>
    <w:rsid w:val="007F765E"/>
    <w:rsid w:val="007F7B3A"/>
    <w:rsid w:val="008000BF"/>
    <w:rsid w:val="0080194F"/>
    <w:rsid w:val="00801BF4"/>
    <w:rsid w:val="008022A5"/>
    <w:rsid w:val="00802529"/>
    <w:rsid w:val="00803454"/>
    <w:rsid w:val="00804672"/>
    <w:rsid w:val="00805A08"/>
    <w:rsid w:val="00805C00"/>
    <w:rsid w:val="00806215"/>
    <w:rsid w:val="0080699F"/>
    <w:rsid w:val="00807263"/>
    <w:rsid w:val="008100C3"/>
    <w:rsid w:val="008115F1"/>
    <w:rsid w:val="00811E04"/>
    <w:rsid w:val="00812530"/>
    <w:rsid w:val="00812BCA"/>
    <w:rsid w:val="0081303F"/>
    <w:rsid w:val="0081345A"/>
    <w:rsid w:val="00813DD9"/>
    <w:rsid w:val="0081418A"/>
    <w:rsid w:val="0081546C"/>
    <w:rsid w:val="00815E4E"/>
    <w:rsid w:val="00816176"/>
    <w:rsid w:val="008164CE"/>
    <w:rsid w:val="00816FC6"/>
    <w:rsid w:val="00820022"/>
    <w:rsid w:val="00821C7C"/>
    <w:rsid w:val="00823750"/>
    <w:rsid w:val="00823E51"/>
    <w:rsid w:val="0082572A"/>
    <w:rsid w:val="00825EBB"/>
    <w:rsid w:val="00825F60"/>
    <w:rsid w:val="008269D8"/>
    <w:rsid w:val="00826A85"/>
    <w:rsid w:val="00827204"/>
    <w:rsid w:val="008278AE"/>
    <w:rsid w:val="00831A2E"/>
    <w:rsid w:val="00832FB2"/>
    <w:rsid w:val="00833897"/>
    <w:rsid w:val="00833B4C"/>
    <w:rsid w:val="00833E51"/>
    <w:rsid w:val="00833ED1"/>
    <w:rsid w:val="008341D4"/>
    <w:rsid w:val="008342FF"/>
    <w:rsid w:val="00834E22"/>
    <w:rsid w:val="00835979"/>
    <w:rsid w:val="00835EB6"/>
    <w:rsid w:val="00836046"/>
    <w:rsid w:val="00836200"/>
    <w:rsid w:val="00836211"/>
    <w:rsid w:val="0083630D"/>
    <w:rsid w:val="008371E2"/>
    <w:rsid w:val="008379CB"/>
    <w:rsid w:val="00837F50"/>
    <w:rsid w:val="00840217"/>
    <w:rsid w:val="00841322"/>
    <w:rsid w:val="0084168C"/>
    <w:rsid w:val="008427DC"/>
    <w:rsid w:val="00842EE5"/>
    <w:rsid w:val="0084471D"/>
    <w:rsid w:val="00844D36"/>
    <w:rsid w:val="008450F2"/>
    <w:rsid w:val="0084540A"/>
    <w:rsid w:val="00846A74"/>
    <w:rsid w:val="00847F1F"/>
    <w:rsid w:val="00850222"/>
    <w:rsid w:val="008523B7"/>
    <w:rsid w:val="00853A9C"/>
    <w:rsid w:val="00854F4C"/>
    <w:rsid w:val="008552E6"/>
    <w:rsid w:val="0085693F"/>
    <w:rsid w:val="008572A3"/>
    <w:rsid w:val="0085782E"/>
    <w:rsid w:val="00860A99"/>
    <w:rsid w:val="00861E03"/>
    <w:rsid w:val="00862EDB"/>
    <w:rsid w:val="0086389D"/>
    <w:rsid w:val="00865E14"/>
    <w:rsid w:val="0086605F"/>
    <w:rsid w:val="0086771D"/>
    <w:rsid w:val="008677D0"/>
    <w:rsid w:val="00867EE1"/>
    <w:rsid w:val="0087041A"/>
    <w:rsid w:val="00870677"/>
    <w:rsid w:val="0087089A"/>
    <w:rsid w:val="00871648"/>
    <w:rsid w:val="00871B1C"/>
    <w:rsid w:val="00873630"/>
    <w:rsid w:val="00873D7D"/>
    <w:rsid w:val="00874046"/>
    <w:rsid w:val="008747EF"/>
    <w:rsid w:val="008760D2"/>
    <w:rsid w:val="00876805"/>
    <w:rsid w:val="00876CAC"/>
    <w:rsid w:val="00876FF7"/>
    <w:rsid w:val="008773CE"/>
    <w:rsid w:val="00880064"/>
    <w:rsid w:val="008803A0"/>
    <w:rsid w:val="008808FF"/>
    <w:rsid w:val="00880B44"/>
    <w:rsid w:val="00881234"/>
    <w:rsid w:val="00881B6C"/>
    <w:rsid w:val="00881D3E"/>
    <w:rsid w:val="0088260E"/>
    <w:rsid w:val="00882DBC"/>
    <w:rsid w:val="00882FCF"/>
    <w:rsid w:val="00883897"/>
    <w:rsid w:val="0088397B"/>
    <w:rsid w:val="00883EE3"/>
    <w:rsid w:val="008850BA"/>
    <w:rsid w:val="008853D3"/>
    <w:rsid w:val="00886CCA"/>
    <w:rsid w:val="00887336"/>
    <w:rsid w:val="008876F3"/>
    <w:rsid w:val="00891205"/>
    <w:rsid w:val="00891646"/>
    <w:rsid w:val="00891F7D"/>
    <w:rsid w:val="00892110"/>
    <w:rsid w:val="0089228F"/>
    <w:rsid w:val="008926A5"/>
    <w:rsid w:val="00892B91"/>
    <w:rsid w:val="00894A37"/>
    <w:rsid w:val="00895D96"/>
    <w:rsid w:val="00896424"/>
    <w:rsid w:val="008974FB"/>
    <w:rsid w:val="008A0686"/>
    <w:rsid w:val="008A1FD2"/>
    <w:rsid w:val="008A2127"/>
    <w:rsid w:val="008A256B"/>
    <w:rsid w:val="008A2690"/>
    <w:rsid w:val="008A2E42"/>
    <w:rsid w:val="008A35B8"/>
    <w:rsid w:val="008A36A0"/>
    <w:rsid w:val="008A4A4A"/>
    <w:rsid w:val="008A5217"/>
    <w:rsid w:val="008A553E"/>
    <w:rsid w:val="008A6887"/>
    <w:rsid w:val="008A6AF6"/>
    <w:rsid w:val="008A6C2D"/>
    <w:rsid w:val="008A7BAC"/>
    <w:rsid w:val="008B1AF6"/>
    <w:rsid w:val="008B20FE"/>
    <w:rsid w:val="008B2A34"/>
    <w:rsid w:val="008B4110"/>
    <w:rsid w:val="008B4D00"/>
    <w:rsid w:val="008B5FE9"/>
    <w:rsid w:val="008B6364"/>
    <w:rsid w:val="008B66CA"/>
    <w:rsid w:val="008B6D30"/>
    <w:rsid w:val="008B7C90"/>
    <w:rsid w:val="008B7FFA"/>
    <w:rsid w:val="008C04E6"/>
    <w:rsid w:val="008C1F1D"/>
    <w:rsid w:val="008C2EDB"/>
    <w:rsid w:val="008C2FA4"/>
    <w:rsid w:val="008C3052"/>
    <w:rsid w:val="008C4536"/>
    <w:rsid w:val="008C4BAC"/>
    <w:rsid w:val="008C52F9"/>
    <w:rsid w:val="008C58D1"/>
    <w:rsid w:val="008C5C9C"/>
    <w:rsid w:val="008C605A"/>
    <w:rsid w:val="008C7E67"/>
    <w:rsid w:val="008D060B"/>
    <w:rsid w:val="008D06E7"/>
    <w:rsid w:val="008D08D5"/>
    <w:rsid w:val="008D0B68"/>
    <w:rsid w:val="008D0F6E"/>
    <w:rsid w:val="008D1AC9"/>
    <w:rsid w:val="008D1E4D"/>
    <w:rsid w:val="008D3237"/>
    <w:rsid w:val="008D3476"/>
    <w:rsid w:val="008D3D8D"/>
    <w:rsid w:val="008D3F83"/>
    <w:rsid w:val="008D41F5"/>
    <w:rsid w:val="008D4998"/>
    <w:rsid w:val="008D4BCC"/>
    <w:rsid w:val="008D56E6"/>
    <w:rsid w:val="008D6A82"/>
    <w:rsid w:val="008D6C77"/>
    <w:rsid w:val="008D771F"/>
    <w:rsid w:val="008E009B"/>
    <w:rsid w:val="008E03C2"/>
    <w:rsid w:val="008E09F9"/>
    <w:rsid w:val="008E1576"/>
    <w:rsid w:val="008E1A62"/>
    <w:rsid w:val="008E1AA9"/>
    <w:rsid w:val="008E3B49"/>
    <w:rsid w:val="008E3C3B"/>
    <w:rsid w:val="008E4B25"/>
    <w:rsid w:val="008E51F2"/>
    <w:rsid w:val="008E56BB"/>
    <w:rsid w:val="008E58A9"/>
    <w:rsid w:val="008E5F50"/>
    <w:rsid w:val="008E6030"/>
    <w:rsid w:val="008E6903"/>
    <w:rsid w:val="008E723D"/>
    <w:rsid w:val="008E74B9"/>
    <w:rsid w:val="008F07F4"/>
    <w:rsid w:val="008F1BBB"/>
    <w:rsid w:val="008F3904"/>
    <w:rsid w:val="008F3DE6"/>
    <w:rsid w:val="008F44B8"/>
    <w:rsid w:val="008F56CC"/>
    <w:rsid w:val="008F56D7"/>
    <w:rsid w:val="008F593E"/>
    <w:rsid w:val="008F5FAA"/>
    <w:rsid w:val="008F5FD0"/>
    <w:rsid w:val="008F6530"/>
    <w:rsid w:val="00900168"/>
    <w:rsid w:val="0090088B"/>
    <w:rsid w:val="00900AC6"/>
    <w:rsid w:val="00901059"/>
    <w:rsid w:val="0090124A"/>
    <w:rsid w:val="00901950"/>
    <w:rsid w:val="00901ADC"/>
    <w:rsid w:val="00902AAB"/>
    <w:rsid w:val="00902BCC"/>
    <w:rsid w:val="00902F7D"/>
    <w:rsid w:val="0090528C"/>
    <w:rsid w:val="00905664"/>
    <w:rsid w:val="00905A25"/>
    <w:rsid w:val="00906975"/>
    <w:rsid w:val="00906B7F"/>
    <w:rsid w:val="00906CFD"/>
    <w:rsid w:val="00906D8B"/>
    <w:rsid w:val="00907638"/>
    <w:rsid w:val="0090767D"/>
    <w:rsid w:val="009078C2"/>
    <w:rsid w:val="00907CF5"/>
    <w:rsid w:val="00907F3C"/>
    <w:rsid w:val="0091091F"/>
    <w:rsid w:val="00910D3D"/>
    <w:rsid w:val="00912409"/>
    <w:rsid w:val="009130F7"/>
    <w:rsid w:val="00914DFD"/>
    <w:rsid w:val="00914E17"/>
    <w:rsid w:val="00914FDF"/>
    <w:rsid w:val="0091569A"/>
    <w:rsid w:val="009172E8"/>
    <w:rsid w:val="009221B4"/>
    <w:rsid w:val="009230B0"/>
    <w:rsid w:val="00923658"/>
    <w:rsid w:val="00924045"/>
    <w:rsid w:val="009242F1"/>
    <w:rsid w:val="00924C0F"/>
    <w:rsid w:val="00924CC1"/>
    <w:rsid w:val="00925062"/>
    <w:rsid w:val="009251ED"/>
    <w:rsid w:val="009251FA"/>
    <w:rsid w:val="00926FA6"/>
    <w:rsid w:val="009302BC"/>
    <w:rsid w:val="009306D5"/>
    <w:rsid w:val="0093230A"/>
    <w:rsid w:val="00932A8D"/>
    <w:rsid w:val="00932BDD"/>
    <w:rsid w:val="009334CB"/>
    <w:rsid w:val="00933C7A"/>
    <w:rsid w:val="009344C4"/>
    <w:rsid w:val="00934B65"/>
    <w:rsid w:val="00935590"/>
    <w:rsid w:val="009355E7"/>
    <w:rsid w:val="00935F1F"/>
    <w:rsid w:val="009371E2"/>
    <w:rsid w:val="009402F7"/>
    <w:rsid w:val="00940BB5"/>
    <w:rsid w:val="0094114B"/>
    <w:rsid w:val="009413ED"/>
    <w:rsid w:val="00941EC4"/>
    <w:rsid w:val="00942805"/>
    <w:rsid w:val="00942F61"/>
    <w:rsid w:val="00943E96"/>
    <w:rsid w:val="00944AC4"/>
    <w:rsid w:val="00944DB0"/>
    <w:rsid w:val="009456DC"/>
    <w:rsid w:val="00945A3C"/>
    <w:rsid w:val="00945B48"/>
    <w:rsid w:val="00945BB1"/>
    <w:rsid w:val="00946424"/>
    <w:rsid w:val="00946C7B"/>
    <w:rsid w:val="00947516"/>
    <w:rsid w:val="0095033C"/>
    <w:rsid w:val="00950E59"/>
    <w:rsid w:val="00950F45"/>
    <w:rsid w:val="00950F80"/>
    <w:rsid w:val="0095117B"/>
    <w:rsid w:val="009516F9"/>
    <w:rsid w:val="00952BF9"/>
    <w:rsid w:val="00954B61"/>
    <w:rsid w:val="0095602C"/>
    <w:rsid w:val="00956362"/>
    <w:rsid w:val="009567F9"/>
    <w:rsid w:val="00957795"/>
    <w:rsid w:val="009577C1"/>
    <w:rsid w:val="00957E0B"/>
    <w:rsid w:val="00960266"/>
    <w:rsid w:val="0096035E"/>
    <w:rsid w:val="0096095B"/>
    <w:rsid w:val="00960C0E"/>
    <w:rsid w:val="00960C51"/>
    <w:rsid w:val="0096129E"/>
    <w:rsid w:val="009613A0"/>
    <w:rsid w:val="0096170F"/>
    <w:rsid w:val="00962A0E"/>
    <w:rsid w:val="00962F5D"/>
    <w:rsid w:val="00965344"/>
    <w:rsid w:val="0096566F"/>
    <w:rsid w:val="009659EE"/>
    <w:rsid w:val="00965F61"/>
    <w:rsid w:val="00966AE7"/>
    <w:rsid w:val="009670FA"/>
    <w:rsid w:val="009672E2"/>
    <w:rsid w:val="00967AD4"/>
    <w:rsid w:val="00970078"/>
    <w:rsid w:val="00972C36"/>
    <w:rsid w:val="00972CF4"/>
    <w:rsid w:val="00974585"/>
    <w:rsid w:val="00974870"/>
    <w:rsid w:val="00974F0B"/>
    <w:rsid w:val="00975DE0"/>
    <w:rsid w:val="0097651E"/>
    <w:rsid w:val="00976DA7"/>
    <w:rsid w:val="009775F3"/>
    <w:rsid w:val="00980082"/>
    <w:rsid w:val="009805C5"/>
    <w:rsid w:val="00981426"/>
    <w:rsid w:val="00981F2F"/>
    <w:rsid w:val="00981F6A"/>
    <w:rsid w:val="00982487"/>
    <w:rsid w:val="00982643"/>
    <w:rsid w:val="00983367"/>
    <w:rsid w:val="00983798"/>
    <w:rsid w:val="0098466A"/>
    <w:rsid w:val="0098543A"/>
    <w:rsid w:val="00986116"/>
    <w:rsid w:val="009870CB"/>
    <w:rsid w:val="009902AB"/>
    <w:rsid w:val="00990EA5"/>
    <w:rsid w:val="00991059"/>
    <w:rsid w:val="00991CD7"/>
    <w:rsid w:val="0099369B"/>
    <w:rsid w:val="00993D0B"/>
    <w:rsid w:val="00993D60"/>
    <w:rsid w:val="00994118"/>
    <w:rsid w:val="00994155"/>
    <w:rsid w:val="00994711"/>
    <w:rsid w:val="00994C40"/>
    <w:rsid w:val="009955AF"/>
    <w:rsid w:val="00996AA8"/>
    <w:rsid w:val="00996CB8"/>
    <w:rsid w:val="00996D42"/>
    <w:rsid w:val="00996EDD"/>
    <w:rsid w:val="009978B5"/>
    <w:rsid w:val="0099794A"/>
    <w:rsid w:val="009A0786"/>
    <w:rsid w:val="009A0AD4"/>
    <w:rsid w:val="009A0AE4"/>
    <w:rsid w:val="009A120B"/>
    <w:rsid w:val="009A175A"/>
    <w:rsid w:val="009A4EDD"/>
    <w:rsid w:val="009A5255"/>
    <w:rsid w:val="009A53D4"/>
    <w:rsid w:val="009A5986"/>
    <w:rsid w:val="009A5DC4"/>
    <w:rsid w:val="009A620C"/>
    <w:rsid w:val="009A67E5"/>
    <w:rsid w:val="009A7405"/>
    <w:rsid w:val="009A7C54"/>
    <w:rsid w:val="009B11C7"/>
    <w:rsid w:val="009B13E5"/>
    <w:rsid w:val="009B2222"/>
    <w:rsid w:val="009B23A7"/>
    <w:rsid w:val="009B539B"/>
    <w:rsid w:val="009B6C22"/>
    <w:rsid w:val="009B7029"/>
    <w:rsid w:val="009B7A0F"/>
    <w:rsid w:val="009B7C57"/>
    <w:rsid w:val="009B7EAD"/>
    <w:rsid w:val="009C05D0"/>
    <w:rsid w:val="009C0751"/>
    <w:rsid w:val="009C08A8"/>
    <w:rsid w:val="009C1674"/>
    <w:rsid w:val="009C3428"/>
    <w:rsid w:val="009C376A"/>
    <w:rsid w:val="009C4C9B"/>
    <w:rsid w:val="009C6207"/>
    <w:rsid w:val="009C6734"/>
    <w:rsid w:val="009C69FA"/>
    <w:rsid w:val="009C6B2A"/>
    <w:rsid w:val="009D0326"/>
    <w:rsid w:val="009D17E0"/>
    <w:rsid w:val="009D1C11"/>
    <w:rsid w:val="009D1F87"/>
    <w:rsid w:val="009D249F"/>
    <w:rsid w:val="009D2A19"/>
    <w:rsid w:val="009D2FA6"/>
    <w:rsid w:val="009D31A5"/>
    <w:rsid w:val="009D330A"/>
    <w:rsid w:val="009D36AE"/>
    <w:rsid w:val="009D37C1"/>
    <w:rsid w:val="009D4414"/>
    <w:rsid w:val="009D4BF8"/>
    <w:rsid w:val="009D636E"/>
    <w:rsid w:val="009D643F"/>
    <w:rsid w:val="009D7AE8"/>
    <w:rsid w:val="009E06D5"/>
    <w:rsid w:val="009E0DE3"/>
    <w:rsid w:val="009E1248"/>
    <w:rsid w:val="009E1490"/>
    <w:rsid w:val="009E1D1F"/>
    <w:rsid w:val="009E23A2"/>
    <w:rsid w:val="009E2B36"/>
    <w:rsid w:val="009E2C38"/>
    <w:rsid w:val="009E42F5"/>
    <w:rsid w:val="009E47AE"/>
    <w:rsid w:val="009E548C"/>
    <w:rsid w:val="009E6670"/>
    <w:rsid w:val="009E68B6"/>
    <w:rsid w:val="009E6B29"/>
    <w:rsid w:val="009E6D53"/>
    <w:rsid w:val="009E6DA4"/>
    <w:rsid w:val="009E731A"/>
    <w:rsid w:val="009E7540"/>
    <w:rsid w:val="009E7B00"/>
    <w:rsid w:val="009E7F71"/>
    <w:rsid w:val="009F0423"/>
    <w:rsid w:val="009F1BB5"/>
    <w:rsid w:val="009F1C6C"/>
    <w:rsid w:val="009F2FB4"/>
    <w:rsid w:val="009F3349"/>
    <w:rsid w:val="009F3A07"/>
    <w:rsid w:val="009F4118"/>
    <w:rsid w:val="009F676A"/>
    <w:rsid w:val="009F6DC5"/>
    <w:rsid w:val="009F796A"/>
    <w:rsid w:val="009F7AFC"/>
    <w:rsid w:val="009F7F69"/>
    <w:rsid w:val="00A00369"/>
    <w:rsid w:val="00A0064F"/>
    <w:rsid w:val="00A00C70"/>
    <w:rsid w:val="00A014E3"/>
    <w:rsid w:val="00A018BD"/>
    <w:rsid w:val="00A023FE"/>
    <w:rsid w:val="00A02538"/>
    <w:rsid w:val="00A0311C"/>
    <w:rsid w:val="00A05A69"/>
    <w:rsid w:val="00A116C6"/>
    <w:rsid w:val="00A11D07"/>
    <w:rsid w:val="00A1240F"/>
    <w:rsid w:val="00A128E0"/>
    <w:rsid w:val="00A12B10"/>
    <w:rsid w:val="00A159F1"/>
    <w:rsid w:val="00A15C78"/>
    <w:rsid w:val="00A16F87"/>
    <w:rsid w:val="00A208E9"/>
    <w:rsid w:val="00A20AF4"/>
    <w:rsid w:val="00A219B1"/>
    <w:rsid w:val="00A21BE8"/>
    <w:rsid w:val="00A21FF3"/>
    <w:rsid w:val="00A224BE"/>
    <w:rsid w:val="00A22736"/>
    <w:rsid w:val="00A22964"/>
    <w:rsid w:val="00A22AD0"/>
    <w:rsid w:val="00A230F9"/>
    <w:rsid w:val="00A2462F"/>
    <w:rsid w:val="00A25757"/>
    <w:rsid w:val="00A263F2"/>
    <w:rsid w:val="00A27197"/>
    <w:rsid w:val="00A273D7"/>
    <w:rsid w:val="00A27D19"/>
    <w:rsid w:val="00A302BC"/>
    <w:rsid w:val="00A305FF"/>
    <w:rsid w:val="00A321E0"/>
    <w:rsid w:val="00A326C7"/>
    <w:rsid w:val="00A32D19"/>
    <w:rsid w:val="00A3336A"/>
    <w:rsid w:val="00A337F5"/>
    <w:rsid w:val="00A33A63"/>
    <w:rsid w:val="00A33C1C"/>
    <w:rsid w:val="00A35B8B"/>
    <w:rsid w:val="00A35DFA"/>
    <w:rsid w:val="00A35EE1"/>
    <w:rsid w:val="00A3615B"/>
    <w:rsid w:val="00A36198"/>
    <w:rsid w:val="00A37449"/>
    <w:rsid w:val="00A37930"/>
    <w:rsid w:val="00A37956"/>
    <w:rsid w:val="00A402FE"/>
    <w:rsid w:val="00A40E25"/>
    <w:rsid w:val="00A4196A"/>
    <w:rsid w:val="00A41CA8"/>
    <w:rsid w:val="00A41F20"/>
    <w:rsid w:val="00A4360B"/>
    <w:rsid w:val="00A446D2"/>
    <w:rsid w:val="00A4490E"/>
    <w:rsid w:val="00A44B80"/>
    <w:rsid w:val="00A4560A"/>
    <w:rsid w:val="00A457F1"/>
    <w:rsid w:val="00A463F0"/>
    <w:rsid w:val="00A46EDB"/>
    <w:rsid w:val="00A5016A"/>
    <w:rsid w:val="00A5075F"/>
    <w:rsid w:val="00A512BB"/>
    <w:rsid w:val="00A516EB"/>
    <w:rsid w:val="00A51969"/>
    <w:rsid w:val="00A51FA7"/>
    <w:rsid w:val="00A5458C"/>
    <w:rsid w:val="00A54D41"/>
    <w:rsid w:val="00A558A3"/>
    <w:rsid w:val="00A57509"/>
    <w:rsid w:val="00A57CDE"/>
    <w:rsid w:val="00A57CE2"/>
    <w:rsid w:val="00A57D03"/>
    <w:rsid w:val="00A606B6"/>
    <w:rsid w:val="00A60AC0"/>
    <w:rsid w:val="00A60F00"/>
    <w:rsid w:val="00A60FB6"/>
    <w:rsid w:val="00A6144D"/>
    <w:rsid w:val="00A61592"/>
    <w:rsid w:val="00A62812"/>
    <w:rsid w:val="00A63120"/>
    <w:rsid w:val="00A64E46"/>
    <w:rsid w:val="00A6561A"/>
    <w:rsid w:val="00A66178"/>
    <w:rsid w:val="00A6721C"/>
    <w:rsid w:val="00A67D32"/>
    <w:rsid w:val="00A67D4A"/>
    <w:rsid w:val="00A707A4"/>
    <w:rsid w:val="00A70977"/>
    <w:rsid w:val="00A71963"/>
    <w:rsid w:val="00A71CFD"/>
    <w:rsid w:val="00A73C73"/>
    <w:rsid w:val="00A73F08"/>
    <w:rsid w:val="00A74BC2"/>
    <w:rsid w:val="00A75ED7"/>
    <w:rsid w:val="00A76EF2"/>
    <w:rsid w:val="00A8107C"/>
    <w:rsid w:val="00A812C5"/>
    <w:rsid w:val="00A81C5B"/>
    <w:rsid w:val="00A81D60"/>
    <w:rsid w:val="00A81F27"/>
    <w:rsid w:val="00A8256C"/>
    <w:rsid w:val="00A829DE"/>
    <w:rsid w:val="00A82B74"/>
    <w:rsid w:val="00A84030"/>
    <w:rsid w:val="00A846AD"/>
    <w:rsid w:val="00A84AF6"/>
    <w:rsid w:val="00A84D30"/>
    <w:rsid w:val="00A854C5"/>
    <w:rsid w:val="00A85E79"/>
    <w:rsid w:val="00A86FF3"/>
    <w:rsid w:val="00A8774B"/>
    <w:rsid w:val="00A87C76"/>
    <w:rsid w:val="00A90521"/>
    <w:rsid w:val="00A90E2B"/>
    <w:rsid w:val="00A92EC0"/>
    <w:rsid w:val="00A93348"/>
    <w:rsid w:val="00A934EC"/>
    <w:rsid w:val="00A94563"/>
    <w:rsid w:val="00A94B64"/>
    <w:rsid w:val="00A96D94"/>
    <w:rsid w:val="00AA2234"/>
    <w:rsid w:val="00AA4B66"/>
    <w:rsid w:val="00AA65F5"/>
    <w:rsid w:val="00AA7368"/>
    <w:rsid w:val="00AA7ABE"/>
    <w:rsid w:val="00AA7DB1"/>
    <w:rsid w:val="00AB0E0D"/>
    <w:rsid w:val="00AB18FB"/>
    <w:rsid w:val="00AB1A8E"/>
    <w:rsid w:val="00AB255E"/>
    <w:rsid w:val="00AB2631"/>
    <w:rsid w:val="00AB3091"/>
    <w:rsid w:val="00AB31A2"/>
    <w:rsid w:val="00AB3AF2"/>
    <w:rsid w:val="00AB42D2"/>
    <w:rsid w:val="00AB5EAA"/>
    <w:rsid w:val="00AB5ED1"/>
    <w:rsid w:val="00AB67B2"/>
    <w:rsid w:val="00AC0C74"/>
    <w:rsid w:val="00AC11DE"/>
    <w:rsid w:val="00AC2011"/>
    <w:rsid w:val="00AC3A19"/>
    <w:rsid w:val="00AC427B"/>
    <w:rsid w:val="00AC4538"/>
    <w:rsid w:val="00AC4C46"/>
    <w:rsid w:val="00AC4E4E"/>
    <w:rsid w:val="00AC51D9"/>
    <w:rsid w:val="00AC541B"/>
    <w:rsid w:val="00AC59BF"/>
    <w:rsid w:val="00AC5AD9"/>
    <w:rsid w:val="00AC6467"/>
    <w:rsid w:val="00AC7495"/>
    <w:rsid w:val="00AC75F5"/>
    <w:rsid w:val="00AC7FFE"/>
    <w:rsid w:val="00AD057E"/>
    <w:rsid w:val="00AD2298"/>
    <w:rsid w:val="00AD24E6"/>
    <w:rsid w:val="00AD3162"/>
    <w:rsid w:val="00AD354F"/>
    <w:rsid w:val="00AD3F84"/>
    <w:rsid w:val="00AD507A"/>
    <w:rsid w:val="00AD53A9"/>
    <w:rsid w:val="00AD6D23"/>
    <w:rsid w:val="00AD7881"/>
    <w:rsid w:val="00AD7C95"/>
    <w:rsid w:val="00AE1466"/>
    <w:rsid w:val="00AE1EBE"/>
    <w:rsid w:val="00AE3089"/>
    <w:rsid w:val="00AE3E3F"/>
    <w:rsid w:val="00AE4F52"/>
    <w:rsid w:val="00AE4FF2"/>
    <w:rsid w:val="00AE5FB8"/>
    <w:rsid w:val="00AE6164"/>
    <w:rsid w:val="00AE7A91"/>
    <w:rsid w:val="00AF150E"/>
    <w:rsid w:val="00AF1BA6"/>
    <w:rsid w:val="00AF2107"/>
    <w:rsid w:val="00AF2DE3"/>
    <w:rsid w:val="00AF352B"/>
    <w:rsid w:val="00AF366D"/>
    <w:rsid w:val="00AF392B"/>
    <w:rsid w:val="00AF3D58"/>
    <w:rsid w:val="00AF4602"/>
    <w:rsid w:val="00AF5C4C"/>
    <w:rsid w:val="00AF6428"/>
    <w:rsid w:val="00AF6AB9"/>
    <w:rsid w:val="00AF6ADF"/>
    <w:rsid w:val="00AF6B52"/>
    <w:rsid w:val="00AF7034"/>
    <w:rsid w:val="00AF7139"/>
    <w:rsid w:val="00AF7F45"/>
    <w:rsid w:val="00B02524"/>
    <w:rsid w:val="00B02D46"/>
    <w:rsid w:val="00B03A1E"/>
    <w:rsid w:val="00B04151"/>
    <w:rsid w:val="00B04770"/>
    <w:rsid w:val="00B0595B"/>
    <w:rsid w:val="00B05F8F"/>
    <w:rsid w:val="00B0600D"/>
    <w:rsid w:val="00B0689D"/>
    <w:rsid w:val="00B06B8C"/>
    <w:rsid w:val="00B10A03"/>
    <w:rsid w:val="00B10AB5"/>
    <w:rsid w:val="00B10BAA"/>
    <w:rsid w:val="00B10D43"/>
    <w:rsid w:val="00B11754"/>
    <w:rsid w:val="00B11B20"/>
    <w:rsid w:val="00B12CEA"/>
    <w:rsid w:val="00B131B5"/>
    <w:rsid w:val="00B140FD"/>
    <w:rsid w:val="00B1440A"/>
    <w:rsid w:val="00B145FF"/>
    <w:rsid w:val="00B14B7B"/>
    <w:rsid w:val="00B152A7"/>
    <w:rsid w:val="00B16820"/>
    <w:rsid w:val="00B203B8"/>
    <w:rsid w:val="00B20C9E"/>
    <w:rsid w:val="00B215DC"/>
    <w:rsid w:val="00B25890"/>
    <w:rsid w:val="00B25FDD"/>
    <w:rsid w:val="00B26E1A"/>
    <w:rsid w:val="00B27424"/>
    <w:rsid w:val="00B27B5D"/>
    <w:rsid w:val="00B306C6"/>
    <w:rsid w:val="00B30B5E"/>
    <w:rsid w:val="00B311DB"/>
    <w:rsid w:val="00B328D1"/>
    <w:rsid w:val="00B3351A"/>
    <w:rsid w:val="00B33AD7"/>
    <w:rsid w:val="00B35B5E"/>
    <w:rsid w:val="00B364B7"/>
    <w:rsid w:val="00B40443"/>
    <w:rsid w:val="00B40604"/>
    <w:rsid w:val="00B419E1"/>
    <w:rsid w:val="00B42346"/>
    <w:rsid w:val="00B427BE"/>
    <w:rsid w:val="00B4332E"/>
    <w:rsid w:val="00B43ADB"/>
    <w:rsid w:val="00B43E42"/>
    <w:rsid w:val="00B445E7"/>
    <w:rsid w:val="00B44853"/>
    <w:rsid w:val="00B46BA1"/>
    <w:rsid w:val="00B47167"/>
    <w:rsid w:val="00B502E3"/>
    <w:rsid w:val="00B50F5B"/>
    <w:rsid w:val="00B51939"/>
    <w:rsid w:val="00B51E94"/>
    <w:rsid w:val="00B53118"/>
    <w:rsid w:val="00B54260"/>
    <w:rsid w:val="00B548B3"/>
    <w:rsid w:val="00B5498F"/>
    <w:rsid w:val="00B54F35"/>
    <w:rsid w:val="00B5537B"/>
    <w:rsid w:val="00B56C05"/>
    <w:rsid w:val="00B56C2A"/>
    <w:rsid w:val="00B57030"/>
    <w:rsid w:val="00B57E22"/>
    <w:rsid w:val="00B60569"/>
    <w:rsid w:val="00B60A29"/>
    <w:rsid w:val="00B60BF1"/>
    <w:rsid w:val="00B62034"/>
    <w:rsid w:val="00B62A7E"/>
    <w:rsid w:val="00B62BB5"/>
    <w:rsid w:val="00B6354E"/>
    <w:rsid w:val="00B6454E"/>
    <w:rsid w:val="00B64E1D"/>
    <w:rsid w:val="00B64EE8"/>
    <w:rsid w:val="00B65640"/>
    <w:rsid w:val="00B6589F"/>
    <w:rsid w:val="00B659BF"/>
    <w:rsid w:val="00B6616A"/>
    <w:rsid w:val="00B66C0F"/>
    <w:rsid w:val="00B66E51"/>
    <w:rsid w:val="00B671F9"/>
    <w:rsid w:val="00B67BBE"/>
    <w:rsid w:val="00B703E2"/>
    <w:rsid w:val="00B71F4A"/>
    <w:rsid w:val="00B721A2"/>
    <w:rsid w:val="00B726BA"/>
    <w:rsid w:val="00B72CD7"/>
    <w:rsid w:val="00B73A40"/>
    <w:rsid w:val="00B7612F"/>
    <w:rsid w:val="00B7661D"/>
    <w:rsid w:val="00B8158C"/>
    <w:rsid w:val="00B825A5"/>
    <w:rsid w:val="00B84EDF"/>
    <w:rsid w:val="00B854FE"/>
    <w:rsid w:val="00B85B48"/>
    <w:rsid w:val="00B85BA0"/>
    <w:rsid w:val="00B8661A"/>
    <w:rsid w:val="00B8669A"/>
    <w:rsid w:val="00B87C33"/>
    <w:rsid w:val="00B901B1"/>
    <w:rsid w:val="00B90373"/>
    <w:rsid w:val="00B90C27"/>
    <w:rsid w:val="00B90DC6"/>
    <w:rsid w:val="00B9140A"/>
    <w:rsid w:val="00B91865"/>
    <w:rsid w:val="00B943E2"/>
    <w:rsid w:val="00B94563"/>
    <w:rsid w:val="00B94FA2"/>
    <w:rsid w:val="00B95042"/>
    <w:rsid w:val="00B9617B"/>
    <w:rsid w:val="00B96561"/>
    <w:rsid w:val="00B975BE"/>
    <w:rsid w:val="00BA058C"/>
    <w:rsid w:val="00BA1F94"/>
    <w:rsid w:val="00BA237F"/>
    <w:rsid w:val="00BA309A"/>
    <w:rsid w:val="00BA3994"/>
    <w:rsid w:val="00BA55B3"/>
    <w:rsid w:val="00BA561E"/>
    <w:rsid w:val="00BA598C"/>
    <w:rsid w:val="00BA614F"/>
    <w:rsid w:val="00BA6EF5"/>
    <w:rsid w:val="00BB2424"/>
    <w:rsid w:val="00BB384D"/>
    <w:rsid w:val="00BB3A52"/>
    <w:rsid w:val="00BB3FC8"/>
    <w:rsid w:val="00BB4306"/>
    <w:rsid w:val="00BB4497"/>
    <w:rsid w:val="00BB49DD"/>
    <w:rsid w:val="00BB571A"/>
    <w:rsid w:val="00BB5902"/>
    <w:rsid w:val="00BB6693"/>
    <w:rsid w:val="00BC2AD5"/>
    <w:rsid w:val="00BC2DEE"/>
    <w:rsid w:val="00BC2FB3"/>
    <w:rsid w:val="00BC3345"/>
    <w:rsid w:val="00BC3FA8"/>
    <w:rsid w:val="00BC4969"/>
    <w:rsid w:val="00BC5047"/>
    <w:rsid w:val="00BC5A89"/>
    <w:rsid w:val="00BC5DF5"/>
    <w:rsid w:val="00BC7F93"/>
    <w:rsid w:val="00BD0276"/>
    <w:rsid w:val="00BD043A"/>
    <w:rsid w:val="00BD0521"/>
    <w:rsid w:val="00BD05A2"/>
    <w:rsid w:val="00BD085A"/>
    <w:rsid w:val="00BD0E1B"/>
    <w:rsid w:val="00BD12CB"/>
    <w:rsid w:val="00BD23E3"/>
    <w:rsid w:val="00BD2574"/>
    <w:rsid w:val="00BD2889"/>
    <w:rsid w:val="00BD3276"/>
    <w:rsid w:val="00BD6646"/>
    <w:rsid w:val="00BD7031"/>
    <w:rsid w:val="00BD7723"/>
    <w:rsid w:val="00BD7AB7"/>
    <w:rsid w:val="00BD7AF0"/>
    <w:rsid w:val="00BE00F5"/>
    <w:rsid w:val="00BE0224"/>
    <w:rsid w:val="00BE0604"/>
    <w:rsid w:val="00BE0CB5"/>
    <w:rsid w:val="00BE0D1E"/>
    <w:rsid w:val="00BE0D89"/>
    <w:rsid w:val="00BE0F30"/>
    <w:rsid w:val="00BE28D9"/>
    <w:rsid w:val="00BE356C"/>
    <w:rsid w:val="00BE36F2"/>
    <w:rsid w:val="00BE37FE"/>
    <w:rsid w:val="00BE499C"/>
    <w:rsid w:val="00BE544F"/>
    <w:rsid w:val="00BE6428"/>
    <w:rsid w:val="00BF0DC7"/>
    <w:rsid w:val="00BF143B"/>
    <w:rsid w:val="00BF1769"/>
    <w:rsid w:val="00BF284B"/>
    <w:rsid w:val="00BF2B9D"/>
    <w:rsid w:val="00BF3781"/>
    <w:rsid w:val="00BF3B09"/>
    <w:rsid w:val="00BF3B37"/>
    <w:rsid w:val="00BF45EC"/>
    <w:rsid w:val="00BF4A1A"/>
    <w:rsid w:val="00BF6EE1"/>
    <w:rsid w:val="00BF7357"/>
    <w:rsid w:val="00C00FA3"/>
    <w:rsid w:val="00C012A8"/>
    <w:rsid w:val="00C01693"/>
    <w:rsid w:val="00C01A9F"/>
    <w:rsid w:val="00C01BC7"/>
    <w:rsid w:val="00C0226F"/>
    <w:rsid w:val="00C027B0"/>
    <w:rsid w:val="00C02F65"/>
    <w:rsid w:val="00C03063"/>
    <w:rsid w:val="00C031D9"/>
    <w:rsid w:val="00C03390"/>
    <w:rsid w:val="00C03633"/>
    <w:rsid w:val="00C03955"/>
    <w:rsid w:val="00C03BD8"/>
    <w:rsid w:val="00C04614"/>
    <w:rsid w:val="00C0536A"/>
    <w:rsid w:val="00C06357"/>
    <w:rsid w:val="00C0728B"/>
    <w:rsid w:val="00C07C38"/>
    <w:rsid w:val="00C10005"/>
    <w:rsid w:val="00C11912"/>
    <w:rsid w:val="00C119B3"/>
    <w:rsid w:val="00C119EF"/>
    <w:rsid w:val="00C12045"/>
    <w:rsid w:val="00C12227"/>
    <w:rsid w:val="00C12C23"/>
    <w:rsid w:val="00C13771"/>
    <w:rsid w:val="00C13FDC"/>
    <w:rsid w:val="00C147A0"/>
    <w:rsid w:val="00C1503C"/>
    <w:rsid w:val="00C15468"/>
    <w:rsid w:val="00C16588"/>
    <w:rsid w:val="00C16E58"/>
    <w:rsid w:val="00C16EDD"/>
    <w:rsid w:val="00C20A3F"/>
    <w:rsid w:val="00C21DFF"/>
    <w:rsid w:val="00C21E6C"/>
    <w:rsid w:val="00C22B40"/>
    <w:rsid w:val="00C234DD"/>
    <w:rsid w:val="00C2471E"/>
    <w:rsid w:val="00C26237"/>
    <w:rsid w:val="00C264D0"/>
    <w:rsid w:val="00C2675E"/>
    <w:rsid w:val="00C27031"/>
    <w:rsid w:val="00C27976"/>
    <w:rsid w:val="00C304E8"/>
    <w:rsid w:val="00C319DD"/>
    <w:rsid w:val="00C31D05"/>
    <w:rsid w:val="00C31F5C"/>
    <w:rsid w:val="00C32353"/>
    <w:rsid w:val="00C32492"/>
    <w:rsid w:val="00C328C1"/>
    <w:rsid w:val="00C330D1"/>
    <w:rsid w:val="00C33A75"/>
    <w:rsid w:val="00C34030"/>
    <w:rsid w:val="00C3521D"/>
    <w:rsid w:val="00C36248"/>
    <w:rsid w:val="00C36D73"/>
    <w:rsid w:val="00C37561"/>
    <w:rsid w:val="00C407EC"/>
    <w:rsid w:val="00C409A1"/>
    <w:rsid w:val="00C41275"/>
    <w:rsid w:val="00C4128F"/>
    <w:rsid w:val="00C41704"/>
    <w:rsid w:val="00C41716"/>
    <w:rsid w:val="00C423F0"/>
    <w:rsid w:val="00C429D0"/>
    <w:rsid w:val="00C42AF0"/>
    <w:rsid w:val="00C42E0B"/>
    <w:rsid w:val="00C43C9A"/>
    <w:rsid w:val="00C43EE8"/>
    <w:rsid w:val="00C458B6"/>
    <w:rsid w:val="00C45953"/>
    <w:rsid w:val="00C459DD"/>
    <w:rsid w:val="00C45E05"/>
    <w:rsid w:val="00C460CD"/>
    <w:rsid w:val="00C46923"/>
    <w:rsid w:val="00C46F55"/>
    <w:rsid w:val="00C47AAC"/>
    <w:rsid w:val="00C50538"/>
    <w:rsid w:val="00C52880"/>
    <w:rsid w:val="00C52F70"/>
    <w:rsid w:val="00C531D1"/>
    <w:rsid w:val="00C534EB"/>
    <w:rsid w:val="00C559E3"/>
    <w:rsid w:val="00C55BFE"/>
    <w:rsid w:val="00C57B85"/>
    <w:rsid w:val="00C57EDE"/>
    <w:rsid w:val="00C60DE8"/>
    <w:rsid w:val="00C6175B"/>
    <w:rsid w:val="00C621F6"/>
    <w:rsid w:val="00C62606"/>
    <w:rsid w:val="00C64438"/>
    <w:rsid w:val="00C64A41"/>
    <w:rsid w:val="00C653CF"/>
    <w:rsid w:val="00C65BA6"/>
    <w:rsid w:val="00C6600A"/>
    <w:rsid w:val="00C6672A"/>
    <w:rsid w:val="00C7038C"/>
    <w:rsid w:val="00C713F7"/>
    <w:rsid w:val="00C718C2"/>
    <w:rsid w:val="00C73280"/>
    <w:rsid w:val="00C749B9"/>
    <w:rsid w:val="00C74BEC"/>
    <w:rsid w:val="00C75093"/>
    <w:rsid w:val="00C76BCD"/>
    <w:rsid w:val="00C76CDF"/>
    <w:rsid w:val="00C776E0"/>
    <w:rsid w:val="00C8045C"/>
    <w:rsid w:val="00C80614"/>
    <w:rsid w:val="00C82FF0"/>
    <w:rsid w:val="00C830E0"/>
    <w:rsid w:val="00C83259"/>
    <w:rsid w:val="00C832A2"/>
    <w:rsid w:val="00C8362E"/>
    <w:rsid w:val="00C836A9"/>
    <w:rsid w:val="00C83824"/>
    <w:rsid w:val="00C83826"/>
    <w:rsid w:val="00C847F8"/>
    <w:rsid w:val="00C84F35"/>
    <w:rsid w:val="00C85BB9"/>
    <w:rsid w:val="00C8601B"/>
    <w:rsid w:val="00C86C3A"/>
    <w:rsid w:val="00C87024"/>
    <w:rsid w:val="00C874DD"/>
    <w:rsid w:val="00C87BC1"/>
    <w:rsid w:val="00C904DF"/>
    <w:rsid w:val="00C91029"/>
    <w:rsid w:val="00C9135A"/>
    <w:rsid w:val="00C9176B"/>
    <w:rsid w:val="00C91B17"/>
    <w:rsid w:val="00C91E99"/>
    <w:rsid w:val="00C92B6C"/>
    <w:rsid w:val="00C9328E"/>
    <w:rsid w:val="00C938A9"/>
    <w:rsid w:val="00C94C15"/>
    <w:rsid w:val="00C96493"/>
    <w:rsid w:val="00C975A6"/>
    <w:rsid w:val="00CA0BDB"/>
    <w:rsid w:val="00CA2600"/>
    <w:rsid w:val="00CA3C08"/>
    <w:rsid w:val="00CA4BB2"/>
    <w:rsid w:val="00CA4E66"/>
    <w:rsid w:val="00CA51E0"/>
    <w:rsid w:val="00CA5409"/>
    <w:rsid w:val="00CA5DDF"/>
    <w:rsid w:val="00CA624F"/>
    <w:rsid w:val="00CA6407"/>
    <w:rsid w:val="00CA6587"/>
    <w:rsid w:val="00CA6EA2"/>
    <w:rsid w:val="00CA70E2"/>
    <w:rsid w:val="00CB01A9"/>
    <w:rsid w:val="00CB05D6"/>
    <w:rsid w:val="00CB1CA6"/>
    <w:rsid w:val="00CB23E2"/>
    <w:rsid w:val="00CB3CAE"/>
    <w:rsid w:val="00CB4699"/>
    <w:rsid w:val="00CB4CC7"/>
    <w:rsid w:val="00CB6737"/>
    <w:rsid w:val="00CB6788"/>
    <w:rsid w:val="00CC0088"/>
    <w:rsid w:val="00CC12C6"/>
    <w:rsid w:val="00CC1637"/>
    <w:rsid w:val="00CC2401"/>
    <w:rsid w:val="00CC24C5"/>
    <w:rsid w:val="00CC2DE8"/>
    <w:rsid w:val="00CC3570"/>
    <w:rsid w:val="00CC35C3"/>
    <w:rsid w:val="00CC39AA"/>
    <w:rsid w:val="00CC4522"/>
    <w:rsid w:val="00CC46A4"/>
    <w:rsid w:val="00CC5C95"/>
    <w:rsid w:val="00CC7037"/>
    <w:rsid w:val="00CD0AFA"/>
    <w:rsid w:val="00CD0E33"/>
    <w:rsid w:val="00CD1C47"/>
    <w:rsid w:val="00CD1C79"/>
    <w:rsid w:val="00CD1DBF"/>
    <w:rsid w:val="00CD2B47"/>
    <w:rsid w:val="00CD2D14"/>
    <w:rsid w:val="00CD32EC"/>
    <w:rsid w:val="00CD3B87"/>
    <w:rsid w:val="00CD41E3"/>
    <w:rsid w:val="00CD4D13"/>
    <w:rsid w:val="00CD50D6"/>
    <w:rsid w:val="00CD5AC8"/>
    <w:rsid w:val="00CD5C40"/>
    <w:rsid w:val="00CD6EE1"/>
    <w:rsid w:val="00CD7224"/>
    <w:rsid w:val="00CD7403"/>
    <w:rsid w:val="00CD7432"/>
    <w:rsid w:val="00CD77A6"/>
    <w:rsid w:val="00CD7B06"/>
    <w:rsid w:val="00CE03AF"/>
    <w:rsid w:val="00CE295D"/>
    <w:rsid w:val="00CE2F4C"/>
    <w:rsid w:val="00CE4CAB"/>
    <w:rsid w:val="00CE65B9"/>
    <w:rsid w:val="00CE69F6"/>
    <w:rsid w:val="00CE70F9"/>
    <w:rsid w:val="00CE7706"/>
    <w:rsid w:val="00CE7BAA"/>
    <w:rsid w:val="00CF1008"/>
    <w:rsid w:val="00CF11F7"/>
    <w:rsid w:val="00CF13FC"/>
    <w:rsid w:val="00CF13FE"/>
    <w:rsid w:val="00CF1C38"/>
    <w:rsid w:val="00CF3877"/>
    <w:rsid w:val="00CF39C8"/>
    <w:rsid w:val="00CF4C20"/>
    <w:rsid w:val="00CF52DF"/>
    <w:rsid w:val="00CF5408"/>
    <w:rsid w:val="00CF6430"/>
    <w:rsid w:val="00CF6772"/>
    <w:rsid w:val="00CF7121"/>
    <w:rsid w:val="00CF7927"/>
    <w:rsid w:val="00D0092E"/>
    <w:rsid w:val="00D01AA4"/>
    <w:rsid w:val="00D01B03"/>
    <w:rsid w:val="00D01BF7"/>
    <w:rsid w:val="00D01EF9"/>
    <w:rsid w:val="00D025F8"/>
    <w:rsid w:val="00D04995"/>
    <w:rsid w:val="00D04FBE"/>
    <w:rsid w:val="00D051CA"/>
    <w:rsid w:val="00D05438"/>
    <w:rsid w:val="00D0576E"/>
    <w:rsid w:val="00D05990"/>
    <w:rsid w:val="00D05998"/>
    <w:rsid w:val="00D05E3E"/>
    <w:rsid w:val="00D06721"/>
    <w:rsid w:val="00D06AF0"/>
    <w:rsid w:val="00D06D9D"/>
    <w:rsid w:val="00D07587"/>
    <w:rsid w:val="00D075BF"/>
    <w:rsid w:val="00D07AB9"/>
    <w:rsid w:val="00D10074"/>
    <w:rsid w:val="00D108AD"/>
    <w:rsid w:val="00D10D5B"/>
    <w:rsid w:val="00D139AF"/>
    <w:rsid w:val="00D14110"/>
    <w:rsid w:val="00D15264"/>
    <w:rsid w:val="00D15467"/>
    <w:rsid w:val="00D16853"/>
    <w:rsid w:val="00D1771B"/>
    <w:rsid w:val="00D20EE0"/>
    <w:rsid w:val="00D216A2"/>
    <w:rsid w:val="00D21B58"/>
    <w:rsid w:val="00D231E7"/>
    <w:rsid w:val="00D23313"/>
    <w:rsid w:val="00D244B1"/>
    <w:rsid w:val="00D258B1"/>
    <w:rsid w:val="00D266A2"/>
    <w:rsid w:val="00D27BEC"/>
    <w:rsid w:val="00D27C97"/>
    <w:rsid w:val="00D30063"/>
    <w:rsid w:val="00D30721"/>
    <w:rsid w:val="00D311B8"/>
    <w:rsid w:val="00D319C8"/>
    <w:rsid w:val="00D31CE2"/>
    <w:rsid w:val="00D33CB0"/>
    <w:rsid w:val="00D33D01"/>
    <w:rsid w:val="00D34E58"/>
    <w:rsid w:val="00D35A36"/>
    <w:rsid w:val="00D37BB3"/>
    <w:rsid w:val="00D4050C"/>
    <w:rsid w:val="00D4111E"/>
    <w:rsid w:val="00D4226A"/>
    <w:rsid w:val="00D42B48"/>
    <w:rsid w:val="00D42D64"/>
    <w:rsid w:val="00D438A6"/>
    <w:rsid w:val="00D43910"/>
    <w:rsid w:val="00D44864"/>
    <w:rsid w:val="00D454B9"/>
    <w:rsid w:val="00D45681"/>
    <w:rsid w:val="00D45FB9"/>
    <w:rsid w:val="00D46194"/>
    <w:rsid w:val="00D4641D"/>
    <w:rsid w:val="00D46747"/>
    <w:rsid w:val="00D46F5D"/>
    <w:rsid w:val="00D47556"/>
    <w:rsid w:val="00D47773"/>
    <w:rsid w:val="00D509FA"/>
    <w:rsid w:val="00D51110"/>
    <w:rsid w:val="00D52CA7"/>
    <w:rsid w:val="00D5508B"/>
    <w:rsid w:val="00D559E7"/>
    <w:rsid w:val="00D56A76"/>
    <w:rsid w:val="00D56ED6"/>
    <w:rsid w:val="00D576AD"/>
    <w:rsid w:val="00D57B65"/>
    <w:rsid w:val="00D57D71"/>
    <w:rsid w:val="00D60019"/>
    <w:rsid w:val="00D60F22"/>
    <w:rsid w:val="00D610A2"/>
    <w:rsid w:val="00D6149C"/>
    <w:rsid w:val="00D61F51"/>
    <w:rsid w:val="00D66C75"/>
    <w:rsid w:val="00D678D6"/>
    <w:rsid w:val="00D7069E"/>
    <w:rsid w:val="00D70A1C"/>
    <w:rsid w:val="00D73149"/>
    <w:rsid w:val="00D7425C"/>
    <w:rsid w:val="00D751CE"/>
    <w:rsid w:val="00D76244"/>
    <w:rsid w:val="00D76440"/>
    <w:rsid w:val="00D76D1D"/>
    <w:rsid w:val="00D76DF4"/>
    <w:rsid w:val="00D773A8"/>
    <w:rsid w:val="00D813FE"/>
    <w:rsid w:val="00D81537"/>
    <w:rsid w:val="00D817EB"/>
    <w:rsid w:val="00D81AB3"/>
    <w:rsid w:val="00D81B13"/>
    <w:rsid w:val="00D81DB9"/>
    <w:rsid w:val="00D832EB"/>
    <w:rsid w:val="00D833B1"/>
    <w:rsid w:val="00D839DD"/>
    <w:rsid w:val="00D84225"/>
    <w:rsid w:val="00D846BC"/>
    <w:rsid w:val="00D846D0"/>
    <w:rsid w:val="00D85204"/>
    <w:rsid w:val="00D85303"/>
    <w:rsid w:val="00D8589B"/>
    <w:rsid w:val="00D85BA0"/>
    <w:rsid w:val="00D85CB5"/>
    <w:rsid w:val="00D85D71"/>
    <w:rsid w:val="00D860A2"/>
    <w:rsid w:val="00D86AA8"/>
    <w:rsid w:val="00D86DCA"/>
    <w:rsid w:val="00D9127D"/>
    <w:rsid w:val="00D9168B"/>
    <w:rsid w:val="00D9277E"/>
    <w:rsid w:val="00D92B7D"/>
    <w:rsid w:val="00D92EA0"/>
    <w:rsid w:val="00D9345F"/>
    <w:rsid w:val="00D94A6C"/>
    <w:rsid w:val="00D94D44"/>
    <w:rsid w:val="00D94F06"/>
    <w:rsid w:val="00D95988"/>
    <w:rsid w:val="00D95F44"/>
    <w:rsid w:val="00D969CF"/>
    <w:rsid w:val="00D9707C"/>
    <w:rsid w:val="00D973FE"/>
    <w:rsid w:val="00D977EA"/>
    <w:rsid w:val="00D97F73"/>
    <w:rsid w:val="00DA0A22"/>
    <w:rsid w:val="00DA1D64"/>
    <w:rsid w:val="00DA2128"/>
    <w:rsid w:val="00DA2455"/>
    <w:rsid w:val="00DA2C83"/>
    <w:rsid w:val="00DA2D0F"/>
    <w:rsid w:val="00DA3F6C"/>
    <w:rsid w:val="00DA43E9"/>
    <w:rsid w:val="00DA49C0"/>
    <w:rsid w:val="00DA4A81"/>
    <w:rsid w:val="00DA4BD4"/>
    <w:rsid w:val="00DA59CB"/>
    <w:rsid w:val="00DA7733"/>
    <w:rsid w:val="00DB0021"/>
    <w:rsid w:val="00DB02DE"/>
    <w:rsid w:val="00DB1011"/>
    <w:rsid w:val="00DB1449"/>
    <w:rsid w:val="00DB1916"/>
    <w:rsid w:val="00DB2D5D"/>
    <w:rsid w:val="00DB31A3"/>
    <w:rsid w:val="00DB3347"/>
    <w:rsid w:val="00DB3848"/>
    <w:rsid w:val="00DB53AD"/>
    <w:rsid w:val="00DB5886"/>
    <w:rsid w:val="00DB5F35"/>
    <w:rsid w:val="00DB6C2E"/>
    <w:rsid w:val="00DB7977"/>
    <w:rsid w:val="00DB7CF5"/>
    <w:rsid w:val="00DC01E6"/>
    <w:rsid w:val="00DC2D10"/>
    <w:rsid w:val="00DC32CC"/>
    <w:rsid w:val="00DC3950"/>
    <w:rsid w:val="00DC3EB6"/>
    <w:rsid w:val="00DC5DA2"/>
    <w:rsid w:val="00DC62AA"/>
    <w:rsid w:val="00DC6816"/>
    <w:rsid w:val="00DC7062"/>
    <w:rsid w:val="00DC75C7"/>
    <w:rsid w:val="00DC7732"/>
    <w:rsid w:val="00DD09BD"/>
    <w:rsid w:val="00DD1335"/>
    <w:rsid w:val="00DD1492"/>
    <w:rsid w:val="00DD1F31"/>
    <w:rsid w:val="00DD2B8B"/>
    <w:rsid w:val="00DD2F78"/>
    <w:rsid w:val="00DD4074"/>
    <w:rsid w:val="00DD432C"/>
    <w:rsid w:val="00DD4461"/>
    <w:rsid w:val="00DD4DF8"/>
    <w:rsid w:val="00DD5512"/>
    <w:rsid w:val="00DD66CE"/>
    <w:rsid w:val="00DD6AB7"/>
    <w:rsid w:val="00DD7E28"/>
    <w:rsid w:val="00DE0152"/>
    <w:rsid w:val="00DE02CB"/>
    <w:rsid w:val="00DE0A97"/>
    <w:rsid w:val="00DE0FF0"/>
    <w:rsid w:val="00DE1713"/>
    <w:rsid w:val="00DE1811"/>
    <w:rsid w:val="00DE18F4"/>
    <w:rsid w:val="00DE199E"/>
    <w:rsid w:val="00DE1DC3"/>
    <w:rsid w:val="00DE2CB5"/>
    <w:rsid w:val="00DE3085"/>
    <w:rsid w:val="00DE3311"/>
    <w:rsid w:val="00DE37FC"/>
    <w:rsid w:val="00DE474C"/>
    <w:rsid w:val="00DE4A84"/>
    <w:rsid w:val="00DE5018"/>
    <w:rsid w:val="00DE5798"/>
    <w:rsid w:val="00DE5BDB"/>
    <w:rsid w:val="00DE6240"/>
    <w:rsid w:val="00DE6E8D"/>
    <w:rsid w:val="00DE73F6"/>
    <w:rsid w:val="00DF0179"/>
    <w:rsid w:val="00DF1297"/>
    <w:rsid w:val="00DF1437"/>
    <w:rsid w:val="00DF1F94"/>
    <w:rsid w:val="00DF29DD"/>
    <w:rsid w:val="00DF2B9F"/>
    <w:rsid w:val="00DF34AF"/>
    <w:rsid w:val="00DF418B"/>
    <w:rsid w:val="00DF4D5A"/>
    <w:rsid w:val="00DF5355"/>
    <w:rsid w:val="00DF5F83"/>
    <w:rsid w:val="00DF6F86"/>
    <w:rsid w:val="00DF7A7C"/>
    <w:rsid w:val="00E00BCE"/>
    <w:rsid w:val="00E01FED"/>
    <w:rsid w:val="00E02522"/>
    <w:rsid w:val="00E02B2D"/>
    <w:rsid w:val="00E03435"/>
    <w:rsid w:val="00E0343F"/>
    <w:rsid w:val="00E0378B"/>
    <w:rsid w:val="00E03FFC"/>
    <w:rsid w:val="00E0402F"/>
    <w:rsid w:val="00E041A0"/>
    <w:rsid w:val="00E0494C"/>
    <w:rsid w:val="00E05C03"/>
    <w:rsid w:val="00E0607E"/>
    <w:rsid w:val="00E1034C"/>
    <w:rsid w:val="00E10DD1"/>
    <w:rsid w:val="00E10F5D"/>
    <w:rsid w:val="00E12E04"/>
    <w:rsid w:val="00E13BD2"/>
    <w:rsid w:val="00E13DFA"/>
    <w:rsid w:val="00E146D8"/>
    <w:rsid w:val="00E16288"/>
    <w:rsid w:val="00E166A0"/>
    <w:rsid w:val="00E1677B"/>
    <w:rsid w:val="00E1699B"/>
    <w:rsid w:val="00E174DA"/>
    <w:rsid w:val="00E20492"/>
    <w:rsid w:val="00E204B3"/>
    <w:rsid w:val="00E21349"/>
    <w:rsid w:val="00E24CE9"/>
    <w:rsid w:val="00E2580F"/>
    <w:rsid w:val="00E2693C"/>
    <w:rsid w:val="00E26DCC"/>
    <w:rsid w:val="00E270A3"/>
    <w:rsid w:val="00E27B8C"/>
    <w:rsid w:val="00E27F6A"/>
    <w:rsid w:val="00E32B17"/>
    <w:rsid w:val="00E335D4"/>
    <w:rsid w:val="00E33D5A"/>
    <w:rsid w:val="00E34139"/>
    <w:rsid w:val="00E34734"/>
    <w:rsid w:val="00E35E04"/>
    <w:rsid w:val="00E35F5C"/>
    <w:rsid w:val="00E369B6"/>
    <w:rsid w:val="00E36E17"/>
    <w:rsid w:val="00E3700A"/>
    <w:rsid w:val="00E37661"/>
    <w:rsid w:val="00E37A5D"/>
    <w:rsid w:val="00E37B42"/>
    <w:rsid w:val="00E37DF0"/>
    <w:rsid w:val="00E40291"/>
    <w:rsid w:val="00E40655"/>
    <w:rsid w:val="00E40B69"/>
    <w:rsid w:val="00E41078"/>
    <w:rsid w:val="00E41976"/>
    <w:rsid w:val="00E41B8D"/>
    <w:rsid w:val="00E42372"/>
    <w:rsid w:val="00E4265B"/>
    <w:rsid w:val="00E42FB0"/>
    <w:rsid w:val="00E4334B"/>
    <w:rsid w:val="00E4402A"/>
    <w:rsid w:val="00E44118"/>
    <w:rsid w:val="00E456BA"/>
    <w:rsid w:val="00E45A3A"/>
    <w:rsid w:val="00E47AC8"/>
    <w:rsid w:val="00E505D8"/>
    <w:rsid w:val="00E506CB"/>
    <w:rsid w:val="00E50D92"/>
    <w:rsid w:val="00E50FE9"/>
    <w:rsid w:val="00E51693"/>
    <w:rsid w:val="00E52910"/>
    <w:rsid w:val="00E52C37"/>
    <w:rsid w:val="00E5368C"/>
    <w:rsid w:val="00E545FD"/>
    <w:rsid w:val="00E54CD0"/>
    <w:rsid w:val="00E55239"/>
    <w:rsid w:val="00E5532B"/>
    <w:rsid w:val="00E555E1"/>
    <w:rsid w:val="00E5562B"/>
    <w:rsid w:val="00E5576C"/>
    <w:rsid w:val="00E572BA"/>
    <w:rsid w:val="00E60215"/>
    <w:rsid w:val="00E6060C"/>
    <w:rsid w:val="00E62112"/>
    <w:rsid w:val="00E62347"/>
    <w:rsid w:val="00E6281A"/>
    <w:rsid w:val="00E63703"/>
    <w:rsid w:val="00E643B1"/>
    <w:rsid w:val="00E64E6D"/>
    <w:rsid w:val="00E657DF"/>
    <w:rsid w:val="00E6639E"/>
    <w:rsid w:val="00E66D4E"/>
    <w:rsid w:val="00E676A2"/>
    <w:rsid w:val="00E67C48"/>
    <w:rsid w:val="00E67D58"/>
    <w:rsid w:val="00E70332"/>
    <w:rsid w:val="00E71061"/>
    <w:rsid w:val="00E71587"/>
    <w:rsid w:val="00E72782"/>
    <w:rsid w:val="00E72899"/>
    <w:rsid w:val="00E73587"/>
    <w:rsid w:val="00E7428C"/>
    <w:rsid w:val="00E74840"/>
    <w:rsid w:val="00E768ED"/>
    <w:rsid w:val="00E76A34"/>
    <w:rsid w:val="00E77273"/>
    <w:rsid w:val="00E77378"/>
    <w:rsid w:val="00E77834"/>
    <w:rsid w:val="00E77984"/>
    <w:rsid w:val="00E77D69"/>
    <w:rsid w:val="00E77F80"/>
    <w:rsid w:val="00E80543"/>
    <w:rsid w:val="00E816E9"/>
    <w:rsid w:val="00E824D3"/>
    <w:rsid w:val="00E82837"/>
    <w:rsid w:val="00E82F95"/>
    <w:rsid w:val="00E8307E"/>
    <w:rsid w:val="00E83DEF"/>
    <w:rsid w:val="00E85353"/>
    <w:rsid w:val="00E8601C"/>
    <w:rsid w:val="00E86DF9"/>
    <w:rsid w:val="00E873B0"/>
    <w:rsid w:val="00E914BA"/>
    <w:rsid w:val="00E9308E"/>
    <w:rsid w:val="00E932B4"/>
    <w:rsid w:val="00E93378"/>
    <w:rsid w:val="00E93A38"/>
    <w:rsid w:val="00E95B68"/>
    <w:rsid w:val="00E9722F"/>
    <w:rsid w:val="00E97939"/>
    <w:rsid w:val="00E97F57"/>
    <w:rsid w:val="00EA0078"/>
    <w:rsid w:val="00EA08CE"/>
    <w:rsid w:val="00EA3185"/>
    <w:rsid w:val="00EA44C0"/>
    <w:rsid w:val="00EA4DA1"/>
    <w:rsid w:val="00EA643A"/>
    <w:rsid w:val="00EA7073"/>
    <w:rsid w:val="00EA7BF3"/>
    <w:rsid w:val="00EB07A6"/>
    <w:rsid w:val="00EB0FA1"/>
    <w:rsid w:val="00EB106F"/>
    <w:rsid w:val="00EB1188"/>
    <w:rsid w:val="00EB1A4B"/>
    <w:rsid w:val="00EB2059"/>
    <w:rsid w:val="00EB3264"/>
    <w:rsid w:val="00EB355D"/>
    <w:rsid w:val="00EB3C1E"/>
    <w:rsid w:val="00EB40FE"/>
    <w:rsid w:val="00EB60B8"/>
    <w:rsid w:val="00EB73FB"/>
    <w:rsid w:val="00EB74CA"/>
    <w:rsid w:val="00EB7A0F"/>
    <w:rsid w:val="00EC19FF"/>
    <w:rsid w:val="00EC216E"/>
    <w:rsid w:val="00EC2BD3"/>
    <w:rsid w:val="00EC2F64"/>
    <w:rsid w:val="00EC4723"/>
    <w:rsid w:val="00EC5047"/>
    <w:rsid w:val="00EC5049"/>
    <w:rsid w:val="00EC58B9"/>
    <w:rsid w:val="00EC6193"/>
    <w:rsid w:val="00EC6D67"/>
    <w:rsid w:val="00ED10CA"/>
    <w:rsid w:val="00ED2B99"/>
    <w:rsid w:val="00ED3317"/>
    <w:rsid w:val="00ED33C0"/>
    <w:rsid w:val="00ED62CD"/>
    <w:rsid w:val="00ED66C9"/>
    <w:rsid w:val="00ED6993"/>
    <w:rsid w:val="00ED6B36"/>
    <w:rsid w:val="00ED6CA7"/>
    <w:rsid w:val="00ED6D6B"/>
    <w:rsid w:val="00ED7236"/>
    <w:rsid w:val="00ED76EF"/>
    <w:rsid w:val="00EE0444"/>
    <w:rsid w:val="00EE0AAF"/>
    <w:rsid w:val="00EE16EC"/>
    <w:rsid w:val="00EE1DA2"/>
    <w:rsid w:val="00EE30C9"/>
    <w:rsid w:val="00EE51EA"/>
    <w:rsid w:val="00EE5D0D"/>
    <w:rsid w:val="00EE62B8"/>
    <w:rsid w:val="00EE67E7"/>
    <w:rsid w:val="00EE6D02"/>
    <w:rsid w:val="00EE6E0B"/>
    <w:rsid w:val="00EE7080"/>
    <w:rsid w:val="00EF0E97"/>
    <w:rsid w:val="00EF17B8"/>
    <w:rsid w:val="00EF2ED7"/>
    <w:rsid w:val="00EF55EE"/>
    <w:rsid w:val="00EF6810"/>
    <w:rsid w:val="00EF6D84"/>
    <w:rsid w:val="00EF74D2"/>
    <w:rsid w:val="00EF79D6"/>
    <w:rsid w:val="00EF7B8E"/>
    <w:rsid w:val="00EF7BA1"/>
    <w:rsid w:val="00EF7E57"/>
    <w:rsid w:val="00EF7FBE"/>
    <w:rsid w:val="00F010DD"/>
    <w:rsid w:val="00F016A6"/>
    <w:rsid w:val="00F029B8"/>
    <w:rsid w:val="00F02F7D"/>
    <w:rsid w:val="00F04150"/>
    <w:rsid w:val="00F04ADF"/>
    <w:rsid w:val="00F05588"/>
    <w:rsid w:val="00F05F98"/>
    <w:rsid w:val="00F06F98"/>
    <w:rsid w:val="00F07C1C"/>
    <w:rsid w:val="00F10961"/>
    <w:rsid w:val="00F10BCE"/>
    <w:rsid w:val="00F10C3F"/>
    <w:rsid w:val="00F10CB1"/>
    <w:rsid w:val="00F11FDB"/>
    <w:rsid w:val="00F13967"/>
    <w:rsid w:val="00F13FB6"/>
    <w:rsid w:val="00F1451B"/>
    <w:rsid w:val="00F1525D"/>
    <w:rsid w:val="00F15656"/>
    <w:rsid w:val="00F16236"/>
    <w:rsid w:val="00F16A39"/>
    <w:rsid w:val="00F2094B"/>
    <w:rsid w:val="00F21978"/>
    <w:rsid w:val="00F22EE2"/>
    <w:rsid w:val="00F2377B"/>
    <w:rsid w:val="00F25B55"/>
    <w:rsid w:val="00F25D52"/>
    <w:rsid w:val="00F27B43"/>
    <w:rsid w:val="00F312E3"/>
    <w:rsid w:val="00F32262"/>
    <w:rsid w:val="00F338DB"/>
    <w:rsid w:val="00F34712"/>
    <w:rsid w:val="00F34A30"/>
    <w:rsid w:val="00F35C37"/>
    <w:rsid w:val="00F35D01"/>
    <w:rsid w:val="00F35EB9"/>
    <w:rsid w:val="00F36529"/>
    <w:rsid w:val="00F36757"/>
    <w:rsid w:val="00F36796"/>
    <w:rsid w:val="00F36917"/>
    <w:rsid w:val="00F3704C"/>
    <w:rsid w:val="00F376D0"/>
    <w:rsid w:val="00F40A56"/>
    <w:rsid w:val="00F40E1A"/>
    <w:rsid w:val="00F412D3"/>
    <w:rsid w:val="00F4212F"/>
    <w:rsid w:val="00F430A1"/>
    <w:rsid w:val="00F435B8"/>
    <w:rsid w:val="00F4379E"/>
    <w:rsid w:val="00F43D91"/>
    <w:rsid w:val="00F45640"/>
    <w:rsid w:val="00F45705"/>
    <w:rsid w:val="00F45997"/>
    <w:rsid w:val="00F45A70"/>
    <w:rsid w:val="00F46C29"/>
    <w:rsid w:val="00F46C62"/>
    <w:rsid w:val="00F46C78"/>
    <w:rsid w:val="00F47AF4"/>
    <w:rsid w:val="00F47DBA"/>
    <w:rsid w:val="00F51082"/>
    <w:rsid w:val="00F515F0"/>
    <w:rsid w:val="00F51D52"/>
    <w:rsid w:val="00F51FC5"/>
    <w:rsid w:val="00F52775"/>
    <w:rsid w:val="00F52CB4"/>
    <w:rsid w:val="00F52ECB"/>
    <w:rsid w:val="00F53986"/>
    <w:rsid w:val="00F53DCD"/>
    <w:rsid w:val="00F53E9B"/>
    <w:rsid w:val="00F5495A"/>
    <w:rsid w:val="00F5563E"/>
    <w:rsid w:val="00F55852"/>
    <w:rsid w:val="00F55F93"/>
    <w:rsid w:val="00F56322"/>
    <w:rsid w:val="00F56AB6"/>
    <w:rsid w:val="00F60638"/>
    <w:rsid w:val="00F60A51"/>
    <w:rsid w:val="00F60FA7"/>
    <w:rsid w:val="00F61520"/>
    <w:rsid w:val="00F626B4"/>
    <w:rsid w:val="00F6360D"/>
    <w:rsid w:val="00F6368F"/>
    <w:rsid w:val="00F63DA1"/>
    <w:rsid w:val="00F6435B"/>
    <w:rsid w:val="00F65175"/>
    <w:rsid w:val="00F65580"/>
    <w:rsid w:val="00F66253"/>
    <w:rsid w:val="00F66730"/>
    <w:rsid w:val="00F66FAA"/>
    <w:rsid w:val="00F679D7"/>
    <w:rsid w:val="00F718E0"/>
    <w:rsid w:val="00F720E1"/>
    <w:rsid w:val="00F72E87"/>
    <w:rsid w:val="00F73D5A"/>
    <w:rsid w:val="00F74C58"/>
    <w:rsid w:val="00F753F0"/>
    <w:rsid w:val="00F75418"/>
    <w:rsid w:val="00F75525"/>
    <w:rsid w:val="00F763B4"/>
    <w:rsid w:val="00F76739"/>
    <w:rsid w:val="00F7696B"/>
    <w:rsid w:val="00F777C9"/>
    <w:rsid w:val="00F804DA"/>
    <w:rsid w:val="00F80839"/>
    <w:rsid w:val="00F81546"/>
    <w:rsid w:val="00F81C96"/>
    <w:rsid w:val="00F8205E"/>
    <w:rsid w:val="00F82A96"/>
    <w:rsid w:val="00F835D9"/>
    <w:rsid w:val="00F836EE"/>
    <w:rsid w:val="00F84289"/>
    <w:rsid w:val="00F85D03"/>
    <w:rsid w:val="00F85DD3"/>
    <w:rsid w:val="00F86A2E"/>
    <w:rsid w:val="00F87618"/>
    <w:rsid w:val="00F9120D"/>
    <w:rsid w:val="00F916FA"/>
    <w:rsid w:val="00F92CA0"/>
    <w:rsid w:val="00F92DC5"/>
    <w:rsid w:val="00F93DB7"/>
    <w:rsid w:val="00F93FCA"/>
    <w:rsid w:val="00F94B22"/>
    <w:rsid w:val="00F9590A"/>
    <w:rsid w:val="00F95AB2"/>
    <w:rsid w:val="00F965DB"/>
    <w:rsid w:val="00F974C2"/>
    <w:rsid w:val="00F979CC"/>
    <w:rsid w:val="00FA016A"/>
    <w:rsid w:val="00FA017B"/>
    <w:rsid w:val="00FA1477"/>
    <w:rsid w:val="00FA1740"/>
    <w:rsid w:val="00FA25B4"/>
    <w:rsid w:val="00FA3153"/>
    <w:rsid w:val="00FA318F"/>
    <w:rsid w:val="00FA3386"/>
    <w:rsid w:val="00FA5262"/>
    <w:rsid w:val="00FA543D"/>
    <w:rsid w:val="00FA553D"/>
    <w:rsid w:val="00FA55DD"/>
    <w:rsid w:val="00FA7544"/>
    <w:rsid w:val="00FA7B23"/>
    <w:rsid w:val="00FA7DB1"/>
    <w:rsid w:val="00FB0E16"/>
    <w:rsid w:val="00FB1F1E"/>
    <w:rsid w:val="00FB258C"/>
    <w:rsid w:val="00FB25B1"/>
    <w:rsid w:val="00FB3F9F"/>
    <w:rsid w:val="00FB5C33"/>
    <w:rsid w:val="00FB6E93"/>
    <w:rsid w:val="00FB72D2"/>
    <w:rsid w:val="00FB738C"/>
    <w:rsid w:val="00FC00E5"/>
    <w:rsid w:val="00FC0120"/>
    <w:rsid w:val="00FC0EA9"/>
    <w:rsid w:val="00FC1406"/>
    <w:rsid w:val="00FC187F"/>
    <w:rsid w:val="00FC2BF1"/>
    <w:rsid w:val="00FC3AFD"/>
    <w:rsid w:val="00FC3CDF"/>
    <w:rsid w:val="00FC5541"/>
    <w:rsid w:val="00FC68F3"/>
    <w:rsid w:val="00FC6C14"/>
    <w:rsid w:val="00FD0685"/>
    <w:rsid w:val="00FD06E6"/>
    <w:rsid w:val="00FD0844"/>
    <w:rsid w:val="00FD1CC8"/>
    <w:rsid w:val="00FD1CFF"/>
    <w:rsid w:val="00FD3351"/>
    <w:rsid w:val="00FD434A"/>
    <w:rsid w:val="00FD54A0"/>
    <w:rsid w:val="00FD564C"/>
    <w:rsid w:val="00FD65E5"/>
    <w:rsid w:val="00FD6B20"/>
    <w:rsid w:val="00FD6F4B"/>
    <w:rsid w:val="00FD79B3"/>
    <w:rsid w:val="00FD7D42"/>
    <w:rsid w:val="00FE05CE"/>
    <w:rsid w:val="00FE0E5C"/>
    <w:rsid w:val="00FE0FA2"/>
    <w:rsid w:val="00FE264F"/>
    <w:rsid w:val="00FE2BE3"/>
    <w:rsid w:val="00FE4CA3"/>
    <w:rsid w:val="00FE653D"/>
    <w:rsid w:val="00FE75DF"/>
    <w:rsid w:val="00FE792F"/>
    <w:rsid w:val="00FE7DB1"/>
    <w:rsid w:val="00FF0B3B"/>
    <w:rsid w:val="00FF0E71"/>
    <w:rsid w:val="00FF171B"/>
    <w:rsid w:val="00FF2A0D"/>
    <w:rsid w:val="00FF32E2"/>
    <w:rsid w:val="00FF3A9C"/>
    <w:rsid w:val="00FF3BFA"/>
    <w:rsid w:val="00FF3CB7"/>
    <w:rsid w:val="00FF4845"/>
    <w:rsid w:val="00FF5711"/>
    <w:rsid w:val="00FF6BDD"/>
    <w:rsid w:val="00FF6BFA"/>
    <w:rsid w:val="00FF7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43"/>
    <o:shapelayout v:ext="edit">
      <o:idmap v:ext="edit" data="1"/>
    </o:shapelayout>
  </w:shapeDefaults>
  <w:decimalSymbol w:val=","/>
  <w:listSeparator w:val=";"/>
  <w15:docId w15:val="{386FD90B-C666-4E28-A20B-C97F78E03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347888"/>
    <w:pPr>
      <w:spacing w:line="360" w:lineRule="auto"/>
      <w:ind w:firstLine="709"/>
      <w:jc w:val="both"/>
    </w:pPr>
    <w:rPr>
      <w:rFonts w:eastAsiaTheme="minorEastAsia" w:cstheme="minorBidi"/>
      <w:sz w:val="24"/>
      <w:szCs w:val="22"/>
    </w:rPr>
  </w:style>
  <w:style w:type="paragraph" w:styleId="1">
    <w:name w:val="heading 1"/>
    <w:basedOn w:val="a1"/>
    <w:next w:val="a1"/>
    <w:link w:val="10"/>
    <w:autoRedefine/>
    <w:uiPriority w:val="9"/>
    <w:qFormat/>
    <w:rsid w:val="00A00C70"/>
    <w:pPr>
      <w:keepNext/>
      <w:pageBreakBefore/>
      <w:suppressAutoHyphens/>
      <w:spacing w:after="240"/>
      <w:ind w:firstLine="0"/>
      <w:jc w:val="center"/>
      <w:outlineLvl w:val="0"/>
    </w:pPr>
    <w:rPr>
      <w:b/>
    </w:rPr>
  </w:style>
  <w:style w:type="paragraph" w:styleId="2">
    <w:name w:val="heading 2"/>
    <w:basedOn w:val="a1"/>
    <w:next w:val="a1"/>
    <w:link w:val="20"/>
    <w:qFormat/>
    <w:rsid w:val="003F0C2B"/>
    <w:pPr>
      <w:keepNext/>
      <w:suppressAutoHyphens/>
      <w:spacing w:before="360" w:after="360" w:line="240" w:lineRule="auto"/>
      <w:ind w:firstLine="0"/>
      <w:jc w:val="center"/>
      <w:outlineLvl w:val="1"/>
    </w:pPr>
    <w:rPr>
      <w:rFonts w:cs="Arial"/>
      <w:b/>
      <w:bCs/>
      <w:iCs/>
      <w:szCs w:val="28"/>
    </w:rPr>
  </w:style>
  <w:style w:type="paragraph" w:styleId="3">
    <w:name w:val="heading 3"/>
    <w:basedOn w:val="a1"/>
    <w:next w:val="a1"/>
    <w:link w:val="30"/>
    <w:qFormat/>
    <w:rsid w:val="00C57EDE"/>
    <w:pPr>
      <w:keepNext/>
      <w:suppressAutoHyphens/>
      <w:spacing w:before="120" w:after="60"/>
      <w:outlineLvl w:val="2"/>
    </w:pPr>
    <w:rPr>
      <w:rFonts w:cs="Arial"/>
      <w:b/>
      <w:bCs/>
      <w:szCs w:val="26"/>
    </w:rPr>
  </w:style>
  <w:style w:type="paragraph" w:styleId="4">
    <w:name w:val="heading 4"/>
    <w:basedOn w:val="a1"/>
    <w:next w:val="a1"/>
    <w:link w:val="40"/>
    <w:uiPriority w:val="9"/>
    <w:unhideWhenUsed/>
    <w:qFormat/>
    <w:rsid w:val="00C459DD"/>
    <w:pPr>
      <w:keepNext/>
      <w:keepLines/>
      <w:spacing w:before="200"/>
      <w:outlineLvl w:val="3"/>
    </w:pPr>
    <w:rPr>
      <w:rFonts w:eastAsiaTheme="majorEastAsia" w:cstheme="majorBidi"/>
      <w:b/>
      <w:bCs/>
      <w:iCs/>
    </w:rPr>
  </w:style>
  <w:style w:type="paragraph" w:styleId="5">
    <w:name w:val="heading 5"/>
    <w:basedOn w:val="a1"/>
    <w:next w:val="a1"/>
    <w:link w:val="50"/>
    <w:uiPriority w:val="9"/>
    <w:unhideWhenUsed/>
    <w:qFormat/>
    <w:rsid w:val="00347888"/>
    <w:pPr>
      <w:keepNext/>
      <w:keepLines/>
      <w:spacing w:before="200"/>
      <w:outlineLvl w:val="4"/>
    </w:pPr>
    <w:rPr>
      <w:rFonts w:asciiTheme="majorHAnsi" w:eastAsiaTheme="majorEastAsia" w:hAnsiTheme="majorHAnsi" w:cstheme="majorBidi"/>
      <w:color w:val="243F60" w:themeColor="accent1" w:themeShade="7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Штамп"/>
    <w:basedOn w:val="a1"/>
    <w:rsid w:val="00C57EDE"/>
    <w:pPr>
      <w:jc w:val="center"/>
    </w:pPr>
    <w:rPr>
      <w:noProof/>
      <w:sz w:val="18"/>
    </w:rPr>
  </w:style>
  <w:style w:type="paragraph" w:styleId="a6">
    <w:name w:val="header"/>
    <w:basedOn w:val="a1"/>
    <w:semiHidden/>
    <w:rsid w:val="00C57EDE"/>
    <w:pPr>
      <w:tabs>
        <w:tab w:val="center" w:pos="4153"/>
        <w:tab w:val="right" w:pos="8306"/>
      </w:tabs>
    </w:pPr>
  </w:style>
  <w:style w:type="paragraph" w:styleId="a7">
    <w:name w:val="footer"/>
    <w:basedOn w:val="a1"/>
    <w:link w:val="a8"/>
    <w:uiPriority w:val="99"/>
    <w:rsid w:val="00C57EDE"/>
    <w:pPr>
      <w:tabs>
        <w:tab w:val="center" w:pos="4153"/>
        <w:tab w:val="right" w:pos="8306"/>
      </w:tabs>
    </w:pPr>
  </w:style>
  <w:style w:type="paragraph" w:styleId="a9">
    <w:name w:val="Body Text"/>
    <w:basedOn w:val="a1"/>
    <w:link w:val="aa"/>
    <w:semiHidden/>
    <w:rsid w:val="00C57EDE"/>
  </w:style>
  <w:style w:type="paragraph" w:customStyle="1" w:styleId="ab">
    <w:name w:val="Формула"/>
    <w:basedOn w:val="a1"/>
    <w:next w:val="a1"/>
    <w:rsid w:val="00C57EDE"/>
    <w:pPr>
      <w:spacing w:before="60" w:after="60"/>
      <w:ind w:left="567"/>
    </w:pPr>
  </w:style>
  <w:style w:type="paragraph" w:styleId="ac">
    <w:name w:val="caption"/>
    <w:basedOn w:val="a1"/>
    <w:next w:val="a1"/>
    <w:qFormat/>
    <w:rsid w:val="0090528C"/>
    <w:pPr>
      <w:spacing w:before="120" w:after="120"/>
      <w:jc w:val="center"/>
    </w:pPr>
    <w:rPr>
      <w:b/>
      <w:bCs/>
    </w:rPr>
  </w:style>
  <w:style w:type="paragraph" w:customStyle="1" w:styleId="ad">
    <w:name w:val="Таблица"/>
    <w:basedOn w:val="a1"/>
    <w:rsid w:val="00C57EDE"/>
    <w:pPr>
      <w:jc w:val="center"/>
    </w:pPr>
  </w:style>
  <w:style w:type="character" w:customStyle="1" w:styleId="10">
    <w:name w:val="Заголовок 1 Знак"/>
    <w:basedOn w:val="a2"/>
    <w:link w:val="1"/>
    <w:uiPriority w:val="9"/>
    <w:rsid w:val="00A00C70"/>
    <w:rPr>
      <w:rFonts w:eastAsiaTheme="minorEastAsia" w:cstheme="minorBidi"/>
      <w:b/>
      <w:sz w:val="24"/>
      <w:szCs w:val="22"/>
    </w:rPr>
  </w:style>
  <w:style w:type="paragraph" w:styleId="ae">
    <w:name w:val="List Paragraph"/>
    <w:basedOn w:val="a1"/>
    <w:qFormat/>
    <w:rsid w:val="00E40B69"/>
    <w:pPr>
      <w:ind w:left="720"/>
      <w:contextualSpacing/>
    </w:pPr>
  </w:style>
  <w:style w:type="table" w:styleId="af">
    <w:name w:val="Table Grid"/>
    <w:basedOn w:val="a3"/>
    <w:rsid w:val="00E40B69"/>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0">
    <w:name w:val="Balloon Text"/>
    <w:basedOn w:val="a1"/>
    <w:link w:val="af1"/>
    <w:uiPriority w:val="99"/>
    <w:semiHidden/>
    <w:unhideWhenUsed/>
    <w:rsid w:val="00E40B69"/>
    <w:pPr>
      <w:spacing w:line="240" w:lineRule="auto"/>
    </w:pPr>
    <w:rPr>
      <w:rFonts w:ascii="Tahoma" w:hAnsi="Tahoma" w:cs="Tahoma"/>
      <w:sz w:val="16"/>
      <w:szCs w:val="16"/>
    </w:rPr>
  </w:style>
  <w:style w:type="character" w:customStyle="1" w:styleId="af1">
    <w:name w:val="Текст выноски Знак"/>
    <w:basedOn w:val="a2"/>
    <w:link w:val="af0"/>
    <w:uiPriority w:val="99"/>
    <w:semiHidden/>
    <w:rsid w:val="00E40B69"/>
    <w:rPr>
      <w:rFonts w:ascii="Tahoma" w:eastAsiaTheme="minorEastAsia" w:hAnsi="Tahoma" w:cs="Tahoma"/>
      <w:sz w:val="16"/>
      <w:szCs w:val="16"/>
    </w:rPr>
  </w:style>
  <w:style w:type="character" w:customStyle="1" w:styleId="a8">
    <w:name w:val="Нижний колонтитул Знак"/>
    <w:basedOn w:val="a2"/>
    <w:link w:val="a7"/>
    <w:uiPriority w:val="99"/>
    <w:rsid w:val="00C2471E"/>
    <w:rPr>
      <w:rFonts w:eastAsiaTheme="minorEastAsia" w:cstheme="minorBidi"/>
      <w:sz w:val="28"/>
      <w:szCs w:val="22"/>
    </w:rPr>
  </w:style>
  <w:style w:type="paragraph" w:styleId="af2">
    <w:name w:val="TOC Heading"/>
    <w:basedOn w:val="1"/>
    <w:next w:val="a1"/>
    <w:uiPriority w:val="39"/>
    <w:unhideWhenUsed/>
    <w:qFormat/>
    <w:rsid w:val="008C52F9"/>
    <w:pPr>
      <w:keepLines/>
      <w:pageBreakBefore w:val="0"/>
      <w:suppressAutoHyphens w:val="0"/>
      <w:spacing w:before="480" w:after="0"/>
      <w:outlineLvl w:val="9"/>
    </w:pPr>
    <w:rPr>
      <w:rFonts w:asciiTheme="majorHAnsi" w:eastAsiaTheme="majorEastAsia" w:hAnsiTheme="majorHAnsi" w:cstheme="majorBidi"/>
      <w:bCs/>
      <w:caps/>
      <w:color w:val="365F91" w:themeColor="accent1" w:themeShade="BF"/>
      <w:szCs w:val="28"/>
      <w:lang w:eastAsia="en-US"/>
    </w:rPr>
  </w:style>
  <w:style w:type="paragraph" w:styleId="11">
    <w:name w:val="toc 1"/>
    <w:basedOn w:val="a1"/>
    <w:next w:val="a1"/>
    <w:autoRedefine/>
    <w:uiPriority w:val="39"/>
    <w:unhideWhenUsed/>
    <w:qFormat/>
    <w:rsid w:val="00C07C38"/>
    <w:pPr>
      <w:tabs>
        <w:tab w:val="right" w:leader="dot" w:pos="9356"/>
      </w:tabs>
      <w:ind w:right="-547" w:firstLine="0"/>
      <w:jc w:val="left"/>
    </w:pPr>
    <w:rPr>
      <w:rFonts w:cs="Times New Roman"/>
      <w:bCs/>
      <w:szCs w:val="24"/>
    </w:rPr>
  </w:style>
  <w:style w:type="paragraph" w:styleId="21">
    <w:name w:val="toc 2"/>
    <w:basedOn w:val="a1"/>
    <w:next w:val="a1"/>
    <w:autoRedefine/>
    <w:uiPriority w:val="39"/>
    <w:unhideWhenUsed/>
    <w:qFormat/>
    <w:rsid w:val="00E27B8C"/>
    <w:pPr>
      <w:spacing w:before="240"/>
      <w:jc w:val="left"/>
    </w:pPr>
    <w:rPr>
      <w:rFonts w:asciiTheme="minorHAnsi" w:hAnsiTheme="minorHAnsi" w:cstheme="minorHAnsi"/>
      <w:b/>
      <w:bCs/>
      <w:sz w:val="20"/>
      <w:szCs w:val="20"/>
    </w:rPr>
  </w:style>
  <w:style w:type="paragraph" w:styleId="31">
    <w:name w:val="toc 3"/>
    <w:basedOn w:val="a1"/>
    <w:next w:val="a1"/>
    <w:autoRedefine/>
    <w:uiPriority w:val="39"/>
    <w:unhideWhenUsed/>
    <w:qFormat/>
    <w:rsid w:val="0033783E"/>
    <w:pPr>
      <w:ind w:left="240"/>
      <w:jc w:val="left"/>
    </w:pPr>
    <w:rPr>
      <w:rFonts w:asciiTheme="minorHAnsi" w:hAnsiTheme="minorHAnsi" w:cstheme="minorHAnsi"/>
      <w:sz w:val="20"/>
      <w:szCs w:val="20"/>
    </w:rPr>
  </w:style>
  <w:style w:type="character" w:styleId="af3">
    <w:name w:val="Hyperlink"/>
    <w:basedOn w:val="a2"/>
    <w:uiPriority w:val="99"/>
    <w:unhideWhenUsed/>
    <w:rsid w:val="008C52F9"/>
    <w:rPr>
      <w:color w:val="0000FF" w:themeColor="hyperlink"/>
      <w:u w:val="single"/>
    </w:rPr>
  </w:style>
  <w:style w:type="paragraph" w:styleId="af4">
    <w:name w:val="Document Map"/>
    <w:basedOn w:val="a1"/>
    <w:link w:val="af5"/>
    <w:uiPriority w:val="99"/>
    <w:semiHidden/>
    <w:unhideWhenUsed/>
    <w:rsid w:val="00752CC8"/>
    <w:pPr>
      <w:spacing w:line="240" w:lineRule="auto"/>
    </w:pPr>
    <w:rPr>
      <w:rFonts w:ascii="Tahoma" w:hAnsi="Tahoma" w:cs="Tahoma"/>
      <w:sz w:val="16"/>
      <w:szCs w:val="16"/>
    </w:rPr>
  </w:style>
  <w:style w:type="character" w:customStyle="1" w:styleId="af5">
    <w:name w:val="Схема документа Знак"/>
    <w:basedOn w:val="a2"/>
    <w:link w:val="af4"/>
    <w:uiPriority w:val="99"/>
    <w:semiHidden/>
    <w:rsid w:val="00752CC8"/>
    <w:rPr>
      <w:rFonts w:ascii="Tahoma" w:eastAsiaTheme="minorEastAsia" w:hAnsi="Tahoma" w:cs="Tahoma"/>
      <w:sz w:val="16"/>
      <w:szCs w:val="16"/>
    </w:rPr>
  </w:style>
  <w:style w:type="paragraph" w:styleId="af6">
    <w:name w:val="No Spacing"/>
    <w:link w:val="af7"/>
    <w:uiPriority w:val="1"/>
    <w:qFormat/>
    <w:rsid w:val="009E23A2"/>
    <w:pPr>
      <w:spacing w:before="120" w:after="120"/>
    </w:pPr>
    <w:rPr>
      <w:rFonts w:eastAsiaTheme="minorEastAsia" w:cstheme="minorBidi"/>
      <w:sz w:val="24"/>
      <w:szCs w:val="22"/>
    </w:rPr>
  </w:style>
  <w:style w:type="character" w:customStyle="1" w:styleId="40">
    <w:name w:val="Заголовок 4 Знак"/>
    <w:basedOn w:val="a2"/>
    <w:link w:val="4"/>
    <w:uiPriority w:val="9"/>
    <w:rsid w:val="00C459DD"/>
    <w:rPr>
      <w:rFonts w:eastAsiaTheme="majorEastAsia" w:cstheme="majorBidi"/>
      <w:b/>
      <w:bCs/>
      <w:iCs/>
      <w:sz w:val="28"/>
      <w:szCs w:val="22"/>
    </w:rPr>
  </w:style>
  <w:style w:type="character" w:styleId="af8">
    <w:name w:val="FollowedHyperlink"/>
    <w:basedOn w:val="a2"/>
    <w:uiPriority w:val="99"/>
    <w:semiHidden/>
    <w:unhideWhenUsed/>
    <w:rsid w:val="00A512BB"/>
    <w:rPr>
      <w:color w:val="800080" w:themeColor="followedHyperlink"/>
      <w:u w:val="single"/>
    </w:rPr>
  </w:style>
  <w:style w:type="paragraph" w:styleId="41">
    <w:name w:val="toc 4"/>
    <w:basedOn w:val="a1"/>
    <w:next w:val="a1"/>
    <w:autoRedefine/>
    <w:uiPriority w:val="39"/>
    <w:unhideWhenUsed/>
    <w:rsid w:val="006E25E7"/>
    <w:pPr>
      <w:ind w:left="480"/>
      <w:jc w:val="left"/>
    </w:pPr>
    <w:rPr>
      <w:rFonts w:asciiTheme="minorHAnsi" w:hAnsiTheme="minorHAnsi" w:cstheme="minorHAnsi"/>
      <w:sz w:val="20"/>
      <w:szCs w:val="20"/>
    </w:rPr>
  </w:style>
  <w:style w:type="paragraph" w:styleId="51">
    <w:name w:val="toc 5"/>
    <w:basedOn w:val="a1"/>
    <w:next w:val="a1"/>
    <w:autoRedefine/>
    <w:uiPriority w:val="39"/>
    <w:unhideWhenUsed/>
    <w:rsid w:val="006E25E7"/>
    <w:pPr>
      <w:ind w:left="720"/>
      <w:jc w:val="left"/>
    </w:pPr>
    <w:rPr>
      <w:rFonts w:asciiTheme="minorHAnsi" w:hAnsiTheme="minorHAnsi" w:cstheme="minorHAnsi"/>
      <w:sz w:val="20"/>
      <w:szCs w:val="20"/>
    </w:rPr>
  </w:style>
  <w:style w:type="paragraph" w:styleId="6">
    <w:name w:val="toc 6"/>
    <w:basedOn w:val="a1"/>
    <w:next w:val="a1"/>
    <w:autoRedefine/>
    <w:uiPriority w:val="39"/>
    <w:unhideWhenUsed/>
    <w:rsid w:val="006E25E7"/>
    <w:pPr>
      <w:ind w:left="960"/>
      <w:jc w:val="left"/>
    </w:pPr>
    <w:rPr>
      <w:rFonts w:asciiTheme="minorHAnsi" w:hAnsiTheme="minorHAnsi" w:cstheme="minorHAnsi"/>
      <w:sz w:val="20"/>
      <w:szCs w:val="20"/>
    </w:rPr>
  </w:style>
  <w:style w:type="paragraph" w:styleId="7">
    <w:name w:val="toc 7"/>
    <w:basedOn w:val="a1"/>
    <w:next w:val="a1"/>
    <w:autoRedefine/>
    <w:uiPriority w:val="39"/>
    <w:unhideWhenUsed/>
    <w:rsid w:val="006E25E7"/>
    <w:pPr>
      <w:ind w:left="1200"/>
      <w:jc w:val="left"/>
    </w:pPr>
    <w:rPr>
      <w:rFonts w:asciiTheme="minorHAnsi" w:hAnsiTheme="minorHAnsi" w:cstheme="minorHAnsi"/>
      <w:sz w:val="20"/>
      <w:szCs w:val="20"/>
    </w:rPr>
  </w:style>
  <w:style w:type="paragraph" w:styleId="8">
    <w:name w:val="toc 8"/>
    <w:basedOn w:val="a1"/>
    <w:next w:val="a1"/>
    <w:autoRedefine/>
    <w:uiPriority w:val="39"/>
    <w:unhideWhenUsed/>
    <w:rsid w:val="006E25E7"/>
    <w:pPr>
      <w:ind w:left="1440"/>
      <w:jc w:val="left"/>
    </w:pPr>
    <w:rPr>
      <w:rFonts w:asciiTheme="minorHAnsi" w:hAnsiTheme="minorHAnsi" w:cstheme="minorHAnsi"/>
      <w:sz w:val="20"/>
      <w:szCs w:val="20"/>
    </w:rPr>
  </w:style>
  <w:style w:type="paragraph" w:styleId="9">
    <w:name w:val="toc 9"/>
    <w:basedOn w:val="a1"/>
    <w:next w:val="a1"/>
    <w:autoRedefine/>
    <w:uiPriority w:val="39"/>
    <w:unhideWhenUsed/>
    <w:rsid w:val="006E25E7"/>
    <w:pPr>
      <w:ind w:left="1680"/>
      <w:jc w:val="left"/>
    </w:pPr>
    <w:rPr>
      <w:rFonts w:asciiTheme="minorHAnsi" w:hAnsiTheme="minorHAnsi" w:cstheme="minorHAnsi"/>
      <w:sz w:val="20"/>
      <w:szCs w:val="20"/>
    </w:rPr>
  </w:style>
  <w:style w:type="paragraph" w:styleId="af9">
    <w:name w:val="Title"/>
    <w:basedOn w:val="a1"/>
    <w:next w:val="a1"/>
    <w:link w:val="afa"/>
    <w:uiPriority w:val="10"/>
    <w:qFormat/>
    <w:rsid w:val="00435ADA"/>
    <w:pPr>
      <w:spacing w:before="240" w:after="60" w:line="240" w:lineRule="auto"/>
      <w:ind w:firstLine="0"/>
      <w:jc w:val="center"/>
      <w:outlineLvl w:val="0"/>
    </w:pPr>
    <w:rPr>
      <w:rFonts w:ascii="Cambria" w:eastAsia="Times New Roman" w:hAnsi="Cambria" w:cs="Times New Roman"/>
      <w:b/>
      <w:bCs/>
      <w:kern w:val="28"/>
      <w:sz w:val="32"/>
      <w:szCs w:val="32"/>
    </w:rPr>
  </w:style>
  <w:style w:type="character" w:customStyle="1" w:styleId="afa">
    <w:name w:val="Название Знак"/>
    <w:basedOn w:val="a2"/>
    <w:link w:val="af9"/>
    <w:uiPriority w:val="10"/>
    <w:rsid w:val="00435ADA"/>
    <w:rPr>
      <w:rFonts w:ascii="Cambria" w:hAnsi="Cambria"/>
      <w:b/>
      <w:bCs/>
      <w:kern w:val="28"/>
      <w:sz w:val="32"/>
      <w:szCs w:val="32"/>
    </w:rPr>
  </w:style>
  <w:style w:type="paragraph" w:customStyle="1" w:styleId="Table">
    <w:name w:val="Table"/>
    <w:basedOn w:val="a1"/>
    <w:rsid w:val="00636B01"/>
    <w:pPr>
      <w:framePr w:hSpace="181" w:vSpace="181" w:wrap="around" w:vAnchor="text" w:hAnchor="text" w:y="1"/>
      <w:widowControl w:val="0"/>
      <w:spacing w:line="240" w:lineRule="auto"/>
      <w:ind w:firstLine="0"/>
      <w:jc w:val="center"/>
    </w:pPr>
    <w:rPr>
      <w:rFonts w:eastAsia="Times New Roman" w:cs="Times New Roman"/>
      <w:szCs w:val="20"/>
    </w:rPr>
  </w:style>
  <w:style w:type="paragraph" w:customStyle="1" w:styleId="afb">
    <w:name w:val="Чертежный"/>
    <w:rsid w:val="00B0689D"/>
    <w:pPr>
      <w:jc w:val="both"/>
    </w:pPr>
    <w:rPr>
      <w:rFonts w:ascii="ISOCPEUR" w:hAnsi="ISOCPEUR"/>
      <w:i/>
      <w:sz w:val="28"/>
      <w:lang w:val="uk-UA"/>
    </w:rPr>
  </w:style>
  <w:style w:type="character" w:styleId="afc">
    <w:name w:val="Placeholder Text"/>
    <w:basedOn w:val="a2"/>
    <w:uiPriority w:val="99"/>
    <w:semiHidden/>
    <w:rsid w:val="00B9140A"/>
    <w:rPr>
      <w:color w:val="808080"/>
    </w:rPr>
  </w:style>
  <w:style w:type="character" w:customStyle="1" w:styleId="af7">
    <w:name w:val="Без интервала Знак"/>
    <w:basedOn w:val="a2"/>
    <w:link w:val="af6"/>
    <w:uiPriority w:val="1"/>
    <w:rsid w:val="009E23A2"/>
    <w:rPr>
      <w:rFonts w:eastAsiaTheme="minorEastAsia" w:cstheme="minorBidi"/>
      <w:sz w:val="24"/>
      <w:szCs w:val="22"/>
    </w:rPr>
  </w:style>
  <w:style w:type="paragraph" w:styleId="afd">
    <w:name w:val="Subtitle"/>
    <w:basedOn w:val="a1"/>
    <w:next w:val="a1"/>
    <w:link w:val="afe"/>
    <w:uiPriority w:val="11"/>
    <w:qFormat/>
    <w:rsid w:val="0096035E"/>
    <w:pPr>
      <w:spacing w:after="120" w:line="240" w:lineRule="auto"/>
      <w:ind w:firstLine="0"/>
      <w:jc w:val="center"/>
    </w:pPr>
    <w:rPr>
      <w:rFonts w:eastAsia="Times New Roman" w:cs="Times New Roman"/>
      <w:szCs w:val="24"/>
      <w:lang w:eastAsia="en-US"/>
    </w:rPr>
  </w:style>
  <w:style w:type="character" w:customStyle="1" w:styleId="afe">
    <w:name w:val="Подзаголовок Знак"/>
    <w:basedOn w:val="a2"/>
    <w:link w:val="afd"/>
    <w:uiPriority w:val="11"/>
    <w:rsid w:val="0096035E"/>
    <w:rPr>
      <w:sz w:val="24"/>
      <w:szCs w:val="24"/>
      <w:lang w:eastAsia="en-US"/>
    </w:rPr>
  </w:style>
  <w:style w:type="character" w:customStyle="1" w:styleId="code">
    <w:name w:val="code"/>
    <w:uiPriority w:val="1"/>
    <w:rsid w:val="001903D5"/>
    <w:rPr>
      <w:rFonts w:ascii="Times New Roman" w:hAnsi="Times New Roman"/>
      <w:noProof/>
      <w:sz w:val="28"/>
      <w:lang w:val="en-US"/>
    </w:rPr>
  </w:style>
  <w:style w:type="paragraph" w:styleId="22">
    <w:name w:val="Body Text 2"/>
    <w:basedOn w:val="a1"/>
    <w:link w:val="23"/>
    <w:uiPriority w:val="99"/>
    <w:unhideWhenUsed/>
    <w:rsid w:val="008B2A34"/>
    <w:pPr>
      <w:spacing w:after="120" w:line="480" w:lineRule="auto"/>
    </w:pPr>
  </w:style>
  <w:style w:type="character" w:customStyle="1" w:styleId="23">
    <w:name w:val="Основной текст 2 Знак"/>
    <w:basedOn w:val="a2"/>
    <w:link w:val="22"/>
    <w:uiPriority w:val="99"/>
    <w:rsid w:val="008B2A34"/>
    <w:rPr>
      <w:rFonts w:eastAsiaTheme="minorEastAsia" w:cstheme="minorBidi"/>
      <w:sz w:val="28"/>
      <w:szCs w:val="22"/>
    </w:rPr>
  </w:style>
  <w:style w:type="paragraph" w:customStyle="1" w:styleId="aff">
    <w:name w:val="МЕА_основной текст Знак Знак"/>
    <w:basedOn w:val="a1"/>
    <w:next w:val="22"/>
    <w:link w:val="aff0"/>
    <w:rsid w:val="008B2A34"/>
    <w:pPr>
      <w:widowControl w:val="0"/>
      <w:ind w:firstLine="902"/>
    </w:pPr>
    <w:rPr>
      <w:rFonts w:eastAsia="Times New Roman" w:cs="Times New Roman"/>
      <w:szCs w:val="24"/>
    </w:rPr>
  </w:style>
  <w:style w:type="character" w:customStyle="1" w:styleId="aff0">
    <w:name w:val="МЕА_основной текст Знак Знак Знак"/>
    <w:link w:val="aff"/>
    <w:locked/>
    <w:rsid w:val="008B2A34"/>
    <w:rPr>
      <w:sz w:val="24"/>
      <w:szCs w:val="24"/>
    </w:rPr>
  </w:style>
  <w:style w:type="paragraph" w:customStyle="1" w:styleId="aff1">
    <w:name w:val="МЕА_выделение_слов Знак Знак Знак"/>
    <w:basedOn w:val="aff"/>
    <w:link w:val="aff2"/>
    <w:uiPriority w:val="99"/>
    <w:rsid w:val="008B2A34"/>
    <w:rPr>
      <w:b/>
      <w:bCs/>
      <w:i/>
      <w:iCs/>
    </w:rPr>
  </w:style>
  <w:style w:type="character" w:customStyle="1" w:styleId="aff2">
    <w:name w:val="МЕА_выделение_слов Знак Знак Знак Знак"/>
    <w:link w:val="aff1"/>
    <w:uiPriority w:val="99"/>
    <w:locked/>
    <w:rsid w:val="008B2A34"/>
    <w:rPr>
      <w:b/>
      <w:bCs/>
      <w:i/>
      <w:iCs/>
      <w:sz w:val="24"/>
      <w:szCs w:val="24"/>
    </w:rPr>
  </w:style>
  <w:style w:type="paragraph" w:customStyle="1" w:styleId="tablecolumntitle">
    <w:name w:val="table column title"/>
    <w:basedOn w:val="a1"/>
    <w:rsid w:val="00B64E1D"/>
    <w:pPr>
      <w:spacing w:after="120" w:line="276" w:lineRule="auto"/>
      <w:ind w:firstLine="0"/>
      <w:contextualSpacing/>
      <w:jc w:val="center"/>
    </w:pPr>
    <w:rPr>
      <w:rFonts w:eastAsia="Calibri" w:cs="Times New Roman"/>
      <w:b/>
      <w:sz w:val="22"/>
      <w:lang w:eastAsia="en-US"/>
    </w:rPr>
  </w:style>
  <w:style w:type="paragraph" w:customStyle="1" w:styleId="tablecell">
    <w:name w:val="table cell"/>
    <w:basedOn w:val="a1"/>
    <w:rsid w:val="00B64E1D"/>
    <w:pPr>
      <w:spacing w:after="120" w:line="240" w:lineRule="auto"/>
      <w:ind w:firstLine="0"/>
      <w:contextualSpacing/>
      <w:jc w:val="left"/>
    </w:pPr>
    <w:rPr>
      <w:rFonts w:eastAsia="Calibri" w:cs="Times New Roman"/>
      <w:sz w:val="22"/>
      <w:lang w:eastAsia="en-US"/>
    </w:rPr>
  </w:style>
  <w:style w:type="paragraph" w:customStyle="1" w:styleId="wwf">
    <w:name w:val="wwf Список литературы"/>
    <w:basedOn w:val="a1"/>
    <w:autoRedefine/>
    <w:uiPriority w:val="99"/>
    <w:rsid w:val="00632092"/>
    <w:pPr>
      <w:numPr>
        <w:numId w:val="5"/>
      </w:numPr>
    </w:pPr>
    <w:rPr>
      <w:rFonts w:eastAsia="Times New Roman" w:cs="Times New Roman"/>
      <w:szCs w:val="24"/>
    </w:rPr>
  </w:style>
  <w:style w:type="paragraph" w:customStyle="1" w:styleId="picture">
    <w:name w:val="picture"/>
    <w:basedOn w:val="a1"/>
    <w:next w:val="ac"/>
    <w:rsid w:val="00DB1011"/>
    <w:pPr>
      <w:spacing w:before="240" w:after="240" w:line="336" w:lineRule="auto"/>
      <w:ind w:firstLine="0"/>
      <w:contextualSpacing/>
      <w:jc w:val="center"/>
    </w:pPr>
    <w:rPr>
      <w:rFonts w:eastAsia="Calibri" w:cs="Times New Roman"/>
      <w:lang w:val="en-US" w:eastAsia="en-US"/>
    </w:rPr>
  </w:style>
  <w:style w:type="paragraph" w:customStyle="1" w:styleId="righttitle1">
    <w:name w:val="right title 1"/>
    <w:basedOn w:val="1"/>
    <w:next w:val="a1"/>
    <w:rsid w:val="00580F86"/>
    <w:pPr>
      <w:keepLines/>
      <w:pageBreakBefore w:val="0"/>
      <w:suppressAutoHyphens w:val="0"/>
      <w:spacing w:after="360" w:line="336" w:lineRule="auto"/>
      <w:contextualSpacing/>
      <w:jc w:val="right"/>
    </w:pPr>
    <w:rPr>
      <w:rFonts w:eastAsia="Times New Roman" w:cs="Times New Roman"/>
      <w:bCs/>
      <w:caps/>
      <w:szCs w:val="28"/>
      <w:lang w:eastAsia="en-US"/>
    </w:rPr>
  </w:style>
  <w:style w:type="paragraph" w:customStyle="1" w:styleId="tabletitle">
    <w:name w:val="table title"/>
    <w:basedOn w:val="a1"/>
    <w:next w:val="a1"/>
    <w:rsid w:val="00B02524"/>
    <w:pPr>
      <w:spacing w:before="120" w:after="120" w:line="336" w:lineRule="auto"/>
      <w:contextualSpacing/>
      <w:jc w:val="left"/>
    </w:pPr>
    <w:rPr>
      <w:rFonts w:eastAsia="Calibri" w:cs="Times New Roman"/>
      <w:b/>
      <w:sz w:val="22"/>
      <w:lang w:eastAsia="en-US"/>
    </w:rPr>
  </w:style>
  <w:style w:type="paragraph" w:customStyle="1" w:styleId="H3">
    <w:name w:val="H3"/>
    <w:basedOn w:val="a1"/>
    <w:next w:val="a1"/>
    <w:rsid w:val="00F13967"/>
    <w:pPr>
      <w:keepNext/>
      <w:spacing w:before="100" w:after="100" w:line="240" w:lineRule="auto"/>
      <w:ind w:firstLine="0"/>
      <w:jc w:val="left"/>
      <w:outlineLvl w:val="3"/>
    </w:pPr>
    <w:rPr>
      <w:rFonts w:eastAsia="Times New Roman" w:cs="Times New Roman"/>
      <w:b/>
      <w:sz w:val="28"/>
      <w:szCs w:val="20"/>
    </w:rPr>
  </w:style>
  <w:style w:type="character" w:styleId="aff3">
    <w:name w:val="Strong"/>
    <w:uiPriority w:val="22"/>
    <w:qFormat/>
    <w:rsid w:val="00F13967"/>
    <w:rPr>
      <w:b/>
    </w:rPr>
  </w:style>
  <w:style w:type="paragraph" w:styleId="aff4">
    <w:name w:val="Plain Text"/>
    <w:basedOn w:val="a1"/>
    <w:link w:val="aff5"/>
    <w:rsid w:val="00F13967"/>
    <w:pPr>
      <w:spacing w:line="288" w:lineRule="auto"/>
    </w:pPr>
    <w:rPr>
      <w:rFonts w:eastAsia="Times New Roman" w:cs="Times New Roman"/>
      <w:szCs w:val="20"/>
    </w:rPr>
  </w:style>
  <w:style w:type="character" w:customStyle="1" w:styleId="aff5">
    <w:name w:val="Текст Знак"/>
    <w:basedOn w:val="a2"/>
    <w:link w:val="aff4"/>
    <w:uiPriority w:val="99"/>
    <w:rsid w:val="00F13967"/>
    <w:rPr>
      <w:sz w:val="24"/>
    </w:rPr>
  </w:style>
  <w:style w:type="character" w:customStyle="1" w:styleId="50">
    <w:name w:val="Заголовок 5 Знак"/>
    <w:basedOn w:val="a2"/>
    <w:link w:val="5"/>
    <w:uiPriority w:val="9"/>
    <w:rsid w:val="00347888"/>
    <w:rPr>
      <w:rFonts w:asciiTheme="majorHAnsi" w:eastAsiaTheme="majorEastAsia" w:hAnsiTheme="majorHAnsi" w:cstheme="majorBidi"/>
      <w:color w:val="243F60" w:themeColor="accent1" w:themeShade="7F"/>
      <w:sz w:val="24"/>
      <w:szCs w:val="22"/>
    </w:rPr>
  </w:style>
  <w:style w:type="character" w:customStyle="1" w:styleId="20">
    <w:name w:val="Заголовок 2 Знак"/>
    <w:basedOn w:val="a2"/>
    <w:link w:val="2"/>
    <w:rsid w:val="003F0C2B"/>
    <w:rPr>
      <w:rFonts w:eastAsiaTheme="minorEastAsia" w:cs="Arial"/>
      <w:b/>
      <w:bCs/>
      <w:iCs/>
      <w:sz w:val="24"/>
      <w:szCs w:val="28"/>
    </w:rPr>
  </w:style>
  <w:style w:type="character" w:customStyle="1" w:styleId="30">
    <w:name w:val="Заголовок 3 Знак"/>
    <w:basedOn w:val="a2"/>
    <w:link w:val="3"/>
    <w:rsid w:val="00056EBC"/>
    <w:rPr>
      <w:rFonts w:eastAsiaTheme="minorEastAsia" w:cs="Arial"/>
      <w:b/>
      <w:bCs/>
      <w:sz w:val="24"/>
      <w:szCs w:val="26"/>
    </w:rPr>
  </w:style>
  <w:style w:type="paragraph" w:customStyle="1" w:styleId="descr">
    <w:name w:val="descr"/>
    <w:basedOn w:val="a1"/>
    <w:rsid w:val="007E0C65"/>
    <w:pPr>
      <w:spacing w:before="100" w:beforeAutospacing="1" w:after="100" w:afterAutospacing="1" w:line="240" w:lineRule="auto"/>
      <w:ind w:firstLine="0"/>
      <w:jc w:val="left"/>
    </w:pPr>
    <w:rPr>
      <w:rFonts w:eastAsia="Times New Roman" w:cs="Times New Roman"/>
      <w:szCs w:val="24"/>
    </w:rPr>
  </w:style>
  <w:style w:type="character" w:customStyle="1" w:styleId="apple-converted-space">
    <w:name w:val="apple-converted-space"/>
    <w:basedOn w:val="a2"/>
    <w:rsid w:val="007E0C65"/>
  </w:style>
  <w:style w:type="paragraph" w:styleId="aff6">
    <w:name w:val="Normal (Web)"/>
    <w:basedOn w:val="a1"/>
    <w:link w:val="aff7"/>
    <w:uiPriority w:val="99"/>
    <w:unhideWhenUsed/>
    <w:rsid w:val="001A217D"/>
    <w:pPr>
      <w:spacing w:before="100" w:beforeAutospacing="1" w:after="100" w:afterAutospacing="1" w:line="240" w:lineRule="auto"/>
      <w:ind w:firstLine="0"/>
      <w:jc w:val="left"/>
    </w:pPr>
    <w:rPr>
      <w:rFonts w:eastAsia="Times New Roman" w:cs="Times New Roman"/>
      <w:szCs w:val="24"/>
    </w:rPr>
  </w:style>
  <w:style w:type="character" w:styleId="aff8">
    <w:name w:val="Emphasis"/>
    <w:basedOn w:val="a2"/>
    <w:uiPriority w:val="20"/>
    <w:qFormat/>
    <w:rsid w:val="00C9176B"/>
    <w:rPr>
      <w:i/>
      <w:iCs/>
    </w:rPr>
  </w:style>
  <w:style w:type="paragraph" w:styleId="aff9">
    <w:name w:val="annotation text"/>
    <w:basedOn w:val="a1"/>
    <w:link w:val="affa"/>
    <w:uiPriority w:val="99"/>
    <w:semiHidden/>
    <w:unhideWhenUsed/>
    <w:rsid w:val="005E06A7"/>
    <w:pPr>
      <w:spacing w:line="240" w:lineRule="auto"/>
    </w:pPr>
    <w:rPr>
      <w:sz w:val="20"/>
      <w:szCs w:val="20"/>
    </w:rPr>
  </w:style>
  <w:style w:type="character" w:customStyle="1" w:styleId="affa">
    <w:name w:val="Текст примечания Знак"/>
    <w:basedOn w:val="a2"/>
    <w:link w:val="aff9"/>
    <w:uiPriority w:val="99"/>
    <w:semiHidden/>
    <w:rsid w:val="005E06A7"/>
    <w:rPr>
      <w:rFonts w:eastAsiaTheme="minorEastAsia" w:cstheme="minorBidi"/>
    </w:rPr>
  </w:style>
  <w:style w:type="character" w:styleId="affb">
    <w:name w:val="Intense Emphasis"/>
    <w:basedOn w:val="a2"/>
    <w:uiPriority w:val="21"/>
    <w:qFormat/>
    <w:rsid w:val="004A6374"/>
    <w:rPr>
      <w:b/>
      <w:bCs/>
      <w:i/>
      <w:iCs/>
      <w:color w:val="4F81BD" w:themeColor="accent1"/>
    </w:rPr>
  </w:style>
  <w:style w:type="character" w:styleId="HTML">
    <w:name w:val="HTML Code"/>
    <w:basedOn w:val="a2"/>
    <w:uiPriority w:val="99"/>
    <w:semiHidden/>
    <w:unhideWhenUsed/>
    <w:rsid w:val="00E77D69"/>
    <w:rPr>
      <w:rFonts w:ascii="Courier New" w:eastAsia="Times New Roman" w:hAnsi="Courier New" w:cs="Courier New"/>
      <w:sz w:val="20"/>
      <w:szCs w:val="20"/>
    </w:rPr>
  </w:style>
  <w:style w:type="paragraph" w:customStyle="1" w:styleId="My">
    <w:name w:val="My Заголовок"/>
    <w:basedOn w:val="a1"/>
    <w:rsid w:val="003E4D19"/>
    <w:pPr>
      <w:spacing w:before="120" w:after="120"/>
      <w:ind w:firstLine="981"/>
    </w:pPr>
    <w:rPr>
      <w:rFonts w:eastAsia="Times New Roman" w:cs="Times New Roman"/>
      <w:b/>
      <w:szCs w:val="28"/>
    </w:rPr>
  </w:style>
  <w:style w:type="character" w:customStyle="1" w:styleId="ipa">
    <w:name w:val="ipa"/>
    <w:basedOn w:val="a2"/>
    <w:rsid w:val="00E174DA"/>
  </w:style>
  <w:style w:type="paragraph" w:styleId="32">
    <w:name w:val="Body Text Indent 3"/>
    <w:basedOn w:val="a1"/>
    <w:link w:val="33"/>
    <w:uiPriority w:val="99"/>
    <w:semiHidden/>
    <w:unhideWhenUsed/>
    <w:rsid w:val="00DD4DF8"/>
    <w:pPr>
      <w:spacing w:after="120"/>
      <w:ind w:left="283"/>
    </w:pPr>
    <w:rPr>
      <w:sz w:val="16"/>
      <w:szCs w:val="16"/>
    </w:rPr>
  </w:style>
  <w:style w:type="character" w:customStyle="1" w:styleId="33">
    <w:name w:val="Основной текст с отступом 3 Знак"/>
    <w:basedOn w:val="a2"/>
    <w:link w:val="32"/>
    <w:uiPriority w:val="99"/>
    <w:semiHidden/>
    <w:rsid w:val="00DD4DF8"/>
    <w:rPr>
      <w:rFonts w:eastAsiaTheme="minorEastAsia" w:cstheme="minorBidi"/>
      <w:sz w:val="16"/>
      <w:szCs w:val="16"/>
    </w:rPr>
  </w:style>
  <w:style w:type="paragraph" w:customStyle="1" w:styleId="affc">
    <w:name w:val="!!!!!!!!!!!"/>
    <w:basedOn w:val="a1"/>
    <w:link w:val="affd"/>
    <w:qFormat/>
    <w:rsid w:val="009B6C22"/>
    <w:pPr>
      <w:spacing w:after="200" w:line="276" w:lineRule="auto"/>
      <w:ind w:firstLine="0"/>
      <w:jc w:val="left"/>
    </w:pPr>
    <w:rPr>
      <w:rFonts w:eastAsiaTheme="minorHAnsi" w:cs="Times New Roman"/>
      <w:b/>
      <w:sz w:val="28"/>
      <w:szCs w:val="28"/>
      <w:lang w:eastAsia="en-US"/>
    </w:rPr>
  </w:style>
  <w:style w:type="character" w:customStyle="1" w:styleId="affd">
    <w:name w:val="!!!!!!!!!!! Знак"/>
    <w:basedOn w:val="a2"/>
    <w:link w:val="affc"/>
    <w:rsid w:val="009B6C22"/>
    <w:rPr>
      <w:rFonts w:eastAsiaTheme="minorHAnsi"/>
      <w:b/>
      <w:sz w:val="28"/>
      <w:szCs w:val="28"/>
      <w:lang w:eastAsia="en-US"/>
    </w:rPr>
  </w:style>
  <w:style w:type="paragraph" w:styleId="affe">
    <w:name w:val="Body Text Indent"/>
    <w:basedOn w:val="a1"/>
    <w:link w:val="afff"/>
    <w:rsid w:val="00E0607E"/>
    <w:pPr>
      <w:spacing w:after="120" w:line="240" w:lineRule="auto"/>
      <w:ind w:left="283" w:firstLine="0"/>
      <w:jc w:val="left"/>
    </w:pPr>
    <w:rPr>
      <w:rFonts w:eastAsia="Times New Roman" w:cs="Times New Roman"/>
      <w:szCs w:val="24"/>
    </w:rPr>
  </w:style>
  <w:style w:type="character" w:customStyle="1" w:styleId="afff">
    <w:name w:val="Основной текст с отступом Знак"/>
    <w:basedOn w:val="a2"/>
    <w:link w:val="affe"/>
    <w:rsid w:val="00E0607E"/>
    <w:rPr>
      <w:sz w:val="24"/>
      <w:szCs w:val="24"/>
    </w:rPr>
  </w:style>
  <w:style w:type="paragraph" w:customStyle="1" w:styleId="afff0">
    <w:name w:val="текст"/>
    <w:basedOn w:val="a1"/>
    <w:rsid w:val="00E0607E"/>
    <w:pPr>
      <w:overflowPunct w:val="0"/>
      <w:autoSpaceDE w:val="0"/>
      <w:autoSpaceDN w:val="0"/>
      <w:adjustRightInd w:val="0"/>
      <w:spacing w:before="60" w:after="60"/>
      <w:ind w:firstLine="680"/>
    </w:pPr>
    <w:rPr>
      <w:rFonts w:eastAsia="Times New Roman" w:cs="Times New Roman"/>
      <w:szCs w:val="20"/>
    </w:rPr>
  </w:style>
  <w:style w:type="paragraph" w:styleId="HTML0">
    <w:name w:val="HTML Preformatted"/>
    <w:basedOn w:val="a1"/>
    <w:link w:val="HTML1"/>
    <w:rsid w:val="00E060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Courier New" w:hAnsi="Courier New" w:cs="Courier New"/>
      <w:sz w:val="20"/>
      <w:szCs w:val="20"/>
    </w:rPr>
  </w:style>
  <w:style w:type="character" w:customStyle="1" w:styleId="HTML1">
    <w:name w:val="Стандартный HTML Знак"/>
    <w:basedOn w:val="a2"/>
    <w:link w:val="HTML0"/>
    <w:rsid w:val="00E0607E"/>
    <w:rPr>
      <w:rFonts w:ascii="Courier New" w:eastAsia="Courier New" w:hAnsi="Courier New" w:cs="Courier New"/>
    </w:rPr>
  </w:style>
  <w:style w:type="paragraph" w:customStyle="1" w:styleId="Scullyusual">
    <w:name w:val="Scully_usual"/>
    <w:basedOn w:val="a9"/>
    <w:link w:val="Scullyusual0"/>
    <w:rsid w:val="00E0607E"/>
    <w:rPr>
      <w:rFonts w:eastAsia="Times New Roman" w:cs="Times New Roman"/>
      <w:szCs w:val="24"/>
    </w:rPr>
  </w:style>
  <w:style w:type="character" w:customStyle="1" w:styleId="Scullyusual0">
    <w:name w:val="Scully_usual Знак"/>
    <w:basedOn w:val="a2"/>
    <w:link w:val="Scullyusual"/>
    <w:rsid w:val="00E0607E"/>
    <w:rPr>
      <w:sz w:val="24"/>
      <w:szCs w:val="24"/>
    </w:rPr>
  </w:style>
  <w:style w:type="paragraph" w:customStyle="1" w:styleId="wwf0">
    <w:name w:val="wwf Обычный текст"/>
    <w:basedOn w:val="a1"/>
    <w:link w:val="wwf1"/>
    <w:autoRedefine/>
    <w:rsid w:val="00A208E9"/>
    <w:pPr>
      <w:tabs>
        <w:tab w:val="left" w:pos="426"/>
        <w:tab w:val="left" w:pos="1701"/>
      </w:tabs>
      <w:spacing w:before="100" w:beforeAutospacing="1" w:after="100" w:afterAutospacing="1"/>
      <w:ind w:firstLine="0"/>
    </w:pPr>
    <w:rPr>
      <w:rFonts w:eastAsia="Times New Roman" w:cs="Times New Roman"/>
      <w:szCs w:val="28"/>
    </w:rPr>
  </w:style>
  <w:style w:type="paragraph" w:customStyle="1" w:styleId="wwf-">
    <w:name w:val="wwf Список маркер - БольшойТекст"/>
    <w:basedOn w:val="a1"/>
    <w:autoRedefine/>
    <w:rsid w:val="00A208E9"/>
    <w:pPr>
      <w:numPr>
        <w:numId w:val="33"/>
      </w:numPr>
    </w:pPr>
    <w:rPr>
      <w:rFonts w:eastAsia="Times New Roman" w:cs="Times New Roman"/>
      <w:bCs/>
      <w:szCs w:val="24"/>
    </w:rPr>
  </w:style>
  <w:style w:type="character" w:customStyle="1" w:styleId="wwf1">
    <w:name w:val="wwf Обычный текст Знак"/>
    <w:link w:val="wwf0"/>
    <w:rsid w:val="00D76440"/>
    <w:rPr>
      <w:sz w:val="24"/>
      <w:szCs w:val="28"/>
    </w:rPr>
  </w:style>
  <w:style w:type="paragraph" w:customStyle="1" w:styleId="wwf2">
    <w:name w:val="wwf Таблица 2 Данные"/>
    <w:basedOn w:val="wwf0"/>
    <w:autoRedefine/>
    <w:rsid w:val="00A37449"/>
    <w:pPr>
      <w:widowControl w:val="0"/>
      <w:tabs>
        <w:tab w:val="clear" w:pos="426"/>
        <w:tab w:val="clear" w:pos="1701"/>
      </w:tabs>
      <w:spacing w:before="0" w:beforeAutospacing="0" w:after="0" w:afterAutospacing="0"/>
      <w:jc w:val="center"/>
    </w:pPr>
    <w:rPr>
      <w:lang w:eastAsia="x-none"/>
    </w:rPr>
  </w:style>
  <w:style w:type="character" w:customStyle="1" w:styleId="aff7">
    <w:name w:val="Обычный (веб) Знак"/>
    <w:link w:val="aff6"/>
    <w:rsid w:val="00D76440"/>
    <w:rPr>
      <w:sz w:val="24"/>
      <w:szCs w:val="24"/>
    </w:rPr>
  </w:style>
  <w:style w:type="paragraph" w:customStyle="1" w:styleId="wwf3">
    <w:name w:val="wwf Рисунок"/>
    <w:basedOn w:val="a1"/>
    <w:autoRedefine/>
    <w:rsid w:val="00D76440"/>
    <w:pPr>
      <w:keepNext/>
      <w:spacing w:before="120" w:line="240" w:lineRule="auto"/>
      <w:ind w:firstLine="0"/>
      <w:jc w:val="center"/>
    </w:pPr>
    <w:rPr>
      <w:rFonts w:eastAsia="Times New Roman" w:cs="Times New Roman"/>
      <w:szCs w:val="24"/>
    </w:rPr>
  </w:style>
  <w:style w:type="paragraph" w:customStyle="1" w:styleId="afff1">
    <w:name w:val="Данные таблицы"/>
    <w:basedOn w:val="a1"/>
    <w:rsid w:val="00D76440"/>
    <w:pPr>
      <w:spacing w:line="264" w:lineRule="auto"/>
      <w:ind w:firstLine="0"/>
      <w:jc w:val="center"/>
    </w:pPr>
    <w:rPr>
      <w:rFonts w:eastAsia="Times New Roman" w:cs="Times New Roman"/>
      <w:szCs w:val="24"/>
    </w:rPr>
  </w:style>
  <w:style w:type="paragraph" w:customStyle="1" w:styleId="afff2">
    <w:name w:val="НО рисунок"/>
    <w:basedOn w:val="ac"/>
    <w:autoRedefine/>
    <w:rsid w:val="00D76440"/>
    <w:pPr>
      <w:tabs>
        <w:tab w:val="left" w:pos="993"/>
      </w:tabs>
      <w:spacing w:before="0" w:after="0"/>
      <w:ind w:firstLine="873"/>
      <w:contextualSpacing/>
    </w:pPr>
    <w:rPr>
      <w:rFonts w:eastAsia="Times New Roman" w:cs="Times New Roman"/>
      <w:szCs w:val="20"/>
    </w:rPr>
  </w:style>
  <w:style w:type="paragraph" w:customStyle="1" w:styleId="a">
    <w:name w:val="Маркированный текст диплома"/>
    <w:basedOn w:val="a1"/>
    <w:rsid w:val="00D76440"/>
    <w:pPr>
      <w:numPr>
        <w:numId w:val="36"/>
      </w:numPr>
      <w:spacing w:line="240" w:lineRule="auto"/>
    </w:pPr>
    <w:rPr>
      <w:rFonts w:eastAsia="Times New Roman" w:cs="Times New Roman"/>
      <w:szCs w:val="28"/>
    </w:rPr>
  </w:style>
  <w:style w:type="paragraph" w:customStyle="1" w:styleId="110">
    <w:name w:val="МЕА_заг_прил1.1"/>
    <w:basedOn w:val="a1"/>
    <w:rsid w:val="00902AAB"/>
    <w:pPr>
      <w:spacing w:before="360" w:after="360" w:line="240" w:lineRule="auto"/>
      <w:ind w:firstLine="902"/>
      <w:jc w:val="left"/>
    </w:pPr>
    <w:rPr>
      <w:rFonts w:eastAsia="Times New Roman" w:cs="Times New Roman"/>
      <w:b/>
      <w:szCs w:val="24"/>
    </w:rPr>
  </w:style>
  <w:style w:type="paragraph" w:customStyle="1" w:styleId="a0">
    <w:name w:val="МЕА_список"/>
    <w:basedOn w:val="afff3"/>
    <w:rsid w:val="00D438A6"/>
    <w:pPr>
      <w:numPr>
        <w:numId w:val="39"/>
      </w:numPr>
      <w:tabs>
        <w:tab w:val="clear" w:pos="2332"/>
        <w:tab w:val="left" w:pos="1080"/>
      </w:tabs>
      <w:spacing w:before="100" w:after="100"/>
      <w:ind w:left="1571"/>
      <w:contextualSpacing w:val="0"/>
    </w:pPr>
    <w:rPr>
      <w:rFonts w:eastAsia="Times New Roman" w:cs="Times New Roman"/>
      <w:szCs w:val="24"/>
    </w:rPr>
  </w:style>
  <w:style w:type="paragraph" w:styleId="afff3">
    <w:name w:val="List"/>
    <w:basedOn w:val="a1"/>
    <w:uiPriority w:val="99"/>
    <w:semiHidden/>
    <w:unhideWhenUsed/>
    <w:rsid w:val="00D438A6"/>
    <w:pPr>
      <w:ind w:left="283" w:hanging="283"/>
      <w:contextualSpacing/>
    </w:pPr>
  </w:style>
  <w:style w:type="character" w:customStyle="1" w:styleId="aa">
    <w:name w:val="Основной текст Знак"/>
    <w:basedOn w:val="a2"/>
    <w:link w:val="a9"/>
    <w:semiHidden/>
    <w:rsid w:val="008B4D00"/>
    <w:rPr>
      <w:rFonts w:eastAsiaTheme="minorEastAsia" w:cstheme="minorBidi"/>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11374">
      <w:bodyDiv w:val="1"/>
      <w:marLeft w:val="0"/>
      <w:marRight w:val="0"/>
      <w:marTop w:val="0"/>
      <w:marBottom w:val="0"/>
      <w:divBdr>
        <w:top w:val="none" w:sz="0" w:space="0" w:color="auto"/>
        <w:left w:val="none" w:sz="0" w:space="0" w:color="auto"/>
        <w:bottom w:val="none" w:sz="0" w:space="0" w:color="auto"/>
        <w:right w:val="none" w:sz="0" w:space="0" w:color="auto"/>
      </w:divBdr>
    </w:div>
    <w:div w:id="82605340">
      <w:bodyDiv w:val="1"/>
      <w:marLeft w:val="0"/>
      <w:marRight w:val="0"/>
      <w:marTop w:val="0"/>
      <w:marBottom w:val="0"/>
      <w:divBdr>
        <w:top w:val="none" w:sz="0" w:space="0" w:color="auto"/>
        <w:left w:val="none" w:sz="0" w:space="0" w:color="auto"/>
        <w:bottom w:val="none" w:sz="0" w:space="0" w:color="auto"/>
        <w:right w:val="none" w:sz="0" w:space="0" w:color="auto"/>
      </w:divBdr>
    </w:div>
    <w:div w:id="128211622">
      <w:bodyDiv w:val="1"/>
      <w:marLeft w:val="0"/>
      <w:marRight w:val="0"/>
      <w:marTop w:val="0"/>
      <w:marBottom w:val="0"/>
      <w:divBdr>
        <w:top w:val="none" w:sz="0" w:space="0" w:color="auto"/>
        <w:left w:val="none" w:sz="0" w:space="0" w:color="auto"/>
        <w:bottom w:val="none" w:sz="0" w:space="0" w:color="auto"/>
        <w:right w:val="none" w:sz="0" w:space="0" w:color="auto"/>
      </w:divBdr>
    </w:div>
    <w:div w:id="193885569">
      <w:bodyDiv w:val="1"/>
      <w:marLeft w:val="0"/>
      <w:marRight w:val="0"/>
      <w:marTop w:val="0"/>
      <w:marBottom w:val="0"/>
      <w:divBdr>
        <w:top w:val="none" w:sz="0" w:space="0" w:color="auto"/>
        <w:left w:val="none" w:sz="0" w:space="0" w:color="auto"/>
        <w:bottom w:val="none" w:sz="0" w:space="0" w:color="auto"/>
        <w:right w:val="none" w:sz="0" w:space="0" w:color="auto"/>
      </w:divBdr>
    </w:div>
    <w:div w:id="212473186">
      <w:bodyDiv w:val="1"/>
      <w:marLeft w:val="0"/>
      <w:marRight w:val="0"/>
      <w:marTop w:val="0"/>
      <w:marBottom w:val="0"/>
      <w:divBdr>
        <w:top w:val="none" w:sz="0" w:space="0" w:color="auto"/>
        <w:left w:val="none" w:sz="0" w:space="0" w:color="auto"/>
        <w:bottom w:val="none" w:sz="0" w:space="0" w:color="auto"/>
        <w:right w:val="none" w:sz="0" w:space="0" w:color="auto"/>
      </w:divBdr>
    </w:div>
    <w:div w:id="270629522">
      <w:bodyDiv w:val="1"/>
      <w:marLeft w:val="0"/>
      <w:marRight w:val="0"/>
      <w:marTop w:val="0"/>
      <w:marBottom w:val="0"/>
      <w:divBdr>
        <w:top w:val="none" w:sz="0" w:space="0" w:color="auto"/>
        <w:left w:val="none" w:sz="0" w:space="0" w:color="auto"/>
        <w:bottom w:val="none" w:sz="0" w:space="0" w:color="auto"/>
        <w:right w:val="none" w:sz="0" w:space="0" w:color="auto"/>
      </w:divBdr>
    </w:div>
    <w:div w:id="310410944">
      <w:bodyDiv w:val="1"/>
      <w:marLeft w:val="0"/>
      <w:marRight w:val="0"/>
      <w:marTop w:val="0"/>
      <w:marBottom w:val="0"/>
      <w:divBdr>
        <w:top w:val="none" w:sz="0" w:space="0" w:color="auto"/>
        <w:left w:val="none" w:sz="0" w:space="0" w:color="auto"/>
        <w:bottom w:val="none" w:sz="0" w:space="0" w:color="auto"/>
        <w:right w:val="none" w:sz="0" w:space="0" w:color="auto"/>
      </w:divBdr>
    </w:div>
    <w:div w:id="401099407">
      <w:bodyDiv w:val="1"/>
      <w:marLeft w:val="0"/>
      <w:marRight w:val="0"/>
      <w:marTop w:val="0"/>
      <w:marBottom w:val="0"/>
      <w:divBdr>
        <w:top w:val="none" w:sz="0" w:space="0" w:color="auto"/>
        <w:left w:val="none" w:sz="0" w:space="0" w:color="auto"/>
        <w:bottom w:val="none" w:sz="0" w:space="0" w:color="auto"/>
        <w:right w:val="none" w:sz="0" w:space="0" w:color="auto"/>
      </w:divBdr>
    </w:div>
    <w:div w:id="407961711">
      <w:bodyDiv w:val="1"/>
      <w:marLeft w:val="0"/>
      <w:marRight w:val="0"/>
      <w:marTop w:val="0"/>
      <w:marBottom w:val="0"/>
      <w:divBdr>
        <w:top w:val="none" w:sz="0" w:space="0" w:color="auto"/>
        <w:left w:val="none" w:sz="0" w:space="0" w:color="auto"/>
        <w:bottom w:val="none" w:sz="0" w:space="0" w:color="auto"/>
        <w:right w:val="none" w:sz="0" w:space="0" w:color="auto"/>
      </w:divBdr>
    </w:div>
    <w:div w:id="471214148">
      <w:bodyDiv w:val="1"/>
      <w:marLeft w:val="0"/>
      <w:marRight w:val="0"/>
      <w:marTop w:val="0"/>
      <w:marBottom w:val="0"/>
      <w:divBdr>
        <w:top w:val="none" w:sz="0" w:space="0" w:color="auto"/>
        <w:left w:val="none" w:sz="0" w:space="0" w:color="auto"/>
        <w:bottom w:val="none" w:sz="0" w:space="0" w:color="auto"/>
        <w:right w:val="none" w:sz="0" w:space="0" w:color="auto"/>
      </w:divBdr>
    </w:div>
    <w:div w:id="507256166">
      <w:bodyDiv w:val="1"/>
      <w:marLeft w:val="0"/>
      <w:marRight w:val="0"/>
      <w:marTop w:val="0"/>
      <w:marBottom w:val="0"/>
      <w:divBdr>
        <w:top w:val="none" w:sz="0" w:space="0" w:color="auto"/>
        <w:left w:val="none" w:sz="0" w:space="0" w:color="auto"/>
        <w:bottom w:val="none" w:sz="0" w:space="0" w:color="auto"/>
        <w:right w:val="none" w:sz="0" w:space="0" w:color="auto"/>
      </w:divBdr>
    </w:div>
    <w:div w:id="545265440">
      <w:bodyDiv w:val="1"/>
      <w:marLeft w:val="0"/>
      <w:marRight w:val="0"/>
      <w:marTop w:val="0"/>
      <w:marBottom w:val="0"/>
      <w:divBdr>
        <w:top w:val="none" w:sz="0" w:space="0" w:color="auto"/>
        <w:left w:val="none" w:sz="0" w:space="0" w:color="auto"/>
        <w:bottom w:val="none" w:sz="0" w:space="0" w:color="auto"/>
        <w:right w:val="none" w:sz="0" w:space="0" w:color="auto"/>
      </w:divBdr>
    </w:div>
    <w:div w:id="557591373">
      <w:bodyDiv w:val="1"/>
      <w:marLeft w:val="0"/>
      <w:marRight w:val="0"/>
      <w:marTop w:val="0"/>
      <w:marBottom w:val="0"/>
      <w:divBdr>
        <w:top w:val="none" w:sz="0" w:space="0" w:color="auto"/>
        <w:left w:val="none" w:sz="0" w:space="0" w:color="auto"/>
        <w:bottom w:val="none" w:sz="0" w:space="0" w:color="auto"/>
        <w:right w:val="none" w:sz="0" w:space="0" w:color="auto"/>
      </w:divBdr>
    </w:div>
    <w:div w:id="710767564">
      <w:bodyDiv w:val="1"/>
      <w:marLeft w:val="0"/>
      <w:marRight w:val="0"/>
      <w:marTop w:val="0"/>
      <w:marBottom w:val="0"/>
      <w:divBdr>
        <w:top w:val="none" w:sz="0" w:space="0" w:color="auto"/>
        <w:left w:val="none" w:sz="0" w:space="0" w:color="auto"/>
        <w:bottom w:val="none" w:sz="0" w:space="0" w:color="auto"/>
        <w:right w:val="none" w:sz="0" w:space="0" w:color="auto"/>
      </w:divBdr>
    </w:div>
    <w:div w:id="732967274">
      <w:bodyDiv w:val="1"/>
      <w:marLeft w:val="0"/>
      <w:marRight w:val="0"/>
      <w:marTop w:val="0"/>
      <w:marBottom w:val="0"/>
      <w:divBdr>
        <w:top w:val="none" w:sz="0" w:space="0" w:color="auto"/>
        <w:left w:val="none" w:sz="0" w:space="0" w:color="auto"/>
        <w:bottom w:val="none" w:sz="0" w:space="0" w:color="auto"/>
        <w:right w:val="none" w:sz="0" w:space="0" w:color="auto"/>
      </w:divBdr>
    </w:div>
    <w:div w:id="759644421">
      <w:bodyDiv w:val="1"/>
      <w:marLeft w:val="0"/>
      <w:marRight w:val="0"/>
      <w:marTop w:val="0"/>
      <w:marBottom w:val="0"/>
      <w:divBdr>
        <w:top w:val="none" w:sz="0" w:space="0" w:color="auto"/>
        <w:left w:val="none" w:sz="0" w:space="0" w:color="auto"/>
        <w:bottom w:val="none" w:sz="0" w:space="0" w:color="auto"/>
        <w:right w:val="none" w:sz="0" w:space="0" w:color="auto"/>
      </w:divBdr>
    </w:div>
    <w:div w:id="944380917">
      <w:bodyDiv w:val="1"/>
      <w:marLeft w:val="0"/>
      <w:marRight w:val="0"/>
      <w:marTop w:val="0"/>
      <w:marBottom w:val="0"/>
      <w:divBdr>
        <w:top w:val="none" w:sz="0" w:space="0" w:color="auto"/>
        <w:left w:val="none" w:sz="0" w:space="0" w:color="auto"/>
        <w:bottom w:val="none" w:sz="0" w:space="0" w:color="auto"/>
        <w:right w:val="none" w:sz="0" w:space="0" w:color="auto"/>
      </w:divBdr>
    </w:div>
    <w:div w:id="1030688584">
      <w:bodyDiv w:val="1"/>
      <w:marLeft w:val="0"/>
      <w:marRight w:val="0"/>
      <w:marTop w:val="0"/>
      <w:marBottom w:val="0"/>
      <w:divBdr>
        <w:top w:val="none" w:sz="0" w:space="0" w:color="auto"/>
        <w:left w:val="none" w:sz="0" w:space="0" w:color="auto"/>
        <w:bottom w:val="none" w:sz="0" w:space="0" w:color="auto"/>
        <w:right w:val="none" w:sz="0" w:space="0" w:color="auto"/>
      </w:divBdr>
    </w:div>
    <w:div w:id="1046756468">
      <w:bodyDiv w:val="1"/>
      <w:marLeft w:val="0"/>
      <w:marRight w:val="0"/>
      <w:marTop w:val="0"/>
      <w:marBottom w:val="0"/>
      <w:divBdr>
        <w:top w:val="none" w:sz="0" w:space="0" w:color="auto"/>
        <w:left w:val="none" w:sz="0" w:space="0" w:color="auto"/>
        <w:bottom w:val="none" w:sz="0" w:space="0" w:color="auto"/>
        <w:right w:val="none" w:sz="0" w:space="0" w:color="auto"/>
      </w:divBdr>
    </w:div>
    <w:div w:id="1055930104">
      <w:bodyDiv w:val="1"/>
      <w:marLeft w:val="0"/>
      <w:marRight w:val="0"/>
      <w:marTop w:val="0"/>
      <w:marBottom w:val="0"/>
      <w:divBdr>
        <w:top w:val="none" w:sz="0" w:space="0" w:color="auto"/>
        <w:left w:val="none" w:sz="0" w:space="0" w:color="auto"/>
        <w:bottom w:val="none" w:sz="0" w:space="0" w:color="auto"/>
        <w:right w:val="none" w:sz="0" w:space="0" w:color="auto"/>
      </w:divBdr>
    </w:div>
    <w:div w:id="1141968535">
      <w:bodyDiv w:val="1"/>
      <w:marLeft w:val="0"/>
      <w:marRight w:val="0"/>
      <w:marTop w:val="0"/>
      <w:marBottom w:val="0"/>
      <w:divBdr>
        <w:top w:val="none" w:sz="0" w:space="0" w:color="auto"/>
        <w:left w:val="none" w:sz="0" w:space="0" w:color="auto"/>
        <w:bottom w:val="none" w:sz="0" w:space="0" w:color="auto"/>
        <w:right w:val="none" w:sz="0" w:space="0" w:color="auto"/>
      </w:divBdr>
    </w:div>
    <w:div w:id="1329363939">
      <w:bodyDiv w:val="1"/>
      <w:marLeft w:val="0"/>
      <w:marRight w:val="0"/>
      <w:marTop w:val="0"/>
      <w:marBottom w:val="0"/>
      <w:divBdr>
        <w:top w:val="none" w:sz="0" w:space="0" w:color="auto"/>
        <w:left w:val="none" w:sz="0" w:space="0" w:color="auto"/>
        <w:bottom w:val="none" w:sz="0" w:space="0" w:color="auto"/>
        <w:right w:val="none" w:sz="0" w:space="0" w:color="auto"/>
      </w:divBdr>
    </w:div>
    <w:div w:id="1333945168">
      <w:bodyDiv w:val="1"/>
      <w:marLeft w:val="0"/>
      <w:marRight w:val="0"/>
      <w:marTop w:val="0"/>
      <w:marBottom w:val="0"/>
      <w:divBdr>
        <w:top w:val="none" w:sz="0" w:space="0" w:color="auto"/>
        <w:left w:val="none" w:sz="0" w:space="0" w:color="auto"/>
        <w:bottom w:val="none" w:sz="0" w:space="0" w:color="auto"/>
        <w:right w:val="none" w:sz="0" w:space="0" w:color="auto"/>
      </w:divBdr>
    </w:div>
    <w:div w:id="1566260711">
      <w:bodyDiv w:val="1"/>
      <w:marLeft w:val="0"/>
      <w:marRight w:val="0"/>
      <w:marTop w:val="0"/>
      <w:marBottom w:val="0"/>
      <w:divBdr>
        <w:top w:val="none" w:sz="0" w:space="0" w:color="auto"/>
        <w:left w:val="none" w:sz="0" w:space="0" w:color="auto"/>
        <w:bottom w:val="none" w:sz="0" w:space="0" w:color="auto"/>
        <w:right w:val="none" w:sz="0" w:space="0" w:color="auto"/>
      </w:divBdr>
    </w:div>
    <w:div w:id="1611857933">
      <w:bodyDiv w:val="1"/>
      <w:marLeft w:val="0"/>
      <w:marRight w:val="0"/>
      <w:marTop w:val="0"/>
      <w:marBottom w:val="0"/>
      <w:divBdr>
        <w:top w:val="none" w:sz="0" w:space="0" w:color="auto"/>
        <w:left w:val="none" w:sz="0" w:space="0" w:color="auto"/>
        <w:bottom w:val="none" w:sz="0" w:space="0" w:color="auto"/>
        <w:right w:val="none" w:sz="0" w:space="0" w:color="auto"/>
      </w:divBdr>
    </w:div>
    <w:div w:id="191288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wmf"/><Relationship Id="rId21" Type="http://schemas.openxmlformats.org/officeDocument/2006/relationships/hyperlink" Target="http://ru.wikipedia.org/wiki/%D0%A1%D0%B8%D1%81%D1%82%D0%B5%D0%BC%D0%BD%D1%8B%D0%B9_%D0%B0%D0%B4%D0%BC%D0%B8%D0%BD%D0%B8%D1%81%D1%82%D1%80%D0%B0%D1%82%D0%BE%D1%80" TargetMode="External"/><Relationship Id="rId42" Type="http://schemas.openxmlformats.org/officeDocument/2006/relationships/hyperlink" Target="http://ru.wikipedia.org/wiki/%D0%A0%D0%B5%D0%BB%D1%8F%D1%86%D0%B8%D0%BE%D0%BD%D0%BD%D0%B0%D1%8F_%D0%A1%D0%A3%D0%91%D0%94" TargetMode="External"/><Relationship Id="rId63" Type="http://schemas.openxmlformats.org/officeDocument/2006/relationships/image" Target="media/image12.png"/><Relationship Id="rId84" Type="http://schemas.openxmlformats.org/officeDocument/2006/relationships/chart" Target="charts/chart1.xml"/><Relationship Id="rId138" Type="http://schemas.openxmlformats.org/officeDocument/2006/relationships/oleObject" Target="embeddings/oleObject27.bin"/><Relationship Id="rId159" Type="http://schemas.openxmlformats.org/officeDocument/2006/relationships/oleObject" Target="embeddings/oleObject37.bin"/><Relationship Id="rId107" Type="http://schemas.openxmlformats.org/officeDocument/2006/relationships/image" Target="media/image39.wmf"/><Relationship Id="rId11" Type="http://schemas.openxmlformats.org/officeDocument/2006/relationships/hyperlink" Target="http://ru.wikipedia.org/wiki/WAMP" TargetMode="External"/><Relationship Id="rId32" Type="http://schemas.openxmlformats.org/officeDocument/2006/relationships/hyperlink" Target="http://code.google.com/p/flot/" TargetMode="External"/><Relationship Id="rId53" Type="http://schemas.openxmlformats.org/officeDocument/2006/relationships/hyperlink" Target="http://ru.wikipedia.org/wiki/SQL" TargetMode="External"/><Relationship Id="rId74" Type="http://schemas.openxmlformats.org/officeDocument/2006/relationships/hyperlink" Target="https://jira.itransition.com/browse/NMS-252" TargetMode="External"/><Relationship Id="rId128" Type="http://schemas.openxmlformats.org/officeDocument/2006/relationships/oleObject" Target="embeddings/oleObject22.bin"/><Relationship Id="rId149" Type="http://schemas.openxmlformats.org/officeDocument/2006/relationships/oleObject" Target="embeddings/oleObject32.bin"/><Relationship Id="rId5" Type="http://schemas.openxmlformats.org/officeDocument/2006/relationships/webSettings" Target="webSettings.xml"/><Relationship Id="rId95" Type="http://schemas.openxmlformats.org/officeDocument/2006/relationships/image" Target="media/image33.wmf"/><Relationship Id="rId160" Type="http://schemas.openxmlformats.org/officeDocument/2006/relationships/image" Target="media/image65.wmf"/><Relationship Id="rId22" Type="http://schemas.openxmlformats.org/officeDocument/2006/relationships/hyperlink" Target="http://ru.wikipedia.org/wiki/%D0%A1%D0%B2%D0%BE%D0%B1%D0%BE%D0%B4%D0%BD%D0%BE%D0%B5_%D0%BF%D1%80%D0%BE%D0%B3%D1%80%D0%B0%D0%BC%D0%BC%D0%BD%D0%BE%D0%B5_%D0%BE%D0%B1%D0%B5%D1%81%D0%BF%D0%B5%D1%87%D0%B5%D0%BD%D0%B8%D0%B5" TargetMode="External"/><Relationship Id="rId43" Type="http://schemas.openxmlformats.org/officeDocument/2006/relationships/hyperlink" Target="http://ru.wikipedia.org/wiki/Oracle" TargetMode="External"/><Relationship Id="rId64" Type="http://schemas.openxmlformats.org/officeDocument/2006/relationships/image" Target="media/image13.png"/><Relationship Id="rId118" Type="http://schemas.openxmlformats.org/officeDocument/2006/relationships/oleObject" Target="embeddings/oleObject17.bin"/><Relationship Id="rId139" Type="http://schemas.openxmlformats.org/officeDocument/2006/relationships/image" Target="media/image55.wmf"/><Relationship Id="rId85" Type="http://schemas.openxmlformats.org/officeDocument/2006/relationships/image" Target="media/image28.wmf"/><Relationship Id="rId150" Type="http://schemas.openxmlformats.org/officeDocument/2006/relationships/image" Target="media/image60.wmf"/><Relationship Id="rId12" Type="http://schemas.openxmlformats.org/officeDocument/2006/relationships/footer" Target="footer1.xml"/><Relationship Id="rId33" Type="http://schemas.openxmlformats.org/officeDocument/2006/relationships/hyperlink" Target="http://ru.wikipedia.org/wiki/%D0%A8%D0%B0%D0%B1%D0%BB%D0%BE%D0%BD_%D0%BF%D1%80%D0%BE%D0%B5%D0%BA%D1%82%D0%B8%D1%80%D0%BE%D0%B2%D0%B0%D0%BD%D0%B8%D1%8F" TargetMode="External"/><Relationship Id="rId108" Type="http://schemas.openxmlformats.org/officeDocument/2006/relationships/oleObject" Target="embeddings/oleObject12.bin"/><Relationship Id="rId129" Type="http://schemas.openxmlformats.org/officeDocument/2006/relationships/image" Target="media/image50.wmf"/><Relationship Id="rId54" Type="http://schemas.openxmlformats.org/officeDocument/2006/relationships/image" Target="media/image3.png"/><Relationship Id="rId70" Type="http://schemas.openxmlformats.org/officeDocument/2006/relationships/image" Target="media/image19.png"/><Relationship Id="rId75" Type="http://schemas.openxmlformats.org/officeDocument/2006/relationships/hyperlink" Target="https://jira.itransition.com/browse/NMS-251" TargetMode="External"/><Relationship Id="rId91" Type="http://schemas.openxmlformats.org/officeDocument/2006/relationships/image" Target="media/image31.wmf"/><Relationship Id="rId96" Type="http://schemas.openxmlformats.org/officeDocument/2006/relationships/oleObject" Target="embeddings/oleObject6.bin"/><Relationship Id="rId140" Type="http://schemas.openxmlformats.org/officeDocument/2006/relationships/oleObject" Target="embeddings/oleObject28.bin"/><Relationship Id="rId145" Type="http://schemas.openxmlformats.org/officeDocument/2006/relationships/image" Target="media/image58.wmf"/><Relationship Id="rId161" Type="http://schemas.openxmlformats.org/officeDocument/2006/relationships/oleObject" Target="embeddings/oleObject38.bin"/><Relationship Id="rId166" Type="http://schemas.openxmlformats.org/officeDocument/2006/relationships/hyperlink" Target="http://msdn.microsoft.com/en-u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ru.wikipedia.org/wiki/%D0%9A%D0%BE%D0%BC%D0%BF%D1%8C%D1%8E%D1%82%D0%B5%D1%80%D0%BD%D0%B0%D1%8F_%D1%81%D0%B5%D1%82%D1%8C" TargetMode="External"/><Relationship Id="rId28" Type="http://schemas.openxmlformats.org/officeDocument/2006/relationships/hyperlink" Target="http://ru.wikipedia.org/wiki/CPU" TargetMode="External"/><Relationship Id="rId49" Type="http://schemas.openxmlformats.org/officeDocument/2006/relationships/hyperlink" Target="http://ru.wikipedia.org/wiki/JetBrains" TargetMode="External"/><Relationship Id="rId114" Type="http://schemas.openxmlformats.org/officeDocument/2006/relationships/oleObject" Target="embeddings/oleObject15.bin"/><Relationship Id="rId119" Type="http://schemas.openxmlformats.org/officeDocument/2006/relationships/image" Target="media/image45.wmf"/><Relationship Id="rId44" Type="http://schemas.openxmlformats.org/officeDocument/2006/relationships/hyperlink" Target="http://ru.wikipedia.org/wiki/WAMP"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25.png"/><Relationship Id="rId86" Type="http://schemas.openxmlformats.org/officeDocument/2006/relationships/oleObject" Target="embeddings/oleObject1.bin"/><Relationship Id="rId130" Type="http://schemas.openxmlformats.org/officeDocument/2006/relationships/oleObject" Target="embeddings/oleObject23.bin"/><Relationship Id="rId135" Type="http://schemas.openxmlformats.org/officeDocument/2006/relationships/image" Target="media/image53.wmf"/><Relationship Id="rId151" Type="http://schemas.openxmlformats.org/officeDocument/2006/relationships/oleObject" Target="embeddings/oleObject33.bin"/><Relationship Id="rId156" Type="http://schemas.openxmlformats.org/officeDocument/2006/relationships/image" Target="media/image63.wmf"/><Relationship Id="rId13" Type="http://schemas.openxmlformats.org/officeDocument/2006/relationships/header" Target="header1.xml"/><Relationship Id="rId18" Type="http://schemas.openxmlformats.org/officeDocument/2006/relationships/hyperlink" Target="http://ru.wikipedia.org/wiki/IMAP" TargetMode="External"/><Relationship Id="rId39" Type="http://schemas.openxmlformats.org/officeDocument/2006/relationships/hyperlink" Target="http://ru.wikipedia.org/wiki/GNU_Lesser_General_Public_License" TargetMode="External"/><Relationship Id="rId109" Type="http://schemas.openxmlformats.org/officeDocument/2006/relationships/image" Target="media/image40.wmf"/><Relationship Id="rId34" Type="http://schemas.openxmlformats.org/officeDocument/2006/relationships/hyperlink" Target="http://ru.wikipedia.org/wiki/%D0%9C%D0%BE%D0%B4%D0%B5%D0%BB%D1%8C_%D0%B4%D0%B0%D0%BD%D0%BD%D1%8B%D1%85" TargetMode="External"/><Relationship Id="rId50" Type="http://schemas.openxmlformats.org/officeDocument/2006/relationships/hyperlink" Target="http://ru.wikipedia.org/wiki/IntelliJ_IDEA" TargetMode="External"/><Relationship Id="rId55" Type="http://schemas.openxmlformats.org/officeDocument/2006/relationships/image" Target="media/image4.png"/><Relationship Id="rId76" Type="http://schemas.openxmlformats.org/officeDocument/2006/relationships/hyperlink" Target="https://jira.itransition.com/browse/NMS-250" TargetMode="External"/><Relationship Id="rId97" Type="http://schemas.openxmlformats.org/officeDocument/2006/relationships/image" Target="media/image34.wmf"/><Relationship Id="rId104" Type="http://schemas.openxmlformats.org/officeDocument/2006/relationships/oleObject" Target="embeddings/oleObject10.bin"/><Relationship Id="rId120" Type="http://schemas.openxmlformats.org/officeDocument/2006/relationships/oleObject" Target="embeddings/oleObject18.bin"/><Relationship Id="rId125" Type="http://schemas.openxmlformats.org/officeDocument/2006/relationships/image" Target="media/image48.wmf"/><Relationship Id="rId141" Type="http://schemas.openxmlformats.org/officeDocument/2006/relationships/image" Target="media/image56.wmf"/><Relationship Id="rId146" Type="http://schemas.openxmlformats.org/officeDocument/2006/relationships/oleObject" Target="embeddings/oleObject31.bin"/><Relationship Id="rId16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oleObject" Target="embeddings/oleObject4.bin"/><Relationship Id="rId162" Type="http://schemas.openxmlformats.org/officeDocument/2006/relationships/image" Target="media/image66.wmf"/><Relationship Id="rId2" Type="http://schemas.openxmlformats.org/officeDocument/2006/relationships/numbering" Target="numbering.xml"/><Relationship Id="rId29" Type="http://schemas.openxmlformats.org/officeDocument/2006/relationships/hyperlink" Target="http://ru.wikipedia.org/wiki/Simple_Network_Management_Protocol" TargetMode="External"/><Relationship Id="rId24" Type="http://schemas.openxmlformats.org/officeDocument/2006/relationships/hyperlink" Target="http://ru.wikipedia.org/wiki/%D0%A1%D0%B5%D1%80%D0%B2%D0%B5%D1%80_(%D0%B0%D0%BF%D0%BF%D0%B0%D1%80%D0%B0%D1%82%D0%BD%D0%BE%D0%B5_%D0%BE%D0%B1%D0%B5%D1%81%D0%BF%D0%B5%D1%87%D0%B5%D0%BD%D0%B8%D0%B5)" TargetMode="External"/><Relationship Id="rId40" Type="http://schemas.openxmlformats.org/officeDocument/2006/relationships/hyperlink" Target="http://ru.wikipedia.org/wiki/%D0%9B%D0%B8%D1%86%D0%B5%D0%BD%D0%B7%D0%B8%D1%8F_BSD" TargetMode="External"/><Relationship Id="rId45" Type="http://schemas.openxmlformats.org/officeDocument/2006/relationships/hyperlink" Target="http://ru.wikipedia.org/w/index.php?title=AppServ&amp;action=edit&amp;redlink=1" TargetMode="External"/><Relationship Id="rId66" Type="http://schemas.openxmlformats.org/officeDocument/2006/relationships/image" Target="media/image15.png"/><Relationship Id="rId87" Type="http://schemas.openxmlformats.org/officeDocument/2006/relationships/image" Target="media/image29.wmf"/><Relationship Id="rId110" Type="http://schemas.openxmlformats.org/officeDocument/2006/relationships/oleObject" Target="embeddings/oleObject13.bin"/><Relationship Id="rId115" Type="http://schemas.openxmlformats.org/officeDocument/2006/relationships/image" Target="media/image43.wmf"/><Relationship Id="rId131" Type="http://schemas.openxmlformats.org/officeDocument/2006/relationships/image" Target="media/image51.wmf"/><Relationship Id="rId136" Type="http://schemas.openxmlformats.org/officeDocument/2006/relationships/oleObject" Target="embeddings/oleObject26.bin"/><Relationship Id="rId157" Type="http://schemas.openxmlformats.org/officeDocument/2006/relationships/oleObject" Target="embeddings/oleObject36.bin"/><Relationship Id="rId61" Type="http://schemas.openxmlformats.org/officeDocument/2006/relationships/image" Target="media/image10.png"/><Relationship Id="rId82" Type="http://schemas.openxmlformats.org/officeDocument/2006/relationships/image" Target="media/image26.png"/><Relationship Id="rId152" Type="http://schemas.openxmlformats.org/officeDocument/2006/relationships/image" Target="media/image61.wmf"/><Relationship Id="rId19" Type="http://schemas.openxmlformats.org/officeDocument/2006/relationships/hyperlink" Target="http://ru.wikipedia.org/wiki/POP3" TargetMode="External"/><Relationship Id="rId14" Type="http://schemas.openxmlformats.org/officeDocument/2006/relationships/hyperlink" Target="http://ru.wikipedia.org/wiki/%D0%A1%D0%B5%D1%80%D0%B2%D0%B5%D1%80_(%D0%B0%D0%BF%D0%BF%D0%B0%D1%80%D0%B0%D1%82%D0%BD%D0%BE%D0%B5_%D0%BE%D0%B1%D0%B5%D1%81%D0%BF%D0%B5%D1%87%D0%B5%D0%BD%D0%B8%D0%B5)" TargetMode="External"/><Relationship Id="rId30" Type="http://schemas.openxmlformats.org/officeDocument/2006/relationships/hyperlink" Target="http://www.opennet.ru/opennews/art.shtml?num=28121" TargetMode="External"/><Relationship Id="rId35" Type="http://schemas.openxmlformats.org/officeDocument/2006/relationships/hyperlink" Target="http://ru.wikipedia.org/wiki/%D0%9F%D0%BE%D0%BB%D1%8C%D0%B7%D0%BE%D0%B2%D0%B0%D1%82%D0%B5%D0%BB%D1%8C%D1%81%D0%BA%D0%B8%D0%B9_%D0%B8%D0%BD%D1%82%D0%B5%D1%80%D1%84%D0%B5%D0%B9%D1%81" TargetMode="External"/><Relationship Id="rId56" Type="http://schemas.openxmlformats.org/officeDocument/2006/relationships/image" Target="media/image5.png"/><Relationship Id="rId77" Type="http://schemas.openxmlformats.org/officeDocument/2006/relationships/hyperlink" Target="https://nms1.cs.demohoster.com/ingraph" TargetMode="External"/><Relationship Id="rId100" Type="http://schemas.openxmlformats.org/officeDocument/2006/relationships/oleObject" Target="embeddings/oleObject8.bin"/><Relationship Id="rId105" Type="http://schemas.openxmlformats.org/officeDocument/2006/relationships/image" Target="media/image38.wmf"/><Relationship Id="rId126" Type="http://schemas.openxmlformats.org/officeDocument/2006/relationships/oleObject" Target="embeddings/oleObject21.bin"/><Relationship Id="rId147" Type="http://schemas.openxmlformats.org/officeDocument/2006/relationships/chart" Target="charts/chart2.xml"/><Relationship Id="rId168" Type="http://schemas.openxmlformats.org/officeDocument/2006/relationships/fontTable" Target="fontTable.xml"/><Relationship Id="rId8" Type="http://schemas.openxmlformats.org/officeDocument/2006/relationships/hyperlink" Target="http://ru.wikipedia.org/wiki/JavaScript" TargetMode="External"/><Relationship Id="rId51" Type="http://schemas.openxmlformats.org/officeDocument/2006/relationships/hyperlink" Target="http://ru.wikipedia.org/wiki/PHP" TargetMode="External"/><Relationship Id="rId72" Type="http://schemas.openxmlformats.org/officeDocument/2006/relationships/image" Target="media/image21.png"/><Relationship Id="rId93" Type="http://schemas.openxmlformats.org/officeDocument/2006/relationships/image" Target="media/image32.wmf"/><Relationship Id="rId98" Type="http://schemas.openxmlformats.org/officeDocument/2006/relationships/oleObject" Target="embeddings/oleObject7.bin"/><Relationship Id="rId121" Type="http://schemas.openxmlformats.org/officeDocument/2006/relationships/image" Target="media/image46.wmf"/><Relationship Id="rId142" Type="http://schemas.openxmlformats.org/officeDocument/2006/relationships/oleObject" Target="embeddings/oleObject29.bin"/><Relationship Id="rId163" Type="http://schemas.openxmlformats.org/officeDocument/2006/relationships/oleObject" Target="embeddings/oleObject39.bin"/><Relationship Id="rId3" Type="http://schemas.openxmlformats.org/officeDocument/2006/relationships/styles" Target="styles.xml"/><Relationship Id="rId25" Type="http://schemas.openxmlformats.org/officeDocument/2006/relationships/hyperlink" Target="http://ru.wikipedia.org/wiki/%D0%A1%D0%B5%D1%82%D0%B5%D0%B2%D0%BE%D0%B5_%D0%BE%D0%B1%D0%BE%D1%80%D1%83%D0%B4%D0%BE%D0%B2%D0%B0%D0%BD%D0%B8%D0%B5" TargetMode="External"/><Relationship Id="rId46" Type="http://schemas.openxmlformats.org/officeDocument/2006/relationships/hyperlink" Target="http://ru.wikipedia.org/wiki/LAMP" TargetMode="External"/><Relationship Id="rId67" Type="http://schemas.openxmlformats.org/officeDocument/2006/relationships/image" Target="media/image16.png"/><Relationship Id="rId116" Type="http://schemas.openxmlformats.org/officeDocument/2006/relationships/oleObject" Target="embeddings/oleObject16.bin"/><Relationship Id="rId137" Type="http://schemas.openxmlformats.org/officeDocument/2006/relationships/image" Target="media/image54.wmf"/><Relationship Id="rId158" Type="http://schemas.openxmlformats.org/officeDocument/2006/relationships/image" Target="media/image64.wmf"/><Relationship Id="rId20" Type="http://schemas.openxmlformats.org/officeDocument/2006/relationships/hyperlink" Target="http://ru.wikipedia.org/w/index.php?title=%D0%A2%D0%B0%D0%B9%D0%BC-%D0%B0%D1%83%D1%82_(%D0%A2%D0%B5%D0%BB%D0%B5%D0%BA%D0%BE%D0%BC%D0%BC%D1%83%D0%BD%D0%B8%D0%BA%D0%B0%D1%86%D0%B8%D0%B8)&amp;action=edit&amp;redlink=1" TargetMode="External"/><Relationship Id="rId41" Type="http://schemas.openxmlformats.org/officeDocument/2006/relationships/hyperlink" Target="http://ru.wikipedia.org/wiki/%D0%A1%D0%B2%D0%BE%D0%B1%D0%BE%D0%B4%D0%BD%D0%BE%D0%B5_%D0%9F%D0%9E" TargetMode="External"/><Relationship Id="rId62" Type="http://schemas.openxmlformats.org/officeDocument/2006/relationships/image" Target="media/image11.png"/><Relationship Id="rId83" Type="http://schemas.openxmlformats.org/officeDocument/2006/relationships/image" Target="media/image27.png"/><Relationship Id="rId88" Type="http://schemas.openxmlformats.org/officeDocument/2006/relationships/oleObject" Target="embeddings/oleObject2.bin"/><Relationship Id="rId111" Type="http://schemas.openxmlformats.org/officeDocument/2006/relationships/image" Target="media/image41.wmf"/><Relationship Id="rId132" Type="http://schemas.openxmlformats.org/officeDocument/2006/relationships/oleObject" Target="embeddings/oleObject24.bin"/><Relationship Id="rId153" Type="http://schemas.openxmlformats.org/officeDocument/2006/relationships/oleObject" Target="embeddings/oleObject34.bin"/><Relationship Id="rId15" Type="http://schemas.openxmlformats.org/officeDocument/2006/relationships/hyperlink" Target="http://ru.wikipedia.org/wiki/HTTP" TargetMode="External"/><Relationship Id="rId36" Type="http://schemas.openxmlformats.org/officeDocument/2006/relationships/image" Target="media/image2.png"/><Relationship Id="rId57" Type="http://schemas.openxmlformats.org/officeDocument/2006/relationships/image" Target="media/image6.png"/><Relationship Id="rId106" Type="http://schemas.openxmlformats.org/officeDocument/2006/relationships/oleObject" Target="embeddings/oleObject11.bin"/><Relationship Id="rId127" Type="http://schemas.openxmlformats.org/officeDocument/2006/relationships/image" Target="media/image49.wmf"/><Relationship Id="rId10" Type="http://schemas.openxmlformats.org/officeDocument/2006/relationships/hyperlink" Target="http://ru.wikipedia.org/wiki/LAMP" TargetMode="External"/><Relationship Id="rId31" Type="http://schemas.openxmlformats.org/officeDocument/2006/relationships/image" Target="media/image1.png"/><Relationship Id="rId52" Type="http://schemas.openxmlformats.org/officeDocument/2006/relationships/hyperlink" Target="http://ru.wikipedia.org/wiki/HTML" TargetMode="External"/><Relationship Id="rId73" Type="http://schemas.openxmlformats.org/officeDocument/2006/relationships/hyperlink" Target="https://jira.itransition.com/browse/NMS-257" TargetMode="External"/><Relationship Id="rId78" Type="http://schemas.openxmlformats.org/officeDocument/2006/relationships/image" Target="media/image22.png"/><Relationship Id="rId94" Type="http://schemas.openxmlformats.org/officeDocument/2006/relationships/oleObject" Target="embeddings/oleObject5.bin"/><Relationship Id="rId99" Type="http://schemas.openxmlformats.org/officeDocument/2006/relationships/image" Target="media/image35.wmf"/><Relationship Id="rId101" Type="http://schemas.openxmlformats.org/officeDocument/2006/relationships/image" Target="media/image36.wmf"/><Relationship Id="rId122" Type="http://schemas.openxmlformats.org/officeDocument/2006/relationships/oleObject" Target="embeddings/oleObject19.bin"/><Relationship Id="rId143" Type="http://schemas.openxmlformats.org/officeDocument/2006/relationships/image" Target="media/image57.wmf"/><Relationship Id="rId148" Type="http://schemas.openxmlformats.org/officeDocument/2006/relationships/image" Target="media/image59.wmf"/><Relationship Id="rId164" Type="http://schemas.openxmlformats.org/officeDocument/2006/relationships/hyperlink" Target="http://www.agavi.org"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ru.wikipedia.org/wiki/XML" TargetMode="External"/><Relationship Id="rId26" Type="http://schemas.openxmlformats.org/officeDocument/2006/relationships/hyperlink" Target="http://ru.wikipedia.org/wiki/PHP" TargetMode="External"/><Relationship Id="rId47" Type="http://schemas.openxmlformats.org/officeDocument/2006/relationships/hyperlink" Target="http://ru.wikipedia.org/wiki/%D0%98%D0%BD%D1%82%D0%B5%D0%B3%D1%80%D0%B8%D1%80%D0%BE%D0%B2%D0%B0%D0%BD%D0%BD%D0%B0%D1%8F_%D1%81%D1%80%D0%B5%D0%B4%D0%B0_%D1%80%D0%B0%D0%B7%D1%80%D0%B0%D0%B1%D0%BE%D1%82%D0%BA%D0%B8" TargetMode="External"/><Relationship Id="rId68" Type="http://schemas.openxmlformats.org/officeDocument/2006/relationships/image" Target="media/image17.png"/><Relationship Id="rId89" Type="http://schemas.openxmlformats.org/officeDocument/2006/relationships/image" Target="media/image30.wmf"/><Relationship Id="rId112" Type="http://schemas.openxmlformats.org/officeDocument/2006/relationships/oleObject" Target="embeddings/oleObject14.bin"/><Relationship Id="rId133" Type="http://schemas.openxmlformats.org/officeDocument/2006/relationships/image" Target="media/image52.wmf"/><Relationship Id="rId154" Type="http://schemas.openxmlformats.org/officeDocument/2006/relationships/image" Target="media/image62.wmf"/><Relationship Id="rId16" Type="http://schemas.openxmlformats.org/officeDocument/2006/relationships/hyperlink" Target="http://ru.wikipedia.org/wiki/%D0%9F%D0%BE%D1%87%D1%82%D0%BE%D0%B2%D1%8B%D0%B9_%D1%81%D0%B5%D1%80%D0%B2%D0%B5%D1%80" TargetMode="External"/><Relationship Id="rId37" Type="http://schemas.openxmlformats.org/officeDocument/2006/relationships/hyperlink" Target="http://ru.wikipedia.org/wiki/Web_application_framework" TargetMode="External"/><Relationship Id="rId58" Type="http://schemas.openxmlformats.org/officeDocument/2006/relationships/image" Target="media/image7.png"/><Relationship Id="rId79" Type="http://schemas.openxmlformats.org/officeDocument/2006/relationships/image" Target="media/image23.png"/><Relationship Id="rId102" Type="http://schemas.openxmlformats.org/officeDocument/2006/relationships/oleObject" Target="embeddings/oleObject9.bin"/><Relationship Id="rId123" Type="http://schemas.openxmlformats.org/officeDocument/2006/relationships/image" Target="media/image47.wmf"/><Relationship Id="rId144" Type="http://schemas.openxmlformats.org/officeDocument/2006/relationships/oleObject" Target="embeddings/oleObject30.bin"/><Relationship Id="rId90" Type="http://schemas.openxmlformats.org/officeDocument/2006/relationships/oleObject" Target="embeddings/oleObject3.bin"/><Relationship Id="rId165" Type="http://schemas.openxmlformats.org/officeDocument/2006/relationships/hyperlink" Target="http://www.ibm.com/developerworks/" TargetMode="External"/><Relationship Id="rId27" Type="http://schemas.openxmlformats.org/officeDocument/2006/relationships/hyperlink" Target="http://ru.wikipedia.org/wiki/UNIX" TargetMode="External"/><Relationship Id="rId48" Type="http://schemas.openxmlformats.org/officeDocument/2006/relationships/hyperlink" Target="http://ru.wikipedia.org/wiki/PHP" TargetMode="External"/><Relationship Id="rId69" Type="http://schemas.openxmlformats.org/officeDocument/2006/relationships/image" Target="media/image18.png"/><Relationship Id="rId113" Type="http://schemas.openxmlformats.org/officeDocument/2006/relationships/image" Target="media/image42.wmf"/><Relationship Id="rId134" Type="http://schemas.openxmlformats.org/officeDocument/2006/relationships/oleObject" Target="embeddings/oleObject25.bin"/><Relationship Id="rId80" Type="http://schemas.openxmlformats.org/officeDocument/2006/relationships/image" Target="media/image24.png"/><Relationship Id="rId155" Type="http://schemas.openxmlformats.org/officeDocument/2006/relationships/oleObject" Target="embeddings/oleObject35.bin"/><Relationship Id="rId17" Type="http://schemas.openxmlformats.org/officeDocument/2006/relationships/hyperlink" Target="http://ru.wikipedia.org/wiki/SMTP" TargetMode="External"/><Relationship Id="rId38" Type="http://schemas.openxmlformats.org/officeDocument/2006/relationships/hyperlink" Target="http://ru.wikipedia.org/wiki/Web_application_framework" TargetMode="External"/><Relationship Id="rId59" Type="http://schemas.openxmlformats.org/officeDocument/2006/relationships/image" Target="media/image8.png"/><Relationship Id="rId103" Type="http://schemas.openxmlformats.org/officeDocument/2006/relationships/image" Target="media/image37.wmf"/><Relationship Id="rId124" Type="http://schemas.openxmlformats.org/officeDocument/2006/relationships/oleObject" Target="embeddings/oleObject20.bin"/></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ladimir\Desktop\Labs\2012%207%20%20sem\&#1052;&#1086;&#1076;&#1083;&#1077;&#1088;&#1086;&#1074;&#1072;&#1085;&#1080;&#1077;\&#1050;&#1091;&#1088;&#1089;&#1086;&#1074;&#1086;&#1081;\&#1047;&#1072;&#1087;&#1080;&#1089;&#1082;&#1072;\&#1064;&#1072;&#1073;&#1083;&#1086;&#1085;%20&#1043;&#1054;&#1057;&#1058;.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doughnutChart>
        <c:varyColors val="1"/>
        <c:ser>
          <c:idx val="0"/>
          <c:order val="0"/>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Лист1!$A$1:$A$5</c:f>
              <c:strCache>
                <c:ptCount val="5"/>
                <c:pt idx="0">
                  <c:v>Проектирование </c:v>
                </c:pt>
                <c:pt idx="1">
                  <c:v>Реализация</c:v>
                </c:pt>
                <c:pt idx="2">
                  <c:v>Тестирование</c:v>
                </c:pt>
                <c:pt idx="3">
                  <c:v>Доработка </c:v>
                </c:pt>
                <c:pt idx="4">
                  <c:v>Развёртывание/Сопровождение </c:v>
                </c:pt>
              </c:strCache>
            </c:strRef>
          </c:cat>
          <c:val>
            <c:numRef>
              <c:f>Лист1!$B$1:$B$5</c:f>
              <c:numCache>
                <c:formatCode>General</c:formatCode>
                <c:ptCount val="5"/>
                <c:pt idx="0" formatCode="0">
                  <c:v>25</c:v>
                </c:pt>
                <c:pt idx="1">
                  <c:v>25</c:v>
                </c:pt>
                <c:pt idx="2">
                  <c:v>30</c:v>
                </c:pt>
                <c:pt idx="3">
                  <c:v>15</c:v>
                </c:pt>
                <c:pt idx="4">
                  <c:v>5</c:v>
                </c:pt>
              </c:numCache>
            </c:numRef>
          </c:val>
        </c:ser>
        <c:dLbls>
          <c:showLegendKey val="0"/>
          <c:showVal val="0"/>
          <c:showCatName val="0"/>
          <c:showSerName val="0"/>
          <c:showPercent val="1"/>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view3D>
    <c:floor>
      <c:thickness val="0"/>
    </c:floor>
    <c:sideWall>
      <c:thickness val="0"/>
    </c:sideWall>
    <c:backWall>
      <c:thickness val="0"/>
    </c:backWall>
    <c:plotArea>
      <c:layout/>
      <c:pie3DChart>
        <c:varyColors val="1"/>
        <c:ser>
          <c:idx val="0"/>
          <c:order val="0"/>
          <c:explosion val="25"/>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Лист1!$A$1:$A$8</c:f>
              <c:strCache>
                <c:ptCount val="8"/>
                <c:pt idx="0">
                  <c:v>Материалы и комплектующие</c:v>
                </c:pt>
                <c:pt idx="1">
                  <c:v>Электроэнергия</c:v>
                </c:pt>
                <c:pt idx="2">
                  <c:v>Основная заработная плата</c:v>
                </c:pt>
                <c:pt idx="3">
                  <c:v>Дополнительная заработная плата</c:v>
                </c:pt>
                <c:pt idx="4">
                  <c:v>Отчисления на социальные нужды</c:v>
                </c:pt>
                <c:pt idx="5">
                  <c:v>Амортизация</c:v>
                </c:pt>
                <c:pt idx="6">
                  <c:v>Накладные расходы</c:v>
                </c:pt>
                <c:pt idx="7">
                  <c:v>Прочие прямые расходы</c:v>
                </c:pt>
              </c:strCache>
            </c:strRef>
          </c:cat>
          <c:val>
            <c:numRef>
              <c:f>Лист1!$B$1:$B$8</c:f>
              <c:numCache>
                <c:formatCode>#,##0</c:formatCode>
                <c:ptCount val="8"/>
                <c:pt idx="0">
                  <c:v>169600</c:v>
                </c:pt>
                <c:pt idx="1">
                  <c:v>1429500</c:v>
                </c:pt>
                <c:pt idx="2">
                  <c:v>9023850</c:v>
                </c:pt>
                <c:pt idx="3">
                  <c:v>902400</c:v>
                </c:pt>
                <c:pt idx="4">
                  <c:v>3474200</c:v>
                </c:pt>
                <c:pt idx="5">
                  <c:v>1416450</c:v>
                </c:pt>
                <c:pt idx="6">
                  <c:v>902400</c:v>
                </c:pt>
                <c:pt idx="7" formatCode="General">
                  <c:v>468000</c:v>
                </c:pt>
              </c:numCache>
            </c:numRef>
          </c:val>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2BD876-60E3-4001-B42D-6A47FCE81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ГОСТ.dot</Template>
  <TotalTime>22654</TotalTime>
  <Pages>1</Pages>
  <Words>13882</Words>
  <Characters>79131</Characters>
  <Application>Microsoft Office Word</Application>
  <DocSecurity>0</DocSecurity>
  <Lines>659</Lines>
  <Paragraphs>185</Paragraphs>
  <ScaleCrop>false</ScaleCrop>
  <HeadingPairs>
    <vt:vector size="2" baseType="variant">
      <vt:variant>
        <vt:lpstr>Название</vt:lpstr>
      </vt:variant>
      <vt:variant>
        <vt:i4>1</vt:i4>
      </vt:variant>
    </vt:vector>
  </HeadingPairs>
  <TitlesOfParts>
    <vt:vector size="1" baseType="lpstr">
      <vt:lpstr>Шаблон для создания отчетов по ГОСТу</vt:lpstr>
    </vt:vector>
  </TitlesOfParts>
  <Company>Авиационная корпорация "Рубин"</Company>
  <LinksUpToDate>false</LinksUpToDate>
  <CharactersWithSpaces>92828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для создания отчетов по ГОСТу</dc:title>
  <dc:creator>Vladimir</dc:creator>
  <cp:lastModifiedBy>Ирина Бураченок</cp:lastModifiedBy>
  <cp:revision>3501</cp:revision>
  <cp:lastPrinted>2014-03-28T05:45:00Z</cp:lastPrinted>
  <dcterms:created xsi:type="dcterms:W3CDTF">2011-12-05T18:09:00Z</dcterms:created>
  <dcterms:modified xsi:type="dcterms:W3CDTF">2017-04-11T05:26:00Z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Номер документа">
    <vt:lpwstr>XXX-XXX-XXXX</vt:lpwstr>
  </property>
</Properties>
</file>